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7C5E9A" w14:textId="53ABC17C" w:rsidR="00073F56" w:rsidRPr="008E534D" w:rsidRDefault="00073F56" w:rsidP="00451237">
      <w:pPr>
        <w:pStyle w:val="Heading1"/>
        <w:numPr>
          <w:ilvl w:val="0"/>
          <w:numId w:val="0"/>
        </w:numPr>
        <w:rPr>
          <w:rFonts w:ascii="Arial" w:hAnsi="Arial" w:cs="Arial"/>
          <w:color w:val="000000" w:themeColor="text1"/>
          <w:lang w:val="en-US"/>
        </w:rPr>
      </w:pPr>
    </w:p>
    <w:p w14:paraId="6A906739" w14:textId="6BD05C63" w:rsidR="00073384" w:rsidRPr="008E534D" w:rsidRDefault="00073384" w:rsidP="005B21FD">
      <w:pPr>
        <w:rPr>
          <w:rFonts w:ascii="Arial" w:hAnsi="Arial" w:cs="Arial"/>
          <w:color w:val="000000" w:themeColor="text1"/>
          <w:lang w:val="en-US"/>
        </w:rPr>
      </w:pPr>
    </w:p>
    <w:p w14:paraId="6E70D80D" w14:textId="4E1AF017" w:rsidR="00F91F10" w:rsidRPr="008E534D" w:rsidRDefault="00F91F10" w:rsidP="00127F0B">
      <w:pPr>
        <w:rPr>
          <w:rFonts w:ascii="Arial" w:hAnsi="Arial" w:cs="Arial"/>
          <w:color w:val="000000" w:themeColor="text1"/>
          <w:sz w:val="52"/>
          <w:szCs w:val="52"/>
          <w:lang w:val="en-US"/>
        </w:rPr>
      </w:pPr>
    </w:p>
    <w:p w14:paraId="7A798F69" w14:textId="77777777" w:rsidR="00127F0B" w:rsidRPr="008E534D" w:rsidRDefault="00127F0B" w:rsidP="00127F0B">
      <w:pPr>
        <w:rPr>
          <w:rFonts w:ascii="Arial" w:hAnsi="Arial" w:cs="Arial"/>
          <w:color w:val="000000" w:themeColor="text1"/>
          <w:sz w:val="40"/>
          <w:lang w:val="en-US"/>
        </w:rPr>
      </w:pPr>
    </w:p>
    <w:p w14:paraId="5903166B" w14:textId="32998ECE" w:rsidR="001F6752" w:rsidRPr="008E534D" w:rsidRDefault="00127F0B" w:rsidP="005B21FD">
      <w:pPr>
        <w:jc w:val="center"/>
        <w:rPr>
          <w:rFonts w:ascii="Arial" w:hAnsi="Arial" w:cs="Arial"/>
          <w:color w:val="000000" w:themeColor="text1"/>
          <w:sz w:val="56"/>
          <w:szCs w:val="56"/>
          <w:lang w:val="en-US"/>
        </w:rPr>
      </w:pPr>
      <w:r w:rsidRPr="008E534D">
        <w:rPr>
          <w:rFonts w:ascii="Arial" w:hAnsi="Arial" w:cs="Arial"/>
          <w:color w:val="000000" w:themeColor="text1"/>
          <w:sz w:val="72"/>
          <w:szCs w:val="56"/>
          <w:lang w:val="en-US"/>
        </w:rPr>
        <w:t>{</w:t>
      </w:r>
      <w:r w:rsidRPr="008E534D">
        <w:rPr>
          <w:rFonts w:ascii="Arial" w:hAnsi="Arial" w:cs="Arial"/>
          <w:color w:val="000000" w:themeColor="text1"/>
          <w:sz w:val="56"/>
          <w:szCs w:val="56"/>
          <w:lang w:val="en-US"/>
        </w:rPr>
        <w:t xml:space="preserve"> </w:t>
      </w:r>
      <w:r w:rsidR="001F6752" w:rsidRPr="008E534D">
        <w:rPr>
          <w:rFonts w:ascii="Arial" w:hAnsi="Arial" w:cs="Arial"/>
          <w:color w:val="000000" w:themeColor="text1"/>
          <w:sz w:val="56"/>
          <w:szCs w:val="56"/>
          <w:lang w:val="en-US"/>
        </w:rPr>
        <w:t>Lab 3</w:t>
      </w:r>
      <w:r w:rsidRPr="008E534D">
        <w:rPr>
          <w:rFonts w:ascii="Arial" w:hAnsi="Arial" w:cs="Arial"/>
          <w:color w:val="000000" w:themeColor="text1"/>
          <w:sz w:val="56"/>
          <w:szCs w:val="56"/>
          <w:lang w:val="en-US"/>
        </w:rPr>
        <w:t xml:space="preserve"> </w:t>
      </w:r>
      <w:r w:rsidRPr="008E534D">
        <w:rPr>
          <w:rFonts w:ascii="Arial" w:hAnsi="Arial" w:cs="Arial"/>
          <w:color w:val="000000" w:themeColor="text1"/>
          <w:sz w:val="72"/>
          <w:szCs w:val="56"/>
          <w:lang w:val="en-US"/>
        </w:rPr>
        <w:t>}</w:t>
      </w:r>
    </w:p>
    <w:p w14:paraId="385C264C" w14:textId="247FAAA1" w:rsidR="00127F0B" w:rsidRPr="008E534D" w:rsidRDefault="00127F0B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</w:p>
    <w:p w14:paraId="50C1A327" w14:textId="77777777" w:rsidR="00127F0B" w:rsidRPr="008E534D" w:rsidRDefault="00127F0B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</w:p>
    <w:p w14:paraId="06B491DF" w14:textId="77777777" w:rsidR="00681DFD" w:rsidRPr="008E534D" w:rsidRDefault="001F6752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 xml:space="preserve">IoT </w:t>
      </w:r>
      <w:r w:rsidR="00681DFD"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>a</w:t>
      </w:r>
      <w:r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 xml:space="preserve">pplication </w:t>
      </w:r>
      <w:r w:rsidR="00681DFD"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>in IBM Cloud</w:t>
      </w:r>
    </w:p>
    <w:p w14:paraId="61127E47" w14:textId="790D1A3D" w:rsidR="00D8293C" w:rsidRPr="008E534D" w:rsidRDefault="001F6752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>with Node-RED and IBM Watson</w:t>
      </w:r>
    </w:p>
    <w:p w14:paraId="542ACBF1" w14:textId="6BCA3057" w:rsidR="00E12475" w:rsidRPr="008E534D" w:rsidRDefault="00E12475" w:rsidP="005B21FD">
      <w:pPr>
        <w:rPr>
          <w:rFonts w:ascii="Arial" w:hAnsi="Arial" w:cs="Arial"/>
          <w:color w:val="000000" w:themeColor="text1"/>
          <w:lang w:val="en-US"/>
        </w:rPr>
      </w:pPr>
    </w:p>
    <w:p w14:paraId="668303E8" w14:textId="32110318" w:rsidR="00E12475" w:rsidRPr="008E534D" w:rsidRDefault="00E12475" w:rsidP="005B21FD">
      <w:pPr>
        <w:rPr>
          <w:rFonts w:ascii="Arial" w:hAnsi="Arial" w:cs="Arial"/>
          <w:color w:val="000000" w:themeColor="text1"/>
          <w:lang w:val="en-US"/>
        </w:rPr>
      </w:pPr>
    </w:p>
    <w:p w14:paraId="56AB39A0" w14:textId="3D31F732" w:rsidR="00F91F10" w:rsidRPr="008E534D" w:rsidRDefault="003E455A" w:rsidP="003E455A">
      <w:pPr>
        <w:jc w:val="center"/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lang w:val="en-US"/>
        </w:rPr>
        <w:fldChar w:fldCharType="begin"/>
      </w:r>
      <w:r w:rsidRPr="008E534D">
        <w:rPr>
          <w:rFonts w:ascii="Arial" w:hAnsi="Arial" w:cs="Arial"/>
          <w:lang w:val="en-US"/>
        </w:rPr>
        <w:instrText xml:space="preserve"> INCLUDEPICTURE "/var/folders/71/fyvbq3v924l147w4g99kqt200000gn/T/com.microsoft.Word/WebArchiveCopyPasteTempFiles/leaders_IoT.jpg" \* MERGEFORMATINET </w:instrText>
      </w:r>
      <w:r w:rsidRPr="008E534D">
        <w:rPr>
          <w:rFonts w:ascii="Arial" w:hAnsi="Arial" w:cs="Arial"/>
          <w:lang w:val="en-US"/>
        </w:rPr>
        <w:fldChar w:fldCharType="separate"/>
      </w:r>
      <w:r w:rsidRPr="008E534D">
        <w:rPr>
          <w:rFonts w:ascii="Arial" w:hAnsi="Arial" w:cs="Arial"/>
          <w:noProof/>
          <w:lang w:val="en-US"/>
        </w:rPr>
        <w:drawing>
          <wp:inline distT="0" distB="0" distL="0" distR="0" wp14:anchorId="6C03AE93" wp14:editId="644D3A4E">
            <wp:extent cx="2774731" cy="2790497"/>
            <wp:effectExtent l="0" t="0" r="0" b="3810"/>
            <wp:docPr id="216" name="Picture 216" descr="/var/folders/71/fyvbq3v924l147w4g99kqt200000gn/T/com.microsoft.Word/WebArchiveCopyPasteTempFiles/leaders_I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/var/folders/71/fyvbq3v924l147w4g99kqt200000gn/T/com.microsoft.Word/WebArchiveCopyPasteTempFiles/leaders_Io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1" t="2689" r="36161" b="2111"/>
                    <a:stretch/>
                  </pic:blipFill>
                  <pic:spPr bwMode="auto">
                    <a:xfrm>
                      <a:off x="0" y="0"/>
                      <a:ext cx="2775291" cy="2791060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E534D">
        <w:rPr>
          <w:rFonts w:ascii="Arial" w:hAnsi="Arial" w:cs="Arial"/>
          <w:lang w:val="en-US"/>
        </w:rPr>
        <w:fldChar w:fldCharType="end"/>
      </w:r>
    </w:p>
    <w:p w14:paraId="40E515C7" w14:textId="2F813A40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0BA4839E" w14:textId="4159FA1F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33DD5A2B" w14:textId="4DD8F478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17277910" w14:textId="605C09A4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45EAC693" w14:textId="5AD0C1C1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15A5E67A" w14:textId="1887963D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249B5351" w14:textId="75D803E5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7B1A4E3E" w14:textId="3B3889A6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03057927" w14:textId="04058A77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639D9AAC" w14:textId="3043A619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2E47CDAC" w14:textId="3B1E42BD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12F314BF" w14:textId="126F8CD3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5C7A3F49" w14:textId="61F35BA8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3471040C" w14:textId="6EB50AB0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55F13CD6" w14:textId="01602EE3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05BBE6B5" w14:textId="3C29238D" w:rsidR="008E534D" w:rsidRPr="008E534D" w:rsidRDefault="00045486" w:rsidP="008E534D">
      <w:pPr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sz w:val="18"/>
          <w:szCs w:val="18"/>
          <w:lang w:val="en-US"/>
        </w:rPr>
        <w:t>June</w:t>
      </w:r>
      <w:r w:rsidR="00A051F0" w:rsidRPr="008E534D">
        <w:rPr>
          <w:rFonts w:ascii="Arial" w:hAnsi="Arial" w:cs="Arial"/>
          <w:sz w:val="18"/>
          <w:szCs w:val="18"/>
          <w:lang w:val="en-US"/>
        </w:rPr>
        <w:t xml:space="preserve"> 2018 - v2.</w:t>
      </w:r>
      <w:r>
        <w:rPr>
          <w:rFonts w:ascii="Arial" w:hAnsi="Arial" w:cs="Arial"/>
          <w:sz w:val="18"/>
          <w:szCs w:val="18"/>
          <w:lang w:val="en-US"/>
        </w:rPr>
        <w:t>2</w:t>
      </w:r>
      <w:r w:rsidR="00ED3DCD" w:rsidRPr="008E534D">
        <w:rPr>
          <w:rFonts w:ascii="Arial" w:hAnsi="Arial" w:cs="Arial"/>
          <w:lang w:val="en-US"/>
        </w:rPr>
        <w:br w:type="page"/>
      </w:r>
    </w:p>
    <w:p w14:paraId="26569E4D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7F4E0EA5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19BC9946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0062BD50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55933A6C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6EF19BD4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3B96A9AF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5E787FF7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48DC76A6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11BF4A75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4F1C6ADE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7FA3BB90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3661EF68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7ED77918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57B51ACA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5A9A0866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77B87D6A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369FE811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429EA120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195DC1AE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5E5DFEB5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66FFAFBB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432FACA1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3B19C5AC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1A046C0E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68863C65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0D9281FE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16AB3919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1EBA3D0B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36E19EAF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4FE30991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28587A10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380C6B6B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4027D255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32B82802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0208E9B9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7D8610E0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59929FF2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7E4955D2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493E362D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1159598E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00347417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43A34A54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1A2DEEF5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59E8281D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5519A994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03650CE6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342C8AEC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735D660E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4C10401E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7C3D742E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5D6A9C10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29CC9F16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55529610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17A772EA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54A3E0A7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19D0C480" w14:textId="62F84021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5748B5C3" w14:textId="47248D46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604C9EF4" w14:textId="767ADF63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62D8D69E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78F50A54" w14:textId="77777777" w:rsidR="008E534D" w:rsidRPr="008E534D" w:rsidRDefault="008E534D" w:rsidP="008E534D">
      <w:pPr>
        <w:rPr>
          <w:rFonts w:ascii="Arial" w:hAnsi="Arial" w:cs="Arial"/>
          <w:sz w:val="18"/>
          <w:szCs w:val="22"/>
          <w:lang w:val="en-US"/>
        </w:rPr>
      </w:pPr>
    </w:p>
    <w:p w14:paraId="37B4E7D0" w14:textId="5F1955D2" w:rsidR="008E534D" w:rsidRPr="008E534D" w:rsidRDefault="008E534D" w:rsidP="008E534D">
      <w:pPr>
        <w:rPr>
          <w:rFonts w:ascii="Arial" w:hAnsi="Arial" w:cs="Arial"/>
          <w:sz w:val="20"/>
          <w:szCs w:val="20"/>
          <w:lang w:val="en-US"/>
        </w:rPr>
      </w:pPr>
      <w:r w:rsidRPr="008E534D">
        <w:rPr>
          <w:rFonts w:ascii="Arial" w:hAnsi="Arial" w:cs="Arial"/>
          <w:sz w:val="20"/>
          <w:szCs w:val="20"/>
          <w:lang w:val="en-US"/>
        </w:rPr>
        <w:t>Author</w:t>
      </w:r>
      <w:r w:rsidRPr="008E534D">
        <w:rPr>
          <w:rFonts w:ascii="Arial" w:hAnsi="Arial" w:cs="Arial"/>
          <w:sz w:val="20"/>
          <w:szCs w:val="20"/>
          <w:lang w:val="en-US"/>
        </w:rPr>
        <w:t>s</w:t>
      </w:r>
      <w:r w:rsidRPr="008E534D">
        <w:rPr>
          <w:rFonts w:ascii="Arial" w:hAnsi="Arial" w:cs="Arial"/>
          <w:sz w:val="20"/>
          <w:szCs w:val="20"/>
          <w:lang w:val="en-US"/>
        </w:rPr>
        <w:t xml:space="preserve">: </w:t>
      </w:r>
      <w:r w:rsidR="00137DBE">
        <w:rPr>
          <w:rFonts w:ascii="Arial" w:hAnsi="Arial" w:cs="Arial"/>
          <w:sz w:val="20"/>
          <w:szCs w:val="20"/>
          <w:lang w:val="en-US"/>
        </w:rPr>
        <w:t xml:space="preserve">B. Marolleau, C. </w:t>
      </w:r>
      <w:proofErr w:type="spellStart"/>
      <w:r w:rsidR="00137DBE">
        <w:rPr>
          <w:rFonts w:ascii="Arial" w:hAnsi="Arial" w:cs="Arial"/>
          <w:sz w:val="20"/>
          <w:szCs w:val="20"/>
          <w:lang w:val="en-US"/>
        </w:rPr>
        <w:t>Bacle</w:t>
      </w:r>
      <w:proofErr w:type="spellEnd"/>
      <w:r w:rsidR="00137DBE">
        <w:rPr>
          <w:rFonts w:ascii="Arial" w:hAnsi="Arial" w:cs="Arial"/>
          <w:sz w:val="20"/>
          <w:szCs w:val="20"/>
          <w:lang w:val="en-US"/>
        </w:rPr>
        <w:t xml:space="preserve">, </w:t>
      </w:r>
      <w:r w:rsidRPr="008E534D">
        <w:rPr>
          <w:rFonts w:ascii="Arial" w:hAnsi="Arial" w:cs="Arial"/>
          <w:sz w:val="20"/>
          <w:szCs w:val="20"/>
          <w:lang w:val="en-US"/>
        </w:rPr>
        <w:t>C. Lalevée</w:t>
      </w:r>
    </w:p>
    <w:p w14:paraId="75E8156B" w14:textId="027F05D4" w:rsidR="008E534D" w:rsidRPr="008E534D" w:rsidRDefault="00045486" w:rsidP="008E534D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June</w:t>
      </w:r>
      <w:r w:rsidR="008E534D" w:rsidRPr="008E534D">
        <w:rPr>
          <w:rFonts w:ascii="Arial" w:hAnsi="Arial" w:cs="Arial"/>
          <w:sz w:val="20"/>
          <w:szCs w:val="20"/>
          <w:lang w:val="en-US"/>
        </w:rPr>
        <w:t xml:space="preserve"> 2018 -</w:t>
      </w:r>
      <w:r>
        <w:rPr>
          <w:rFonts w:ascii="Arial" w:hAnsi="Arial" w:cs="Arial"/>
          <w:sz w:val="20"/>
          <w:szCs w:val="20"/>
          <w:lang w:val="en-US"/>
        </w:rPr>
        <w:t xml:space="preserve"> v2.2</w:t>
      </w:r>
    </w:p>
    <w:p w14:paraId="0EDE8A5E" w14:textId="77777777" w:rsidR="008E534D" w:rsidRPr="008E534D" w:rsidRDefault="008E534D" w:rsidP="008E534D">
      <w:pPr>
        <w:rPr>
          <w:rFonts w:ascii="Arial" w:hAnsi="Arial" w:cs="Arial"/>
          <w:sz w:val="20"/>
          <w:szCs w:val="20"/>
          <w:lang w:val="en-US"/>
        </w:rPr>
      </w:pPr>
    </w:p>
    <w:p w14:paraId="14C41082" w14:textId="778D9D75" w:rsidR="008E534D" w:rsidRPr="008E534D" w:rsidRDefault="008E534D" w:rsidP="008E534D">
      <w:pPr>
        <w:rPr>
          <w:rFonts w:ascii="Arial" w:hAnsi="Arial" w:cs="Arial"/>
          <w:sz w:val="20"/>
          <w:szCs w:val="20"/>
          <w:lang w:val="en-US"/>
        </w:rPr>
      </w:pPr>
      <w:r w:rsidRPr="008E534D">
        <w:rPr>
          <w:rFonts w:ascii="Arial" w:hAnsi="Arial" w:cs="Arial"/>
          <w:sz w:val="20"/>
          <w:szCs w:val="20"/>
          <w:lang w:val="en-US"/>
        </w:rPr>
        <w:t>© Copyright IBM Corp. 2018</w:t>
      </w:r>
    </w:p>
    <w:p w14:paraId="3524997A" w14:textId="78C8B715" w:rsidR="008E534D" w:rsidRPr="008E534D" w:rsidRDefault="008E534D" w:rsidP="008E534D">
      <w:pPr>
        <w:rPr>
          <w:rFonts w:ascii="Arial" w:hAnsi="Arial" w:cs="Arial"/>
          <w:sz w:val="20"/>
          <w:szCs w:val="20"/>
          <w:lang w:val="en-US"/>
        </w:rPr>
      </w:pPr>
      <w:r w:rsidRPr="008E534D">
        <w:rPr>
          <w:rFonts w:ascii="Arial" w:hAnsi="Arial" w:cs="Arial"/>
          <w:sz w:val="20"/>
          <w:szCs w:val="20"/>
          <w:lang w:val="en-US"/>
        </w:rPr>
        <w:t>Materials may not be reproduced in whole or in part without the prior written permission of IBM</w:t>
      </w:r>
    </w:p>
    <w:p w14:paraId="4BD14009" w14:textId="77777777" w:rsidR="00716D41" w:rsidRPr="008E534D" w:rsidRDefault="00CA2454" w:rsidP="00941EF8">
      <w:pPr>
        <w:jc w:val="center"/>
        <w:rPr>
          <w:rFonts w:ascii="Arial" w:hAnsi="Arial" w:cs="Arial"/>
          <w:b/>
          <w:color w:val="000000" w:themeColor="text1"/>
          <w:sz w:val="32"/>
          <w:lang w:val="en-US"/>
        </w:rPr>
      </w:pPr>
      <w:r w:rsidRPr="008E534D">
        <w:rPr>
          <w:rFonts w:ascii="Arial" w:hAnsi="Arial" w:cs="Arial"/>
          <w:color w:val="000000" w:themeColor="text1"/>
          <w:lang w:val="en-US"/>
        </w:rPr>
        <w:br w:type="page"/>
      </w:r>
      <w:r w:rsidR="009D1279" w:rsidRPr="008E534D">
        <w:rPr>
          <w:rFonts w:ascii="Arial" w:hAnsi="Arial" w:cs="Arial"/>
          <w:b/>
          <w:color w:val="000000" w:themeColor="text1"/>
          <w:sz w:val="32"/>
          <w:lang w:val="en-US"/>
        </w:rPr>
        <w:lastRenderedPageBreak/>
        <w:t>Agenda</w:t>
      </w:r>
    </w:p>
    <w:p w14:paraId="01CEA644" w14:textId="77777777" w:rsidR="002E7984" w:rsidRPr="008E534D" w:rsidRDefault="002E7984" w:rsidP="00E97192">
      <w:pPr>
        <w:rPr>
          <w:rFonts w:ascii="Arial" w:hAnsi="Arial" w:cs="Arial"/>
          <w:color w:val="000000" w:themeColor="text1"/>
          <w:lang w:val="en-US"/>
        </w:rPr>
      </w:pPr>
    </w:p>
    <w:p w14:paraId="7DFD5837" w14:textId="780CE87F" w:rsidR="00137DBE" w:rsidRDefault="001A736B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r w:rsidRPr="008E534D">
        <w:rPr>
          <w:rFonts w:ascii="Arial" w:hAnsi="Arial" w:cs="Arial"/>
          <w:lang w:val="en-US"/>
        </w:rPr>
        <w:fldChar w:fldCharType="begin"/>
      </w:r>
      <w:r w:rsidRPr="008E534D">
        <w:rPr>
          <w:rFonts w:ascii="Arial" w:hAnsi="Arial" w:cs="Arial"/>
          <w:lang w:val="en-US"/>
        </w:rPr>
        <w:instrText xml:space="preserve"> TOC \o "1-3" \h \z \u </w:instrText>
      </w:r>
      <w:r w:rsidRPr="008E534D">
        <w:rPr>
          <w:rFonts w:ascii="Arial" w:hAnsi="Arial" w:cs="Arial"/>
          <w:lang w:val="en-US"/>
        </w:rPr>
        <w:fldChar w:fldCharType="separate"/>
      </w:r>
      <w:hyperlink w:anchor="_Toc517793033" w:history="1">
        <w:r w:rsidR="00137DBE" w:rsidRPr="006953F5">
          <w:rPr>
            <w:rStyle w:val="Hyperlink"/>
            <w:rFonts w:ascii="Arial" w:eastAsia="MS Mincho" w:hAnsi="Arial" w:cs="Arial"/>
            <w:noProof/>
            <w:lang w:val="en-US"/>
          </w:rPr>
          <w:t>Before Starting</w:t>
        </w:r>
        <w:r w:rsidR="00137DBE">
          <w:rPr>
            <w:noProof/>
            <w:webHidden/>
          </w:rPr>
          <w:tab/>
        </w:r>
        <w:r w:rsidR="00137DBE">
          <w:rPr>
            <w:noProof/>
            <w:webHidden/>
          </w:rPr>
          <w:fldChar w:fldCharType="begin"/>
        </w:r>
        <w:r w:rsidR="00137DBE">
          <w:rPr>
            <w:noProof/>
            <w:webHidden/>
          </w:rPr>
          <w:instrText xml:space="preserve"> PAGEREF _Toc517793033 \h </w:instrText>
        </w:r>
        <w:r w:rsidR="00137DBE">
          <w:rPr>
            <w:noProof/>
            <w:webHidden/>
          </w:rPr>
        </w:r>
        <w:r w:rsidR="00137DBE">
          <w:rPr>
            <w:noProof/>
            <w:webHidden/>
          </w:rPr>
          <w:fldChar w:fldCharType="separate"/>
        </w:r>
        <w:r w:rsidR="00D66125">
          <w:rPr>
            <w:noProof/>
            <w:webHidden/>
          </w:rPr>
          <w:t>4</w:t>
        </w:r>
        <w:r w:rsidR="00137DBE">
          <w:rPr>
            <w:noProof/>
            <w:webHidden/>
          </w:rPr>
          <w:fldChar w:fldCharType="end"/>
        </w:r>
      </w:hyperlink>
    </w:p>
    <w:p w14:paraId="7B2E277E" w14:textId="15C788D7" w:rsidR="00137DBE" w:rsidRDefault="00137DBE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517793034" w:history="1">
        <w:r w:rsidRPr="006953F5">
          <w:rPr>
            <w:rStyle w:val="Hyperlink"/>
            <w:rFonts w:ascii="Arial" w:eastAsia="MS Mincho" w:hAnsi="Arial"/>
            <w:noProof/>
            <w:lang w:val="en-US"/>
          </w:rPr>
          <w:t>1.</w:t>
        </w:r>
        <w:r w:rsidRPr="006953F5">
          <w:rPr>
            <w:rStyle w:val="Hyperlink"/>
            <w:rFonts w:ascii="Arial" w:eastAsia="MS Mincho" w:hAnsi="Arial" w:cs="Arial"/>
            <w:noProof/>
            <w:lang w:val="en-US"/>
          </w:rPr>
          <w:t xml:space="preserve"> Hands-on presentation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_Toc517793034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12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4AE142B" w14:textId="0A36C0F6" w:rsidR="00137DBE" w:rsidRDefault="00137DBE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517793035" w:history="1">
        <w:r w:rsidRPr="006953F5">
          <w:rPr>
            <w:rStyle w:val="Hyperlink"/>
            <w:rFonts w:ascii="Arial" w:eastAsia="MS Mincho" w:hAnsi="Arial"/>
            <w:noProof/>
            <w:lang w:val="en-US"/>
          </w:rPr>
          <w:t>Section 1.</w:t>
        </w:r>
        <w:r w:rsidRPr="006953F5">
          <w:rPr>
            <w:rStyle w:val="Hyperlink"/>
            <w:rFonts w:ascii="Arial" w:eastAsia="MS Mincho" w:hAnsi="Arial" w:cs="Arial"/>
            <w:noProof/>
            <w:lang w:val="en-US"/>
          </w:rPr>
          <w:t xml:space="preserve"> 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_Toc517793035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12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5489828" w14:textId="0B957A40" w:rsidR="00137DBE" w:rsidRDefault="00137DBE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517793036" w:history="1">
        <w:r w:rsidRPr="006953F5">
          <w:rPr>
            <w:rStyle w:val="Hyperlink"/>
            <w:rFonts w:ascii="Arial" w:eastAsia="MS Mincho" w:hAnsi="Arial"/>
            <w:noProof/>
            <w:lang w:val="en-US"/>
          </w:rPr>
          <w:t>Section 2.</w:t>
        </w:r>
        <w:r w:rsidRPr="006953F5">
          <w:rPr>
            <w:rStyle w:val="Hyperlink"/>
            <w:rFonts w:ascii="Arial" w:eastAsia="MS Mincho" w:hAnsi="Arial" w:cs="Arial"/>
            <w:noProof/>
            <w:lang w:val="en-US"/>
          </w:rPr>
          <w:t xml:space="preserve"> Prerequisites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_Toc517793036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12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D01E48A" w14:textId="3DA33B1A" w:rsidR="00137DBE" w:rsidRDefault="00137DBE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517793037" w:history="1">
        <w:r w:rsidRPr="006953F5">
          <w:rPr>
            <w:rStyle w:val="Hyperlink"/>
            <w:rFonts w:ascii="Arial" w:eastAsia="MS Mincho" w:hAnsi="Arial"/>
            <w:noProof/>
            <w:lang w:val="en-US"/>
          </w:rPr>
          <w:t>2.</w:t>
        </w:r>
        <w:r w:rsidRPr="006953F5">
          <w:rPr>
            <w:rStyle w:val="Hyperlink"/>
            <w:rFonts w:ascii="Arial" w:eastAsia="MS Mincho" w:hAnsi="Arial" w:cs="Arial"/>
            <w:noProof/>
            <w:lang w:val="en-US"/>
          </w:rPr>
          <w:t xml:space="preserve"> Create Node-RED application and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_Toc517793037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125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CA949D6" w14:textId="571D5C3A" w:rsidR="00137DBE" w:rsidRDefault="00137DBE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517793038" w:history="1">
        <w:r w:rsidRPr="006953F5">
          <w:rPr>
            <w:rStyle w:val="Hyperlink"/>
            <w:rFonts w:ascii="Arial" w:eastAsia="MS Mincho" w:hAnsi="Arial"/>
            <w:noProof/>
            <w:lang w:val="en-US"/>
          </w:rPr>
          <w:t>3.</w:t>
        </w:r>
        <w:r w:rsidRPr="006953F5">
          <w:rPr>
            <w:rStyle w:val="Hyperlink"/>
            <w:rFonts w:ascii="Arial" w:eastAsia="MS Mincho" w:hAnsi="Arial" w:cs="Arial"/>
            <w:noProof/>
            <w:lang w:val="en-US"/>
          </w:rPr>
          <w:t xml:space="preserve"> Create sensor and a new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_Toc517793038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125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582906D" w14:textId="5C8EEDC5" w:rsidR="00137DBE" w:rsidRDefault="00137DBE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517793039" w:history="1">
        <w:r w:rsidRPr="006953F5">
          <w:rPr>
            <w:rStyle w:val="Hyperlink"/>
            <w:rFonts w:ascii="Arial" w:eastAsia="MS Mincho" w:hAnsi="Arial"/>
            <w:noProof/>
            <w:lang w:val="en-US"/>
          </w:rPr>
          <w:t>Section 1.</w:t>
        </w:r>
        <w:r w:rsidRPr="006953F5">
          <w:rPr>
            <w:rStyle w:val="Hyperlink"/>
            <w:rFonts w:ascii="Arial" w:eastAsia="MS Mincho" w:hAnsi="Arial" w:cs="Arial"/>
            <w:noProof/>
            <w:lang w:val="en-US"/>
          </w:rPr>
          <w:t xml:space="preserve"> Sensors &amp; IoT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_Toc517793039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125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CEB7ED6" w14:textId="4B1079D2" w:rsidR="00137DBE" w:rsidRDefault="00137DBE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517793040" w:history="1">
        <w:r w:rsidRPr="006953F5">
          <w:rPr>
            <w:rStyle w:val="Hyperlink"/>
            <w:rFonts w:ascii="Arial" w:eastAsia="MS Mincho" w:hAnsi="Arial"/>
            <w:noProof/>
            <w:lang w:val="en-US"/>
          </w:rPr>
          <w:t>Section 2.</w:t>
        </w:r>
        <w:r w:rsidRPr="006953F5">
          <w:rPr>
            <w:rStyle w:val="Hyperlink"/>
            <w:rFonts w:ascii="Arial" w:eastAsia="MS Mincho" w:hAnsi="Arial" w:cs="Arial"/>
            <w:noProof/>
            <w:lang w:val="en-US"/>
          </w:rPr>
          <w:t xml:space="preserve"> Node-RED flow: creation &amp; importation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_Toc517793040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125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16DBE65" w14:textId="6D0EE081" w:rsidR="00137DBE" w:rsidRDefault="00137DBE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517793041" w:history="1">
        <w:r w:rsidRPr="006953F5">
          <w:rPr>
            <w:rStyle w:val="Hyperlink"/>
            <w:rFonts w:ascii="Arial" w:eastAsia="MS Mincho" w:hAnsi="Arial"/>
            <w:noProof/>
            <w:lang w:val="en-US"/>
          </w:rPr>
          <w:t>Section 3.</w:t>
        </w:r>
        <w:r w:rsidRPr="006953F5">
          <w:rPr>
            <w:rStyle w:val="Hyperlink"/>
            <w:rFonts w:ascii="Arial" w:eastAsia="MS Mincho" w:hAnsi="Arial" w:cs="Arial"/>
            <w:noProof/>
            <w:lang w:val="en-US"/>
          </w:rPr>
          <w:t xml:space="preserve"> Insert IoT Data in Cloudant 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_Toc517793041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125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A2DFCD7" w14:textId="7D662B56" w:rsidR="00137DBE" w:rsidRDefault="00137DBE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517793042" w:history="1">
        <w:r w:rsidRPr="006953F5">
          <w:rPr>
            <w:rStyle w:val="Hyperlink"/>
            <w:rFonts w:ascii="Arial" w:eastAsia="MS Mincho" w:hAnsi="Arial"/>
            <w:noProof/>
            <w:lang w:val="en-US"/>
          </w:rPr>
          <w:t>Section 4.</w:t>
        </w:r>
        <w:r w:rsidRPr="006953F5">
          <w:rPr>
            <w:rStyle w:val="Hyperlink"/>
            <w:rFonts w:ascii="Arial" w:eastAsia="MS Mincho" w:hAnsi="Arial" w:cs="Arial"/>
            <w:noProof/>
            <w:lang w:val="en-US"/>
          </w:rPr>
          <w:t xml:space="preserve"> Process IoT Data with Watson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_Toc517793042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12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14976E9" w14:textId="4037434E" w:rsidR="00137DBE" w:rsidRDefault="00137DBE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517793043" w:history="1">
        <w:r w:rsidRPr="006953F5">
          <w:rPr>
            <w:rStyle w:val="Hyperlink"/>
            <w:rFonts w:ascii="Arial" w:eastAsia="MS Mincho" w:hAnsi="Arial"/>
            <w:noProof/>
            <w:lang w:val="en-US"/>
          </w:rPr>
          <w:t>4.</w:t>
        </w:r>
        <w:r w:rsidRPr="006953F5">
          <w:rPr>
            <w:rStyle w:val="Hyperlink"/>
            <w:rFonts w:ascii="Arial" w:eastAsia="MS Mincho" w:hAnsi="Arial" w:cs="Arial"/>
            <w:noProof/>
            <w:lang w:val="en-US"/>
          </w:rPr>
          <w:t xml:space="preserve"> Create a dashboard application in Node-RED (optional #1)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_Toc517793043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12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A6381F8" w14:textId="499F8C30" w:rsidR="00137DBE" w:rsidRDefault="00137DBE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517793044" w:history="1">
        <w:r w:rsidRPr="006953F5">
          <w:rPr>
            <w:rStyle w:val="Hyperlink"/>
            <w:rFonts w:ascii="Arial" w:eastAsia="MS Mincho" w:hAnsi="Arial"/>
            <w:noProof/>
            <w:lang w:val="en-US"/>
          </w:rPr>
          <w:t>Section 1.</w:t>
        </w:r>
        <w:r w:rsidRPr="006953F5">
          <w:rPr>
            <w:rStyle w:val="Hyperlink"/>
            <w:rFonts w:ascii="Arial" w:eastAsia="MS Mincho" w:hAnsi="Arial" w:cs="Arial"/>
            <w:noProof/>
            <w:lang w:val="en-US"/>
          </w:rPr>
          <w:t xml:space="preserve"> Import Node-RED Dashboarding capability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_Toc517793044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12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67DB8D8" w14:textId="76ED489C" w:rsidR="00137DBE" w:rsidRDefault="00137DBE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517793045" w:history="1">
        <w:r w:rsidRPr="006953F5">
          <w:rPr>
            <w:rStyle w:val="Hyperlink"/>
            <w:rFonts w:ascii="Arial" w:eastAsia="MS Mincho" w:hAnsi="Arial"/>
            <w:noProof/>
            <w:lang w:val="en-US"/>
          </w:rPr>
          <w:t>Section 2.</w:t>
        </w:r>
        <w:r w:rsidRPr="006953F5">
          <w:rPr>
            <w:rStyle w:val="Hyperlink"/>
            <w:rFonts w:ascii="Arial" w:eastAsia="MS Mincho" w:hAnsi="Arial" w:cs="Arial"/>
            <w:noProof/>
            <w:lang w:val="en-US"/>
          </w:rPr>
          <w:t xml:space="preserve"> Create a simple Node-RED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_Toc517793045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125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02927AF" w14:textId="22B37B5D" w:rsidR="00137DBE" w:rsidRDefault="00137DBE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517793046" w:history="1">
        <w:r w:rsidRPr="006953F5">
          <w:rPr>
            <w:rStyle w:val="Hyperlink"/>
            <w:rFonts w:ascii="Arial" w:eastAsia="MS Mincho" w:hAnsi="Arial"/>
            <w:noProof/>
            <w:lang w:val="en-US"/>
          </w:rPr>
          <w:t>Section 3.</w:t>
        </w:r>
        <w:r w:rsidRPr="006953F5">
          <w:rPr>
            <w:rStyle w:val="Hyperlink"/>
            <w:rFonts w:ascii="Arial" w:eastAsia="MS Mincho" w:hAnsi="Arial" w:cs="Arial"/>
            <w:noProof/>
            <w:lang w:val="en-US"/>
          </w:rPr>
          <w:t xml:space="preserve"> Add voice alert on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_Toc517793046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12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5E45018" w14:textId="722B9268" w:rsidR="00137DBE" w:rsidRDefault="00137DBE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517793047" w:history="1">
        <w:r w:rsidRPr="006953F5">
          <w:rPr>
            <w:rStyle w:val="Hyperlink"/>
            <w:rFonts w:ascii="Arial" w:eastAsia="MS Mincho" w:hAnsi="Arial"/>
            <w:noProof/>
            <w:lang w:val="en-US"/>
          </w:rPr>
          <w:t>5.</w:t>
        </w:r>
        <w:r w:rsidRPr="006953F5">
          <w:rPr>
            <w:rStyle w:val="Hyperlink"/>
            <w:rFonts w:ascii="Arial" w:eastAsia="MS Mincho" w:hAnsi="Arial" w:cs="Arial"/>
            <w:noProof/>
            <w:lang w:val="en-US"/>
          </w:rPr>
          <w:t xml:space="preserve"> Create a dashboard in Watson IoT Platform (optional #2)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_Toc517793047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125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2E19BA9" w14:textId="706D2FCF" w:rsidR="00137DBE" w:rsidRDefault="00137DBE">
      <w:pPr>
        <w:pStyle w:val="TOC3"/>
        <w:tabs>
          <w:tab w:val="left" w:pos="3533"/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517793048" w:history="1">
        <w:r w:rsidRPr="006953F5">
          <w:rPr>
            <w:rStyle w:val="Hyperlink"/>
            <w:rFonts w:ascii="Arial" w:eastAsia="MS Mincho" w:hAnsi="Arial"/>
            <w:noProof/>
            <w:lang w:val="en-US"/>
          </w:rPr>
          <w:t>Section 1.</w:t>
        </w:r>
        <w:r w:rsidRPr="006953F5">
          <w:rPr>
            <w:rStyle w:val="Hyperlink"/>
            <w:rFonts w:ascii="Arial" w:eastAsia="MS Mincho" w:hAnsi="Arial" w:cs="Arial"/>
            <w:noProof/>
            <w:lang w:val="en-US"/>
          </w:rPr>
          <w:t xml:space="preserve"> Create new device in</w:t>
        </w:r>
        <w:r>
          <w:rPr>
            <w:rFonts w:eastAsiaTheme="minorEastAsia" w:cstheme="minorBidi"/>
            <w:noProof/>
            <w:sz w:val="24"/>
            <w:szCs w:val="24"/>
          </w:rPr>
          <w:tab/>
        </w:r>
        <w:r w:rsidRPr="006953F5">
          <w:rPr>
            <w:rStyle w:val="Hyperlink"/>
            <w:rFonts w:ascii="Arial" w:eastAsia="MS Mincho" w:hAnsi="Arial" w:cs="Arial"/>
            <w:noProof/>
            <w:lang w:val="en-US"/>
          </w:rPr>
          <w:t>Watson IoT Platform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_Toc517793048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125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41D6E4D" w14:textId="754D98D9" w:rsidR="00137DBE" w:rsidRDefault="00137DBE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517793049" w:history="1">
        <w:r w:rsidRPr="006953F5">
          <w:rPr>
            <w:rStyle w:val="Hyperlink"/>
            <w:rFonts w:ascii="Arial" w:eastAsia="MS Mincho" w:hAnsi="Arial"/>
            <w:noProof/>
            <w:lang w:val="en-US"/>
          </w:rPr>
          <w:t>Section 2.</w:t>
        </w:r>
        <w:r w:rsidRPr="006953F5">
          <w:rPr>
            <w:rStyle w:val="Hyperlink"/>
            <w:rFonts w:ascii="Arial" w:eastAsia="MS Mincho" w:hAnsi="Arial" w:cs="Arial"/>
            <w:noProof/>
            <w:lang w:val="en-US"/>
          </w:rPr>
          <w:t xml:space="preserve"> Node-RED: redirect sensor data to IBM IoT Platform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_Toc517793049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125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81D3386" w14:textId="07A4F228" w:rsidR="00137DBE" w:rsidRDefault="00137DBE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517793050" w:history="1">
        <w:r w:rsidRPr="006953F5">
          <w:rPr>
            <w:rStyle w:val="Hyperlink"/>
            <w:rFonts w:ascii="Arial" w:eastAsia="MS Mincho" w:hAnsi="Arial"/>
            <w:noProof/>
            <w:lang w:val="en-US"/>
          </w:rPr>
          <w:t>Section 3.</w:t>
        </w:r>
        <w:r w:rsidRPr="006953F5">
          <w:rPr>
            <w:rStyle w:val="Hyperlink"/>
            <w:rFonts w:ascii="Arial" w:eastAsia="MS Mincho" w:hAnsi="Arial" w:cs="Arial"/>
            <w:noProof/>
            <w:lang w:val="en-US"/>
          </w:rPr>
          <w:t xml:space="preserve"> IBM Watson IoT Platform: create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_Toc517793050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6125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5D35ABE" w14:textId="3DBB94A8" w:rsidR="00045335" w:rsidRPr="008E534D" w:rsidRDefault="001A736B" w:rsidP="00DB2844">
      <w:pPr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fldChar w:fldCharType="end"/>
      </w:r>
    </w:p>
    <w:p w14:paraId="1EF280EB" w14:textId="49788BC1" w:rsidR="008A43A2" w:rsidRPr="008E534D" w:rsidRDefault="008A43A2">
      <w:pPr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lang w:val="en-US"/>
        </w:rPr>
        <w:br w:type="page"/>
      </w:r>
    </w:p>
    <w:p w14:paraId="3EB34C0E" w14:textId="637ABEAB" w:rsidR="008A43A2" w:rsidRPr="008E534D" w:rsidRDefault="008B5A0F" w:rsidP="008A43A2">
      <w:pPr>
        <w:pStyle w:val="Heading2newpage"/>
        <w:rPr>
          <w:rFonts w:ascii="Arial" w:hAnsi="Arial" w:cs="Arial"/>
          <w:lang w:val="en-US"/>
        </w:rPr>
      </w:pPr>
      <w:bookmarkStart w:id="0" w:name="_Toc514860150"/>
      <w:bookmarkStart w:id="1" w:name="_Toc517793033"/>
      <w:r w:rsidRPr="008E534D">
        <w:rPr>
          <w:rFonts w:ascii="Arial" w:hAnsi="Arial" w:cs="Arial"/>
          <w:noProof/>
          <w:lang w:val="en-US" w:eastAsia="en-GB"/>
        </w:rPr>
        <w:lastRenderedPageBreak/>
        <w:drawing>
          <wp:anchor distT="0" distB="0" distL="114300" distR="114300" simplePos="0" relativeHeight="251909632" behindDoc="1" locked="0" layoutInCell="1" allowOverlap="1" wp14:anchorId="66081AC6" wp14:editId="50EBD52B">
            <wp:simplePos x="0" y="0"/>
            <wp:positionH relativeFrom="margin">
              <wp:posOffset>-186406</wp:posOffset>
            </wp:positionH>
            <wp:positionV relativeFrom="paragraph">
              <wp:posOffset>312380</wp:posOffset>
            </wp:positionV>
            <wp:extent cx="6096000" cy="1346200"/>
            <wp:effectExtent l="0" t="0" r="0" b="0"/>
            <wp:wrapNone/>
            <wp:docPr id="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43A2" w:rsidRPr="008E534D">
        <w:rPr>
          <w:rFonts w:ascii="Arial" w:hAnsi="Arial" w:cs="Arial"/>
          <w:lang w:val="en-US"/>
        </w:rPr>
        <w:t>Before Starting</w:t>
      </w:r>
      <w:bookmarkEnd w:id="0"/>
      <w:bookmarkEnd w:id="1"/>
    </w:p>
    <w:p w14:paraId="7F798063" w14:textId="460FB40A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733F44DB" w14:textId="77777777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5D417F2A" w14:textId="77777777" w:rsidR="008A43A2" w:rsidRPr="008E534D" w:rsidRDefault="008A43A2" w:rsidP="008A43A2">
      <w:pPr>
        <w:ind w:left="284" w:right="528"/>
        <w:rPr>
          <w:rFonts w:ascii="Arial" w:hAnsi="Arial" w:cs="Arial"/>
          <w:lang w:val="en-US"/>
        </w:rPr>
      </w:pPr>
    </w:p>
    <w:p w14:paraId="34B866F8" w14:textId="05B8A24A" w:rsidR="008A43A2" w:rsidRPr="008E534D" w:rsidRDefault="008A43A2" w:rsidP="008A43A2">
      <w:pPr>
        <w:ind w:left="284" w:right="52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This hands-on required to have a</w:t>
      </w:r>
      <w:r w:rsidR="00A62625" w:rsidRPr="008E534D">
        <w:rPr>
          <w:rFonts w:ascii="Arial" w:hAnsi="Arial" w:cs="Arial"/>
          <w:sz w:val="22"/>
          <w:szCs w:val="22"/>
          <w:lang w:val="en-US"/>
        </w:rPr>
        <w:t>n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IBM Cloud account. If you don’t, you can create one here: </w:t>
      </w:r>
      <w:hyperlink r:id="rId9" w:history="1">
        <w:r w:rsidR="00DC3E62" w:rsidRPr="008E534D">
          <w:rPr>
            <w:rStyle w:val="Hyperlink"/>
            <w:rFonts w:ascii="Arial" w:hAnsi="Arial" w:cs="Arial"/>
            <w:sz w:val="22"/>
            <w:szCs w:val="22"/>
            <w:lang w:val="en-US"/>
          </w:rPr>
          <w:t>http://bluemix.net/</w:t>
        </w:r>
      </w:hyperlink>
      <w:r w:rsidRPr="008E534D">
        <w:rPr>
          <w:rFonts w:ascii="Arial" w:hAnsi="Arial" w:cs="Arial"/>
          <w:sz w:val="22"/>
          <w:szCs w:val="22"/>
          <w:lang w:val="en-US"/>
        </w:rPr>
        <w:t>.</w:t>
      </w:r>
    </w:p>
    <w:p w14:paraId="21530379" w14:textId="77777777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08B90876" w14:textId="77777777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62CAE38C" w14:textId="77777777" w:rsidR="008A2831" w:rsidRPr="008E534D" w:rsidRDefault="008A2831" w:rsidP="008A43A2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</w:t>
      </w:r>
      <w:r w:rsidR="008A43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pen a browser and a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ccess to IBM Cloud</w:t>
      </w:r>
      <w:r w:rsidR="008A43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: </w:t>
      </w:r>
      <w:hyperlink r:id="rId10" w:history="1">
        <w:r w:rsidR="008B5A0F" w:rsidRPr="008E534D">
          <w:rPr>
            <w:rStyle w:val="Hyperlink"/>
            <w:rFonts w:ascii="Arial" w:hAnsi="Arial" w:cs="Arial"/>
            <w:sz w:val="22"/>
            <w:szCs w:val="22"/>
            <w:lang w:val="en-US"/>
          </w:rPr>
          <w:t>https://console.bluemix.net</w:t>
        </w:r>
      </w:hyperlink>
      <w:r w:rsidR="008A43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4DE8ADF6" w14:textId="58E87819" w:rsidR="00456EFD" w:rsidRPr="008E534D" w:rsidRDefault="008A2831" w:rsidP="008A43A2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If you have an IBM Cloud account, c</w:t>
      </w:r>
      <w:r w:rsidR="008B5A0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lick </w:t>
      </w:r>
      <w:r w:rsidR="008A43A2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Log</w:t>
      </w:r>
      <w:r w:rsidR="006375BD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</w:t>
      </w:r>
      <w:r w:rsidR="008A43A2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and enter your IBM ID credentials.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If you don’t have an IBM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Cloud account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 a free account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 Enter your email address, and additional information required. You will receive an email with activation link</w:t>
      </w:r>
      <w:r w:rsidR="00E2623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 Once activated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</w:t>
      </w:r>
      <w:r w:rsidR="00E2623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 could use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your new free IBM cloud account: log in.</w:t>
      </w:r>
    </w:p>
    <w:p w14:paraId="6044F577" w14:textId="384DC645" w:rsidR="008A43A2" w:rsidRPr="008E534D" w:rsidRDefault="008A43A2" w:rsidP="008A43A2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ABC2188" wp14:editId="49CC4925">
            <wp:extent cx="4824548" cy="2013616"/>
            <wp:effectExtent l="12700" t="12700" r="14605" b="184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8697" cy="20195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458FF9" w14:textId="7F506FEC" w:rsidR="006375BD" w:rsidRPr="008E534D" w:rsidRDefault="006375BD" w:rsidP="00E54459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Select organization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location and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space to use during this lab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</w:p>
    <w:p w14:paraId="352F7A63" w14:textId="031BBF75" w:rsidR="006375BD" w:rsidRPr="008E534D" w:rsidRDefault="006375BD" w:rsidP="006375B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5A8CAA71" wp14:editId="1AB9F0B6">
            <wp:extent cx="5878830" cy="739140"/>
            <wp:effectExtent l="12700" t="12700" r="13970" b="1016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7391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9A8A65" w14:textId="67E396D1" w:rsidR="00456EFD" w:rsidRPr="008E534D" w:rsidRDefault="006375BD" w:rsidP="006375BD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If needed, f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ree resources (GB / #Services)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your IBM Cloud Organization &amp; 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Spaces to run the lab exercises. 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If you encounter a resource contention (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rror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m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essage saying you are out of resources), clean up your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paces by deleting existing Apps or Services.</w:t>
      </w:r>
    </w:p>
    <w:p w14:paraId="594ECA4A" w14:textId="77777777" w:rsidR="008A43A2" w:rsidRPr="008E534D" w:rsidRDefault="008A43A2" w:rsidP="00BD6DF8">
      <w:pPr>
        <w:jc w:val="both"/>
        <w:rPr>
          <w:rFonts w:ascii="Arial" w:hAnsi="Arial" w:cs="Arial"/>
          <w:lang w:val="en-US"/>
        </w:rPr>
      </w:pPr>
    </w:p>
    <w:p w14:paraId="13612F39" w14:textId="5F0837BA" w:rsidR="008E6918" w:rsidRPr="008E534D" w:rsidRDefault="008E6918" w:rsidP="00BD6DF8">
      <w:pPr>
        <w:jc w:val="both"/>
        <w:rPr>
          <w:rFonts w:ascii="Arial" w:hAnsi="Arial" w:cs="Arial"/>
          <w:color w:val="000000" w:themeColor="text1"/>
          <w:lang w:val="en-US"/>
        </w:rPr>
      </w:pPr>
      <w:r w:rsidRPr="008E534D">
        <w:rPr>
          <w:rFonts w:ascii="Arial" w:hAnsi="Arial" w:cs="Arial"/>
          <w:color w:val="000000" w:themeColor="text1"/>
          <w:lang w:val="en-US"/>
        </w:rPr>
        <w:br w:type="page"/>
      </w:r>
    </w:p>
    <w:p w14:paraId="0A040C3F" w14:textId="46E5B733" w:rsidR="00137B86" w:rsidRPr="008E534D" w:rsidRDefault="00137B86" w:rsidP="00137B86">
      <w:pPr>
        <w:pStyle w:val="HeadingPartorSection"/>
        <w:spacing w:after="360" w:afterAutospacing="0"/>
        <w:rPr>
          <w:rFonts w:ascii="Arial" w:hAnsi="Arial" w:cs="Arial"/>
          <w:lang w:val="en-US"/>
        </w:rPr>
      </w:pPr>
      <w:bookmarkStart w:id="2" w:name="_Toc514860151"/>
      <w:bookmarkStart w:id="3" w:name="_Toc517793034"/>
      <w:r w:rsidRPr="008E534D">
        <w:rPr>
          <w:rFonts w:ascii="Arial" w:hAnsi="Arial" w:cs="Arial"/>
          <w:lang w:val="en-US"/>
        </w:rPr>
        <w:lastRenderedPageBreak/>
        <w:t>Hands-on presentation</w:t>
      </w:r>
      <w:bookmarkEnd w:id="2"/>
      <w:bookmarkEnd w:id="3"/>
      <w:r w:rsidRPr="008E534D">
        <w:rPr>
          <w:rFonts w:ascii="Arial" w:hAnsi="Arial" w:cs="Arial"/>
          <w:lang w:val="en-US"/>
        </w:rPr>
        <w:t xml:space="preserve"> </w:t>
      </w:r>
    </w:p>
    <w:p w14:paraId="395A1CC6" w14:textId="616A208D" w:rsidR="0080523D" w:rsidRPr="008E534D" w:rsidRDefault="0080523D" w:rsidP="00864AD5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4" w:name="_Toc517793035"/>
      <w:r w:rsidRPr="008E534D">
        <w:rPr>
          <w:rFonts w:ascii="Arial" w:hAnsi="Arial" w:cs="Arial"/>
          <w:color w:val="000000" w:themeColor="text1"/>
          <w:lang w:val="en-US"/>
        </w:rPr>
        <w:t>Overview</w:t>
      </w:r>
      <w:bookmarkEnd w:id="4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3B7DB72C" w14:textId="60E8E69A" w:rsidR="00CB3BAA" w:rsidRPr="008E534D" w:rsidRDefault="00864AD5" w:rsidP="00864AD5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In this hands-on session, you will create a Node-RED application in IBM Cloud to collect, store and display </w:t>
      </w:r>
      <w:r w:rsidR="00A62625" w:rsidRPr="008E534D">
        <w:rPr>
          <w:rFonts w:ascii="Arial" w:hAnsi="Arial" w:cs="Arial"/>
          <w:sz w:val="22"/>
          <w:szCs w:val="22"/>
          <w:lang w:val="en-US"/>
        </w:rPr>
        <w:t xml:space="preserve">virtual 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sensor data. </w:t>
      </w:r>
    </w:p>
    <w:p w14:paraId="1159EFD3" w14:textId="77777777" w:rsidR="00CB3BAA" w:rsidRPr="008E534D" w:rsidRDefault="00CB3BAA" w:rsidP="00CB3BAA">
      <w:pPr>
        <w:rPr>
          <w:rFonts w:ascii="Arial" w:hAnsi="Arial" w:cs="Arial"/>
          <w:sz w:val="22"/>
          <w:szCs w:val="22"/>
          <w:lang w:val="en-US"/>
        </w:rPr>
      </w:pPr>
    </w:p>
    <w:p w14:paraId="6CAF9B06" w14:textId="06FC1FBB" w:rsidR="00CB3BAA" w:rsidRPr="008E534D" w:rsidRDefault="00CB3BAA" w:rsidP="00CB3BAA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Node-RED (</w:t>
      </w:r>
      <w:hyperlink r:id="rId13" w:tgtFrame="_blank" w:history="1">
        <w:r w:rsidRPr="008E534D">
          <w:rPr>
            <w:rStyle w:val="Hyperlink"/>
            <w:rFonts w:ascii="Arial" w:hAnsi="Arial" w:cs="Arial"/>
            <w:sz w:val="22"/>
            <w:szCs w:val="22"/>
            <w:lang w:val="en-US"/>
          </w:rPr>
          <w:t>https://nodered.org/</w:t>
        </w:r>
      </w:hyperlink>
      <w:r w:rsidRPr="008E534D">
        <w:rPr>
          <w:rFonts w:ascii="Arial" w:hAnsi="Arial" w:cs="Arial"/>
          <w:sz w:val="22"/>
          <w:szCs w:val="22"/>
          <w:lang w:val="en-US"/>
        </w:rPr>
        <w:t>) is a flow-based programming tool, originally developed by the IBM Emerging Technology Services team (in early 2013) and now a part of JS Foundation.</w:t>
      </w:r>
    </w:p>
    <w:p w14:paraId="27DB1670" w14:textId="77777777" w:rsidR="00CB3BAA" w:rsidRPr="008E534D" w:rsidRDefault="00CB3BAA" w:rsidP="00CB3BAA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Traditional development can be very technical, but Node-RED enables you to concentrate on the logic of your workflow and allows fast prototyping.</w:t>
      </w:r>
    </w:p>
    <w:p w14:paraId="1AF897D6" w14:textId="77777777" w:rsidR="00CB3BAA" w:rsidRPr="008E534D" w:rsidRDefault="00CB3BAA" w:rsidP="00CB3BAA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Node-RED consists of a Node.js-based runtime with a flow editor accessed through a web browser. Within the browser, you create your application by dragging nodes from a customizable palette into a workspace and start to wire them together. With a single click, the application is deployed back to its runtime.</w:t>
      </w:r>
    </w:p>
    <w:p w14:paraId="61E3970E" w14:textId="77777777" w:rsidR="00CB3BAA" w:rsidRPr="008E534D" w:rsidRDefault="00CB3BAA" w:rsidP="00864AD5">
      <w:pPr>
        <w:rPr>
          <w:rFonts w:ascii="Arial" w:hAnsi="Arial" w:cs="Arial"/>
          <w:sz w:val="22"/>
          <w:szCs w:val="22"/>
          <w:lang w:val="en-US"/>
        </w:rPr>
      </w:pPr>
    </w:p>
    <w:p w14:paraId="789D5CFB" w14:textId="240DAB9F" w:rsidR="00864AD5" w:rsidRPr="008E534D" w:rsidRDefault="00864AD5" w:rsidP="00864AD5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Session objectives are:</w:t>
      </w:r>
    </w:p>
    <w:p w14:paraId="536703E8" w14:textId="5337FA78" w:rsidR="00456EFD" w:rsidRPr="008E534D" w:rsidRDefault="00456EFD" w:rsidP="00A10E38">
      <w:pPr>
        <w:pStyle w:val="ListParagraph"/>
        <w:numPr>
          <w:ilvl w:val="0"/>
          <w:numId w:val="27"/>
        </w:numPr>
        <w:spacing w:before="120"/>
        <w:ind w:left="709" w:hanging="357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Create &amp; modify an application using Node-RED</w:t>
      </w:r>
      <w:r w:rsidR="00864AD5" w:rsidRPr="008E534D">
        <w:rPr>
          <w:rFonts w:ascii="Arial" w:hAnsi="Arial" w:cs="Arial"/>
          <w:sz w:val="22"/>
          <w:szCs w:val="22"/>
          <w:lang w:val="en-US"/>
        </w:rPr>
        <w:t xml:space="preserve"> in </w:t>
      </w:r>
      <w:r w:rsidR="00A62625" w:rsidRPr="008E534D">
        <w:rPr>
          <w:rFonts w:ascii="Arial" w:hAnsi="Arial" w:cs="Arial"/>
          <w:sz w:val="22"/>
          <w:szCs w:val="22"/>
          <w:lang w:val="en-US"/>
        </w:rPr>
        <w:t>IBM Cloud</w:t>
      </w:r>
    </w:p>
    <w:p w14:paraId="320DCFCC" w14:textId="751E7146" w:rsidR="00456EFD" w:rsidRPr="008E534D" w:rsidRDefault="00456EFD" w:rsidP="00A10E38">
      <w:pPr>
        <w:pStyle w:val="ListParagraph"/>
        <w:numPr>
          <w:ilvl w:val="0"/>
          <w:numId w:val="27"/>
        </w:numPr>
        <w:spacing w:before="120"/>
        <w:ind w:left="709" w:hanging="357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Discover new services </w:t>
      </w:r>
      <w:r w:rsidR="00253B65" w:rsidRPr="008E534D">
        <w:rPr>
          <w:rFonts w:ascii="Arial" w:hAnsi="Arial" w:cs="Arial"/>
          <w:sz w:val="22"/>
          <w:szCs w:val="22"/>
          <w:lang w:val="en-US"/>
        </w:rPr>
        <w:t>&amp; Node-RED to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consume or create services (IoT / </w:t>
      </w:r>
      <w:r w:rsidR="00253B65" w:rsidRPr="008E534D">
        <w:rPr>
          <w:rFonts w:ascii="Arial" w:hAnsi="Arial" w:cs="Arial"/>
          <w:sz w:val="22"/>
          <w:szCs w:val="22"/>
          <w:lang w:val="en-US"/>
        </w:rPr>
        <w:t>database</w:t>
      </w:r>
      <w:r w:rsidRPr="008E534D">
        <w:rPr>
          <w:rFonts w:ascii="Arial" w:hAnsi="Arial" w:cs="Arial"/>
          <w:sz w:val="22"/>
          <w:szCs w:val="22"/>
          <w:lang w:val="en-US"/>
        </w:rPr>
        <w:t>…)</w:t>
      </w:r>
    </w:p>
    <w:p w14:paraId="1AFE87B7" w14:textId="102C5695" w:rsidR="00864AD5" w:rsidRDefault="00864AD5" w:rsidP="00A10E38">
      <w:pPr>
        <w:pStyle w:val="ListParagraph"/>
        <w:numPr>
          <w:ilvl w:val="0"/>
          <w:numId w:val="27"/>
        </w:numPr>
        <w:spacing w:before="120"/>
        <w:ind w:left="709" w:hanging="357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Discover Watson services</w:t>
      </w:r>
    </w:p>
    <w:p w14:paraId="10024BE7" w14:textId="095BE186" w:rsidR="00F06EB8" w:rsidRPr="008E534D" w:rsidRDefault="00F06EB8" w:rsidP="00A10E38">
      <w:pPr>
        <w:pStyle w:val="ListParagraph"/>
        <w:numPr>
          <w:ilvl w:val="0"/>
          <w:numId w:val="27"/>
        </w:numPr>
        <w:spacing w:before="120"/>
        <w:ind w:left="709" w:hanging="357"/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Discover Watson IoT Platform</w:t>
      </w:r>
    </w:p>
    <w:p w14:paraId="062971D0" w14:textId="6D911895" w:rsidR="00A10E38" w:rsidRPr="008E534D" w:rsidRDefault="00A10E38" w:rsidP="0080523D">
      <w:pPr>
        <w:spacing w:before="120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Find below lab overview (with exercise numbers)</w:t>
      </w:r>
      <w:r w:rsidR="00A62625" w:rsidRPr="008E534D">
        <w:rPr>
          <w:rFonts w:ascii="Arial" w:hAnsi="Arial" w:cs="Arial"/>
          <w:sz w:val="22"/>
          <w:szCs w:val="22"/>
          <w:lang w:val="en-US"/>
        </w:rPr>
        <w:t>.</w:t>
      </w:r>
    </w:p>
    <w:p w14:paraId="34D6E5BC" w14:textId="4D971314" w:rsidR="001A7D96" w:rsidRPr="008E534D" w:rsidRDefault="00F06EB8" w:rsidP="00F06EB8">
      <w:pPr>
        <w:pStyle w:val="image"/>
        <w:ind w:left="-567"/>
        <w:rPr>
          <w:lang w:val="en-US"/>
        </w:rPr>
      </w:pPr>
      <w:r w:rsidRPr="00F06EB8">
        <w:drawing>
          <wp:inline distT="0" distB="0" distL="0" distR="0" wp14:anchorId="37C3B5EA" wp14:editId="4615CFF4">
            <wp:extent cx="6676641" cy="3811160"/>
            <wp:effectExtent l="0" t="0" r="381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overview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641" cy="381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10AC" w14:textId="4EB366A8" w:rsidR="00CB3BAA" w:rsidRPr="008E534D" w:rsidRDefault="00CB3BAA" w:rsidP="00ED234C">
      <w:pPr>
        <w:pStyle w:val="image"/>
        <w:ind w:left="-567"/>
        <w:rPr>
          <w:rFonts w:ascii="Arial" w:hAnsi="Arial" w:cs="Arial"/>
          <w:sz w:val="22"/>
          <w:szCs w:val="22"/>
          <w:lang w:val="en-US"/>
        </w:rPr>
      </w:pPr>
    </w:p>
    <w:p w14:paraId="0A324662" w14:textId="05F75E32" w:rsidR="00ED234C" w:rsidRPr="008E534D" w:rsidRDefault="00ED234C" w:rsidP="00ED234C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lastRenderedPageBreak/>
        <w:t>Expected results are :</w:t>
      </w:r>
    </w:p>
    <w:p w14:paraId="42B2CD79" w14:textId="05867144" w:rsidR="00456EFD" w:rsidRPr="008E534D" w:rsidRDefault="00456EFD" w:rsidP="00ED234C">
      <w:pPr>
        <w:pStyle w:val="ListParagraph"/>
        <w:numPr>
          <w:ilvl w:val="0"/>
          <w:numId w:val="27"/>
        </w:numPr>
        <w:spacing w:before="120"/>
        <w:ind w:left="709" w:hanging="357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Your Node-RED application is operational (using Node.js runtime), accessing Cloudant &amp; IoT platform (QuickStart)</w:t>
      </w:r>
    </w:p>
    <w:p w14:paraId="1ECC8A53" w14:textId="3196AA20" w:rsidR="00BF0466" w:rsidRPr="008E534D" w:rsidRDefault="00260063" w:rsidP="00CB3BAA">
      <w:pPr>
        <w:pStyle w:val="image"/>
        <w:tabs>
          <w:tab w:val="center" w:pos="4395"/>
        </w:tabs>
        <w:spacing w:before="240" w:after="240"/>
        <w:jc w:val="left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color w:val="auto"/>
          <w:sz w:val="22"/>
          <w:szCs w:val="22"/>
          <w:lang w:val="en-US"/>
        </w:rPr>
        <w:t xml:space="preserve"> </w:t>
      </w:r>
      <w:r w:rsidR="00766809" w:rsidRPr="008E534D">
        <w:rPr>
          <w:rFonts w:ascii="Arial" w:hAnsi="Arial" w:cs="Arial"/>
          <w:color w:val="auto"/>
          <w:sz w:val="22"/>
          <w:szCs w:val="22"/>
          <w:lang w:val="en-US"/>
        </w:rPr>
        <w:tab/>
      </w:r>
      <w:r w:rsidR="00ED234C" w:rsidRPr="008E534D">
        <w:rPr>
          <w:rFonts w:ascii="Arial" w:hAnsi="Arial" w:cs="Arial"/>
          <w:color w:val="auto"/>
          <w:sz w:val="22"/>
          <w:szCs w:val="22"/>
          <w:lang w:val="en-US"/>
        </w:rPr>
        <w:drawing>
          <wp:inline distT="0" distB="0" distL="0" distR="0" wp14:anchorId="7C096789" wp14:editId="18E34795">
            <wp:extent cx="2548647" cy="1665785"/>
            <wp:effectExtent l="88900" t="88900" r="220345" b="213995"/>
            <wp:docPr id="45" name="Picture 35">
              <a:extLst xmlns:a="http://schemas.openxmlformats.org/drawingml/2006/main">
                <a:ext uri="{FF2B5EF4-FFF2-40B4-BE49-F238E27FC236}">
                  <a16:creationId xmlns:a16="http://schemas.microsoft.com/office/drawing/2014/main" id="{19CCF7B9-506C-F44E-B12B-6AF9880D01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>
                      <a:extLst>
                        <a:ext uri="{FF2B5EF4-FFF2-40B4-BE49-F238E27FC236}">
                          <a16:creationId xmlns:a16="http://schemas.microsoft.com/office/drawing/2014/main" id="{19CCF7B9-506C-F44E-B12B-6AF9880D01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6561" cy="1716709"/>
                    </a:xfrm>
                    <a:prstGeom prst="rect">
                      <a:avLst/>
                    </a:prstGeom>
                    <a:effectLst>
                      <a:outerShdw blurRad="177800" dist="889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766809" w:rsidRPr="008E534D">
        <w:rPr>
          <w:rFonts w:ascii="Arial" w:hAnsi="Arial" w:cs="Arial"/>
          <w:sz w:val="22"/>
          <w:szCs w:val="22"/>
          <w:lang w:val="en-US"/>
        </w:rPr>
        <w:t xml:space="preserve"> </w:t>
      </w:r>
    </w:p>
    <w:p w14:paraId="6A135E17" w14:textId="5840BF44" w:rsidR="00340AA3" w:rsidRPr="008E534D" w:rsidRDefault="00456EFD" w:rsidP="00276A7B">
      <w:pPr>
        <w:pStyle w:val="ListParagraph"/>
        <w:numPr>
          <w:ilvl w:val="0"/>
          <w:numId w:val="27"/>
        </w:numPr>
        <w:ind w:left="709" w:hanging="357"/>
        <w:contextualSpacing w:val="0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Your </w:t>
      </w:r>
      <w:r w:rsidR="00ED234C" w:rsidRPr="008E534D">
        <w:rPr>
          <w:rFonts w:ascii="Arial" w:hAnsi="Arial" w:cs="Arial"/>
          <w:sz w:val="22"/>
          <w:szCs w:val="22"/>
          <w:lang w:val="en-US"/>
        </w:rPr>
        <w:t>Node-RED a</w:t>
      </w:r>
      <w:r w:rsidRPr="008E534D">
        <w:rPr>
          <w:rFonts w:ascii="Arial" w:hAnsi="Arial" w:cs="Arial"/>
          <w:sz w:val="22"/>
          <w:szCs w:val="22"/>
          <w:lang w:val="en-US"/>
        </w:rPr>
        <w:t>pp is online (reachable from the Internet), &amp; will be connected to a temperature  simulator (sensor)</w:t>
      </w:r>
    </w:p>
    <w:p w14:paraId="17048A3F" w14:textId="1A51D827" w:rsidR="00340AA3" w:rsidRPr="008E534D" w:rsidRDefault="00340AA3" w:rsidP="00CB3BAA">
      <w:pPr>
        <w:pStyle w:val="image"/>
        <w:spacing w:before="240" w:after="240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50DDFDB9" wp14:editId="13E03E38">
            <wp:extent cx="1518272" cy="2052536"/>
            <wp:effectExtent l="88900" t="88900" r="222250" b="220980"/>
            <wp:docPr id="2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44204" cy="2087593"/>
                    </a:xfrm>
                    <a:prstGeom prst="rect">
                      <a:avLst/>
                    </a:prstGeom>
                    <a:effectLst>
                      <a:outerShdw blurRad="177800" dist="889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A90403" w14:textId="421BC345" w:rsidR="00ED234C" w:rsidRPr="008E534D" w:rsidRDefault="00ED234C" w:rsidP="00ED234C">
      <w:pPr>
        <w:pStyle w:val="ListParagraph"/>
        <w:numPr>
          <w:ilvl w:val="0"/>
          <w:numId w:val="27"/>
        </w:numPr>
        <w:ind w:left="709" w:hanging="357"/>
        <w:contextualSpacing w:val="0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Optionally, you are able to provide </w:t>
      </w:r>
      <w:r w:rsidR="00E57CF9">
        <w:rPr>
          <w:rFonts w:ascii="Arial" w:hAnsi="Arial" w:cs="Arial"/>
          <w:sz w:val="22"/>
          <w:szCs w:val="22"/>
          <w:lang w:val="en-US"/>
        </w:rPr>
        <w:t>2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dashboard</w:t>
      </w:r>
      <w:r w:rsidR="00E57CF9">
        <w:rPr>
          <w:rFonts w:ascii="Arial" w:hAnsi="Arial" w:cs="Arial"/>
          <w:sz w:val="22"/>
          <w:szCs w:val="22"/>
          <w:lang w:val="en-US"/>
        </w:rPr>
        <w:t>s: one with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</w:t>
      </w:r>
      <w:r w:rsidR="00E57CF9">
        <w:rPr>
          <w:rFonts w:ascii="Arial" w:hAnsi="Arial" w:cs="Arial"/>
          <w:sz w:val="22"/>
          <w:szCs w:val="22"/>
          <w:lang w:val="en-US"/>
        </w:rPr>
        <w:t>voice alert implemented in Node-RED, the second designed and hosted in Watson IoT Platform</w:t>
      </w:r>
    </w:p>
    <w:p w14:paraId="0588BE8D" w14:textId="784D7861" w:rsidR="000B0129" w:rsidRPr="008E534D" w:rsidRDefault="00E57CF9" w:rsidP="00E57CF9">
      <w:pPr>
        <w:pStyle w:val="image"/>
        <w:spacing w:before="240" w:after="240"/>
        <w:ind w:left="567"/>
        <w:jc w:val="left"/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drawing>
          <wp:anchor distT="0" distB="0" distL="114300" distR="114300" simplePos="0" relativeHeight="252047872" behindDoc="0" locked="0" layoutInCell="1" allowOverlap="1" wp14:anchorId="309EF594" wp14:editId="0C3CE4BD">
            <wp:simplePos x="0" y="0"/>
            <wp:positionH relativeFrom="column">
              <wp:posOffset>2750050</wp:posOffset>
            </wp:positionH>
            <wp:positionV relativeFrom="paragraph">
              <wp:posOffset>940111</wp:posOffset>
            </wp:positionV>
            <wp:extent cx="3012079" cy="1588027"/>
            <wp:effectExtent l="88900" t="88900" r="213995" b="21590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 Shot 2018-06-26 at 16.06.5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079" cy="1588027"/>
                    </a:xfrm>
                    <a:prstGeom prst="rect">
                      <a:avLst/>
                    </a:prstGeom>
                    <a:effectLst>
                      <a:outerShdw blurRad="177800" dist="889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6764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A00FF6E" wp14:editId="66910E39">
            <wp:extent cx="2908571" cy="1529508"/>
            <wp:effectExtent l="88900" t="88900" r="215900" b="210820"/>
            <wp:docPr id="46" name="Picture 36">
              <a:extLst xmlns:a="http://schemas.openxmlformats.org/drawingml/2006/main">
                <a:ext uri="{FF2B5EF4-FFF2-40B4-BE49-F238E27FC236}">
                  <a16:creationId xmlns:a16="http://schemas.microsoft.com/office/drawing/2014/main" id="{EEBE1874-9986-904E-A7FC-6225277682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6">
                      <a:extLst>
                        <a:ext uri="{FF2B5EF4-FFF2-40B4-BE49-F238E27FC236}">
                          <a16:creationId xmlns:a16="http://schemas.microsoft.com/office/drawing/2014/main" id="{EEBE1874-9986-904E-A7FC-6225277682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9341" cy="1545689"/>
                    </a:xfrm>
                    <a:prstGeom prst="rect">
                      <a:avLst/>
                    </a:prstGeom>
                    <a:effectLst>
                      <a:outerShdw blurRad="177800" dist="889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B0129" w:rsidRPr="008E534D">
        <w:rPr>
          <w:rFonts w:ascii="Arial" w:hAnsi="Arial" w:cs="Arial"/>
          <w:sz w:val="22"/>
          <w:szCs w:val="22"/>
          <w:lang w:val="en-US"/>
        </w:rPr>
        <w:br w:type="page"/>
      </w:r>
    </w:p>
    <w:p w14:paraId="1A2C0637" w14:textId="43E65AD1" w:rsidR="003E30EB" w:rsidRPr="008E534D" w:rsidRDefault="003E30EB" w:rsidP="003E30EB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5" w:name="_Toc517793036"/>
      <w:r w:rsidRPr="008E534D">
        <w:rPr>
          <w:rFonts w:ascii="Arial" w:hAnsi="Arial" w:cs="Arial"/>
          <w:lang w:val="en-US"/>
        </w:rPr>
        <w:lastRenderedPageBreak/>
        <w:t>Prerequisites</w:t>
      </w:r>
      <w:bookmarkEnd w:id="5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646E6862" w14:textId="4F31902A" w:rsidR="00067454" w:rsidRPr="008E534D" w:rsidRDefault="000B0129" w:rsidP="00067454">
      <w:pPr>
        <w:rPr>
          <w:rFonts w:ascii="Arial" w:hAnsi="Arial" w:cs="Arial"/>
          <w:sz w:val="22"/>
          <w:szCs w:val="22"/>
          <w:lang w:val="en-US"/>
        </w:rPr>
      </w:pPr>
      <w:bookmarkStart w:id="6" w:name="_GoBack"/>
      <w:r w:rsidRPr="008E534D">
        <w:rPr>
          <w:rFonts w:ascii="Arial" w:hAnsi="Arial" w:cs="Arial"/>
          <w:sz w:val="22"/>
          <w:szCs w:val="22"/>
          <w:lang w:val="en-US"/>
        </w:rPr>
        <w:t>The required file used during this lab can be d</w:t>
      </w:r>
      <w:r w:rsidR="0080523D" w:rsidRPr="008E534D">
        <w:rPr>
          <w:rFonts w:ascii="Arial" w:hAnsi="Arial" w:cs="Arial"/>
          <w:sz w:val="22"/>
          <w:szCs w:val="22"/>
          <w:lang w:val="en-US"/>
        </w:rPr>
        <w:t>ownload</w:t>
      </w:r>
      <w:r w:rsidRPr="008E534D">
        <w:rPr>
          <w:rFonts w:ascii="Arial" w:hAnsi="Arial" w:cs="Arial"/>
          <w:sz w:val="22"/>
          <w:szCs w:val="22"/>
          <w:lang w:val="en-US"/>
        </w:rPr>
        <w:t>ed</w:t>
      </w:r>
      <w:r w:rsidR="0080523D" w:rsidRPr="008E534D">
        <w:rPr>
          <w:rFonts w:ascii="Arial" w:hAnsi="Arial" w:cs="Arial"/>
          <w:sz w:val="22"/>
          <w:szCs w:val="22"/>
          <w:lang w:val="en-US"/>
        </w:rPr>
        <w:t xml:space="preserve"> the JSON files from </w:t>
      </w:r>
    </w:p>
    <w:p w14:paraId="64CE0395" w14:textId="2472042A" w:rsidR="00067454" w:rsidRPr="008E534D" w:rsidRDefault="00070950" w:rsidP="00067454">
      <w:pPr>
        <w:pStyle w:val="ListParagraph"/>
        <w:numPr>
          <w:ilvl w:val="0"/>
          <w:numId w:val="26"/>
        </w:numPr>
        <w:ind w:left="709"/>
        <w:rPr>
          <w:rFonts w:ascii="Arial" w:hAnsi="Arial" w:cs="Arial"/>
          <w:sz w:val="22"/>
          <w:szCs w:val="22"/>
          <w:lang w:val="en-US"/>
        </w:rPr>
      </w:pPr>
      <w:hyperlink r:id="rId19" w:history="1">
        <w:r w:rsidR="00067454" w:rsidRPr="008E534D">
          <w:rPr>
            <w:rStyle w:val="Hyperlink"/>
            <w:rFonts w:ascii="Arial" w:hAnsi="Arial" w:cs="Arial"/>
            <w:sz w:val="22"/>
            <w:szCs w:val="22"/>
            <w:lang w:val="en-US"/>
          </w:rPr>
          <w:t>http://ibmcloud-watson-day.mybluemix.net/files/Lab3_IoT_Flow.v2.1.json</w:t>
        </w:r>
      </w:hyperlink>
    </w:p>
    <w:p w14:paraId="0739BE16" w14:textId="69D27383" w:rsidR="00067454" w:rsidRPr="008E534D" w:rsidRDefault="00070950" w:rsidP="00067454">
      <w:pPr>
        <w:pStyle w:val="ListParagraph"/>
        <w:numPr>
          <w:ilvl w:val="0"/>
          <w:numId w:val="26"/>
        </w:numPr>
        <w:ind w:left="709"/>
        <w:rPr>
          <w:rFonts w:ascii="Arial" w:hAnsi="Arial" w:cs="Arial"/>
          <w:sz w:val="22"/>
          <w:szCs w:val="22"/>
          <w:lang w:val="en-US"/>
        </w:rPr>
      </w:pPr>
      <w:hyperlink r:id="rId20" w:history="1">
        <w:r w:rsidR="00DE1437" w:rsidRPr="008E534D">
          <w:rPr>
            <w:rStyle w:val="Hyperlink"/>
            <w:rFonts w:ascii="Arial" w:hAnsi="Arial" w:cs="Arial"/>
            <w:sz w:val="22"/>
            <w:szCs w:val="22"/>
            <w:lang w:val="en-US"/>
          </w:rPr>
          <w:t>http://ibmcloud-watson-day.mybluemix.net/files/Lab3_IoT_Dashboard.v2.1.json</w:t>
        </w:r>
      </w:hyperlink>
    </w:p>
    <w:bookmarkEnd w:id="6"/>
    <w:p w14:paraId="5A54A9A0" w14:textId="375D767B" w:rsidR="00067454" w:rsidRPr="008E534D" w:rsidRDefault="00067454" w:rsidP="00984F16">
      <w:pPr>
        <w:pStyle w:val="Steps"/>
        <w:rPr>
          <w:rFonts w:ascii="Arial" w:hAnsi="Arial" w:cs="Arial"/>
          <w:sz w:val="22"/>
          <w:szCs w:val="22"/>
          <w:lang w:val="en-US"/>
        </w:rPr>
      </w:pPr>
    </w:p>
    <w:p w14:paraId="4DA76F1C" w14:textId="7317B569" w:rsidR="00D45850" w:rsidRPr="008E534D" w:rsidRDefault="00DA4C5B" w:rsidP="00E97192">
      <w:pPr>
        <w:pStyle w:val="HeadingPartorSection"/>
        <w:rPr>
          <w:rFonts w:ascii="Arial" w:hAnsi="Arial" w:cs="Arial"/>
          <w:color w:val="000000" w:themeColor="text1"/>
          <w:lang w:val="en-US"/>
        </w:rPr>
      </w:pPr>
      <w:bookmarkStart w:id="7" w:name="_Toc514860154"/>
      <w:bookmarkStart w:id="8" w:name="_Toc517793037"/>
      <w:r w:rsidRPr="008E534D">
        <w:rPr>
          <w:rFonts w:ascii="Arial" w:hAnsi="Arial" w:cs="Arial"/>
          <w:color w:val="000000" w:themeColor="text1"/>
          <w:lang w:val="en-US"/>
        </w:rPr>
        <w:lastRenderedPageBreak/>
        <w:t xml:space="preserve">Create </w:t>
      </w:r>
      <w:r w:rsidR="00B41F12" w:rsidRPr="008E534D">
        <w:rPr>
          <w:rFonts w:ascii="Arial" w:hAnsi="Arial" w:cs="Arial"/>
          <w:color w:val="000000" w:themeColor="text1"/>
          <w:lang w:val="en-US"/>
        </w:rPr>
        <w:t xml:space="preserve">Node-RED application </w:t>
      </w:r>
      <w:r w:rsidRPr="008E534D">
        <w:rPr>
          <w:rFonts w:ascii="Arial" w:hAnsi="Arial" w:cs="Arial"/>
          <w:color w:val="000000" w:themeColor="text1"/>
          <w:lang w:val="en-US"/>
        </w:rPr>
        <w:t>and Login</w:t>
      </w:r>
      <w:bookmarkEnd w:id="7"/>
      <w:bookmarkEnd w:id="8"/>
    </w:p>
    <w:p w14:paraId="53F492A2" w14:textId="01A748FB" w:rsidR="00E01981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IBM Cloud Catalog, choose </w:t>
      </w:r>
      <w:r w:rsidR="002564F6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B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oilerplate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</w:t>
      </w:r>
    </w:p>
    <w:p w14:paraId="2FB3ED54" w14:textId="04D852AC" w:rsidR="00E01981" w:rsidRPr="008E534D" w:rsidRDefault="00F100B0" w:rsidP="00984F16">
      <w:pPr>
        <w:pStyle w:val="image"/>
        <w:rPr>
          <w:lang w:val="en-US"/>
        </w:rPr>
      </w:pPr>
      <w:r w:rsidRPr="008E534D">
        <w:rPr>
          <w:lang w:val="en-US"/>
        </w:rPr>
        <mc:AlternateContent>
          <mc:Choice Requires="wps">
            <w:drawing>
              <wp:anchor distT="0" distB="0" distL="114300" distR="114300" simplePos="0" relativeHeight="251913728" behindDoc="0" locked="0" layoutInCell="1" allowOverlap="1" wp14:anchorId="1B04E242" wp14:editId="7A6EB122">
                <wp:simplePos x="0" y="0"/>
                <wp:positionH relativeFrom="column">
                  <wp:posOffset>3734435</wp:posOffset>
                </wp:positionH>
                <wp:positionV relativeFrom="paragraph">
                  <wp:posOffset>1273066</wp:posOffset>
                </wp:positionV>
                <wp:extent cx="1210491" cy="844731"/>
                <wp:effectExtent l="12700" t="12700" r="8890" b="19050"/>
                <wp:wrapNone/>
                <wp:docPr id="237" name="Rounded 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491" cy="8447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E30B6C" id="Rounded Rectangle 237" o:spid="_x0000_s1026" style="position:absolute;margin-left:294.05pt;margin-top:100.25pt;width:95.3pt;height:66.5pt;z-index:2519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="007069ED" w:rsidRPr="008E534D">
        <w:rPr>
          <w:lang w:val="en-US"/>
        </w:rPr>
        <mc:AlternateContent>
          <mc:Choice Requires="wps">
            <w:drawing>
              <wp:anchor distT="0" distB="0" distL="114300" distR="114300" simplePos="0" relativeHeight="251911680" behindDoc="0" locked="0" layoutInCell="1" allowOverlap="1" wp14:anchorId="7ABD6EE3" wp14:editId="2AB77AB5">
                <wp:simplePos x="0" y="0"/>
                <wp:positionH relativeFrom="column">
                  <wp:posOffset>646457</wp:posOffset>
                </wp:positionH>
                <wp:positionV relativeFrom="paragraph">
                  <wp:posOffset>2325519</wp:posOffset>
                </wp:positionV>
                <wp:extent cx="1323703" cy="304346"/>
                <wp:effectExtent l="12700" t="12700" r="10160" b="13335"/>
                <wp:wrapNone/>
                <wp:docPr id="236" name="Rounded 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703" cy="3043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FCE246" id="Rounded Rectangle 236" o:spid="_x0000_s1026" style="position:absolute;margin-left:50.9pt;margin-top:183.1pt;width:104.25pt;height:23.95pt;z-index:2519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" filled="f" strokecolor="#ed7d31 [3205]" strokeweight="2.25pt">
                <v:stroke joinstyle="miter"/>
              </v:roundrect>
            </w:pict>
          </mc:Fallback>
        </mc:AlternateContent>
      </w:r>
      <w:r w:rsidR="00E01981" w:rsidRPr="008E534D">
        <w:rPr>
          <w:lang w:val="en-US"/>
        </w:rPr>
        <w:drawing>
          <wp:inline distT="0" distB="0" distL="0" distR="0" wp14:anchorId="4307FAA5" wp14:editId="2AD26A8A">
            <wp:extent cx="4682083" cy="2656114"/>
            <wp:effectExtent l="12700" t="12700" r="1714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4117" cy="26742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9A624" w14:textId="1BB04370" w:rsidR="00294BA2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</w:t>
      </w:r>
      <w:r w:rsidR="00BF29F7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Internet of Things Platform Starter</w:t>
      </w:r>
      <w:r w:rsidR="00984F1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create an instance: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Fill in the App Name &amp; </w:t>
      </w:r>
      <w:r w:rsidR="002E44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Host 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ame fields.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Note: Node-RED is a Node.js based application: using this boilerplate will instantiate a Node.js runtime + a Cloudant (NoSQL DB) service. </w:t>
      </w:r>
    </w:p>
    <w:p w14:paraId="4A0309E3" w14:textId="6F338917" w:rsidR="00294BA2" w:rsidRPr="008E534D" w:rsidRDefault="00227C5B" w:rsidP="00294BA2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19872" behindDoc="0" locked="0" layoutInCell="1" allowOverlap="1" wp14:anchorId="0D1392DD" wp14:editId="7834866A">
                <wp:simplePos x="0" y="0"/>
                <wp:positionH relativeFrom="column">
                  <wp:posOffset>1987440</wp:posOffset>
                </wp:positionH>
                <wp:positionV relativeFrom="paragraph">
                  <wp:posOffset>3018264</wp:posOffset>
                </wp:positionV>
                <wp:extent cx="1541417" cy="592183"/>
                <wp:effectExtent l="12700" t="12700" r="8255" b="17780"/>
                <wp:wrapNone/>
                <wp:docPr id="241" name="Rounded 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417" cy="59218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047484" id="Rounded Rectangle 241" o:spid="_x0000_s1026" style="position:absolute;margin-left:156.5pt;margin-top:237.65pt;width:121.35pt;height:46.65pt;z-index:2519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" filled="f" strokecolor="#ed7d31 [3205]" strokeweight="2.25pt">
                <v:stroke joinstyle="miter"/>
              </v:roundrect>
            </w:pict>
          </mc:Fallback>
        </mc:AlternateContent>
      </w:r>
      <w:r w:rsidR="00F100B0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17824" behindDoc="0" locked="0" layoutInCell="1" allowOverlap="1" wp14:anchorId="0DD48E8D" wp14:editId="36921DB0">
                <wp:simplePos x="0" y="0"/>
                <wp:positionH relativeFrom="column">
                  <wp:posOffset>1984146</wp:posOffset>
                </wp:positionH>
                <wp:positionV relativeFrom="paragraph">
                  <wp:posOffset>964484</wp:posOffset>
                </wp:positionV>
                <wp:extent cx="3248297" cy="330926"/>
                <wp:effectExtent l="12700" t="12700" r="15875" b="12065"/>
                <wp:wrapNone/>
                <wp:docPr id="240" name="Rounded 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297" cy="33092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3D1869" id="Rounded Rectangle 240" o:spid="_x0000_s1026" style="position:absolute;margin-left:156.25pt;margin-top:75.95pt;width:255.75pt;height:26.05pt;z-index:2519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="007069ED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B691584" wp14:editId="790CF32E">
            <wp:extent cx="4853072" cy="3622766"/>
            <wp:effectExtent l="12700" t="12700" r="1143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6304" cy="36326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502E35" w14:textId="023A0589" w:rsidR="00E01981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</w:t>
      </w:r>
      <w:r w:rsidR="007069E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Wait for the environment to be created &amp; the </w:t>
      </w:r>
      <w:r w:rsidR="00366F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pp to start (~4 minutes).</w:t>
      </w:r>
    </w:p>
    <w:p w14:paraId="71736489" w14:textId="0D0F7325" w:rsidR="006F72A8" w:rsidRPr="008E534D" w:rsidRDefault="00294BA2" w:rsidP="006F72A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15776" behindDoc="0" locked="0" layoutInCell="1" allowOverlap="1" wp14:anchorId="5DFF00AE" wp14:editId="555B420F">
                <wp:simplePos x="0" y="0"/>
                <wp:positionH relativeFrom="column">
                  <wp:posOffset>2646450</wp:posOffset>
                </wp:positionH>
                <wp:positionV relativeFrom="paragraph">
                  <wp:posOffset>641728</wp:posOffset>
                </wp:positionV>
                <wp:extent cx="513806" cy="304346"/>
                <wp:effectExtent l="12700" t="12700" r="6985" b="13335"/>
                <wp:wrapNone/>
                <wp:docPr id="238" name="Rounded 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806" cy="3043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919FAA" id="Rounded Rectangle 238" o:spid="_x0000_s1026" style="position:absolute;margin-left:208.4pt;margin-top:50.55pt;width:40.45pt;height:23.95pt;z-index:2519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="006F72A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D71E332" wp14:editId="1E32ADF6">
            <wp:extent cx="4698207" cy="1193075"/>
            <wp:effectExtent l="12700" t="12700" r="13970" b="1397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7617" cy="12005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B14ECB" w14:textId="154BEAF7" w:rsidR="002E5F2C" w:rsidRPr="008E534D" w:rsidRDefault="00675E07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By clicking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Visit App URL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access the Node-RED application </w:t>
      </w:r>
    </w:p>
    <w:p w14:paraId="526787E6" w14:textId="3DCFD3D4" w:rsidR="00CB30D2" w:rsidRPr="008E534D" w:rsidRDefault="00CB30D2" w:rsidP="00CB30D2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1920" behindDoc="0" locked="0" layoutInCell="1" allowOverlap="1" wp14:anchorId="1EB7FC5D" wp14:editId="227F1007">
                <wp:simplePos x="0" y="0"/>
                <wp:positionH relativeFrom="column">
                  <wp:posOffset>3673881</wp:posOffset>
                </wp:positionH>
                <wp:positionV relativeFrom="paragraph">
                  <wp:posOffset>794939</wp:posOffset>
                </wp:positionV>
                <wp:extent cx="635726" cy="304346"/>
                <wp:effectExtent l="12700" t="12700" r="12065" b="13335"/>
                <wp:wrapNone/>
                <wp:docPr id="243" name="Rounded 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726" cy="3043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FC1738" id="Rounded Rectangle 243" o:spid="_x0000_s1026" style="position:absolute;margin-left:289.3pt;margin-top:62.6pt;width:50.05pt;height:23.95pt;z-index:2519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56F491BF" wp14:editId="036649CB">
            <wp:extent cx="4641772" cy="1132115"/>
            <wp:effectExtent l="12700" t="12700" r="6985" b="1143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9566" cy="11462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DF83D6" w14:textId="77777777" w:rsidR="00984F16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Run the wizard to configure authentication: secure your editor with your own credentials so only authorized users can access it</w:t>
      </w:r>
      <w:r w:rsidR="009B128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(Node-RED has its own authentication system).</w:t>
      </w:r>
    </w:p>
    <w:p w14:paraId="1A08F79E" w14:textId="78ADF79F" w:rsidR="00E01981" w:rsidRPr="008E534D" w:rsidRDefault="00E01981" w:rsidP="00984F16">
      <w:pPr>
        <w:pStyle w:val="Steps"/>
        <w:ind w:left="709"/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ED7D31" w:themeColor="accent2"/>
          <w:sz w:val="22"/>
          <w:szCs w:val="22"/>
          <w:lang w:val="en-US"/>
        </w:rPr>
        <w:t xml:space="preserve">Don’t check </w:t>
      </w:r>
      <w:r w:rsidRPr="008E534D">
        <w:rPr>
          <w:rFonts w:ascii="Arial" w:hAnsi="Arial" w:cs="Arial"/>
          <w:b/>
          <w:color w:val="ED7D31" w:themeColor="accent2"/>
          <w:sz w:val="22"/>
          <w:szCs w:val="22"/>
          <w:lang w:val="en-US"/>
        </w:rPr>
        <w:t>Allow anyone to view the editor, but not make any changes</w:t>
      </w:r>
      <w:r w:rsidRPr="008E534D">
        <w:rPr>
          <w:rFonts w:ascii="Arial" w:hAnsi="Arial" w:cs="Arial"/>
          <w:color w:val="ED7D31" w:themeColor="accent2"/>
          <w:sz w:val="22"/>
          <w:szCs w:val="22"/>
          <w:lang w:val="en-US"/>
        </w:rPr>
        <w:t xml:space="preserve"> and </w:t>
      </w:r>
      <w:r w:rsidR="009B1286" w:rsidRPr="008E534D">
        <w:rPr>
          <w:rFonts w:ascii="Arial" w:hAnsi="Arial" w:cs="Arial"/>
          <w:b/>
          <w:color w:val="ED7D31" w:themeColor="accent2"/>
          <w:sz w:val="22"/>
          <w:szCs w:val="22"/>
          <w:lang w:val="en-US"/>
        </w:rPr>
        <w:t>Allow anyone to view the editor</w:t>
      </w:r>
      <w:r w:rsidR="009B1286" w:rsidRPr="008E534D">
        <w:rPr>
          <w:rFonts w:ascii="Arial" w:hAnsi="Arial" w:cs="Arial"/>
          <w:color w:val="ED7D31" w:themeColor="accent2"/>
          <w:sz w:val="22"/>
          <w:szCs w:val="22"/>
          <w:lang w:val="en-US"/>
        </w:rPr>
        <w:t>.</w:t>
      </w:r>
    </w:p>
    <w:p w14:paraId="22F3685D" w14:textId="33BEBF61" w:rsidR="001B799F" w:rsidRPr="008E534D" w:rsidRDefault="00067454" w:rsidP="001B799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6016" behindDoc="0" locked="0" layoutInCell="1" allowOverlap="1" wp14:anchorId="3C5796A0" wp14:editId="79F0B76E">
                <wp:simplePos x="0" y="0"/>
                <wp:positionH relativeFrom="column">
                  <wp:posOffset>1547495</wp:posOffset>
                </wp:positionH>
                <wp:positionV relativeFrom="paragraph">
                  <wp:posOffset>1957422</wp:posOffset>
                </wp:positionV>
                <wp:extent cx="2412274" cy="200298"/>
                <wp:effectExtent l="12700" t="12700" r="13970" b="15875"/>
                <wp:wrapNone/>
                <wp:docPr id="245" name="Rounded 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74" cy="20029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AE0FC9" id="Rounded Rectangle 245" o:spid="_x0000_s1026" style="position:absolute;margin-left:121.85pt;margin-top:154.15pt;width:189.95pt;height:15.75pt;z-index:2519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3968" behindDoc="0" locked="0" layoutInCell="1" allowOverlap="1" wp14:anchorId="1929BEE6" wp14:editId="5BF3C032">
                <wp:simplePos x="0" y="0"/>
                <wp:positionH relativeFrom="column">
                  <wp:posOffset>1550670</wp:posOffset>
                </wp:positionH>
                <wp:positionV relativeFrom="paragraph">
                  <wp:posOffset>1586379</wp:posOffset>
                </wp:positionV>
                <wp:extent cx="2412274" cy="200298"/>
                <wp:effectExtent l="12700" t="12700" r="13970" b="15875"/>
                <wp:wrapNone/>
                <wp:docPr id="244" name="Rounded 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74" cy="20029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B58006" id="Rounded Rectangle 244" o:spid="_x0000_s1026" style="position:absolute;margin-left:122.1pt;margin-top:124.9pt;width:189.95pt;height:15.75pt;z-index:2519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" filled="f" strokecolor="#ed7d31 [3205]" strokeweight="2.25pt">
                <v:stroke joinstyle="miter"/>
              </v:roundrect>
            </w:pict>
          </mc:Fallback>
        </mc:AlternateContent>
      </w:r>
      <w:r w:rsidR="009B1286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3778321" wp14:editId="2C60AA52">
            <wp:extent cx="3448110" cy="3013166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86FCCCD-1C28-9344-BE92-CE4ED7A267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86FCCCD-1C28-9344-BE92-CE4ED7A267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7480" cy="302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008F" w14:textId="56569D15" w:rsidR="001B799F" w:rsidRPr="008E534D" w:rsidRDefault="001B799F" w:rsidP="00166ED1">
      <w:pPr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2BCB074D" w14:textId="18AE60D5" w:rsidR="001B799F" w:rsidRPr="008E534D" w:rsidRDefault="001B799F" w:rsidP="00166ED1">
      <w:pPr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04D6E658" w14:textId="31AF7C16" w:rsidR="001B799F" w:rsidRPr="008E534D" w:rsidRDefault="00BB77F8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On wizard last step screen, c</w:t>
      </w:r>
      <w:r w:rsidR="001B79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lick on </w:t>
      </w:r>
      <w:r w:rsidR="001B799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Finish</w:t>
      </w:r>
      <w:r w:rsidR="004D695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</w:t>
      </w:r>
      <w:r w:rsidR="001B79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 start Node-RED</w:t>
      </w:r>
      <w:r w:rsidR="004D695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1B79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</w:p>
    <w:p w14:paraId="48FB11E0" w14:textId="122F813B" w:rsidR="006802E5" w:rsidRPr="008E534D" w:rsidRDefault="006802E5" w:rsidP="006802E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37D7911" wp14:editId="67F660C7">
            <wp:extent cx="2455818" cy="2168676"/>
            <wp:effectExtent l="0" t="0" r="0" b="3175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AA8A7F3-63B4-BB4F-81AF-0AB7696F0C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AA8A7F3-63B4-BB4F-81AF-0AB7696F0C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62780" cy="21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3D21" w14:textId="0FF1A2A6" w:rsidR="002A1FD9" w:rsidRPr="008E534D" w:rsidRDefault="002A1FD9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Node</w:t>
      </w:r>
      <w:r w:rsidR="00496D8B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-</w:t>
      </w:r>
      <w:r w:rsidR="009D4E2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RED is a browser-based editor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that makes it easy to wire together flows that can be deployed to the runtime. In the case of IoT, Node-RED is really powerful to quickly test all the possibilities that IBM Cloud offers with different kind of services.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Your Node-RED app has a public URL like any web app </w:t>
      </w:r>
      <w:r w:rsidR="00C1468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(you defined it </w:t>
      </w:r>
      <w:r w:rsidR="00DB15F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step 2</w:t>
      </w:r>
      <w:r w:rsidR="00C1468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  <w:r w:rsidR="00B47E2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="00E0198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</w:t>
      </w:r>
      <w:r w:rsidR="00E01981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Go to your Node-RED flow editor</w:t>
      </w:r>
      <w:r w:rsidR="00E0198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use the credentials provided before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5B24B5EB" w14:textId="162463B9" w:rsidR="006802E5" w:rsidRPr="008E534D" w:rsidRDefault="005054DE" w:rsidP="006802E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0112" behindDoc="0" locked="0" layoutInCell="1" allowOverlap="1" wp14:anchorId="0D125DFE" wp14:editId="3AECF558">
                <wp:simplePos x="0" y="0"/>
                <wp:positionH relativeFrom="column">
                  <wp:posOffset>3160889</wp:posOffset>
                </wp:positionH>
                <wp:positionV relativeFrom="paragraph">
                  <wp:posOffset>1807069</wp:posOffset>
                </wp:positionV>
                <wp:extent cx="1550125" cy="496389"/>
                <wp:effectExtent l="12700" t="12700" r="12065" b="12065"/>
                <wp:wrapNone/>
                <wp:docPr id="268" name="Rounded 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125" cy="49638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2D2D9B" id="Rounded Rectangle 268" o:spid="_x0000_s1026" style="position:absolute;margin-left:248.9pt;margin-top:142.3pt;width:122.05pt;height:39.1pt;z-index:2519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" filled="f" strokecolor="#ed7d31 [3205]" strokeweight="2.25pt">
                <v:stroke joinstyle="miter"/>
              </v:roundrect>
            </w:pict>
          </mc:Fallback>
        </mc:AlternateContent>
      </w:r>
      <w:r w:rsidR="006802E5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6403B5B" wp14:editId="1EC3EDEF">
            <wp:extent cx="4972595" cy="2505633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0247" cy="25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0E9F" w14:textId="0A5EE371" w:rsidR="002F6B17" w:rsidRPr="008E534D" w:rsidRDefault="0089025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You now have access to the Node-RED UI.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K</w:t>
      </w:r>
      <w:r w:rsidR="002F6B1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eep the existing default flow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</w:t>
      </w:r>
      <w:r w:rsidR="002F6B1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create</w:t>
      </w:r>
      <w:r w:rsidR="005054D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 new flow: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="005054DE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+</w:t>
      </w:r>
      <w:r w:rsidR="005B57E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You will use it </w:t>
      </w:r>
      <w:r w:rsidR="00B8040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next exercise</w:t>
      </w:r>
      <w:r w:rsidR="005B57E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3291E601" w14:textId="6445007D" w:rsidR="002A1FD9" w:rsidRPr="008E534D" w:rsidRDefault="005054DE" w:rsidP="005054DE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2160" behindDoc="0" locked="0" layoutInCell="1" allowOverlap="1" wp14:anchorId="496076D1" wp14:editId="3B9ED909">
                <wp:simplePos x="0" y="0"/>
                <wp:positionH relativeFrom="column">
                  <wp:posOffset>5492297</wp:posOffset>
                </wp:positionH>
                <wp:positionV relativeFrom="paragraph">
                  <wp:posOffset>454206</wp:posOffset>
                </wp:positionV>
                <wp:extent cx="513806" cy="418012"/>
                <wp:effectExtent l="12700" t="12700" r="6985" b="13970"/>
                <wp:wrapNone/>
                <wp:docPr id="270" name="Rounded Rectangl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806" cy="41801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4300B1" id="Rounded Rectangle 270" o:spid="_x0000_s1026" style="position:absolute;margin-left:432.45pt;margin-top:35.75pt;width:40.45pt;height:32.9pt;z-index:2519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3BC4A62" wp14:editId="0CBB8BAE">
            <wp:extent cx="5878830" cy="684530"/>
            <wp:effectExtent l="0" t="0" r="1270" b="127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81B9" w14:textId="244C4B16" w:rsidR="003543D8" w:rsidRPr="008E534D" w:rsidRDefault="003543D8" w:rsidP="003543D8">
      <w:pPr>
        <w:pStyle w:val="HeadingPartorSection"/>
        <w:rPr>
          <w:rFonts w:ascii="Arial" w:hAnsi="Arial" w:cs="Arial"/>
          <w:color w:val="000000" w:themeColor="text1"/>
          <w:lang w:val="en-US"/>
        </w:rPr>
      </w:pPr>
      <w:bookmarkStart w:id="9" w:name="_Toc514860155"/>
      <w:bookmarkStart w:id="10" w:name="_Toc517793038"/>
      <w:r w:rsidRPr="008E534D">
        <w:rPr>
          <w:rFonts w:ascii="Arial" w:hAnsi="Arial" w:cs="Arial"/>
          <w:color w:val="000000" w:themeColor="text1"/>
          <w:lang w:val="en-US"/>
        </w:rPr>
        <w:lastRenderedPageBreak/>
        <w:t xml:space="preserve">Create </w:t>
      </w:r>
      <w:r w:rsidR="005B57E6" w:rsidRPr="008E534D">
        <w:rPr>
          <w:rFonts w:ascii="Arial" w:hAnsi="Arial" w:cs="Arial"/>
          <w:color w:val="000000" w:themeColor="text1"/>
          <w:lang w:val="en-US"/>
        </w:rPr>
        <w:t xml:space="preserve">sensor and </w:t>
      </w:r>
      <w:r w:rsidR="00733CA3" w:rsidRPr="008E534D">
        <w:rPr>
          <w:rFonts w:ascii="Arial" w:hAnsi="Arial" w:cs="Arial"/>
          <w:color w:val="000000" w:themeColor="text1"/>
          <w:lang w:val="en-US"/>
        </w:rPr>
        <w:t>a new flow</w:t>
      </w:r>
      <w:bookmarkEnd w:id="9"/>
      <w:bookmarkEnd w:id="10"/>
    </w:p>
    <w:p w14:paraId="795B80E1" w14:textId="3F70BFAD" w:rsidR="005B61DB" w:rsidRPr="008E534D" w:rsidRDefault="005B61DB" w:rsidP="005B61DB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11" w:name="_Toc514860156"/>
      <w:bookmarkStart w:id="12" w:name="_Toc517793039"/>
      <w:r w:rsidRPr="008E534D">
        <w:rPr>
          <w:rFonts w:ascii="Arial" w:hAnsi="Arial" w:cs="Arial"/>
          <w:color w:val="000000" w:themeColor="text1"/>
          <w:lang w:val="en-US"/>
        </w:rPr>
        <w:t>Sensors &amp; IoT</w:t>
      </w:r>
      <w:bookmarkEnd w:id="11"/>
      <w:bookmarkEnd w:id="12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72C6CE65" w14:textId="0E345B3F" w:rsidR="00B62821" w:rsidRPr="008E534D" w:rsidRDefault="00B62821" w:rsidP="00A26DD8">
      <w:pPr>
        <w:pStyle w:val="Steps"/>
        <w:numPr>
          <w:ilvl w:val="0"/>
          <w:numId w:val="38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Open a new window </w:t>
      </w:r>
      <w:r w:rsidR="0069678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or tab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your browser.</w:t>
      </w:r>
    </w:p>
    <w:p w14:paraId="3C26030F" w14:textId="0AF7AD62" w:rsidR="005B61DB" w:rsidRPr="008E534D" w:rsidRDefault="005B61DB" w:rsidP="00A26DD8">
      <w:pPr>
        <w:pStyle w:val="Steps"/>
        <w:numPr>
          <w:ilvl w:val="0"/>
          <w:numId w:val="38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To create a sensor simulator, connect to </w:t>
      </w:r>
      <w:hyperlink r:id="rId29" w:history="1">
        <w:r w:rsidRPr="008E534D">
          <w:rPr>
            <w:rFonts w:ascii="Arial" w:hAnsi="Arial" w:cs="Arial"/>
            <w:color w:val="000000" w:themeColor="text1"/>
            <w:sz w:val="22"/>
            <w:szCs w:val="22"/>
            <w:u w:val="single"/>
            <w:lang w:val="en-US"/>
          </w:rPr>
          <w:t>http://ibm.biz/iotsensor</w:t>
        </w:r>
      </w:hyperlink>
      <w:r w:rsidR="00B6282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There are </w:t>
      </w:r>
      <w:r w:rsidR="000B484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3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simulated sensors:</w:t>
      </w:r>
    </w:p>
    <w:p w14:paraId="19503191" w14:textId="2F49958C" w:rsidR="005B61DB" w:rsidRPr="008E534D" w:rsidRDefault="005B61DB" w:rsidP="00A26DD8">
      <w:pPr>
        <w:pStyle w:val="ListParagraph"/>
        <w:numPr>
          <w:ilvl w:val="1"/>
          <w:numId w:val="29"/>
        </w:numPr>
        <w:ind w:left="141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Object </w:t>
      </w:r>
      <w:r w:rsidR="006D2355" w:rsidRPr="008E534D">
        <w:rPr>
          <w:rFonts w:ascii="Arial" w:hAnsi="Arial" w:cs="Arial"/>
          <w:sz w:val="22"/>
          <w:szCs w:val="22"/>
          <w:lang w:val="en-US"/>
        </w:rPr>
        <w:t>temperature</w:t>
      </w:r>
    </w:p>
    <w:p w14:paraId="348A365B" w14:textId="18FE993B" w:rsidR="005B61DB" w:rsidRPr="008E534D" w:rsidRDefault="006D2355" w:rsidP="00A26DD8">
      <w:pPr>
        <w:pStyle w:val="ListParagraph"/>
        <w:numPr>
          <w:ilvl w:val="1"/>
          <w:numId w:val="29"/>
        </w:numPr>
        <w:ind w:left="141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Temperature</w:t>
      </w:r>
    </w:p>
    <w:p w14:paraId="3554211E" w14:textId="638D917A" w:rsidR="005B61DB" w:rsidRPr="008E534D" w:rsidRDefault="006D2355" w:rsidP="00A26DD8">
      <w:pPr>
        <w:pStyle w:val="ListParagraph"/>
        <w:numPr>
          <w:ilvl w:val="1"/>
          <w:numId w:val="29"/>
        </w:numPr>
        <w:ind w:left="141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Humidity</w:t>
      </w:r>
    </w:p>
    <w:p w14:paraId="73FD4DFE" w14:textId="77777777" w:rsidR="000B4845" w:rsidRPr="008E534D" w:rsidRDefault="000B4845" w:rsidP="000B4845">
      <w:pPr>
        <w:ind w:left="709"/>
        <w:rPr>
          <w:rFonts w:ascii="Arial" w:hAnsi="Arial" w:cs="Arial"/>
          <w:sz w:val="22"/>
          <w:szCs w:val="22"/>
          <w:lang w:val="en-US"/>
        </w:rPr>
      </w:pPr>
    </w:p>
    <w:p w14:paraId="59D88434" w14:textId="61D2EDE5" w:rsidR="005B61DB" w:rsidRPr="008E534D" w:rsidRDefault="005B61DB" w:rsidP="000B4845">
      <w:pPr>
        <w:ind w:left="709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The simulator </w:t>
      </w:r>
      <w:r w:rsidR="00B62821" w:rsidRPr="008E534D">
        <w:rPr>
          <w:rFonts w:ascii="Arial" w:hAnsi="Arial" w:cs="Arial"/>
          <w:sz w:val="22"/>
          <w:szCs w:val="22"/>
          <w:lang w:val="en-US"/>
        </w:rPr>
        <w:t xml:space="preserve">(from </w:t>
      </w:r>
      <w:r w:rsidR="000B4845" w:rsidRPr="008E534D">
        <w:rPr>
          <w:rFonts w:ascii="Arial" w:hAnsi="Arial" w:cs="Arial"/>
          <w:sz w:val="22"/>
          <w:szCs w:val="22"/>
          <w:lang w:val="en-US"/>
        </w:rPr>
        <w:t xml:space="preserve">IBM Cloud </w:t>
      </w:r>
      <w:r w:rsidR="00B62821" w:rsidRPr="008E534D">
        <w:rPr>
          <w:rFonts w:ascii="Arial" w:hAnsi="Arial" w:cs="Arial"/>
          <w:sz w:val="22"/>
          <w:szCs w:val="22"/>
          <w:lang w:val="en-US"/>
        </w:rPr>
        <w:t xml:space="preserve">IoT </w:t>
      </w:r>
      <w:proofErr w:type="spellStart"/>
      <w:r w:rsidR="00B62821" w:rsidRPr="008E534D">
        <w:rPr>
          <w:rFonts w:ascii="Arial" w:hAnsi="Arial" w:cs="Arial"/>
          <w:sz w:val="22"/>
          <w:szCs w:val="22"/>
          <w:lang w:val="en-US"/>
        </w:rPr>
        <w:t>Quickstart</w:t>
      </w:r>
      <w:proofErr w:type="spellEnd"/>
      <w:r w:rsidR="00B62821" w:rsidRPr="008E534D">
        <w:rPr>
          <w:rFonts w:ascii="Arial" w:hAnsi="Arial" w:cs="Arial"/>
          <w:sz w:val="22"/>
          <w:szCs w:val="22"/>
          <w:lang w:val="en-US"/>
        </w:rPr>
        <w:t xml:space="preserve">) </w:t>
      </w:r>
      <w:r w:rsidRPr="008E534D">
        <w:rPr>
          <w:rFonts w:ascii="Arial" w:hAnsi="Arial" w:cs="Arial"/>
          <w:sz w:val="22"/>
          <w:szCs w:val="22"/>
          <w:lang w:val="en-US"/>
        </w:rPr>
        <w:t>connects automatically and starts publishing data.</w:t>
      </w:r>
      <w:r w:rsidR="00B62821" w:rsidRPr="008E534D">
        <w:rPr>
          <w:rFonts w:ascii="Arial" w:hAnsi="Arial" w:cs="Arial"/>
          <w:sz w:val="22"/>
          <w:szCs w:val="22"/>
          <w:lang w:val="en-US"/>
        </w:rPr>
        <w:br/>
        <w:t>It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must remain connected to visualize the data.</w:t>
      </w:r>
      <w:r w:rsidR="00B62821" w:rsidRPr="008E534D">
        <w:rPr>
          <w:rFonts w:ascii="Arial" w:hAnsi="Arial" w:cs="Arial"/>
          <w:sz w:val="22"/>
          <w:szCs w:val="22"/>
          <w:lang w:val="en-US"/>
        </w:rPr>
        <w:br/>
      </w:r>
      <w:r w:rsidRPr="008E534D">
        <w:rPr>
          <w:rFonts w:ascii="Arial" w:hAnsi="Arial" w:cs="Arial"/>
          <w:sz w:val="22"/>
          <w:szCs w:val="22"/>
          <w:lang w:val="en-US"/>
        </w:rPr>
        <w:t>Use the simulator buttons to change the simulated sensor readings. Data is published periodically.</w:t>
      </w:r>
    </w:p>
    <w:p w14:paraId="0E283404" w14:textId="494B25A3" w:rsidR="005B61DB" w:rsidRPr="008E534D" w:rsidRDefault="00B62821" w:rsidP="00B6282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8064" behindDoc="0" locked="0" layoutInCell="1" allowOverlap="1" wp14:anchorId="62EFB581" wp14:editId="7DF81648">
                <wp:simplePos x="0" y="0"/>
                <wp:positionH relativeFrom="column">
                  <wp:posOffset>3130982</wp:posOffset>
                </wp:positionH>
                <wp:positionV relativeFrom="paragraph">
                  <wp:posOffset>289709</wp:posOffset>
                </wp:positionV>
                <wp:extent cx="923109" cy="261258"/>
                <wp:effectExtent l="12700" t="12700" r="17145" b="18415"/>
                <wp:wrapNone/>
                <wp:docPr id="255" name="Rounded 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109" cy="26125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91BE6A" id="Rounded Rectangle 255" o:spid="_x0000_s1026" style="position:absolute;margin-left:246.55pt;margin-top:22.8pt;width:72.7pt;height:20.55pt;z-index:2519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5B61DB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C9E0DFE" wp14:editId="5C59A070">
            <wp:extent cx="2255520" cy="2899954"/>
            <wp:effectExtent l="0" t="0" r="508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63021" cy="290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52AC" w14:textId="0930C877" w:rsidR="0045449A" w:rsidRPr="008E534D" w:rsidRDefault="0045449A" w:rsidP="000B4845">
      <w:pPr>
        <w:ind w:left="709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Note: Instead of using your desktop brows</w:t>
      </w:r>
      <w:r w:rsidR="00B62821" w:rsidRPr="008E534D">
        <w:rPr>
          <w:rFonts w:ascii="Arial" w:hAnsi="Arial" w:cs="Arial"/>
          <w:sz w:val="22"/>
          <w:szCs w:val="22"/>
          <w:lang w:val="en-US"/>
        </w:rPr>
        <w:t>er, you can use your smartphone.</w:t>
      </w:r>
    </w:p>
    <w:p w14:paraId="15FF50E6" w14:textId="592EEB1B" w:rsidR="00B62821" w:rsidRPr="008E534D" w:rsidRDefault="00B62821" w:rsidP="00A26DD8">
      <w:pPr>
        <w:pStyle w:val="Steps"/>
        <w:numPr>
          <w:ilvl w:val="0"/>
          <w:numId w:val="38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Identify your virtual device ID (top r</w:t>
      </w:r>
      <w:r w:rsidR="00A91A1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ight corner)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: c</w:t>
      </w:r>
      <w:r w:rsidR="00A91A1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opy it.</w:t>
      </w:r>
      <w:r w:rsidR="000B484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 will use it in next section.</w:t>
      </w:r>
      <w:r w:rsidR="000B484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Warning: if you reload this page, the device ID changes.</w:t>
      </w:r>
      <w:r w:rsidR="00A91A1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32B99997" w14:textId="77777777" w:rsidR="00240F75" w:rsidRPr="008E534D" w:rsidRDefault="00240F75">
      <w:pPr>
        <w:rPr>
          <w:rFonts w:ascii="Arial" w:hAnsi="Arial" w:cs="Arial"/>
          <w:b/>
          <w:i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0F80D216" w14:textId="415BDB5A" w:rsidR="00A91A12" w:rsidRPr="008E534D" w:rsidRDefault="00E927C0" w:rsidP="00A91A12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13" w:name="_Toc514860157"/>
      <w:bookmarkStart w:id="14" w:name="_Toc517793040"/>
      <w:r w:rsidRPr="008E534D">
        <w:rPr>
          <w:rFonts w:ascii="Arial" w:hAnsi="Arial" w:cs="Arial"/>
          <w:color w:val="000000" w:themeColor="text1"/>
          <w:lang w:val="en-US"/>
        </w:rPr>
        <w:lastRenderedPageBreak/>
        <w:t>Node-</w:t>
      </w:r>
      <w:r w:rsidR="00A91A12" w:rsidRPr="008E534D">
        <w:rPr>
          <w:rFonts w:ascii="Arial" w:hAnsi="Arial" w:cs="Arial"/>
          <w:color w:val="000000" w:themeColor="text1"/>
          <w:lang w:val="en-US"/>
        </w:rPr>
        <w:t>RED flow</w:t>
      </w:r>
      <w:r w:rsidR="0039322A" w:rsidRPr="008E534D">
        <w:rPr>
          <w:rFonts w:ascii="Arial" w:hAnsi="Arial" w:cs="Arial"/>
          <w:color w:val="000000" w:themeColor="text1"/>
          <w:lang w:val="en-US"/>
        </w:rPr>
        <w:t>: creation &amp; importation</w:t>
      </w:r>
      <w:bookmarkEnd w:id="13"/>
      <w:bookmarkEnd w:id="14"/>
    </w:p>
    <w:p w14:paraId="090A4EE1" w14:textId="43C96070" w:rsidR="00207215" w:rsidRPr="008E534D" w:rsidRDefault="00207215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Go back to Node-RED window</w:t>
      </w:r>
    </w:p>
    <w:p w14:paraId="00369993" w14:textId="7A015A6D" w:rsidR="00685F2D" w:rsidRPr="008E534D" w:rsidRDefault="000D3798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From left panel, </w:t>
      </w:r>
      <w:r w:rsidR="00685F2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drag and drop nodes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="00685F2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the workspace</w:t>
      </w:r>
    </w:p>
    <w:p w14:paraId="6E1D40DC" w14:textId="77777777" w:rsidR="00685F2D" w:rsidRPr="008E534D" w:rsidRDefault="000D3798" w:rsidP="00A26DD8">
      <w:pPr>
        <w:pStyle w:val="ListParagraph"/>
        <w:numPr>
          <w:ilvl w:val="1"/>
          <w:numId w:val="39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Chose the Input node </w:t>
      </w:r>
      <w:proofErr w:type="spellStart"/>
      <w:r w:rsidRPr="008E534D">
        <w:rPr>
          <w:rFonts w:ascii="Arial" w:hAnsi="Arial" w:cs="Arial"/>
          <w:b/>
          <w:sz w:val="22"/>
          <w:szCs w:val="22"/>
          <w:lang w:val="en-US"/>
        </w:rPr>
        <w:t>ibmiot</w:t>
      </w:r>
      <w:proofErr w:type="spellEnd"/>
    </w:p>
    <w:p w14:paraId="1249C28B" w14:textId="77777777" w:rsidR="00685F2D" w:rsidRPr="008E534D" w:rsidRDefault="000D3798" w:rsidP="00A26DD8">
      <w:pPr>
        <w:pStyle w:val="ListParagraph"/>
        <w:numPr>
          <w:ilvl w:val="1"/>
          <w:numId w:val="39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Add an output </w:t>
      </w:r>
      <w:r w:rsidRPr="008E534D">
        <w:rPr>
          <w:rFonts w:ascii="Arial" w:hAnsi="Arial" w:cs="Arial"/>
          <w:b/>
          <w:sz w:val="22"/>
          <w:szCs w:val="22"/>
          <w:lang w:val="en-US"/>
        </w:rPr>
        <w:t>debug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node </w:t>
      </w:r>
    </w:p>
    <w:p w14:paraId="4971548E" w14:textId="56857097" w:rsidR="000D3798" w:rsidRPr="008E534D" w:rsidRDefault="000D3798" w:rsidP="00A26DD8">
      <w:pPr>
        <w:pStyle w:val="ListParagraph"/>
        <w:numPr>
          <w:ilvl w:val="1"/>
          <w:numId w:val="39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L</w:t>
      </w:r>
      <w:r w:rsidR="00685F2D" w:rsidRPr="008E534D">
        <w:rPr>
          <w:rFonts w:ascii="Arial" w:hAnsi="Arial" w:cs="Arial"/>
          <w:sz w:val="22"/>
          <w:szCs w:val="22"/>
          <w:lang w:val="en-US"/>
        </w:rPr>
        <w:t>ink them</w:t>
      </w:r>
    </w:p>
    <w:p w14:paraId="4EFA6ACF" w14:textId="4ED77A35" w:rsidR="000D3798" w:rsidRPr="008E534D" w:rsidRDefault="00AD66C2" w:rsidP="000D379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8304" behindDoc="0" locked="0" layoutInCell="1" allowOverlap="1" wp14:anchorId="148A40B7" wp14:editId="6927671B">
                <wp:simplePos x="0" y="0"/>
                <wp:positionH relativeFrom="column">
                  <wp:posOffset>3059571</wp:posOffset>
                </wp:positionH>
                <wp:positionV relativeFrom="paragraph">
                  <wp:posOffset>1079782</wp:posOffset>
                </wp:positionV>
                <wp:extent cx="374469" cy="0"/>
                <wp:effectExtent l="0" t="12700" r="19685" b="12700"/>
                <wp:wrapNone/>
                <wp:docPr id="281" name="Straight Connector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446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554251" id="Straight Connector 281" o:spid="_x0000_s1026" style="position:absolute;flip:y;z-index:251938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0.9pt,85pt" to="270.4pt,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" strokecolor="#ed7d31 [3205]" strokeweight="1.5pt">
                <v:stroke joinstyle="miter"/>
              </v:line>
            </w:pict>
          </mc:Fallback>
        </mc:AlternateContent>
      </w:r>
      <w:r w:rsidR="008E3E1D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5232" behindDoc="0" locked="0" layoutInCell="1" allowOverlap="1" wp14:anchorId="097D4EAE" wp14:editId="5E00F0CC">
                <wp:simplePos x="0" y="0"/>
                <wp:positionH relativeFrom="column">
                  <wp:posOffset>1841047</wp:posOffset>
                </wp:positionH>
                <wp:positionV relativeFrom="paragraph">
                  <wp:posOffset>557802</wp:posOffset>
                </wp:positionV>
                <wp:extent cx="1035914" cy="204515"/>
                <wp:effectExtent l="12700" t="63500" r="5715" b="151130"/>
                <wp:wrapNone/>
                <wp:docPr id="112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834308">
                          <a:off x="0" y="0"/>
                          <a:ext cx="1035914" cy="204515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BC08C8" id="Freeform 10" o:spid="_x0000_s1026" style="position:absolute;margin-left:144.95pt;margin-top:43.9pt;width:81.55pt;height:16.1pt;rotation:911287fd;z-index:2519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167387;402856,313;1035914,204515" o:connectangles="0,0,0"/>
              </v:shape>
            </w:pict>
          </mc:Fallback>
        </mc:AlternateContent>
      </w:r>
      <w:r w:rsidR="008E3E1D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7280" behindDoc="0" locked="0" layoutInCell="1" allowOverlap="1" wp14:anchorId="4F9FF9FA" wp14:editId="7FED5020">
                <wp:simplePos x="0" y="0"/>
                <wp:positionH relativeFrom="column">
                  <wp:posOffset>1942556</wp:posOffset>
                </wp:positionH>
                <wp:positionV relativeFrom="paragraph">
                  <wp:posOffset>1182098</wp:posOffset>
                </wp:positionV>
                <wp:extent cx="1747849" cy="273949"/>
                <wp:effectExtent l="0" t="127000" r="5080" b="43815"/>
                <wp:wrapNone/>
                <wp:docPr id="279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1230590" flipV="1">
                          <a:off x="0" y="0"/>
                          <a:ext cx="1747849" cy="273949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49DDA2" id="Freeform 10" o:spid="_x0000_s1026" style="position:absolute;margin-left:152.95pt;margin-top:93.1pt;width:137.65pt;height:21.55pt;rotation:403494fd;flip:y;z-index:2519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224216;679719,419;1747849,273949" o:connectangles="0,0,0"/>
              </v:shape>
            </w:pict>
          </mc:Fallback>
        </mc:AlternateContent>
      </w:r>
      <w:r w:rsidR="000D379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8635D92" wp14:editId="5D4632AF">
            <wp:extent cx="3378926" cy="1176310"/>
            <wp:effectExtent l="0" t="0" r="0" b="508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0810" cy="118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81E3" w14:textId="77777777" w:rsidR="000D3798" w:rsidRPr="008E534D" w:rsidRDefault="000D3798" w:rsidP="000D3798">
      <w:pPr>
        <w:pStyle w:val="Steps"/>
        <w:ind w:left="720" w:hanging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72F84D98" w14:textId="7E1A5418" w:rsidR="0045449A" w:rsidRPr="008E534D" w:rsidRDefault="00617AFF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Configure IBM IoT </w:t>
      </w:r>
      <w:r w:rsidR="0045449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by double clicking on it :</w:t>
      </w:r>
    </w:p>
    <w:p w14:paraId="3AC5B45C" w14:textId="77777777" w:rsidR="0060294E" w:rsidRPr="008E534D" w:rsidRDefault="00276A7B" w:rsidP="00A26DD8">
      <w:pPr>
        <w:pStyle w:val="ListParagraph"/>
        <w:numPr>
          <w:ilvl w:val="1"/>
          <w:numId w:val="28"/>
        </w:numPr>
        <w:ind w:left="1276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Authentication: </w:t>
      </w:r>
      <w:proofErr w:type="spellStart"/>
      <w:r w:rsidRPr="008E534D">
        <w:rPr>
          <w:rFonts w:ascii="Arial" w:hAnsi="Arial" w:cs="Arial"/>
          <w:sz w:val="22"/>
          <w:szCs w:val="22"/>
          <w:lang w:val="en-US"/>
        </w:rPr>
        <w:t>Quickstart</w:t>
      </w:r>
      <w:proofErr w:type="spellEnd"/>
      <w:r w:rsidRPr="008E534D">
        <w:rPr>
          <w:rFonts w:ascii="Arial" w:hAnsi="Arial" w:cs="Arial"/>
          <w:sz w:val="22"/>
          <w:szCs w:val="22"/>
          <w:lang w:val="en-US"/>
        </w:rPr>
        <w:t xml:space="preserve"> (means it is a simple authentication – for demo purposes)</w:t>
      </w:r>
    </w:p>
    <w:p w14:paraId="4DA4F5E1" w14:textId="77404820" w:rsidR="0060294E" w:rsidRPr="008E534D" w:rsidRDefault="00276A7B" w:rsidP="00A26DD8">
      <w:pPr>
        <w:pStyle w:val="ListParagraph"/>
        <w:numPr>
          <w:ilvl w:val="1"/>
          <w:numId w:val="28"/>
        </w:numPr>
        <w:ind w:left="1276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Device ID : &lt;The value from </w:t>
      </w:r>
      <w:r w:rsidR="006D2355" w:rsidRPr="008E534D">
        <w:rPr>
          <w:rFonts w:ascii="Arial" w:hAnsi="Arial" w:cs="Arial"/>
          <w:sz w:val="22"/>
          <w:szCs w:val="22"/>
          <w:lang w:val="en-US"/>
        </w:rPr>
        <w:t>Section 1, step 3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-  Generated by the Simulator&gt;</w:t>
      </w:r>
    </w:p>
    <w:p w14:paraId="0CE05D92" w14:textId="4E2D1C28" w:rsidR="00CB002C" w:rsidRPr="008E534D" w:rsidRDefault="00CB002C" w:rsidP="00A123C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39DFD2E" wp14:editId="54CAAEE5">
            <wp:extent cx="2586446" cy="1627234"/>
            <wp:effectExtent l="12700" t="12700" r="17145" b="1143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6305" cy="16397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BD7352" w14:textId="4E3DB8D2" w:rsidR="0045449A" w:rsidRPr="008E534D" w:rsidRDefault="0045449A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Done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&amp; </w:t>
      </w:r>
      <w:r w:rsidR="00E51C7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eploy your flow by clicking th</w:t>
      </w:r>
      <w:r w:rsidR="00E51C7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 </w:t>
      </w:r>
      <w:r w:rsidR="00E51C7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button (top right).</w:t>
      </w:r>
    </w:p>
    <w:p w14:paraId="13D5E672" w14:textId="44CA0CE5" w:rsidR="002E5EAD" w:rsidRPr="008E534D" w:rsidRDefault="002E5EAD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Check the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Debug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Panel on the right side while you are playing with the sensor simulator. You should receive Device (sensor</w:t>
      </w:r>
      <w:r w:rsidR="008E3E1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= web app. you opened in other window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 data as the IBM IoT Node subscribed to this particular Device topic.</w:t>
      </w:r>
    </w:p>
    <w:p w14:paraId="1002C47D" w14:textId="165D7427" w:rsidR="008E3E1D" w:rsidRPr="008E534D" w:rsidRDefault="002C42C0" w:rsidP="004A4876">
      <w:pPr>
        <w:pStyle w:val="image"/>
        <w:ind w:left="851"/>
        <w:jc w:val="left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anchor distT="0" distB="0" distL="114300" distR="114300" simplePos="0" relativeHeight="251939328" behindDoc="0" locked="0" layoutInCell="1" allowOverlap="1" wp14:anchorId="0B602D0F" wp14:editId="14B0F579">
            <wp:simplePos x="0" y="0"/>
            <wp:positionH relativeFrom="column">
              <wp:posOffset>4542246</wp:posOffset>
            </wp:positionH>
            <wp:positionV relativeFrom="paragraph">
              <wp:posOffset>86905</wp:posOffset>
            </wp:positionV>
            <wp:extent cx="1132114" cy="1753473"/>
            <wp:effectExtent l="0" t="0" r="0" b="0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2114" cy="1753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E1D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7C414AD" wp14:editId="602324FE">
            <wp:extent cx="4145280" cy="1504443"/>
            <wp:effectExtent l="12700" t="12700" r="7620" b="698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4969" cy="15261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F66E1F" w14:textId="06B4A4CB" w:rsidR="002E5EAD" w:rsidRPr="008E534D" w:rsidRDefault="002E5EAD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Delete the whole </w:t>
      </w:r>
      <w:r w:rsidR="00AF281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low by selecting all the nodes &amp; pressing the ‘Delete’ key.</w:t>
      </w:r>
    </w:p>
    <w:p w14:paraId="5B22AD9A" w14:textId="48FFCED9" w:rsidR="00D635ED" w:rsidRPr="008E534D" w:rsidRDefault="00D635ED" w:rsidP="00D635E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8AF4070" wp14:editId="751600BE">
            <wp:extent cx="2682240" cy="868601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26640" cy="88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3DED" w14:textId="520D308E" w:rsidR="00D635ED" w:rsidRPr="008E534D" w:rsidRDefault="00A1007C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</w:t>
      </w:r>
      <w:r w:rsidR="00DE756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ow import a new flow.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 flow can be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exported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imported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using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JSON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file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DE756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Open link </w:t>
      </w:r>
      <w:hyperlink r:id="rId36" w:history="1">
        <w:r w:rsidR="00F100B0" w:rsidRPr="008E534D">
          <w:rPr>
            <w:rFonts w:ascii="Arial" w:hAnsi="Arial" w:cs="Arial"/>
            <w:color w:val="000000" w:themeColor="text1"/>
            <w:sz w:val="22"/>
            <w:szCs w:val="22"/>
            <w:u w:val="single"/>
            <w:lang w:val="en-US"/>
          </w:rPr>
          <w:t>http://ibmcloud-watson-day.mybluemix.net/files/Lab3_IoT_Flow.v2.1.json</w:t>
        </w:r>
      </w:hyperlink>
      <w:r w:rsidR="00DE756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display code in JSON format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 You can also open the file you downloaded previously.</w:t>
      </w:r>
    </w:p>
    <w:p w14:paraId="0B6029B2" w14:textId="061BF601" w:rsidR="00D635ED" w:rsidRPr="008E534D" w:rsidRDefault="00DE756A" w:rsidP="00DE756A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9B92567" wp14:editId="321387F6">
            <wp:extent cx="4603446" cy="2203268"/>
            <wp:effectExtent l="12700" t="12700" r="6985" b="698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6030" cy="22188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EB5268" w14:textId="7AD6C63B" w:rsidR="002E5EAD" w:rsidRPr="008E534D" w:rsidRDefault="00300FDA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Select all and copy it</w:t>
      </w:r>
    </w:p>
    <w:p w14:paraId="66342CFC" w14:textId="09ED4D9F" w:rsidR="0060294E" w:rsidRPr="008E534D" w:rsidRDefault="00276A7B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Click on t</w:t>
      </w:r>
      <w:r w:rsidR="00300FD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he top right button near </w:t>
      </w:r>
      <w:r w:rsidR="00300FDA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="00300FD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300FD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Select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mport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Clipboard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&amp; copy/paste the content of the JSON file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Current flow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7BEBBDDE" w14:textId="7AE0AE75" w:rsidR="00300FDA" w:rsidRPr="008E534D" w:rsidRDefault="00466004" w:rsidP="00300FDA">
      <w:pPr>
        <w:pStyle w:val="image"/>
        <w:ind w:left="993"/>
        <w:jc w:val="left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42400" behindDoc="0" locked="0" layoutInCell="1" allowOverlap="1" wp14:anchorId="3B9F87A7" wp14:editId="62E0D5D5">
                <wp:simplePos x="0" y="0"/>
                <wp:positionH relativeFrom="column">
                  <wp:posOffset>3506561</wp:posOffset>
                </wp:positionH>
                <wp:positionV relativeFrom="paragraph">
                  <wp:posOffset>1630952</wp:posOffset>
                </wp:positionV>
                <wp:extent cx="574766" cy="322217"/>
                <wp:effectExtent l="12700" t="12700" r="9525" b="8255"/>
                <wp:wrapNone/>
                <wp:docPr id="289" name="Rounded Rectangl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766" cy="32221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F94B35" id="Rounded Rectangle 289" o:spid="_x0000_s1026" style="position:absolute;margin-left:276.1pt;margin-top:128.4pt;width:45.25pt;height:25.35pt;z-index:2519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="00300FDA" w:rsidRPr="008E534D">
        <w:rPr>
          <w:rFonts w:ascii="Arial" w:hAnsi="Arial" w:cs="Arial"/>
          <w:sz w:val="22"/>
          <w:szCs w:val="22"/>
          <w:lang w:val="en-US"/>
        </w:rPr>
        <w:drawing>
          <wp:anchor distT="0" distB="0" distL="114300" distR="114300" simplePos="0" relativeHeight="251940352" behindDoc="0" locked="0" layoutInCell="1" allowOverlap="1" wp14:anchorId="4E65D01A" wp14:editId="0642CC9E">
            <wp:simplePos x="0" y="0"/>
            <wp:positionH relativeFrom="column">
              <wp:posOffset>3071132</wp:posOffset>
            </wp:positionH>
            <wp:positionV relativeFrom="paragraph">
              <wp:posOffset>598260</wp:posOffset>
            </wp:positionV>
            <wp:extent cx="2629989" cy="1799908"/>
            <wp:effectExtent l="12700" t="12700" r="12065" b="16510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989" cy="17999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0FDA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62D45AD" wp14:editId="4C55DCEF">
            <wp:extent cx="3416902" cy="1088571"/>
            <wp:effectExtent l="12700" t="12700" r="12700" b="1651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8077" cy="11239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63348B" w14:textId="66739324" w:rsidR="00300FDA" w:rsidRPr="008E534D" w:rsidRDefault="00300FDA" w:rsidP="00300FDA">
      <w:pPr>
        <w:pStyle w:val="image"/>
        <w:ind w:left="993"/>
        <w:jc w:val="left"/>
        <w:rPr>
          <w:rFonts w:ascii="Arial" w:hAnsi="Arial" w:cs="Arial"/>
          <w:sz w:val="22"/>
          <w:szCs w:val="22"/>
          <w:lang w:val="en-US"/>
        </w:rPr>
      </w:pPr>
    </w:p>
    <w:p w14:paraId="5E37698C" w14:textId="2CC29A1E" w:rsidR="00300FDA" w:rsidRPr="008E534D" w:rsidRDefault="00300FDA" w:rsidP="00300FDA">
      <w:pPr>
        <w:pStyle w:val="image"/>
        <w:ind w:left="993"/>
        <w:jc w:val="left"/>
        <w:rPr>
          <w:rFonts w:ascii="Arial" w:hAnsi="Arial" w:cs="Arial"/>
          <w:sz w:val="22"/>
          <w:szCs w:val="22"/>
          <w:lang w:val="en-US"/>
        </w:rPr>
      </w:pPr>
    </w:p>
    <w:p w14:paraId="5676F94F" w14:textId="77777777" w:rsidR="00D3189D" w:rsidRPr="008E534D" w:rsidRDefault="00D3189D">
      <w:p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6F4BB946" w14:textId="4B764909" w:rsidR="000C42E3" w:rsidRPr="008E534D" w:rsidRDefault="000C42E3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Click on workspace to paste imported nodes </w:t>
      </w:r>
    </w:p>
    <w:p w14:paraId="2A4BAAB8" w14:textId="30740E0C" w:rsidR="00C97989" w:rsidRPr="008E534D" w:rsidRDefault="002E5EAD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Fill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 the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Device ID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field in the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IBM IoT App In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A1007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</w:t>
      </w:r>
      <w:r w:rsidR="00C9798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ode.</w:t>
      </w:r>
    </w:p>
    <w:p w14:paraId="1C867BAC" w14:textId="7458FC70" w:rsidR="00D3189D" w:rsidRPr="008E534D" w:rsidRDefault="00D3189D" w:rsidP="00D3189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4D955DE" wp14:editId="2A9AF230">
            <wp:extent cx="4650922" cy="1294602"/>
            <wp:effectExtent l="12700" t="12700" r="10160" b="1397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9763" cy="1302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65DB8B" w14:textId="725E928A" w:rsidR="002E5EAD" w:rsidRPr="008E534D" w:rsidRDefault="006612C4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d</w:t>
      </w:r>
      <w:r w:rsidR="002E5EA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eploy the new Flow. </w:t>
      </w:r>
      <w:r w:rsidR="002E5EA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Modify the Device Temperature &amp; check the </w:t>
      </w:r>
      <w:r w:rsidR="002E5EAD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Debug</w:t>
      </w:r>
      <w:r w:rsidR="002E5EA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logs.</w:t>
      </w:r>
    </w:p>
    <w:p w14:paraId="2BCF101A" w14:textId="53959E97" w:rsidR="00166ED1" w:rsidRPr="008E534D" w:rsidRDefault="00876135" w:rsidP="0087613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BA4C72D" wp14:editId="1ADCAB91">
            <wp:extent cx="4353301" cy="1655646"/>
            <wp:effectExtent l="0" t="0" r="317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7757" cy="166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7E69" w14:textId="77777777" w:rsidR="00107F3B" w:rsidRPr="008E534D" w:rsidRDefault="00107F3B">
      <w:pPr>
        <w:rPr>
          <w:rFonts w:ascii="Arial" w:hAnsi="Arial" w:cs="Arial"/>
          <w:b/>
          <w:i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3608FE86" w14:textId="150B7008" w:rsidR="0039322A" w:rsidRPr="008E534D" w:rsidRDefault="00107F3B" w:rsidP="0039322A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15" w:name="_Toc514860158"/>
      <w:bookmarkStart w:id="16" w:name="_Toc517793041"/>
      <w:r w:rsidRPr="008E534D">
        <w:rPr>
          <w:rFonts w:ascii="Arial" w:hAnsi="Arial" w:cs="Arial"/>
          <w:color w:val="000000" w:themeColor="text1"/>
          <w:lang w:val="en-US"/>
        </w:rPr>
        <w:lastRenderedPageBreak/>
        <w:t>Insert IoT Data in Cloudant DB</w:t>
      </w:r>
      <w:bookmarkEnd w:id="15"/>
      <w:bookmarkEnd w:id="16"/>
    </w:p>
    <w:p w14:paraId="6AA51BBE" w14:textId="77777777" w:rsidR="00F56F3B" w:rsidRPr="008E534D" w:rsidRDefault="00D004E9" w:rsidP="00D004E9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Let’s insert the event data coming from the Device sensors in a Cloudant </w:t>
      </w:r>
      <w:r w:rsidR="00F56F3B" w:rsidRPr="008E534D">
        <w:rPr>
          <w:rFonts w:ascii="Arial" w:hAnsi="Arial" w:cs="Arial"/>
          <w:sz w:val="22"/>
          <w:szCs w:val="22"/>
          <w:lang w:val="en-US"/>
        </w:rPr>
        <w:t>d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atabase! </w:t>
      </w:r>
    </w:p>
    <w:p w14:paraId="7C2C842D" w14:textId="67CC6257" w:rsidR="00D004E9" w:rsidRPr="008E534D" w:rsidRDefault="00F56F3B" w:rsidP="00D004E9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Remember that you already have a Cloudant service deployed for Node-RED. You will use it to store your data.</w:t>
      </w:r>
    </w:p>
    <w:p w14:paraId="61ADEC26" w14:textId="77777777" w:rsidR="00D004E9" w:rsidRPr="008E534D" w:rsidRDefault="00D004E9" w:rsidP="00D004E9">
      <w:pPr>
        <w:rPr>
          <w:rFonts w:ascii="Arial" w:hAnsi="Arial" w:cs="Arial"/>
          <w:sz w:val="22"/>
          <w:szCs w:val="22"/>
          <w:lang w:val="en-US"/>
        </w:rPr>
      </w:pPr>
    </w:p>
    <w:p w14:paraId="52D7B0D3" w14:textId="07D00F50" w:rsidR="00D004E9" w:rsidRPr="008E534D" w:rsidRDefault="00D004E9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Add a Cloudant Node  (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Cloudant OUT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in the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Storage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Category) &amp; link it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the </w:t>
      </w:r>
      <w:r w:rsidR="0046600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function node </w:t>
      </w:r>
    </w:p>
    <w:p w14:paraId="4799CB22" w14:textId="72219E6F" w:rsidR="00466004" w:rsidRPr="008E534D" w:rsidRDefault="00466004" w:rsidP="0046600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44448" behindDoc="0" locked="0" layoutInCell="1" allowOverlap="1" wp14:anchorId="66F0C268" wp14:editId="7739F76F">
                <wp:simplePos x="0" y="0"/>
                <wp:positionH relativeFrom="column">
                  <wp:posOffset>1106534</wp:posOffset>
                </wp:positionH>
                <wp:positionV relativeFrom="paragraph">
                  <wp:posOffset>1796524</wp:posOffset>
                </wp:positionV>
                <wp:extent cx="2386678" cy="256840"/>
                <wp:effectExtent l="0" t="0" r="39370" b="60960"/>
                <wp:wrapNone/>
                <wp:docPr id="293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1316598">
                          <a:off x="0" y="0"/>
                          <a:ext cx="2386678" cy="256840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4142BA" id="Freeform 10" o:spid="_x0000_s1026" style="position:absolute;margin-left:87.15pt;margin-top:141.45pt;width:187.95pt;height:20.2pt;rotation:-309551fd;z-index:2519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210213;928153,393;2386678,256840" o:connectangles="0,0,0"/>
              </v:shape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38EDEBC" wp14:editId="0EC7F067">
            <wp:extent cx="5277939" cy="2118473"/>
            <wp:effectExtent l="0" t="0" r="5715" b="254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3721" cy="21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7FDF" w14:textId="513EC327" w:rsidR="00D004E9" w:rsidRPr="008E534D" w:rsidRDefault="00D004E9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Configure it:</w:t>
      </w:r>
    </w:p>
    <w:p w14:paraId="2FE15319" w14:textId="77777777" w:rsidR="0060294E" w:rsidRPr="008E534D" w:rsidRDefault="00276A7B" w:rsidP="00A26DD8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Service : Cloudant service name bound to your Node.js runtime.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i/>
          <w:iCs/>
          <w:color w:val="000000" w:themeColor="text1"/>
          <w:sz w:val="22"/>
          <w:szCs w:val="22"/>
          <w:lang w:val="en-US"/>
        </w:rPr>
        <w:t>As Node.js is already bound to a Cloudant Service, the service name should appear in the Drop-down list.</w:t>
      </w:r>
    </w:p>
    <w:p w14:paraId="723DABB0" w14:textId="77777777" w:rsidR="0060294E" w:rsidRPr="008E534D" w:rsidRDefault="00276A7B" w:rsidP="00A26DD8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Database: name of your choice (</w:t>
      </w:r>
      <w:r w:rsidRPr="008E534D">
        <w:rPr>
          <w:rFonts w:ascii="Arial" w:hAnsi="Arial" w:cs="Arial"/>
          <w:color w:val="000000" w:themeColor="text1"/>
          <w:sz w:val="22"/>
          <w:szCs w:val="22"/>
          <w:u w:val="single"/>
          <w:lang w:val="en-US"/>
        </w:rPr>
        <w:t>lower case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</w:p>
    <w:p w14:paraId="42F07553" w14:textId="2ADAA272" w:rsidR="0060294E" w:rsidRPr="008E534D" w:rsidRDefault="00276A7B" w:rsidP="00A26DD8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Name (node): name of your choice</w:t>
      </w:r>
    </w:p>
    <w:p w14:paraId="2096AFC8" w14:textId="095B32B1" w:rsidR="00417956" w:rsidRPr="008E534D" w:rsidRDefault="00417956" w:rsidP="00417956">
      <w:pPr>
        <w:spacing w:before="120"/>
        <w:ind w:left="709"/>
        <w:rPr>
          <w:rFonts w:ascii="Arial" w:hAnsi="Arial" w:cs="Arial"/>
          <w:sz w:val="22"/>
          <w:lang w:val="en-US"/>
        </w:rPr>
      </w:pPr>
      <w:r w:rsidRPr="008E534D">
        <w:rPr>
          <w:rFonts w:ascii="Arial" w:hAnsi="Arial" w:cs="Arial"/>
          <w:sz w:val="22"/>
          <w:lang w:val="en-US"/>
        </w:rPr>
        <w:t xml:space="preserve">Click </w:t>
      </w:r>
      <w:r w:rsidRPr="008E534D">
        <w:rPr>
          <w:rFonts w:ascii="Arial" w:hAnsi="Arial" w:cs="Arial"/>
          <w:b/>
          <w:sz w:val="22"/>
          <w:lang w:val="en-US"/>
        </w:rPr>
        <w:t>Done</w:t>
      </w:r>
      <w:r w:rsidRPr="008E534D">
        <w:rPr>
          <w:rFonts w:ascii="Arial" w:hAnsi="Arial" w:cs="Arial"/>
          <w:sz w:val="22"/>
          <w:lang w:val="en-US"/>
        </w:rPr>
        <w:t>.</w:t>
      </w:r>
    </w:p>
    <w:p w14:paraId="0CF5A7CE" w14:textId="2C17AEC3" w:rsidR="00466004" w:rsidRPr="008E534D" w:rsidRDefault="00466004" w:rsidP="0046600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3984635" wp14:editId="499EDF57">
            <wp:extent cx="2638698" cy="1860163"/>
            <wp:effectExtent l="12700" t="12700" r="15875" b="698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6434" cy="18797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62550F" w14:textId="0F302B55" w:rsidR="00466004" w:rsidRPr="008E534D" w:rsidRDefault="00D004E9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Deploy your new flow 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(</w:t>
      </w:r>
      <w:r w:rsidR="0046600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button)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18D55F58" w14:textId="77777777" w:rsidR="00466004" w:rsidRPr="008E534D" w:rsidRDefault="00466004">
      <w:p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2AC207ED" w14:textId="3347E91A" w:rsidR="00466004" w:rsidRPr="008E534D" w:rsidRDefault="00D004E9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From your IBM Cloud Dashboard</w:t>
      </w:r>
      <w:r w:rsidR="002C12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(IBM Cloud window of your browser)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start the Cloudant </w:t>
      </w:r>
      <w:r w:rsidR="006317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dashboard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by clicking on the line of </w:t>
      </w:r>
      <w:r w:rsidR="009D608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Cloudant service</w:t>
      </w:r>
    </w:p>
    <w:p w14:paraId="0A2BCC84" w14:textId="5AE2FE24" w:rsidR="009D6081" w:rsidRPr="008E534D" w:rsidRDefault="009D6081" w:rsidP="009D608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48544" behindDoc="0" locked="0" layoutInCell="1" allowOverlap="1" wp14:anchorId="114D2D13" wp14:editId="49481803">
                <wp:simplePos x="0" y="0"/>
                <wp:positionH relativeFrom="column">
                  <wp:posOffset>1407160</wp:posOffset>
                </wp:positionH>
                <wp:positionV relativeFrom="paragraph">
                  <wp:posOffset>1872332</wp:posOffset>
                </wp:positionV>
                <wp:extent cx="2908663" cy="218531"/>
                <wp:effectExtent l="12700" t="12700" r="12700" b="10160"/>
                <wp:wrapNone/>
                <wp:docPr id="300" name="Rounded 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663" cy="2185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D68205" id="Rounded Rectangle 300" o:spid="_x0000_s1026" style="position:absolute;margin-left:110.8pt;margin-top:147.45pt;width:229.05pt;height:17.2pt;z-index:2519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C44B506" wp14:editId="74151C42">
            <wp:extent cx="2917371" cy="2042285"/>
            <wp:effectExtent l="12700" t="12700" r="16510" b="152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4323" cy="20541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3C8837" w14:textId="5B8A6291" w:rsidR="009D6081" w:rsidRPr="008E534D" w:rsidRDefault="009D6081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Launch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button</w:t>
      </w:r>
      <w:r w:rsidR="006317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start Cloudant console</w:t>
      </w:r>
    </w:p>
    <w:p w14:paraId="4E0FAAA2" w14:textId="430E038F" w:rsidR="00466004" w:rsidRPr="008E534D" w:rsidRDefault="00466004" w:rsidP="0046600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46496" behindDoc="0" locked="0" layoutInCell="1" allowOverlap="1" wp14:anchorId="0BAB4DB5" wp14:editId="5E9B182B">
                <wp:simplePos x="0" y="0"/>
                <wp:positionH relativeFrom="column">
                  <wp:posOffset>4227336</wp:posOffset>
                </wp:positionH>
                <wp:positionV relativeFrom="paragraph">
                  <wp:posOffset>901347</wp:posOffset>
                </wp:positionV>
                <wp:extent cx="992778" cy="375646"/>
                <wp:effectExtent l="12700" t="12700" r="10795" b="18415"/>
                <wp:wrapNone/>
                <wp:docPr id="298" name="Rounded 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778" cy="3756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F58CA0" id="Rounded Rectangle 298" o:spid="_x0000_s1026" style="position:absolute;margin-left:332.85pt;margin-top:70.95pt;width:78.15pt;height:29.6pt;z-index:2519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BF4D4E4" wp14:editId="25752341">
            <wp:extent cx="4224201" cy="924871"/>
            <wp:effectExtent l="12700" t="12700" r="17780" b="1524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52724" cy="9311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47F4F7" w14:textId="592A69B3" w:rsidR="00FB7608" w:rsidRPr="008E534D" w:rsidRDefault="00FB7608" w:rsidP="00A26DD8">
      <w:pPr>
        <w:pStyle w:val="Steps"/>
        <w:numPr>
          <w:ilvl w:val="0"/>
          <w:numId w:val="31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Select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Database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icon in left panel</w:t>
      </w:r>
      <w:r w:rsidR="002A73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then your database name</w:t>
      </w:r>
      <w:r w:rsidR="00750DF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(defined in step 2).</w:t>
      </w:r>
    </w:p>
    <w:p w14:paraId="228DF951" w14:textId="5F29F90D" w:rsidR="00FB7608" w:rsidRPr="008E534D" w:rsidRDefault="002A735D" w:rsidP="00FB760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07936" behindDoc="0" locked="0" layoutInCell="1" allowOverlap="1" wp14:anchorId="68445989" wp14:editId="361B3D43">
                <wp:simplePos x="0" y="0"/>
                <wp:positionH relativeFrom="column">
                  <wp:posOffset>305219</wp:posOffset>
                </wp:positionH>
                <wp:positionV relativeFrom="paragraph">
                  <wp:posOffset>1132070</wp:posOffset>
                </wp:positionV>
                <wp:extent cx="470263" cy="218531"/>
                <wp:effectExtent l="12700" t="12700" r="12700" b="10160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3" cy="2185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87F0F1" id="Rounded Rectangle 47" o:spid="_x0000_s1026" style="position:absolute;margin-left:24.05pt;margin-top:89.15pt;width:37.05pt;height:17.2pt;z-index:2520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FB7608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0592" behindDoc="0" locked="0" layoutInCell="1" allowOverlap="1" wp14:anchorId="66BA619A" wp14:editId="2564C429">
                <wp:simplePos x="0" y="0"/>
                <wp:positionH relativeFrom="column">
                  <wp:posOffset>-77754</wp:posOffset>
                </wp:positionH>
                <wp:positionV relativeFrom="paragraph">
                  <wp:posOffset>835849</wp:posOffset>
                </wp:positionV>
                <wp:extent cx="470263" cy="218531"/>
                <wp:effectExtent l="12700" t="12700" r="12700" b="10160"/>
                <wp:wrapNone/>
                <wp:docPr id="302" name="Rounded 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3" cy="2185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14E94B" id="Rounded Rectangle 302" o:spid="_x0000_s1026" style="position:absolute;margin-left:-6.1pt;margin-top:65.8pt;width:37.05pt;height:17.2pt;z-index:2519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FB760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1EF3F6A" wp14:editId="1EC1580B">
            <wp:extent cx="5878830" cy="1315720"/>
            <wp:effectExtent l="12700" t="12700" r="13970" b="1778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3157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FBFD8C" w14:textId="200542D0" w:rsidR="00FB7608" w:rsidRPr="008E534D" w:rsidRDefault="00FB7608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Have a look to the</w:t>
      </w:r>
      <w:r w:rsidR="0001505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inserted data in the database. Click on record to see content.</w:t>
      </w:r>
    </w:p>
    <w:p w14:paraId="57E2482A" w14:textId="1EF74502" w:rsidR="007C5AB8" w:rsidRPr="008E534D" w:rsidRDefault="00FB7608" w:rsidP="007C5AB8">
      <w:pPr>
        <w:pStyle w:val="image"/>
        <w:rPr>
          <w:rFonts w:ascii="Arial" w:hAnsi="Arial" w:cs="Arial"/>
          <w:b/>
          <w:i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677ECE2" wp14:editId="683FE518">
            <wp:extent cx="5878830" cy="1459865"/>
            <wp:effectExtent l="12700" t="12700" r="13970" b="1333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4598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C5AB8" w:rsidRPr="008E534D">
        <w:rPr>
          <w:rFonts w:ascii="Arial" w:hAnsi="Arial" w:cs="Arial"/>
          <w:sz w:val="22"/>
          <w:szCs w:val="22"/>
          <w:lang w:val="en-US"/>
        </w:rPr>
        <w:br w:type="page"/>
      </w:r>
    </w:p>
    <w:p w14:paraId="4A6E3303" w14:textId="004D02E2" w:rsidR="007C5AB8" w:rsidRPr="008E534D" w:rsidRDefault="007C5AB8" w:rsidP="007C5AB8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17" w:name="_Toc514860159"/>
      <w:bookmarkStart w:id="18" w:name="_Toc517793042"/>
      <w:r w:rsidRPr="008E534D">
        <w:rPr>
          <w:rFonts w:ascii="Arial" w:hAnsi="Arial" w:cs="Arial"/>
          <w:color w:val="000000" w:themeColor="text1"/>
          <w:lang w:val="en-US"/>
        </w:rPr>
        <w:lastRenderedPageBreak/>
        <w:t>Process IoT Data with Watson</w:t>
      </w:r>
      <w:bookmarkEnd w:id="17"/>
      <w:bookmarkEnd w:id="18"/>
    </w:p>
    <w:p w14:paraId="2DD4F192" w14:textId="1F44CA91" w:rsidR="004F1E74" w:rsidRPr="008E534D" w:rsidRDefault="00E06696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IBM Cloud windows, a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dd a « Watson Language Translator » service to your existing Node-RE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 application. From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Catalog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click on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 Watson category.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Select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Lite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plan, then click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DF7B5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Service is deployed.</w:t>
      </w:r>
    </w:p>
    <w:p w14:paraId="1FA22961" w14:textId="5CDF8F43" w:rsidR="004F1E74" w:rsidRPr="008E534D" w:rsidRDefault="004F1E7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From Language Translator dashboard,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Connections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menu, click on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 connection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257230CF" w14:textId="61B46AE3" w:rsidR="004F1E74" w:rsidRPr="008E534D" w:rsidRDefault="002A735D" w:rsidP="00BB2356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4688" behindDoc="0" locked="0" layoutInCell="1" allowOverlap="1" wp14:anchorId="0FB39756" wp14:editId="38C98395">
                <wp:simplePos x="0" y="0"/>
                <wp:positionH relativeFrom="column">
                  <wp:posOffset>4036493</wp:posOffset>
                </wp:positionH>
                <wp:positionV relativeFrom="paragraph">
                  <wp:posOffset>1321151</wp:posOffset>
                </wp:positionV>
                <wp:extent cx="1123405" cy="357051"/>
                <wp:effectExtent l="12700" t="12700" r="6985" b="11430"/>
                <wp:wrapNone/>
                <wp:docPr id="307" name="Rounded Rectangl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405" cy="3570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854219" id="Rounded Rectangle 307" o:spid="_x0000_s1026" style="position:absolute;margin-left:317.85pt;margin-top:104.05pt;width:88.45pt;height:28.1pt;z-index:2519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2640" behindDoc="0" locked="0" layoutInCell="1" allowOverlap="1" wp14:anchorId="6279C010" wp14:editId="3CC6C101">
                <wp:simplePos x="0" y="0"/>
                <wp:positionH relativeFrom="column">
                  <wp:posOffset>535102</wp:posOffset>
                </wp:positionH>
                <wp:positionV relativeFrom="paragraph">
                  <wp:posOffset>1354604</wp:posOffset>
                </wp:positionV>
                <wp:extent cx="714103" cy="261257"/>
                <wp:effectExtent l="12700" t="12700" r="10160" b="18415"/>
                <wp:wrapNone/>
                <wp:docPr id="306" name="Rounded Rectangl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103" cy="26125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96A7DF" id="Rounded Rectangle 306" o:spid="_x0000_s1026" style="position:absolute;margin-left:42.15pt;margin-top:106.65pt;width:56.25pt;height:20.55pt;z-index:2519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BB2356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FD8B996" wp14:editId="6849FA2F">
            <wp:extent cx="4694174" cy="1341120"/>
            <wp:effectExtent l="12700" t="12700" r="17780" b="1778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2432" cy="13463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9C436" w14:textId="54F99E17" w:rsidR="00F15F34" w:rsidRPr="008E534D" w:rsidRDefault="00F15F3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Connect </w:t>
      </w:r>
      <w:r w:rsidR="00B11DB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service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to your Node</w:t>
      </w:r>
      <w:r w:rsidR="008935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-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RED application</w:t>
      </w:r>
    </w:p>
    <w:p w14:paraId="30DE9B6A" w14:textId="06165E8E" w:rsidR="00F15F34" w:rsidRPr="008E534D" w:rsidRDefault="00F15F34" w:rsidP="00F15F3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23362902" wp14:editId="6276E39B">
                <wp:simplePos x="0" y="0"/>
                <wp:positionH relativeFrom="column">
                  <wp:posOffset>1115951</wp:posOffset>
                </wp:positionH>
                <wp:positionV relativeFrom="paragraph">
                  <wp:posOffset>1318841</wp:posOffset>
                </wp:positionV>
                <wp:extent cx="3518263" cy="398834"/>
                <wp:effectExtent l="12700" t="12700" r="12700" b="7620"/>
                <wp:wrapNone/>
                <wp:docPr id="310" name="Rounded 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8263" cy="3988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CE9025" id="Rounded Rectangle 310" o:spid="_x0000_s1026" style="position:absolute;margin-left:87.85pt;margin-top:103.85pt;width:277.05pt;height:31.4pt;z-index:2519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6E2E0EC" wp14:editId="23134A58">
            <wp:extent cx="3701143" cy="1455991"/>
            <wp:effectExtent l="12700" t="12700" r="7620" b="1778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27527" cy="1466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8D3351" w14:textId="49C56304" w:rsidR="00F15F34" w:rsidRPr="008E534D" w:rsidRDefault="00F15F3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</w:t>
      </w:r>
      <w:r w:rsidR="00B11DB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ccept the r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estage step to actually bind the service to the app. </w:t>
      </w:r>
    </w:p>
    <w:p w14:paraId="472F878C" w14:textId="28540BE7" w:rsidR="00641053" w:rsidRPr="008E534D" w:rsidRDefault="00F15F3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W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hile it is restaging</w:t>
      </w:r>
      <w:r w:rsidR="00D6548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(~</w:t>
      </w:r>
      <w:r w:rsidR="00895DB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3</w:t>
      </w:r>
      <w:r w:rsidR="00D6548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minutes)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take a look at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Service </w:t>
      </w:r>
      <w:r w:rsidR="00641053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Credentials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This information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is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useful if you want to invoke your Watson Service from any program (running in IBM Cloud or outside IBM Cloud)</w:t>
      </w:r>
    </w:p>
    <w:p w14:paraId="3DAA61A8" w14:textId="3EBFB46C" w:rsidR="00EC1081" w:rsidRPr="008E534D" w:rsidRDefault="00EC1081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Go back to Node-RED window.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If you get a connection error message</w:t>
      </w:r>
      <w:r w:rsidR="0077280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your application restag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ing is not finished. Wait. Try to refresh page.</w:t>
      </w:r>
    </w:p>
    <w:p w14:paraId="0A161486" w14:textId="47A20DEA" w:rsidR="00EC1081" w:rsidRPr="008E534D" w:rsidRDefault="00EC1081" w:rsidP="00EC108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EFCAD4A" wp14:editId="3433AF22">
            <wp:extent cx="3762103" cy="413273"/>
            <wp:effectExtent l="12700" t="12700" r="10160" b="190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365"/>
                    <a:stretch/>
                  </pic:blipFill>
                  <pic:spPr bwMode="auto">
                    <a:xfrm>
                      <a:off x="0" y="0"/>
                      <a:ext cx="3935438" cy="4323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23A64" w14:textId="77777777" w:rsidR="009B721F" w:rsidRPr="008E534D" w:rsidRDefault="009B721F">
      <w:p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6DF0BDF6" w14:textId="4ED11C3C" w:rsidR="009B721F" w:rsidRPr="008E534D" w:rsidRDefault="00AA02E9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Go back to the 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Node-RED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environment.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A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dd </w:t>
      </w:r>
      <w:r w:rsidR="00B566B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B566B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and link it between the template (</w:t>
      </w:r>
      <w:r w:rsidR="00641053" w:rsidRPr="008E534D">
        <w:rPr>
          <w:rFonts w:ascii="Arial" w:hAnsi="Arial" w:cs="Arial"/>
          <w:i/>
          <w:iCs/>
          <w:color w:val="000000" w:themeColor="text1"/>
          <w:sz w:val="22"/>
          <w:szCs w:val="22"/>
          <w:lang w:val="en-US"/>
        </w:rPr>
        <w:t xml:space="preserve">safe &amp; danger) &amp; </w:t>
      </w:r>
      <w:r w:rsidR="00E9553A" w:rsidRPr="008E534D">
        <w:rPr>
          <w:rFonts w:ascii="Arial" w:hAnsi="Arial" w:cs="Arial"/>
          <w:iCs/>
          <w:color w:val="000000" w:themeColor="text1"/>
          <w:sz w:val="22"/>
          <w:szCs w:val="22"/>
          <w:lang w:val="en-US"/>
        </w:rPr>
        <w:t xml:space="preserve">debug 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nodes</w:t>
      </w:r>
      <w:r w:rsidR="00E9553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</w:t>
      </w:r>
      <w:proofErr w:type="spellStart"/>
      <w:r w:rsidR="00E9553A" w:rsidRPr="008E534D">
        <w:rPr>
          <w:rFonts w:ascii="Arial" w:hAnsi="Arial" w:cs="Arial"/>
          <w:i/>
          <w:color w:val="000000" w:themeColor="text1"/>
          <w:sz w:val="22"/>
          <w:szCs w:val="22"/>
          <w:lang w:val="en-US"/>
        </w:rPr>
        <w:t>cpustatus</w:t>
      </w:r>
      <w:proofErr w:type="spellEnd"/>
      <w:r w:rsidR="00E9553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  <w:r w:rsidR="00641053" w:rsidRPr="008E534D">
        <w:rPr>
          <w:rFonts w:ascii="Arial" w:hAnsi="Arial" w:cs="Arial"/>
          <w:i/>
          <w:iCs/>
          <w:color w:val="000000" w:themeColor="text1"/>
          <w:sz w:val="22"/>
          <w:szCs w:val="22"/>
          <w:lang w:val="en-US"/>
        </w:rPr>
        <w:t>.</w:t>
      </w:r>
    </w:p>
    <w:p w14:paraId="696C4E31" w14:textId="1AB84EF0" w:rsidR="009B721F" w:rsidRPr="008E534D" w:rsidRDefault="00E9553A" w:rsidP="009B721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8784" behindDoc="0" locked="0" layoutInCell="1" allowOverlap="1" wp14:anchorId="2BB912DF" wp14:editId="2C15865C">
                <wp:simplePos x="0" y="0"/>
                <wp:positionH relativeFrom="column">
                  <wp:posOffset>894434</wp:posOffset>
                </wp:positionH>
                <wp:positionV relativeFrom="paragraph">
                  <wp:posOffset>823030</wp:posOffset>
                </wp:positionV>
                <wp:extent cx="2482605" cy="774797"/>
                <wp:effectExtent l="0" t="0" r="108585" b="114300"/>
                <wp:wrapNone/>
                <wp:docPr id="313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0913320">
                          <a:off x="0" y="0"/>
                          <a:ext cx="2482605" cy="774797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14C85C" id="Freeform 10" o:spid="_x0000_s1026" style="position:absolute;margin-left:70.45pt;margin-top:64.8pt;width:195.5pt;height:61pt;rotation:-750038fd;z-index:2519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634140;965458,1184;2482605,774797" o:connectangles="0,0,0"/>
              </v:shape>
            </w:pict>
          </mc:Fallback>
        </mc:AlternateContent>
      </w:r>
      <w:r w:rsidR="009B721F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6314DA10" wp14:editId="2F44FC9E">
            <wp:extent cx="5145986" cy="2370666"/>
            <wp:effectExtent l="12700" t="12700" r="10795" b="1714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61479" cy="23778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6FD091" w14:textId="36942F8B" w:rsidR="00641053" w:rsidRPr="008E534D" w:rsidRDefault="00641053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Configure the Watson language translator node:</w:t>
      </w:r>
    </w:p>
    <w:p w14:paraId="2DA101D3" w14:textId="77777777" w:rsidR="0060294E" w:rsidRPr="008E534D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Name (of your choice)</w:t>
      </w:r>
    </w:p>
    <w:p w14:paraId="14CFC981" w14:textId="65BBC265" w:rsidR="0060294E" w:rsidRPr="008E534D" w:rsidRDefault="00041477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Mode: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Translate</w:t>
      </w:r>
    </w:p>
    <w:p w14:paraId="02722924" w14:textId="77777777" w:rsidR="0060294E" w:rsidRPr="008E534D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Domains: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Conversational</w:t>
      </w:r>
    </w:p>
    <w:p w14:paraId="70A1044B" w14:textId="77777777" w:rsidR="0060294E" w:rsidRPr="008E534D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Source: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English</w:t>
      </w:r>
    </w:p>
    <w:p w14:paraId="6C2EB69E" w14:textId="77777777" w:rsidR="0060294E" w:rsidRPr="008E534D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Target: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French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(or Spanish, Portuguese &amp; Arabic)</w:t>
      </w:r>
    </w:p>
    <w:p w14:paraId="5720C89A" w14:textId="307BD774" w:rsidR="0060294E" w:rsidRPr="008E534D" w:rsidRDefault="00276A7B" w:rsidP="00641053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Note: The user/password fields are not necessary &amp; do not </w:t>
      </w:r>
      <w:r w:rsidR="00D9703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appear in the node settings if a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Watson </w:t>
      </w:r>
      <w:r w:rsidR="0004147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Language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Translator service i</w:t>
      </w:r>
      <w:r w:rsidR="0004147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 properly bound to </w:t>
      </w:r>
      <w:r w:rsidR="00D9703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Node-RED</w:t>
      </w:r>
      <w:r w:rsidR="0004147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application.</w:t>
      </w:r>
    </w:p>
    <w:p w14:paraId="3B8BBFAD" w14:textId="74F11C2A" w:rsidR="00641053" w:rsidRPr="008E534D" w:rsidRDefault="00641053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</w:t>
      </w:r>
      <w:r w:rsidR="00F26628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loy</w:t>
      </w:r>
      <w:r w:rsidR="00F2662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your flow &amp; check the logs (</w:t>
      </w:r>
      <w:r w:rsidR="00F26628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debug</w:t>
      </w:r>
      <w:r w:rsidR="00F2662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tab).</w:t>
      </w:r>
    </w:p>
    <w:p w14:paraId="2DF1F321" w14:textId="470B85F5" w:rsidR="00B85C44" w:rsidRPr="008E534D" w:rsidRDefault="003E435B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843650C" wp14:editId="01416EC0">
            <wp:extent cx="5341682" cy="1896534"/>
            <wp:effectExtent l="12700" t="12700" r="17780" b="889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513" cy="19160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EEFEF" w14:textId="77777777" w:rsidR="00B85C44" w:rsidRPr="008E534D" w:rsidRDefault="00B85C44">
      <w:pPr>
        <w:rPr>
          <w:rFonts w:ascii="Arial" w:hAnsi="Arial" w:cs="Arial"/>
          <w:noProof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br w:type="page"/>
      </w:r>
    </w:p>
    <w:p w14:paraId="3ECBB361" w14:textId="3B23A88D" w:rsidR="00B85C44" w:rsidRPr="008E534D" w:rsidRDefault="00B85C44" w:rsidP="00B85C44">
      <w:pPr>
        <w:pStyle w:val="HeadingPartorSection"/>
        <w:rPr>
          <w:rFonts w:ascii="Arial" w:hAnsi="Arial" w:cs="Arial"/>
          <w:color w:val="000000" w:themeColor="text1"/>
          <w:lang w:val="en-US"/>
        </w:rPr>
      </w:pPr>
      <w:bookmarkStart w:id="19" w:name="_Toc514860160"/>
      <w:bookmarkStart w:id="20" w:name="_Toc517793043"/>
      <w:r w:rsidRPr="008E534D">
        <w:rPr>
          <w:rFonts w:ascii="Arial" w:hAnsi="Arial" w:cs="Arial"/>
          <w:color w:val="000000" w:themeColor="text1"/>
          <w:lang w:val="en-US"/>
        </w:rPr>
        <w:lastRenderedPageBreak/>
        <w:t>Create a dashboard application in Node-RED</w:t>
      </w:r>
      <w:bookmarkEnd w:id="19"/>
      <w:r w:rsidR="00420636" w:rsidRPr="008E534D">
        <w:rPr>
          <w:rFonts w:ascii="Arial" w:hAnsi="Arial" w:cs="Arial"/>
          <w:color w:val="000000" w:themeColor="text1"/>
          <w:lang w:val="en-US"/>
        </w:rPr>
        <w:t xml:space="preserve"> (optional</w:t>
      </w:r>
      <w:r w:rsidR="008E534D">
        <w:rPr>
          <w:rFonts w:ascii="Arial" w:hAnsi="Arial" w:cs="Arial"/>
          <w:color w:val="000000" w:themeColor="text1"/>
          <w:lang w:val="en-US"/>
        </w:rPr>
        <w:t xml:space="preserve"> #1</w:t>
      </w:r>
      <w:r w:rsidR="00420636" w:rsidRPr="008E534D">
        <w:rPr>
          <w:rFonts w:ascii="Arial" w:hAnsi="Arial" w:cs="Arial"/>
          <w:color w:val="000000" w:themeColor="text1"/>
          <w:lang w:val="en-US"/>
        </w:rPr>
        <w:t>)</w:t>
      </w:r>
      <w:bookmarkEnd w:id="20"/>
    </w:p>
    <w:p w14:paraId="27AD59AB" w14:textId="0E976889" w:rsidR="00B85C44" w:rsidRPr="008E534D" w:rsidRDefault="00B85C44" w:rsidP="00B85C44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21" w:name="_Toc514860161"/>
      <w:bookmarkStart w:id="22" w:name="_Toc517793044"/>
      <w:r w:rsidRPr="008E534D">
        <w:rPr>
          <w:rFonts w:ascii="Arial" w:hAnsi="Arial" w:cs="Arial"/>
          <w:color w:val="000000" w:themeColor="text1"/>
          <w:lang w:val="en-US"/>
        </w:rPr>
        <w:t>Import Node-RED Dashboarding capability</w:t>
      </w:r>
      <w:bookmarkEnd w:id="21"/>
      <w:bookmarkEnd w:id="22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73AD92ED" w14:textId="557500EF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At the top </w:t>
      </w:r>
      <w:r w:rsidR="00F9074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right-hand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side of the page, click the ‘burger’ menu:</w:t>
      </w:r>
    </w:p>
    <w:p w14:paraId="64EA805D" w14:textId="51F7518C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9024" behindDoc="0" locked="0" layoutInCell="1" allowOverlap="1" wp14:anchorId="180042E6" wp14:editId="5C4BD0C6">
                <wp:simplePos x="0" y="0"/>
                <wp:positionH relativeFrom="column">
                  <wp:posOffset>4160520</wp:posOffset>
                </wp:positionH>
                <wp:positionV relativeFrom="paragraph">
                  <wp:posOffset>263471</wp:posOffset>
                </wp:positionV>
                <wp:extent cx="505838" cy="350195"/>
                <wp:effectExtent l="12700" t="12700" r="15240" b="18415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838" cy="35019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E7464F" id="Rounded Rectangle 70" o:spid="_x0000_s1026" style="position:absolute;margin-left:327.6pt;margin-top:20.75pt;width:39.85pt;height:27.55pt;z-index:2519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46BA1B0" wp14:editId="6CE5104A">
            <wp:extent cx="3370633" cy="963038"/>
            <wp:effectExtent l="12700" t="12700" r="7620" b="152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07352" cy="9735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4B49C7" w14:textId="77777777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Manage palette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:</w:t>
      </w:r>
    </w:p>
    <w:p w14:paraId="4A5A108A" w14:textId="62EA58BD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6976" behindDoc="0" locked="0" layoutInCell="1" allowOverlap="1" wp14:anchorId="535B3E93" wp14:editId="682BC362">
                <wp:simplePos x="0" y="0"/>
                <wp:positionH relativeFrom="column">
                  <wp:posOffset>1942695</wp:posOffset>
                </wp:positionH>
                <wp:positionV relativeFrom="paragraph">
                  <wp:posOffset>2546499</wp:posOffset>
                </wp:positionV>
                <wp:extent cx="1984443" cy="311083"/>
                <wp:effectExtent l="12700" t="12700" r="9525" b="698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443" cy="31108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14D24" id="Rounded Rectangle 68" o:spid="_x0000_s1026" style="position:absolute;margin-left:152.95pt;margin-top:200.5pt;width:156.25pt;height:24.5pt;z-index:2519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C074FC5" wp14:editId="1B03A8FD">
            <wp:extent cx="1916349" cy="2661130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29418" cy="267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4F47" w14:textId="77777777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the sidebar that appears on the left-hand side of the page, click the Install tab:</w:t>
      </w:r>
    </w:p>
    <w:p w14:paraId="3DA34C22" w14:textId="6EF017B0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4928" behindDoc="0" locked="0" layoutInCell="1" allowOverlap="1" wp14:anchorId="0BC9B500" wp14:editId="4CB3F659">
                <wp:simplePos x="0" y="0"/>
                <wp:positionH relativeFrom="column">
                  <wp:posOffset>2117752</wp:posOffset>
                </wp:positionH>
                <wp:positionV relativeFrom="paragraph">
                  <wp:posOffset>264944</wp:posOffset>
                </wp:positionV>
                <wp:extent cx="1857983" cy="466874"/>
                <wp:effectExtent l="12700" t="12700" r="9525" b="15875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983" cy="46687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F46DA5" id="Rounded Rectangle 66" o:spid="_x0000_s1026" style="position:absolute;margin-left:166.75pt;margin-top:20.85pt;width:146.3pt;height:36.75pt;z-index:2519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2E80F3F" wp14:editId="22A4A153">
            <wp:extent cx="4786630" cy="1458972"/>
            <wp:effectExtent l="12700" t="12700" r="13970" b="146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6251"/>
                    <a:stretch/>
                  </pic:blipFill>
                  <pic:spPr bwMode="auto">
                    <a:xfrm>
                      <a:off x="0" y="0"/>
                      <a:ext cx="4806556" cy="14650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09CF0" w14:textId="232E8A31" w:rsidR="00F9074D" w:rsidRPr="008E534D" w:rsidRDefault="00F9074D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4B784C99" w14:textId="77777777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3CAC7936" w14:textId="77777777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In the search field, type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node-red-dash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:</w:t>
      </w:r>
    </w:p>
    <w:p w14:paraId="3FB2E3AF" w14:textId="5B34D5A2" w:rsidR="003B79AF" w:rsidRPr="008E534D" w:rsidRDefault="00F9074D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0832" behindDoc="0" locked="0" layoutInCell="1" allowOverlap="1" wp14:anchorId="14F494CD" wp14:editId="48BA4E18">
                <wp:simplePos x="0" y="0"/>
                <wp:positionH relativeFrom="column">
                  <wp:posOffset>552018</wp:posOffset>
                </wp:positionH>
                <wp:positionV relativeFrom="paragraph">
                  <wp:posOffset>1219930</wp:posOffset>
                </wp:positionV>
                <wp:extent cx="2529191" cy="357051"/>
                <wp:effectExtent l="12700" t="12700" r="11430" b="11430"/>
                <wp:wrapNone/>
                <wp:docPr id="318" name="Rounded 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191" cy="3570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C9ACAA" id="Rounded Rectangle 318" o:spid="_x0000_s1026" style="position:absolute;margin-left:43.45pt;margin-top:96.05pt;width:199.15pt;height:28.1pt;z-index:2519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D369F2E" wp14:editId="0DF97B64">
            <wp:extent cx="4551956" cy="1896893"/>
            <wp:effectExtent l="12700" t="12700" r="7620" b="825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1383" cy="19091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D58CF6" w14:textId="3ED5E6B4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Next to the nod-red-dashboard result,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install</w:t>
      </w:r>
    </w:p>
    <w:p w14:paraId="378D91C9" w14:textId="7A787609" w:rsidR="003B79AF" w:rsidRPr="008E534D" w:rsidRDefault="00F9074D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2880" behindDoc="0" locked="0" layoutInCell="1" allowOverlap="1" wp14:anchorId="7A552E54" wp14:editId="5BCCD481">
                <wp:simplePos x="0" y="0"/>
                <wp:positionH relativeFrom="column">
                  <wp:posOffset>4441595</wp:posOffset>
                </wp:positionH>
                <wp:positionV relativeFrom="paragraph">
                  <wp:posOffset>1857294</wp:posOffset>
                </wp:positionV>
                <wp:extent cx="797668" cy="357051"/>
                <wp:effectExtent l="12700" t="12700" r="15240" b="11430"/>
                <wp:wrapNone/>
                <wp:docPr id="319" name="Rounded 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668" cy="3570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69C86D" id="Rounded Rectangle 319" o:spid="_x0000_s1026" style="position:absolute;margin-left:349.75pt;margin-top:146.25pt;width:62.8pt;height:28.1pt;z-index:2519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6520BBD" wp14:editId="3154900B">
            <wp:extent cx="4575297" cy="1906622"/>
            <wp:effectExtent l="12700" t="12700" r="9525" b="1143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224" cy="19307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1E8C62" w14:textId="3B5734D9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Install</w:t>
      </w:r>
    </w:p>
    <w:p w14:paraId="27FC6691" w14:textId="36FF53DD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826A10C" wp14:editId="1B954B31">
            <wp:extent cx="4065471" cy="1391055"/>
            <wp:effectExtent l="12700" t="12700" r="11430" b="190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7365" cy="14088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412963" w14:textId="6ADDAE94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557F4818" w14:textId="0EFDA2F4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33612323" w14:textId="77777777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18F78FC9" w14:textId="7FBF7128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Wait for the new nodes to be deployed. </w:t>
      </w:r>
      <w:r w:rsidR="00426D5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 popup shows </w:t>
      </w:r>
      <w:r w:rsidR="00426D5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which nodes have been installed</w:t>
      </w:r>
      <w:r w:rsidR="001D7AD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6C53D3F4" w14:textId="77777777" w:rsidR="003B79AF" w:rsidRPr="008E534D" w:rsidRDefault="003B79AF" w:rsidP="00426D5E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6AC8918" wp14:editId="049454EB">
            <wp:extent cx="2159540" cy="1863725"/>
            <wp:effectExtent l="12700" t="12700" r="12700" b="15875"/>
            <wp:docPr id="81" name="Pictur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630" cy="18681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F731D9" w14:textId="4BEA8A10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="001D7AD7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Close</w:t>
      </w:r>
      <w:r w:rsidR="001D7AD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34403590" w14:textId="6E651A91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Note the additional</w:t>
      </w:r>
      <w:r w:rsidR="00426D5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dashboard nodes on the palette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: </w:t>
      </w:r>
      <w:r w:rsidR="009603B1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Dashboard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</w:t>
      </w:r>
      <w:r w:rsidR="001D7AD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00170C93" w14:textId="77777777" w:rsidR="006D5ED5" w:rsidRPr="008E534D" w:rsidRDefault="00426D5E" w:rsidP="006D5ED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AF8208B" wp14:editId="4421D2B5">
            <wp:extent cx="1439693" cy="2387565"/>
            <wp:effectExtent l="12700" t="12700" r="8255" b="133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45736" cy="23975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176C7E" w14:textId="558F9369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Note also that there is a new dashboard tab in the right-hand sidebar:</w:t>
      </w:r>
    </w:p>
    <w:p w14:paraId="3FA9D0BA" w14:textId="07FDA5BA" w:rsidR="003B79AF" w:rsidRPr="008E534D" w:rsidRDefault="009603B1" w:rsidP="006D5ED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1072" behindDoc="0" locked="0" layoutInCell="1" allowOverlap="1" wp14:anchorId="28CB7AD5" wp14:editId="05942F8D">
                <wp:simplePos x="0" y="0"/>
                <wp:positionH relativeFrom="column">
                  <wp:posOffset>3547542</wp:posOffset>
                </wp:positionH>
                <wp:positionV relativeFrom="paragraph">
                  <wp:posOffset>628393</wp:posOffset>
                </wp:positionV>
                <wp:extent cx="1342417" cy="340468"/>
                <wp:effectExtent l="12700" t="12700" r="16510" b="1524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417" cy="34046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727B10" id="Rounded Rectangle 12" o:spid="_x0000_s1026" style="position:absolute;margin-left:279.35pt;margin-top:49.5pt;width:105.7pt;height:26.8pt;z-index:2519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="006D5ED5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3AD6764" wp14:editId="1AB4A8EB">
            <wp:extent cx="3959158" cy="729997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01619" cy="73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36D3" w14:textId="312AB141" w:rsidR="003B79AF" w:rsidRPr="008E534D" w:rsidRDefault="003B79AF" w:rsidP="00195E6D">
      <w:pPr>
        <w:rPr>
          <w:rFonts w:ascii="Arial" w:hAnsi="Arial" w:cs="Arial"/>
          <w:i/>
          <w:sz w:val="22"/>
          <w:szCs w:val="22"/>
          <w:lang w:val="en-US" w:eastAsia="fr-FR"/>
        </w:rPr>
      </w:pPr>
      <w:r w:rsidRPr="008E534D">
        <w:rPr>
          <w:rFonts w:ascii="Arial" w:hAnsi="Arial" w:cs="Arial"/>
          <w:i/>
          <w:iCs/>
          <w:sz w:val="22"/>
          <w:szCs w:val="22"/>
          <w:lang w:val="en-US" w:eastAsia="fr-FR"/>
        </w:rPr>
        <w:t xml:space="preserve">TIP: </w:t>
      </w:r>
      <w:r w:rsidRPr="008E534D">
        <w:rPr>
          <w:rFonts w:ascii="Arial" w:hAnsi="Arial" w:cs="Arial"/>
          <w:i/>
          <w:sz w:val="22"/>
          <w:szCs w:val="22"/>
          <w:lang w:val="en-US" w:eastAsia="fr-FR"/>
        </w:rPr>
        <w:t xml:space="preserve">This dashboard tab may be used to add new tabs, menus </w:t>
      </w:r>
      <w:r w:rsidR="009603B1" w:rsidRPr="008E534D">
        <w:rPr>
          <w:rFonts w:ascii="Arial" w:hAnsi="Arial" w:cs="Arial"/>
          <w:i/>
          <w:sz w:val="22"/>
          <w:szCs w:val="22"/>
          <w:lang w:val="en-US" w:eastAsia="fr-FR"/>
        </w:rPr>
        <w:t>etc.</w:t>
      </w:r>
      <w:r w:rsidRPr="008E534D">
        <w:rPr>
          <w:rFonts w:ascii="Arial" w:hAnsi="Arial" w:cs="Arial"/>
          <w:i/>
          <w:sz w:val="22"/>
          <w:szCs w:val="22"/>
          <w:lang w:val="en-US" w:eastAsia="fr-FR"/>
        </w:rPr>
        <w:t xml:space="preserve"> to the visualization dashboard. There are also two available themes – light and dark.</w:t>
      </w:r>
    </w:p>
    <w:p w14:paraId="0C7932E5" w14:textId="77777777" w:rsidR="003B79AF" w:rsidRPr="008E534D" w:rsidRDefault="003B79AF" w:rsidP="003B79AF">
      <w:pPr>
        <w:ind w:left="720"/>
        <w:rPr>
          <w:rFonts w:ascii="Arial" w:hAnsi="Arial" w:cs="Arial"/>
          <w:lang w:val="en-US"/>
        </w:rPr>
      </w:pPr>
    </w:p>
    <w:p w14:paraId="20A22095" w14:textId="39E291D2" w:rsidR="003B79AF" w:rsidRPr="008E534D" w:rsidRDefault="003B79AF" w:rsidP="00E24BFD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23" w:name="_Toc477435811"/>
      <w:bookmarkStart w:id="24" w:name="_Toc513213426"/>
      <w:bookmarkStart w:id="25" w:name="_Toc514860162"/>
      <w:bookmarkStart w:id="26" w:name="_Toc517793045"/>
      <w:r w:rsidRPr="008E534D">
        <w:rPr>
          <w:rFonts w:ascii="Arial" w:hAnsi="Arial" w:cs="Arial"/>
          <w:color w:val="000000" w:themeColor="text1"/>
          <w:lang w:val="en-US"/>
        </w:rPr>
        <w:lastRenderedPageBreak/>
        <w:t>Create a simple Node-RED Dashboard</w:t>
      </w:r>
      <w:bookmarkEnd w:id="23"/>
      <w:bookmarkEnd w:id="24"/>
      <w:bookmarkEnd w:id="25"/>
      <w:bookmarkEnd w:id="26"/>
    </w:p>
    <w:p w14:paraId="02CB7F32" w14:textId="2BACB5F4" w:rsidR="009603B1" w:rsidRPr="008E534D" w:rsidRDefault="009603B1" w:rsidP="009603B1">
      <w:pPr>
        <w:rPr>
          <w:rFonts w:ascii="Arial" w:hAnsi="Arial" w:cs="Arial"/>
          <w:sz w:val="22"/>
          <w:szCs w:val="22"/>
          <w:lang w:val="en-US" w:eastAsia="fr-FR"/>
        </w:rPr>
      </w:pPr>
      <w:r w:rsidRPr="008E534D">
        <w:rPr>
          <w:rFonts w:ascii="Arial" w:hAnsi="Arial" w:cs="Arial"/>
          <w:sz w:val="22"/>
          <w:szCs w:val="22"/>
          <w:lang w:val="en-US" w:eastAsia="fr-FR"/>
        </w:rPr>
        <w:t>In this section, you will create a simple dashboard for sensor data using new dashboard nodes installed.</w:t>
      </w:r>
    </w:p>
    <w:p w14:paraId="06C8C01C" w14:textId="11A85B84" w:rsidR="003B79AF" w:rsidRPr="008E534D" w:rsidRDefault="009603B1" w:rsidP="00BB3A38">
      <w:pPr>
        <w:pStyle w:val="image"/>
        <w:rPr>
          <w:rFonts w:ascii="Arial" w:hAnsi="Arial" w:cs="Arial"/>
          <w:sz w:val="22"/>
          <w:szCs w:val="22"/>
          <w:lang w:val="en-US" w:eastAsia="fr-FR"/>
        </w:rPr>
      </w:pPr>
      <w:r w:rsidRPr="008E534D">
        <w:rPr>
          <w:rFonts w:ascii="Arial" w:hAnsi="Arial" w:cs="Arial"/>
          <w:sz w:val="22"/>
          <w:szCs w:val="22"/>
          <w:lang w:val="en-US" w:eastAsia="fr-FR"/>
        </w:rPr>
        <w:drawing>
          <wp:inline distT="0" distB="0" distL="0" distR="0" wp14:anchorId="514BC354" wp14:editId="75082C32">
            <wp:extent cx="1512711" cy="1508194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30422" cy="152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ACB0" w14:textId="77777777" w:rsidR="003B79AF" w:rsidRPr="008E534D" w:rsidRDefault="003B79AF" w:rsidP="003B79AF">
      <w:pPr>
        <w:rPr>
          <w:rFonts w:ascii="Arial" w:hAnsi="Arial" w:cs="Arial"/>
          <w:noProof/>
          <w:sz w:val="22"/>
          <w:szCs w:val="22"/>
          <w:lang w:val="en-US" w:eastAsia="fr-FR"/>
        </w:rPr>
      </w:pPr>
    </w:p>
    <w:p w14:paraId="1E2547F5" w14:textId="58F78A85" w:rsidR="00A21760" w:rsidRPr="008E534D" w:rsidRDefault="00B61729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27" w:name="_Toc477435812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n 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u w:val="single"/>
          <w:lang w:val="en-US"/>
        </w:rPr>
        <w:t>the current</w:t>
      </w:r>
      <w:r w:rsidR="003B79A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Node-RED tab</w:t>
      </w:r>
      <w:bookmarkEnd w:id="27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import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the file named </w:t>
      </w:r>
      <w:r w:rsidR="009603B1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Lab3_IoT_Dashboard.v2.0.txt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(pre</w:t>
      </w:r>
      <w:r w:rsidR="00551D4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viously downloaded)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: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Menu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&gt;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Import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&gt;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Clipboard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</w:t>
      </w:r>
      <w:r w:rsidR="00551D4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current flow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then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Import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5A450BEE" w14:textId="5155846E" w:rsidR="003B79AF" w:rsidRPr="008E534D" w:rsidRDefault="00A21760" w:rsidP="00A21760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3120" behindDoc="0" locked="0" layoutInCell="1" allowOverlap="1" wp14:anchorId="23BF751A" wp14:editId="1697E7D3">
                <wp:simplePos x="0" y="0"/>
                <wp:positionH relativeFrom="column">
                  <wp:posOffset>1962123</wp:posOffset>
                </wp:positionH>
                <wp:positionV relativeFrom="paragraph">
                  <wp:posOffset>1324556</wp:posOffset>
                </wp:positionV>
                <wp:extent cx="797668" cy="340468"/>
                <wp:effectExtent l="12700" t="12700" r="15240" b="1524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668" cy="34046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1BA836" id="Rounded Rectangle 15" o:spid="_x0000_s1026" style="position:absolute;margin-left:154.5pt;margin-top:104.3pt;width:62.8pt;height:26.8pt;z-index:2519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34FF8DC" wp14:editId="702A4FB6">
            <wp:extent cx="2636196" cy="1794196"/>
            <wp:effectExtent l="12700" t="12700" r="1841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53338" cy="18058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26CE2E" w14:textId="47E3DE12" w:rsidR="00D80319" w:rsidRPr="008E534D" w:rsidRDefault="00D80319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workspace to paste </w:t>
      </w:r>
      <w:r w:rsidR="007958D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new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nodes.</w:t>
      </w:r>
    </w:p>
    <w:p w14:paraId="2CA1C8E4" w14:textId="4E58A54F" w:rsidR="003B79AF" w:rsidRPr="008E534D" w:rsidRDefault="00680787" w:rsidP="00680787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9CAA36A" wp14:editId="62A72177">
            <wp:extent cx="4192621" cy="2329989"/>
            <wp:effectExtent l="12700" t="12700" r="1143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06917" cy="23379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42F09E" w14:textId="6694054B" w:rsidR="00680787" w:rsidRPr="008E534D" w:rsidRDefault="00680787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Connect new nodes</w:t>
      </w:r>
      <w:r w:rsidR="00C84D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="000E2E8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existing</w:t>
      </w:r>
      <w:r w:rsidR="0052060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…</w:t>
      </w:r>
    </w:p>
    <w:p w14:paraId="0E18CBF9" w14:textId="27E05830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Temperature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</w:t>
      </w:r>
    </w:p>
    <w:p w14:paraId="4016A58A" w14:textId="14F4CAE7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Humidity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IBM </w:t>
      </w:r>
      <w:proofErr w:type="spellStart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Iot</w:t>
      </w:r>
      <w:proofErr w:type="spellEnd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App In</w:t>
      </w:r>
    </w:p>
    <w:p w14:paraId="3FC40D08" w14:textId="11969A33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Object Temperature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IBM </w:t>
      </w:r>
      <w:proofErr w:type="spellStart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Iot</w:t>
      </w:r>
      <w:proofErr w:type="spellEnd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App In</w:t>
      </w:r>
    </w:p>
    <w:p w14:paraId="218ADCCD" w14:textId="14137EAC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chart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</w:t>
      </w:r>
    </w:p>
    <w:p w14:paraId="0E9FDB4E" w14:textId="1BBEEA3E" w:rsidR="00D80319" w:rsidRPr="008E534D" w:rsidRDefault="00541952" w:rsidP="00C84DB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0288" behindDoc="0" locked="0" layoutInCell="1" allowOverlap="1" wp14:anchorId="6EDED83F" wp14:editId="0087764E">
                <wp:simplePos x="0" y="0"/>
                <wp:positionH relativeFrom="column">
                  <wp:posOffset>2672363</wp:posOffset>
                </wp:positionH>
                <wp:positionV relativeFrom="paragraph">
                  <wp:posOffset>2082571</wp:posOffset>
                </wp:positionV>
                <wp:extent cx="291830" cy="291830"/>
                <wp:effectExtent l="0" t="0" r="635" b="63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2293CC" w14:textId="6F9978AF" w:rsidR="00070950" w:rsidRPr="001F1790" w:rsidRDefault="00070950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DED83F" id="Oval 24" o:spid="_x0000_s1026" style="position:absolute;left:0;text-align:left;margin-left:210.4pt;margin-top:164pt;width:23pt;height:23pt;z-index:2519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" fillcolor="#ed7d31 [3205]" stroked="f" strokeweight="1pt">
                <v:stroke joinstyle="miter"/>
                <v:textbox inset="0,0,0,0">
                  <w:txbxContent>
                    <w:p w14:paraId="232293CC" w14:textId="6F9978AF" w:rsidR="00070950" w:rsidRPr="001F1790" w:rsidRDefault="00070950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8240" behindDoc="0" locked="0" layoutInCell="1" allowOverlap="1" wp14:anchorId="2A17D902" wp14:editId="7D14D984">
                <wp:simplePos x="0" y="0"/>
                <wp:positionH relativeFrom="column">
                  <wp:posOffset>344373</wp:posOffset>
                </wp:positionH>
                <wp:positionV relativeFrom="paragraph">
                  <wp:posOffset>2565617</wp:posOffset>
                </wp:positionV>
                <wp:extent cx="291830" cy="291830"/>
                <wp:effectExtent l="0" t="0" r="635" b="63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ACC67C" w14:textId="0EAACFEC" w:rsidR="00070950" w:rsidRPr="001F1790" w:rsidRDefault="00070950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17D902" id="Oval 23" o:spid="_x0000_s1027" style="position:absolute;left:0;text-align:left;margin-left:27.1pt;margin-top:202pt;width:23pt;height:23pt;z-index:2519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" fillcolor="#ed7d31 [3205]" stroked="f" strokeweight="1pt">
                <v:stroke joinstyle="miter"/>
                <v:textbox inset="0,0,0,0">
                  <w:txbxContent>
                    <w:p w14:paraId="57ACC67C" w14:textId="0EAACFEC" w:rsidR="00070950" w:rsidRPr="001F1790" w:rsidRDefault="00070950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6192" behindDoc="0" locked="0" layoutInCell="1" allowOverlap="1" wp14:anchorId="61886D49" wp14:editId="128FE50C">
                <wp:simplePos x="0" y="0"/>
                <wp:positionH relativeFrom="column">
                  <wp:posOffset>635945</wp:posOffset>
                </wp:positionH>
                <wp:positionV relativeFrom="paragraph">
                  <wp:posOffset>1728862</wp:posOffset>
                </wp:positionV>
                <wp:extent cx="291830" cy="291830"/>
                <wp:effectExtent l="0" t="0" r="635" b="63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0521E8" w14:textId="56CB5E9E" w:rsidR="00070950" w:rsidRPr="001F1790" w:rsidRDefault="00070950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886D49" id="Oval 21" o:spid="_x0000_s1028" style="position:absolute;left:0;text-align:left;margin-left:50.05pt;margin-top:136.15pt;width:23pt;height:23pt;z-index:2519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" fillcolor="#ed7d31 [3205]" stroked="f" strokeweight="1pt">
                <v:stroke joinstyle="miter"/>
                <v:textbox inset="0,0,0,0">
                  <w:txbxContent>
                    <w:p w14:paraId="510521E8" w14:textId="56CB5E9E" w:rsidR="00070950" w:rsidRPr="001F1790" w:rsidRDefault="00070950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4144" behindDoc="0" locked="0" layoutInCell="1" allowOverlap="1" wp14:anchorId="0350ADE9" wp14:editId="36B5CA18">
                <wp:simplePos x="0" y="0"/>
                <wp:positionH relativeFrom="column">
                  <wp:posOffset>1504990</wp:posOffset>
                </wp:positionH>
                <wp:positionV relativeFrom="paragraph">
                  <wp:posOffset>1771596</wp:posOffset>
                </wp:positionV>
                <wp:extent cx="291830" cy="291830"/>
                <wp:effectExtent l="0" t="0" r="635" b="63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22251" w14:textId="43B0F975" w:rsidR="00070950" w:rsidRPr="001F1790" w:rsidRDefault="00070950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50ADE9" id="Oval 20" o:spid="_x0000_s1029" style="position:absolute;left:0;text-align:left;margin-left:118.5pt;margin-top:139.5pt;width:23pt;height:23pt;z-index:2519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" fillcolor="#ed7d31 [3205]" stroked="f" strokeweight="1pt">
                <v:stroke joinstyle="miter"/>
                <v:textbox inset="0,0,0,0">
                  <w:txbxContent>
                    <w:p w14:paraId="06B22251" w14:textId="43B0F975" w:rsidR="00070950" w:rsidRPr="001F1790" w:rsidRDefault="00070950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C84DB1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D43AC6D" wp14:editId="5619E011">
            <wp:extent cx="5878830" cy="3336925"/>
            <wp:effectExtent l="12700" t="12700" r="13970" b="158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3336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B510BF" w14:textId="39835D53" w:rsidR="00012DF0" w:rsidRPr="008E534D" w:rsidRDefault="00012DF0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Deploy the flow: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</w:p>
    <w:p w14:paraId="7FA0068D" w14:textId="53E9BE9B" w:rsidR="00012DF0" w:rsidRPr="008E534D" w:rsidRDefault="00012DF0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Connect to </w:t>
      </w:r>
      <w:r w:rsidR="00063B8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http://&lt;YOUR_APP_HOSTNAME&gt;/ui</w:t>
      </w:r>
      <w:r w:rsidR="00063B8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(URL generated by Node-red-dashboard node) to see your new dashboard. Change value on virtual sensor app. to see impact on gauges and lines.</w:t>
      </w:r>
    </w:p>
    <w:p w14:paraId="702D73A9" w14:textId="553B3015" w:rsidR="00012DF0" w:rsidRPr="008E534D" w:rsidRDefault="00012DF0" w:rsidP="00063B8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A141582" wp14:editId="0BEE4EF7">
            <wp:extent cx="5233481" cy="27235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2591" cy="27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50D2" w14:textId="77777777" w:rsidR="00035490" w:rsidRPr="008E534D" w:rsidRDefault="00035490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Customize your dashboard using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Dashboard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tab</w:t>
      </w:r>
    </w:p>
    <w:p w14:paraId="4F952D73" w14:textId="16BC2589" w:rsidR="00035490" w:rsidRPr="008E534D" w:rsidRDefault="00035490" w:rsidP="00035490">
      <w:pPr>
        <w:pStyle w:val="Steps"/>
        <w:numPr>
          <w:ilvl w:val="0"/>
          <w:numId w:val="2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Theme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: use Dark style</w:t>
      </w:r>
    </w:p>
    <w:p w14:paraId="5AB068CC" w14:textId="2B314203" w:rsidR="00035490" w:rsidRPr="008E534D" w:rsidRDefault="00035490" w:rsidP="00035490">
      <w:pPr>
        <w:pStyle w:val="image"/>
        <w:rPr>
          <w:lang w:val="en-US"/>
        </w:rPr>
      </w:pPr>
      <w:r w:rsidRPr="008E534D">
        <w:rPr>
          <w:lang w:val="en-US"/>
        </w:rPr>
        <w:drawing>
          <wp:inline distT="0" distB="0" distL="0" distR="0" wp14:anchorId="1BBE4176" wp14:editId="3DD81E5B">
            <wp:extent cx="2867378" cy="2086814"/>
            <wp:effectExtent l="12700" t="12700" r="158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72553" cy="20905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284AD6" w14:textId="303E5EAE" w:rsidR="00035490" w:rsidRPr="008E534D" w:rsidRDefault="00035490" w:rsidP="00035490">
      <w:pPr>
        <w:pStyle w:val="Steps"/>
        <w:numPr>
          <w:ilvl w:val="0"/>
          <w:numId w:val="2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Site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: </w:t>
      </w:r>
      <w:r w:rsidR="00703D9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as below, change </w:t>
      </w:r>
      <w:r w:rsidR="00703D9C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itle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="00703D9C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1x1 Widget Size</w:t>
      </w:r>
      <w:r w:rsidR="00703D9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="00703D9C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Group spacing</w:t>
      </w:r>
      <w:r w:rsidR="00703D9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</w:p>
    <w:p w14:paraId="444DB7E7" w14:textId="0471A4DD" w:rsidR="00035490" w:rsidRPr="008E534D" w:rsidRDefault="00035490" w:rsidP="00063B8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6B4E4C3C" wp14:editId="0DAF1E9D">
            <wp:extent cx="2844800" cy="4342479"/>
            <wp:effectExtent l="12700" t="12700" r="12700" b="139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51958" cy="43534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CE555B" w14:textId="1C781756" w:rsidR="00F51F4A" w:rsidRPr="008E534D" w:rsidRDefault="00F51F4A" w:rsidP="00A26DD8">
      <w:pPr>
        <w:pStyle w:val="Steps"/>
        <w:numPr>
          <w:ilvl w:val="0"/>
          <w:numId w:val="34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Deploy and check your dashboard.</w:t>
      </w:r>
    </w:p>
    <w:p w14:paraId="7EF5E324" w14:textId="15FBFEC8" w:rsidR="006F2A0C" w:rsidRPr="008E534D" w:rsidRDefault="00012DF0" w:rsidP="006F2A0C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br w:type="page"/>
      </w:r>
      <w:bookmarkStart w:id="28" w:name="_Toc514860163"/>
      <w:bookmarkStart w:id="29" w:name="_Toc517793046"/>
      <w:r w:rsidR="006F2A0C" w:rsidRPr="008E534D">
        <w:rPr>
          <w:rFonts w:ascii="Arial" w:hAnsi="Arial" w:cs="Arial"/>
          <w:color w:val="000000" w:themeColor="text1"/>
          <w:lang w:val="en-US"/>
        </w:rPr>
        <w:lastRenderedPageBreak/>
        <w:t>Add voice alert on dashboard</w:t>
      </w:r>
      <w:bookmarkEnd w:id="28"/>
      <w:bookmarkEnd w:id="29"/>
    </w:p>
    <w:p w14:paraId="43206CBA" w14:textId="77777777" w:rsidR="00A922A4" w:rsidRPr="008E534D" w:rsidRDefault="00A922A4" w:rsidP="006F2A0C">
      <w:pPr>
        <w:rPr>
          <w:rFonts w:ascii="Arial" w:hAnsi="Arial" w:cs="Arial"/>
          <w:sz w:val="22"/>
          <w:szCs w:val="22"/>
          <w:lang w:val="en-US" w:eastAsia="fr-FR"/>
        </w:rPr>
      </w:pPr>
    </w:p>
    <w:p w14:paraId="22EB7B74" w14:textId="2B5DA8C6" w:rsidR="002F70B9" w:rsidRPr="008E534D" w:rsidRDefault="006F2A0C" w:rsidP="006F2A0C">
      <w:pPr>
        <w:rPr>
          <w:rFonts w:ascii="Arial" w:hAnsi="Arial" w:cs="Arial"/>
          <w:sz w:val="22"/>
          <w:szCs w:val="22"/>
          <w:lang w:val="en-US" w:eastAsia="fr-FR"/>
        </w:rPr>
      </w:pPr>
      <w:r w:rsidRPr="008E534D">
        <w:rPr>
          <w:rFonts w:ascii="Arial" w:hAnsi="Arial" w:cs="Arial"/>
          <w:sz w:val="22"/>
          <w:szCs w:val="22"/>
          <w:lang w:val="en-US" w:eastAsia="fr-FR"/>
        </w:rPr>
        <w:t xml:space="preserve">In this section, you will </w:t>
      </w:r>
      <w:r w:rsidR="002F70B9" w:rsidRPr="008E534D">
        <w:rPr>
          <w:rFonts w:ascii="Arial" w:hAnsi="Arial" w:cs="Arial"/>
          <w:sz w:val="22"/>
          <w:szCs w:val="22"/>
          <w:lang w:val="en-US" w:eastAsia="fr-FR"/>
        </w:rPr>
        <w:t>add a voice node allowing your app to tell say message when temperature change. To do that, you will deploy a new Watson service: Text to Speech.</w:t>
      </w:r>
    </w:p>
    <w:p w14:paraId="7CF2518D" w14:textId="77777777" w:rsidR="00DC20B6" w:rsidRPr="008E534D" w:rsidRDefault="00DC20B6" w:rsidP="006F2A0C">
      <w:pPr>
        <w:rPr>
          <w:rFonts w:ascii="Arial" w:hAnsi="Arial" w:cs="Arial"/>
          <w:sz w:val="22"/>
          <w:szCs w:val="22"/>
          <w:lang w:val="en-US" w:eastAsia="fr-FR"/>
        </w:rPr>
      </w:pPr>
    </w:p>
    <w:p w14:paraId="113C141B" w14:textId="3F9EDC82" w:rsidR="00012DF0" w:rsidRPr="008E534D" w:rsidRDefault="00DC20B6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the IBM Cloud window,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Catalog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F13F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then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Watson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Click on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service to create your own instance.</w:t>
      </w:r>
    </w:p>
    <w:p w14:paraId="63939CAE" w14:textId="46C012AA" w:rsidR="0039322A" w:rsidRPr="008E534D" w:rsidRDefault="00794188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2336" behindDoc="0" locked="0" layoutInCell="1" allowOverlap="1" wp14:anchorId="55841E44" wp14:editId="77984F77">
                <wp:simplePos x="0" y="0"/>
                <wp:positionH relativeFrom="column">
                  <wp:posOffset>2156893</wp:posOffset>
                </wp:positionH>
                <wp:positionV relativeFrom="paragraph">
                  <wp:posOffset>1644745</wp:posOffset>
                </wp:positionV>
                <wp:extent cx="1653702" cy="817123"/>
                <wp:effectExtent l="12700" t="12700" r="10160" b="8890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702" cy="81712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4D04A0" id="Rounded Rectangle 26" o:spid="_x0000_s1026" style="position:absolute;margin-left:169.85pt;margin-top:129.5pt;width:130.2pt;height:64.35pt;z-index:251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="0017684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261D033" wp14:editId="7A863649">
            <wp:extent cx="5426727" cy="2919108"/>
            <wp:effectExtent l="12700" t="12700" r="8890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37742" cy="29250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98D0C9" w14:textId="7747EE35" w:rsidR="00794188" w:rsidRPr="008E534D" w:rsidRDefault="00F13F9F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Enter a name for your service and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6EC696A4" w14:textId="40D6ACFD" w:rsidR="00176848" w:rsidRPr="008E534D" w:rsidRDefault="00F13F9F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On new service dashboard,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Connection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and connect Text to speech service to your Node-RED application: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Connect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2377EFFD" w14:textId="33E8B2EE" w:rsidR="00176848" w:rsidRPr="008E534D" w:rsidRDefault="00775E22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6432" behindDoc="0" locked="0" layoutInCell="1" allowOverlap="1" wp14:anchorId="6B46240A" wp14:editId="3B472CFE">
                <wp:simplePos x="0" y="0"/>
                <wp:positionH relativeFrom="column">
                  <wp:posOffset>1362498</wp:posOffset>
                </wp:positionH>
                <wp:positionV relativeFrom="paragraph">
                  <wp:posOffset>1800296</wp:posOffset>
                </wp:positionV>
                <wp:extent cx="4188178" cy="338666"/>
                <wp:effectExtent l="12700" t="12700" r="15875" b="17145"/>
                <wp:wrapNone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8178" cy="33866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D1812F" id="Rounded Rectangle 28" o:spid="_x0000_s1026" style="position:absolute;margin-left:107.3pt;margin-top:141.75pt;width:329.8pt;height:26.65pt;z-index:2519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="001F1790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4384" behindDoc="0" locked="0" layoutInCell="1" allowOverlap="1" wp14:anchorId="21EDA707" wp14:editId="10B82620">
                <wp:simplePos x="0" y="0"/>
                <wp:positionH relativeFrom="column">
                  <wp:posOffset>21379</wp:posOffset>
                </wp:positionH>
                <wp:positionV relativeFrom="paragraph">
                  <wp:posOffset>1433266</wp:posOffset>
                </wp:positionV>
                <wp:extent cx="826770" cy="271780"/>
                <wp:effectExtent l="12700" t="12700" r="11430" b="762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27178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E24D60" id="Rounded Rectangle 27" o:spid="_x0000_s1026" style="position:absolute;margin-left:1.7pt;margin-top:112.85pt;width:65.1pt;height:21.4pt;z-index:2519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" filled="f" strokecolor="#ed7d31 [3205]" strokeweight="2.25pt">
                <v:stroke joinstyle="miter"/>
              </v:roundrect>
            </w:pict>
          </mc:Fallback>
        </mc:AlternateContent>
      </w:r>
      <w:r w:rsidR="0017684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3ACE52E" wp14:editId="58325A5C">
            <wp:extent cx="5694642" cy="1994170"/>
            <wp:effectExtent l="12700" t="12700" r="8255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12695" cy="20004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22F02E" w14:textId="3864EE2D" w:rsidR="00F44D53" w:rsidRPr="008E534D" w:rsidRDefault="00F44D53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1312098B" w14:textId="77777777" w:rsidR="00F44D53" w:rsidRPr="008E534D" w:rsidRDefault="00F44D53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1F4A83D4" w14:textId="4DA029FC" w:rsidR="00F44D53" w:rsidRPr="008E534D" w:rsidRDefault="00F44D53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Accept to restage application and wait for your Node-RED application to restart.</w:t>
      </w:r>
    </w:p>
    <w:p w14:paraId="0EFEA49D" w14:textId="59752131" w:rsidR="00176848" w:rsidRPr="008E534D" w:rsidRDefault="00176848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68F8AF72" wp14:editId="38BEEC03">
            <wp:extent cx="2354094" cy="1205780"/>
            <wp:effectExtent l="12700" t="12700" r="8255" b="139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78265" cy="12181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59C120" w14:textId="207CE3DE" w:rsidR="00F44D53" w:rsidRPr="008E534D" w:rsidRDefault="00F44D53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When restarted, in Node-RED environment, add an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Audio out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(category </w:t>
      </w:r>
      <w:r w:rsidR="0061211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Dashboard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) and a </w:t>
      </w:r>
      <w:r w:rsidR="0061211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(category </w:t>
      </w:r>
      <w:r w:rsidR="0061211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Watson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)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to your flow</w:t>
      </w:r>
    </w:p>
    <w:p w14:paraId="328C226F" w14:textId="1F2B37EB" w:rsidR="00F44D53" w:rsidRPr="008E534D" w:rsidRDefault="00F44D53" w:rsidP="00F44D53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1552" behindDoc="0" locked="0" layoutInCell="1" allowOverlap="1" wp14:anchorId="580CF56E" wp14:editId="29B2F551">
                <wp:simplePos x="0" y="0"/>
                <wp:positionH relativeFrom="column">
                  <wp:posOffset>989965</wp:posOffset>
                </wp:positionH>
                <wp:positionV relativeFrom="paragraph">
                  <wp:posOffset>2175510</wp:posOffset>
                </wp:positionV>
                <wp:extent cx="5024194" cy="511560"/>
                <wp:effectExtent l="0" t="635000" r="0" b="288925"/>
                <wp:wrapNone/>
                <wp:docPr id="33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0763808" flipV="1">
                          <a:off x="0" y="0"/>
                          <a:ext cx="5024194" cy="511560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8C150D" id="Freeform 10" o:spid="_x0000_s1026" style="position:absolute;margin-left:77.95pt;margin-top:171.3pt;width:395.6pt;height:40.3pt;rotation:913345fd;flip:y;z-index:2519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418691;1953854,782;5024194,511560" o:connectangles="0,0,0"/>
              </v:shape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anchor distT="0" distB="0" distL="114300" distR="114300" simplePos="0" relativeHeight="251989504" behindDoc="0" locked="0" layoutInCell="1" allowOverlap="1" wp14:anchorId="7BCBC246" wp14:editId="2817C0FE">
            <wp:simplePos x="0" y="0"/>
            <wp:positionH relativeFrom="column">
              <wp:posOffset>182569</wp:posOffset>
            </wp:positionH>
            <wp:positionV relativeFrom="paragraph">
              <wp:posOffset>2358944</wp:posOffset>
            </wp:positionV>
            <wp:extent cx="953311" cy="574898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204" cy="579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8480" behindDoc="0" locked="0" layoutInCell="1" allowOverlap="1" wp14:anchorId="23E92315" wp14:editId="4363667D">
                <wp:simplePos x="0" y="0"/>
                <wp:positionH relativeFrom="column">
                  <wp:posOffset>471750</wp:posOffset>
                </wp:positionH>
                <wp:positionV relativeFrom="paragraph">
                  <wp:posOffset>925019</wp:posOffset>
                </wp:positionV>
                <wp:extent cx="4187063" cy="817970"/>
                <wp:effectExtent l="0" t="0" r="93345" b="261620"/>
                <wp:wrapNone/>
                <wp:docPr id="30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0945409">
                          <a:off x="0" y="0"/>
                          <a:ext cx="4187063" cy="817970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73853E" id="Freeform 10" o:spid="_x0000_s1026" style="position:absolute;margin-left:37.15pt;margin-top:72.85pt;width:329.7pt;height:64.4pt;rotation:-714988fd;z-index:2519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669475;1628303,1250;4187063,817970" o:connectangles="0,0,0"/>
              </v:shape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7FCF042" wp14:editId="776FE3C5">
            <wp:extent cx="6316688" cy="2344366"/>
            <wp:effectExtent l="12700" t="12700" r="8255" b="184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16688" cy="23443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873DC6" w14:textId="40DDD04C" w:rsidR="00F44D53" w:rsidRPr="008E534D" w:rsidRDefault="00F44D53" w:rsidP="003E435B">
      <w:pPr>
        <w:pStyle w:val="image"/>
        <w:rPr>
          <w:rFonts w:ascii="Arial" w:hAnsi="Arial" w:cs="Arial"/>
          <w:sz w:val="4"/>
          <w:szCs w:val="22"/>
          <w:lang w:val="en-US"/>
        </w:rPr>
      </w:pPr>
    </w:p>
    <w:p w14:paraId="11289B8C" w14:textId="4C0B8646" w:rsidR="00520601" w:rsidRPr="008E534D" w:rsidRDefault="00520601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Connect nodes </w:t>
      </w:r>
      <w:r w:rsidR="0063093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as below</w:t>
      </w:r>
    </w:p>
    <w:p w14:paraId="5DE3F3AB" w14:textId="2D613DB6" w:rsidR="00520601" w:rsidRPr="008E534D" w:rsidRDefault="00520601" w:rsidP="00A26DD8">
      <w:pPr>
        <w:pStyle w:val="Steps"/>
        <w:numPr>
          <w:ilvl w:val="1"/>
          <w:numId w:val="37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Test text change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</w:p>
    <w:p w14:paraId="0D07CE9A" w14:textId="24763547" w:rsidR="00520601" w:rsidRPr="008E534D" w:rsidRDefault="00520601" w:rsidP="00A26DD8">
      <w:pPr>
        <w:pStyle w:val="Steps"/>
        <w:numPr>
          <w:ilvl w:val="1"/>
          <w:numId w:val="37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Test text change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</w:p>
    <w:p w14:paraId="75F9F41F" w14:textId="73DF4BAE" w:rsidR="00520601" w:rsidRPr="008E534D" w:rsidRDefault="00520601" w:rsidP="00A26DD8">
      <w:pPr>
        <w:pStyle w:val="Steps"/>
        <w:numPr>
          <w:ilvl w:val="1"/>
          <w:numId w:val="37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audio out</w:t>
      </w:r>
    </w:p>
    <w:p w14:paraId="188CC5E2" w14:textId="12381AAE" w:rsidR="00F66AD0" w:rsidRPr="008E534D" w:rsidRDefault="00775E22" w:rsidP="0052060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3600" behindDoc="0" locked="0" layoutInCell="1" allowOverlap="1" wp14:anchorId="6AC820C2" wp14:editId="6C748E22">
                <wp:simplePos x="0" y="0"/>
                <wp:positionH relativeFrom="column">
                  <wp:posOffset>1463957</wp:posOffset>
                </wp:positionH>
                <wp:positionV relativeFrom="paragraph">
                  <wp:posOffset>904170</wp:posOffset>
                </wp:positionV>
                <wp:extent cx="291830" cy="291830"/>
                <wp:effectExtent l="0" t="0" r="635" b="63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3B21" w14:textId="77777777" w:rsidR="00070950" w:rsidRPr="001F1790" w:rsidRDefault="00070950" w:rsidP="00520601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C820C2" id="Oval 35" o:spid="_x0000_s1030" style="position:absolute;left:0;text-align:left;margin-left:115.25pt;margin-top:71.2pt;width:23pt;height:23pt;z-index:2519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" fillcolor="#ed7d31 [3205]" stroked="f" strokeweight="1pt">
                <v:stroke joinstyle="miter"/>
                <v:textbox inset="0,0,0,0">
                  <w:txbxContent>
                    <w:p w14:paraId="5A963B21" w14:textId="77777777" w:rsidR="00070950" w:rsidRPr="001F1790" w:rsidRDefault="00070950" w:rsidP="00520601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5648" behindDoc="0" locked="0" layoutInCell="1" allowOverlap="1" wp14:anchorId="3B221A9F" wp14:editId="54986189">
                <wp:simplePos x="0" y="0"/>
                <wp:positionH relativeFrom="column">
                  <wp:posOffset>2031718</wp:posOffset>
                </wp:positionH>
                <wp:positionV relativeFrom="paragraph">
                  <wp:posOffset>1347681</wp:posOffset>
                </wp:positionV>
                <wp:extent cx="291830" cy="291830"/>
                <wp:effectExtent l="0" t="0" r="635" b="63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8BF81B" w14:textId="1D1E43F1" w:rsidR="00070950" w:rsidRPr="001F1790" w:rsidRDefault="00070950" w:rsidP="00520601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221A9F" id="Oval 36" o:spid="_x0000_s1031" style="position:absolute;left:0;text-align:left;margin-left:160pt;margin-top:106.1pt;width:23pt;height:23pt;z-index:2519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" fillcolor="#ed7d31 [3205]" stroked="f" strokeweight="1pt">
                <v:stroke joinstyle="miter"/>
                <v:textbox inset="0,0,0,0">
                  <w:txbxContent>
                    <w:p w14:paraId="558BF81B" w14:textId="1D1E43F1" w:rsidR="00070950" w:rsidRPr="001F1790" w:rsidRDefault="00070950" w:rsidP="00520601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7696" behindDoc="0" locked="0" layoutInCell="1" allowOverlap="1" wp14:anchorId="5B24467C" wp14:editId="65469F8F">
                <wp:simplePos x="0" y="0"/>
                <wp:positionH relativeFrom="column">
                  <wp:posOffset>3514796</wp:posOffset>
                </wp:positionH>
                <wp:positionV relativeFrom="paragraph">
                  <wp:posOffset>1281642</wp:posOffset>
                </wp:positionV>
                <wp:extent cx="291830" cy="291830"/>
                <wp:effectExtent l="0" t="0" r="635" b="63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2B31C5" w14:textId="19EC3FF0" w:rsidR="00070950" w:rsidRPr="001F1790" w:rsidRDefault="00070950" w:rsidP="00520601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24467C" id="Oval 37" o:spid="_x0000_s1032" style="position:absolute;left:0;text-align:left;margin-left:276.75pt;margin-top:100.9pt;width:23pt;height:23pt;z-index:2519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" fillcolor="#ed7d31 [3205]" stroked="f" strokeweight="1pt">
                <v:stroke joinstyle="miter"/>
                <v:textbox inset="0,0,0,0">
                  <w:txbxContent>
                    <w:p w14:paraId="0A2B31C5" w14:textId="19EC3FF0" w:rsidR="00070950" w:rsidRPr="001F1790" w:rsidRDefault="00070950" w:rsidP="00520601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520601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3AF007A" wp14:editId="7A17C426">
            <wp:extent cx="3874581" cy="2167466"/>
            <wp:effectExtent l="12700" t="12700" r="12065" b="171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60592" cy="22155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950CFA" w14:textId="77777777" w:rsidR="004E4556" w:rsidRPr="008E534D" w:rsidRDefault="004E4556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Configure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to </w:t>
      </w:r>
    </w:p>
    <w:p w14:paraId="07871C50" w14:textId="3F1FA5C4" w:rsidR="004E4556" w:rsidRPr="008E534D" w:rsidRDefault="004E4556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use the language your translated to (as configured before in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node)</w:t>
      </w:r>
    </w:p>
    <w:p w14:paraId="3C272CF7" w14:textId="46419054" w:rsidR="004E4556" w:rsidRPr="008E534D" w:rsidRDefault="004E4556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place the output on </w:t>
      </w:r>
      <w:proofErr w:type="spellStart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msg.payload</w:t>
      </w:r>
      <w:proofErr w:type="spellEnd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(check box)</w:t>
      </w:r>
    </w:p>
    <w:p w14:paraId="296658F9" w14:textId="2A8865DC" w:rsidR="004E4556" w:rsidRPr="008E534D" w:rsidRDefault="00775E22" w:rsidP="004E4556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01792" behindDoc="0" locked="0" layoutInCell="1" allowOverlap="1" wp14:anchorId="4F5DC70B" wp14:editId="0DA47AFA">
                <wp:simplePos x="0" y="0"/>
                <wp:positionH relativeFrom="column">
                  <wp:posOffset>1945993</wp:posOffset>
                </wp:positionH>
                <wp:positionV relativeFrom="paragraph">
                  <wp:posOffset>2879372</wp:posOffset>
                </wp:positionV>
                <wp:extent cx="1770434" cy="262134"/>
                <wp:effectExtent l="12700" t="12700" r="7620" b="17780"/>
                <wp:wrapNone/>
                <wp:docPr id="40" name="Rounded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0434" cy="2621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27A874" id="Rounded Rectangle 40" o:spid="_x0000_s1026" style="position:absolute;margin-left:153.25pt;margin-top:226.7pt;width:139.4pt;height:20.65pt;z-index:2520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="001F1790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9744" behindDoc="0" locked="0" layoutInCell="1" allowOverlap="1" wp14:anchorId="2907FF5E" wp14:editId="4D614E52">
                <wp:simplePos x="0" y="0"/>
                <wp:positionH relativeFrom="column">
                  <wp:posOffset>1090013</wp:posOffset>
                </wp:positionH>
                <wp:positionV relativeFrom="paragraph">
                  <wp:posOffset>1953754</wp:posOffset>
                </wp:positionV>
                <wp:extent cx="3540868" cy="359923"/>
                <wp:effectExtent l="12700" t="12700" r="15240" b="8890"/>
                <wp:wrapNone/>
                <wp:docPr id="39" name="Rounded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0868" cy="35992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81BCF9" id="Rounded Rectangle 39" o:spid="_x0000_s1026" style="position:absolute;margin-left:85.85pt;margin-top:153.85pt;width:278.8pt;height:28.35pt;z-index:2519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="004E4556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59F6DBA4" wp14:editId="12BF1947">
            <wp:extent cx="3443111" cy="2904858"/>
            <wp:effectExtent l="12700" t="12700" r="11430" b="165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60091" cy="29191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005CD3" w14:textId="545E29B5" w:rsidR="00B97C1A" w:rsidRPr="008E534D" w:rsidRDefault="00B97C1A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Configure </w:t>
      </w:r>
      <w:r w:rsidR="006B59E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audio out</w:t>
      </w:r>
      <w:r w:rsidR="006B59E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</w:t>
      </w:r>
    </w:p>
    <w:p w14:paraId="3B72E87C" w14:textId="750CB827" w:rsidR="006B59E4" w:rsidRPr="008E534D" w:rsidRDefault="006B59E4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b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Set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group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="0057482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chart [IoT sensor]</w:t>
      </w:r>
    </w:p>
    <w:p w14:paraId="0401A117" w14:textId="1A697385" w:rsidR="00574824" w:rsidRPr="008E534D" w:rsidRDefault="00574824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Check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Play audio when window not in focus</w:t>
      </w:r>
    </w:p>
    <w:p w14:paraId="2C148EE8" w14:textId="78EE1EDF" w:rsidR="004E4556" w:rsidRPr="008E534D" w:rsidRDefault="00775E22" w:rsidP="0052060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05888" behindDoc="0" locked="0" layoutInCell="1" allowOverlap="1" wp14:anchorId="13F9A669" wp14:editId="22C87EF4">
                <wp:simplePos x="0" y="0"/>
                <wp:positionH relativeFrom="column">
                  <wp:posOffset>1919887</wp:posOffset>
                </wp:positionH>
                <wp:positionV relativeFrom="paragraph">
                  <wp:posOffset>1886021</wp:posOffset>
                </wp:positionV>
                <wp:extent cx="2130357" cy="262134"/>
                <wp:effectExtent l="12700" t="12700" r="16510" b="17780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357" cy="2621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09A690" id="Rounded Rectangle 43" o:spid="_x0000_s1026" style="position:absolute;margin-left:151.15pt;margin-top:148.5pt;width:167.75pt;height:20.65pt;z-index:2520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03840" behindDoc="0" locked="0" layoutInCell="1" allowOverlap="1" wp14:anchorId="33AF4FE0" wp14:editId="2151A5E6">
                <wp:simplePos x="0" y="0"/>
                <wp:positionH relativeFrom="column">
                  <wp:posOffset>1119223</wp:posOffset>
                </wp:positionH>
                <wp:positionV relativeFrom="paragraph">
                  <wp:posOffset>1270846</wp:posOffset>
                </wp:positionV>
                <wp:extent cx="3365770" cy="319986"/>
                <wp:effectExtent l="12700" t="12700" r="12700" b="10795"/>
                <wp:wrapNone/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770" cy="31998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CC8BFD" id="Rounded Rectangle 42" o:spid="_x0000_s1026" style="position:absolute;margin-left:88.15pt;margin-top:100.05pt;width:265pt;height:25.2pt;z-index:2520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6B59E4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F6FF769" wp14:editId="09356FF5">
            <wp:extent cx="3544617" cy="2186729"/>
            <wp:effectExtent l="12700" t="12700" r="11430" b="1079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80091" cy="22086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B2CAFB" w14:textId="77777777" w:rsidR="00511441" w:rsidRPr="008E534D" w:rsidRDefault="00511441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Deploy the flow: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</w:p>
    <w:p w14:paraId="429F269E" w14:textId="396A75ED" w:rsidR="00511441" w:rsidRPr="008E534D" w:rsidRDefault="001844CC" w:rsidP="00A26DD8">
      <w:pPr>
        <w:pStyle w:val="Steps"/>
        <w:numPr>
          <w:ilvl w:val="0"/>
          <w:numId w:val="34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Do you hear something ?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Try to change temperature in virtual sensor app.</w:t>
      </w:r>
    </w:p>
    <w:p w14:paraId="443AD6D8" w14:textId="2050FCD4" w:rsidR="004C53D4" w:rsidRPr="008E534D" w:rsidRDefault="004C53D4" w:rsidP="004C53D4">
      <w:pPr>
        <w:rPr>
          <w:rFonts w:ascii="Arial" w:hAnsi="Arial" w:cs="Arial"/>
          <w:lang w:val="en-US"/>
        </w:rPr>
      </w:pPr>
    </w:p>
    <w:p w14:paraId="279A38BF" w14:textId="764201B8" w:rsidR="00AB2BCD" w:rsidRPr="008E534D" w:rsidRDefault="00AB2BCD">
      <w:pPr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lang w:val="en-US"/>
        </w:rPr>
        <w:br w:type="page"/>
      </w:r>
    </w:p>
    <w:p w14:paraId="4F22D114" w14:textId="2EDC2769" w:rsidR="00AB2BCD" w:rsidRPr="008E534D" w:rsidRDefault="00AB2BCD" w:rsidP="00AB2BCD">
      <w:pPr>
        <w:pStyle w:val="HeadingPartorSection"/>
        <w:rPr>
          <w:rFonts w:ascii="Arial" w:hAnsi="Arial" w:cs="Arial"/>
          <w:color w:val="000000" w:themeColor="text1"/>
          <w:lang w:val="en-US"/>
        </w:rPr>
      </w:pPr>
      <w:bookmarkStart w:id="30" w:name="_Toc517793047"/>
      <w:r w:rsidRPr="008E534D">
        <w:rPr>
          <w:rFonts w:ascii="Arial" w:hAnsi="Arial" w:cs="Arial"/>
          <w:color w:val="000000" w:themeColor="text1"/>
          <w:lang w:val="en-US"/>
        </w:rPr>
        <w:lastRenderedPageBreak/>
        <w:t xml:space="preserve">Create a dashboard in </w:t>
      </w:r>
      <w:r w:rsidR="003C6199" w:rsidRPr="008E534D">
        <w:rPr>
          <w:rFonts w:ascii="Arial" w:hAnsi="Arial" w:cs="Arial"/>
          <w:color w:val="000000" w:themeColor="text1"/>
          <w:lang w:val="en-US"/>
        </w:rPr>
        <w:t>Watson IoT Platform</w:t>
      </w:r>
      <w:r w:rsidRPr="008E534D">
        <w:rPr>
          <w:rFonts w:ascii="Arial" w:hAnsi="Arial" w:cs="Arial"/>
          <w:color w:val="000000" w:themeColor="text1"/>
          <w:lang w:val="en-US"/>
        </w:rPr>
        <w:t xml:space="preserve"> (optional</w:t>
      </w:r>
      <w:r w:rsidR="008E534D">
        <w:rPr>
          <w:rFonts w:ascii="Arial" w:hAnsi="Arial" w:cs="Arial"/>
          <w:color w:val="000000" w:themeColor="text1"/>
          <w:lang w:val="en-US"/>
        </w:rPr>
        <w:t xml:space="preserve"> #2</w:t>
      </w:r>
      <w:r w:rsidRPr="008E534D">
        <w:rPr>
          <w:rFonts w:ascii="Arial" w:hAnsi="Arial" w:cs="Arial"/>
          <w:color w:val="000000" w:themeColor="text1"/>
          <w:lang w:val="en-US"/>
        </w:rPr>
        <w:t>)</w:t>
      </w:r>
      <w:bookmarkEnd w:id="30"/>
    </w:p>
    <w:p w14:paraId="05BBC9EE" w14:textId="158C9115" w:rsidR="00AB2BCD" w:rsidRPr="008E534D" w:rsidRDefault="003C6199" w:rsidP="00AB2BCD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31" w:name="_Toc517793048"/>
      <w:r w:rsidRPr="008E534D">
        <w:rPr>
          <w:rFonts w:ascii="Arial" w:hAnsi="Arial" w:cs="Arial"/>
          <w:color w:val="000000" w:themeColor="text1"/>
          <w:lang w:val="en-US"/>
        </w:rPr>
        <w:t xml:space="preserve">Create </w:t>
      </w:r>
      <w:r w:rsidR="00EE3316">
        <w:rPr>
          <w:rFonts w:ascii="Arial" w:hAnsi="Arial" w:cs="Arial"/>
          <w:color w:val="000000" w:themeColor="text1"/>
          <w:lang w:val="en-US"/>
        </w:rPr>
        <w:t>new device in</w:t>
      </w:r>
      <w:r w:rsidR="00AB2BCD" w:rsidRPr="008E534D">
        <w:rPr>
          <w:rFonts w:ascii="Arial" w:hAnsi="Arial" w:cs="Arial"/>
          <w:color w:val="000000" w:themeColor="text1"/>
          <w:lang w:val="en-US"/>
        </w:rPr>
        <w:tab/>
      </w:r>
      <w:r w:rsidR="000D12D3" w:rsidRPr="008E534D">
        <w:rPr>
          <w:rFonts w:ascii="Arial" w:hAnsi="Arial" w:cs="Arial"/>
          <w:color w:val="000000" w:themeColor="text1"/>
          <w:lang w:val="en-US"/>
        </w:rPr>
        <w:t>Watson IoT Platform</w:t>
      </w:r>
      <w:bookmarkEnd w:id="31"/>
    </w:p>
    <w:p w14:paraId="35769EA8" w14:textId="77777777" w:rsidR="007220AF" w:rsidRPr="008E534D" w:rsidRDefault="007220AF" w:rsidP="00A26DD8">
      <w:pPr>
        <w:pStyle w:val="Steps"/>
        <w:numPr>
          <w:ilvl w:val="0"/>
          <w:numId w:val="4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Switch back to your browser window open on IBM Cloud environment.</w:t>
      </w:r>
    </w:p>
    <w:p w14:paraId="5D48DBBD" w14:textId="61958E6F" w:rsidR="00F93FB2" w:rsidRPr="008E534D" w:rsidRDefault="007220AF" w:rsidP="00A26DD8">
      <w:pPr>
        <w:pStyle w:val="Steps"/>
        <w:numPr>
          <w:ilvl w:val="0"/>
          <w:numId w:val="4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From your dashboard, click on name of application created in exercise 2, to open application dashboard.</w:t>
      </w:r>
    </w:p>
    <w:p w14:paraId="46C2566C" w14:textId="4A05A0F4" w:rsidR="007220AF" w:rsidRPr="008E534D" w:rsidRDefault="007C65F3" w:rsidP="007C65F3">
      <w:pPr>
        <w:pStyle w:val="image"/>
        <w:rPr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09984" behindDoc="0" locked="0" layoutInCell="1" allowOverlap="1" wp14:anchorId="167DB50A" wp14:editId="087F0880">
                <wp:simplePos x="0" y="0"/>
                <wp:positionH relativeFrom="column">
                  <wp:posOffset>774971</wp:posOffset>
                </wp:positionH>
                <wp:positionV relativeFrom="paragraph">
                  <wp:posOffset>1429385</wp:posOffset>
                </wp:positionV>
                <wp:extent cx="995881" cy="286982"/>
                <wp:effectExtent l="12700" t="12700" r="7620" b="18415"/>
                <wp:wrapNone/>
                <wp:docPr id="50" name="Rounded 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881" cy="28698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5036D7" id="Rounded Rectangle 50" o:spid="_x0000_s1026" style="position:absolute;margin-left:61pt;margin-top:112.55pt;width:78.4pt;height:22.6pt;z-index:2520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" filled="f" strokecolor="#ed7d31 [3205]" strokeweight="2.25pt">
                <v:stroke joinstyle="miter"/>
              </v:roundrect>
            </w:pict>
          </mc:Fallback>
        </mc:AlternateContent>
      </w:r>
      <w:r w:rsidR="007220AF" w:rsidRPr="008E534D">
        <w:rPr>
          <w:lang w:val="en-US"/>
        </w:rPr>
        <w:drawing>
          <wp:inline distT="0" distB="0" distL="0" distR="0" wp14:anchorId="7C8AFBA4" wp14:editId="7AEE3867">
            <wp:extent cx="4417629" cy="1410511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0428" cy="142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2DCF" w14:textId="792441B3" w:rsidR="007220AF" w:rsidRPr="008E534D" w:rsidRDefault="007C65F3" w:rsidP="00A26DD8">
      <w:pPr>
        <w:pStyle w:val="Steps"/>
        <w:numPr>
          <w:ilvl w:val="0"/>
          <w:numId w:val="4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From left panel, click on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Connection</w:t>
      </w:r>
      <w:r w:rsidR="00C2185B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see bound services.</w:t>
      </w:r>
      <w:r w:rsidR="005D798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C2185B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="005D798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="00C2185B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Internet of Things Platform</w:t>
      </w:r>
      <w:r w:rsidR="00C2185B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service.</w:t>
      </w:r>
    </w:p>
    <w:p w14:paraId="49FD036E" w14:textId="490B87D1" w:rsidR="007220AF" w:rsidRPr="008E534D" w:rsidRDefault="0054247D" w:rsidP="007C65F3">
      <w:pPr>
        <w:pStyle w:val="image"/>
        <w:rPr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12032" behindDoc="0" locked="0" layoutInCell="1" allowOverlap="1" wp14:anchorId="297DD104" wp14:editId="28058976">
                <wp:simplePos x="0" y="0"/>
                <wp:positionH relativeFrom="column">
                  <wp:posOffset>695068</wp:posOffset>
                </wp:positionH>
                <wp:positionV relativeFrom="paragraph">
                  <wp:posOffset>1039320</wp:posOffset>
                </wp:positionV>
                <wp:extent cx="733330" cy="208230"/>
                <wp:effectExtent l="12700" t="12700" r="16510" b="8255"/>
                <wp:wrapNone/>
                <wp:docPr id="51" name="Rounded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330" cy="2082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6080D9" id="Rounded Rectangle 51" o:spid="_x0000_s1026" style="position:absolute;margin-left:54.75pt;margin-top:81.85pt;width:57.75pt;height:16.4pt;z-index:2520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" filled="f" strokecolor="#ed7d31 [3205]" strokeweight="2.25pt">
                <v:stroke joinstyle="miter"/>
              </v:roundrect>
            </w:pict>
          </mc:Fallback>
        </mc:AlternateContent>
      </w:r>
      <w:r w:rsidR="009E700C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14080" behindDoc="0" locked="0" layoutInCell="1" allowOverlap="1" wp14:anchorId="38630E4F" wp14:editId="5F0CC067">
                <wp:simplePos x="0" y="0"/>
                <wp:positionH relativeFrom="column">
                  <wp:posOffset>1447800</wp:posOffset>
                </wp:positionH>
                <wp:positionV relativeFrom="paragraph">
                  <wp:posOffset>2004978</wp:posOffset>
                </wp:positionV>
                <wp:extent cx="3684761" cy="286982"/>
                <wp:effectExtent l="12700" t="12700" r="11430" b="18415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761" cy="28698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ED4855" id="Rounded Rectangle 52" o:spid="_x0000_s1026" style="position:absolute;margin-left:114pt;margin-top:157.85pt;width:290.15pt;height:22.6pt;z-index:25201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" filled="f" strokecolor="#ed7d31 [3205]" strokeweight="2.25pt">
                <v:stroke joinstyle="miter"/>
              </v:roundrect>
            </w:pict>
          </mc:Fallback>
        </mc:AlternateContent>
      </w:r>
      <w:r w:rsidR="009E700C" w:rsidRPr="008E534D">
        <w:rPr>
          <w:lang w:val="en-US"/>
        </w:rPr>
        <w:drawing>
          <wp:inline distT="0" distB="0" distL="0" distR="0" wp14:anchorId="2AB274AF" wp14:editId="333977BA">
            <wp:extent cx="4163438" cy="1997624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6-20 at 17.31.4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893" cy="202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DAD6" w14:textId="1DDF2E2D" w:rsidR="007220AF" w:rsidRPr="008E534D" w:rsidRDefault="00B26D67" w:rsidP="00A26DD8">
      <w:pPr>
        <w:pStyle w:val="Steps"/>
        <w:numPr>
          <w:ilvl w:val="0"/>
          <w:numId w:val="4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Launch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button to open your Watson IoT organization dashboard in a new browser tab</w:t>
      </w:r>
      <w:r w:rsidR="0054247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 You are now connected to the IBM Watson IoT Platform dashboard. With the platform you can manage your devices, store and access your data.</w:t>
      </w:r>
    </w:p>
    <w:p w14:paraId="1899700D" w14:textId="549EEAAA" w:rsidR="00883216" w:rsidRPr="008E534D" w:rsidRDefault="009E700C" w:rsidP="009E700C">
      <w:pPr>
        <w:pStyle w:val="image"/>
        <w:rPr>
          <w:lang w:val="en-US"/>
        </w:rPr>
      </w:pPr>
      <w:r w:rsidRPr="008E534D">
        <w:rPr>
          <w:lang w:val="en-US"/>
        </w:rPr>
        <w:drawing>
          <wp:inline distT="0" distB="0" distL="0" distR="0" wp14:anchorId="6F9D6913" wp14:editId="38820E41">
            <wp:extent cx="3939702" cy="17936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8-06-20 at 17.42.53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369" cy="179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0E76" w14:textId="132B81A3" w:rsidR="00883216" w:rsidRPr="008E534D" w:rsidRDefault="000D1D79" w:rsidP="00A26DD8">
      <w:pPr>
        <w:pStyle w:val="Steps"/>
        <w:numPr>
          <w:ilvl w:val="0"/>
          <w:numId w:val="4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From left panel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Settings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menu, activate the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Last Event Cache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feature :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By using the Watson IoT Platform Last Event Cache API, you can retrieve the last event that was sent by a device. This works whether the device is online or offline, which allows you to retrieve device status regardless of the device's physical location or use status. Last event data of a device can be retrieved for any specific event that occurred up to 7/45 days ago.</w:t>
      </w:r>
    </w:p>
    <w:p w14:paraId="7C353A74" w14:textId="71D63887" w:rsidR="00883216" w:rsidRPr="008E534D" w:rsidRDefault="00721A40" w:rsidP="00F50280">
      <w:pPr>
        <w:pStyle w:val="image"/>
        <w:ind w:left="709"/>
        <w:jc w:val="left"/>
        <w:rPr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16128" behindDoc="0" locked="0" layoutInCell="1" allowOverlap="1" wp14:anchorId="2385BA5F" wp14:editId="6DE64143">
                <wp:simplePos x="0" y="0"/>
                <wp:positionH relativeFrom="column">
                  <wp:posOffset>327863</wp:posOffset>
                </wp:positionH>
                <wp:positionV relativeFrom="paragraph">
                  <wp:posOffset>3564620</wp:posOffset>
                </wp:positionV>
                <wp:extent cx="651753" cy="408562"/>
                <wp:effectExtent l="12700" t="12700" r="8890" b="10795"/>
                <wp:wrapNone/>
                <wp:docPr id="57" name="Rounded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753" cy="40856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BC449A" id="Rounded Rectangle 57" o:spid="_x0000_s1026" style="position:absolute;margin-left:25.8pt;margin-top:280.7pt;width:51.3pt;height:32.15pt;z-index:2520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18176" behindDoc="0" locked="0" layoutInCell="1" allowOverlap="1" wp14:anchorId="5DFFEB94" wp14:editId="4F4BFA12">
                <wp:simplePos x="0" y="0"/>
                <wp:positionH relativeFrom="column">
                  <wp:posOffset>1319679</wp:posOffset>
                </wp:positionH>
                <wp:positionV relativeFrom="paragraph">
                  <wp:posOffset>2232296</wp:posOffset>
                </wp:positionV>
                <wp:extent cx="1001949" cy="243191"/>
                <wp:effectExtent l="12700" t="12700" r="14605" b="11430"/>
                <wp:wrapNone/>
                <wp:docPr id="58" name="Rounded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949" cy="24319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E0EFCA" id="Rounded Rectangle 58" o:spid="_x0000_s1026" style="position:absolute;margin-left:103.9pt;margin-top:175.75pt;width:78.9pt;height:19.15pt;z-index:2520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="00F50280" w:rsidRPr="008E534D">
        <w:rPr>
          <w:lang w:val="en-US"/>
        </w:rPr>
        <w:drawing>
          <wp:anchor distT="0" distB="0" distL="114300" distR="114300" simplePos="0" relativeHeight="252021248" behindDoc="0" locked="0" layoutInCell="1" allowOverlap="1" wp14:anchorId="41FF4DAF" wp14:editId="74D36F35">
            <wp:simplePos x="0" y="0"/>
            <wp:positionH relativeFrom="column">
              <wp:posOffset>1543658</wp:posOffset>
            </wp:positionH>
            <wp:positionV relativeFrom="paragraph">
              <wp:posOffset>2846232</wp:posOffset>
            </wp:positionV>
            <wp:extent cx="4572000" cy="1492888"/>
            <wp:effectExtent l="152400" t="152400" r="342900" b="34861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8-06-20 at 17.53.18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28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0280" w:rsidRPr="008E534D">
        <w:rPr>
          <w:lang w:val="en-US"/>
        </w:rPr>
        <w:drawing>
          <wp:inline distT="0" distB="0" distL="0" distR="0" wp14:anchorId="0FD43EE7" wp14:editId="6DF59C09">
            <wp:extent cx="2344366" cy="3853043"/>
            <wp:effectExtent l="12700" t="12700" r="18415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6-20 at 17.47.50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937" cy="38687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DEEAA2" w14:textId="20EDB708" w:rsidR="00883216" w:rsidRPr="008E534D" w:rsidRDefault="00883216" w:rsidP="004C53D4">
      <w:pPr>
        <w:rPr>
          <w:rFonts w:ascii="Arial" w:hAnsi="Arial" w:cs="Arial"/>
          <w:lang w:val="en-US"/>
        </w:rPr>
      </w:pPr>
    </w:p>
    <w:p w14:paraId="5A9370AB" w14:textId="77777777" w:rsidR="00721A40" w:rsidRPr="008E534D" w:rsidRDefault="00721A40" w:rsidP="004C53D4">
      <w:pPr>
        <w:rPr>
          <w:rFonts w:ascii="Arial" w:hAnsi="Arial" w:cs="Arial"/>
          <w:lang w:val="en-US"/>
        </w:rPr>
      </w:pPr>
    </w:p>
    <w:p w14:paraId="4BDEC381" w14:textId="6E49D142" w:rsidR="00883216" w:rsidRPr="008E534D" w:rsidRDefault="004525B7" w:rsidP="00A26DD8">
      <w:pPr>
        <w:pStyle w:val="Steps"/>
        <w:numPr>
          <w:ilvl w:val="0"/>
          <w:numId w:val="4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You are now going to register a new device in your organization: first adding a device type, then the device. Click on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Devices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menu from left panel.</w:t>
      </w:r>
      <w:r w:rsidR="00721A4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Click on </w:t>
      </w:r>
      <w:r w:rsidR="00721A40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Device Type</w:t>
      </w:r>
      <w:r w:rsidR="00721A4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then </w:t>
      </w:r>
      <w:r w:rsidR="00721A40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Add device Type </w:t>
      </w:r>
      <w:r w:rsidR="00721A4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button</w:t>
      </w:r>
    </w:p>
    <w:p w14:paraId="331FFC80" w14:textId="28FE41D3" w:rsidR="00721A40" w:rsidRPr="008E534D" w:rsidRDefault="004525B7" w:rsidP="00721A40">
      <w:pPr>
        <w:pStyle w:val="image"/>
        <w:rPr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20224" behindDoc="0" locked="0" layoutInCell="1" allowOverlap="1" wp14:anchorId="4F17FAEE" wp14:editId="74F44879">
                <wp:simplePos x="0" y="0"/>
                <wp:positionH relativeFrom="column">
                  <wp:posOffset>1233155</wp:posOffset>
                </wp:positionH>
                <wp:positionV relativeFrom="paragraph">
                  <wp:posOffset>1079514</wp:posOffset>
                </wp:positionV>
                <wp:extent cx="739303" cy="583659"/>
                <wp:effectExtent l="12700" t="12700" r="10160" b="13335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303" cy="58365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61420B" id="Rounded Rectangle 61" o:spid="_x0000_s1026" style="position:absolute;margin-left:97.1pt;margin-top:85pt;width:58.2pt;height:45.95pt;z-index:25202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lang w:val="en-US"/>
        </w:rPr>
        <w:drawing>
          <wp:inline distT="0" distB="0" distL="0" distR="0" wp14:anchorId="0840850A" wp14:editId="3197D61F">
            <wp:extent cx="3122579" cy="1345366"/>
            <wp:effectExtent l="12700" t="12700" r="14605" b="139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8-06-20 at 17.51.53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999" cy="13571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2FF7F8" w14:textId="2307665B" w:rsidR="00721A40" w:rsidRPr="008E534D" w:rsidRDefault="00721A40" w:rsidP="00721A40">
      <w:pPr>
        <w:pStyle w:val="image"/>
        <w:rPr>
          <w:lang w:val="en-US"/>
        </w:rPr>
      </w:pPr>
    </w:p>
    <w:p w14:paraId="55A1904D" w14:textId="4EF058EA" w:rsidR="00D12E42" w:rsidRPr="008E534D" w:rsidRDefault="00721A40" w:rsidP="00A26DD8">
      <w:pPr>
        <w:pStyle w:val="Steps"/>
        <w:numPr>
          <w:ilvl w:val="0"/>
          <w:numId w:val="4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Choose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Device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and put a name </w:t>
      </w:r>
      <w:r w:rsidR="00D328C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(case sensitive)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for your device</w:t>
      </w:r>
      <w:r w:rsidR="00D328C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: </w:t>
      </w:r>
      <w:proofErr w:type="spellStart"/>
      <w:r w:rsidR="00D328C8" w:rsidRPr="008E534D">
        <w:rPr>
          <w:rFonts w:ascii="Arial" w:hAnsi="Arial" w:cs="Arial"/>
          <w:i/>
          <w:color w:val="000000" w:themeColor="text1"/>
          <w:sz w:val="22"/>
          <w:szCs w:val="22"/>
          <w:lang w:val="en-US"/>
        </w:rPr>
        <w:t>virtualsensor</w:t>
      </w:r>
      <w:proofErr w:type="spellEnd"/>
      <w:r w:rsidR="00D328C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D12E4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Click </w:t>
      </w:r>
      <w:r w:rsidR="00D12E42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Next</w:t>
      </w:r>
      <w:r w:rsidR="00D12E4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D12E4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You don’t need to add Device Information.</w:t>
      </w:r>
      <w:r w:rsidR="00D12E4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Click </w:t>
      </w:r>
      <w:r w:rsidR="00D12E42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Done</w:t>
      </w:r>
      <w:r w:rsidR="00D12E4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61C7778F" w14:textId="5CD04F66" w:rsidR="00721A40" w:rsidRPr="008E534D" w:rsidRDefault="00D328C8" w:rsidP="00700D93">
      <w:pPr>
        <w:pStyle w:val="image"/>
        <w:rPr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25344" behindDoc="0" locked="0" layoutInCell="1" allowOverlap="1" wp14:anchorId="1D492AE2" wp14:editId="3D4E2F92">
                <wp:simplePos x="0" y="0"/>
                <wp:positionH relativeFrom="column">
                  <wp:posOffset>2575574</wp:posOffset>
                </wp:positionH>
                <wp:positionV relativeFrom="paragraph">
                  <wp:posOffset>1457217</wp:posOffset>
                </wp:positionV>
                <wp:extent cx="573932" cy="544735"/>
                <wp:effectExtent l="12700" t="12700" r="10795" b="14605"/>
                <wp:wrapNone/>
                <wp:docPr id="77" name="Rounded 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932" cy="54473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000C09" id="Rounded Rectangle 77" o:spid="_x0000_s1026" style="position:absolute;margin-left:202.8pt;margin-top:114.75pt;width:45.2pt;height:42.9pt;z-index:2520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="00721A40" w:rsidRPr="008E534D">
        <w:rPr>
          <w:lang w:val="en-US"/>
        </w:rPr>
        <w:drawing>
          <wp:inline distT="0" distB="0" distL="0" distR="0" wp14:anchorId="07AFA195" wp14:editId="7F7631D2">
            <wp:extent cx="4633690" cy="2740274"/>
            <wp:effectExtent l="12700" t="12700" r="14605" b="158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 Shot 2018-06-20 at 18.00.1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877" cy="27451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E7CCDA" w14:textId="66A5671A" w:rsidR="00721A40" w:rsidRPr="008E534D" w:rsidRDefault="00D82589" w:rsidP="00A26DD8">
      <w:pPr>
        <w:pStyle w:val="Steps"/>
        <w:numPr>
          <w:ilvl w:val="0"/>
          <w:numId w:val="4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Browse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click on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Add Device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button on the right</w:t>
      </w:r>
    </w:p>
    <w:p w14:paraId="193D13F5" w14:textId="267D6AAA" w:rsidR="00721A40" w:rsidRPr="008E534D" w:rsidRDefault="00D328C8" w:rsidP="00D328C8">
      <w:pPr>
        <w:pStyle w:val="image"/>
        <w:rPr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27392" behindDoc="0" locked="0" layoutInCell="1" allowOverlap="1" wp14:anchorId="3471B23B" wp14:editId="6F4F9CBE">
                <wp:simplePos x="0" y="0"/>
                <wp:positionH relativeFrom="column">
                  <wp:posOffset>483640</wp:posOffset>
                </wp:positionH>
                <wp:positionV relativeFrom="paragraph">
                  <wp:posOffset>351331</wp:posOffset>
                </wp:positionV>
                <wp:extent cx="573932" cy="262552"/>
                <wp:effectExtent l="12700" t="12700" r="10795" b="17145"/>
                <wp:wrapNone/>
                <wp:docPr id="78" name="Rounded 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932" cy="26255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23B118" id="Rounded Rectangle 78" o:spid="_x0000_s1026" style="position:absolute;margin-left:38.1pt;margin-top:27.65pt;width:45.2pt;height:20.65pt;z-index:25202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lang w:val="en-US"/>
        </w:rPr>
        <w:drawing>
          <wp:inline distT="0" distB="0" distL="0" distR="0" wp14:anchorId="27E2072B" wp14:editId="1A372F30">
            <wp:extent cx="5878830" cy="579755"/>
            <wp:effectExtent l="12700" t="12700" r="13970" b="171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018-06-20 at 18.05.3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5797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1FD5CF" w14:textId="73FDB589" w:rsidR="00700D93" w:rsidRPr="008E534D" w:rsidRDefault="00700D93" w:rsidP="00A26DD8">
      <w:pPr>
        <w:pStyle w:val="Steps"/>
        <w:numPr>
          <w:ilvl w:val="0"/>
          <w:numId w:val="4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Select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Device Type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 created before.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Give </w:t>
      </w:r>
      <w:r w:rsidR="00B604C1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Sensor1</w:t>
      </w:r>
      <w:r w:rsidR="00B604C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</w:t>
      </w:r>
      <w:r w:rsidR="00B604C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device</w:t>
      </w:r>
      <w:r w:rsidR="00B604C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’ name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(it will be your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Device ID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),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Next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6875C5F7" w14:textId="44A34369" w:rsidR="00700D93" w:rsidRPr="008E534D" w:rsidRDefault="00A847E1" w:rsidP="00700D93">
      <w:pPr>
        <w:pStyle w:val="image"/>
        <w:rPr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29440" behindDoc="0" locked="0" layoutInCell="1" allowOverlap="1" wp14:anchorId="465DF560" wp14:editId="22665A2D">
                <wp:simplePos x="0" y="0"/>
                <wp:positionH relativeFrom="column">
                  <wp:posOffset>1836244</wp:posOffset>
                </wp:positionH>
                <wp:positionV relativeFrom="paragraph">
                  <wp:posOffset>1328677</wp:posOffset>
                </wp:positionV>
                <wp:extent cx="1955260" cy="612842"/>
                <wp:effectExtent l="12700" t="12700" r="13335" b="9525"/>
                <wp:wrapNone/>
                <wp:docPr id="84" name="Rounded 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260" cy="61284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482C68" id="Rounded Rectangle 84" o:spid="_x0000_s1026" style="position:absolute;margin-left:144.6pt;margin-top:104.6pt;width:153.95pt;height:48.25pt;z-index:25202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700D93" w:rsidRPr="008E534D">
        <w:rPr>
          <w:lang w:val="en-US"/>
        </w:rPr>
        <w:drawing>
          <wp:inline distT="0" distB="0" distL="0" distR="0" wp14:anchorId="26D12C15" wp14:editId="718AFF16">
            <wp:extent cx="4786009" cy="2126770"/>
            <wp:effectExtent l="12700" t="12700" r="14605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 Shot 2018-06-20 at 18.13.2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779" cy="21271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92EB9D" w14:textId="50E8D389" w:rsidR="00700D93" w:rsidRPr="008E534D" w:rsidRDefault="00700D93" w:rsidP="00A26DD8">
      <w:pPr>
        <w:pStyle w:val="Steps"/>
        <w:numPr>
          <w:ilvl w:val="0"/>
          <w:numId w:val="4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Next</w:t>
      </w:r>
      <w:r w:rsidR="00AD355B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again</w:t>
      </w:r>
      <w:r w:rsidR="0097537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: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 don’t need any metadata.</w:t>
      </w:r>
    </w:p>
    <w:p w14:paraId="7302FA50" w14:textId="5AC17D1D" w:rsidR="00721A40" w:rsidRPr="008E534D" w:rsidRDefault="00700D93" w:rsidP="00A26DD8">
      <w:pPr>
        <w:pStyle w:val="Steps"/>
        <w:numPr>
          <w:ilvl w:val="0"/>
          <w:numId w:val="4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For the security part, it is recommended to you to provide a simple token (between 8 and 36 characters long and should contain a mix of lower and </w:t>
      </w:r>
      <w:r w:rsidR="0097537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upper-case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letters, numbers and symbols). If you skip this, a token will be automatically generated but this one won’t be easy to use for the next steps of this hands-on. </w:t>
      </w:r>
      <w:r w:rsidR="0097537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Next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2DA16C6D" w14:textId="0A4866AD" w:rsidR="00721A40" w:rsidRPr="008E534D" w:rsidRDefault="00A847E1" w:rsidP="00A847E1">
      <w:pPr>
        <w:pStyle w:val="image"/>
        <w:rPr>
          <w:lang w:val="en-US"/>
        </w:rPr>
      </w:pPr>
      <w:r w:rsidRPr="008E534D">
        <w:rPr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31488" behindDoc="0" locked="0" layoutInCell="1" allowOverlap="1" wp14:anchorId="1697BD03" wp14:editId="74F5AC6D">
                <wp:simplePos x="0" y="0"/>
                <wp:positionH relativeFrom="column">
                  <wp:posOffset>1593080</wp:posOffset>
                </wp:positionH>
                <wp:positionV relativeFrom="paragraph">
                  <wp:posOffset>2415243</wp:posOffset>
                </wp:positionV>
                <wp:extent cx="2850204" cy="369651"/>
                <wp:effectExtent l="12700" t="12700" r="7620" b="11430"/>
                <wp:wrapNone/>
                <wp:docPr id="85" name="Rounded 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204" cy="3696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DDDE0E" id="Rounded Rectangle 85" o:spid="_x0000_s1026" style="position:absolute;margin-left:125.45pt;margin-top:190.2pt;width:224.45pt;height:29.1pt;z-index:2520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lang w:val="en-US"/>
        </w:rPr>
        <w:drawing>
          <wp:inline distT="0" distB="0" distL="0" distR="0" wp14:anchorId="23102D08" wp14:editId="2C40E360">
            <wp:extent cx="5878830" cy="2950210"/>
            <wp:effectExtent l="12700" t="12700" r="1397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 Shot 2018-06-20 at 18.18.3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29502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6B390B" w14:textId="381C4ACB" w:rsidR="00721A40" w:rsidRPr="008E534D" w:rsidRDefault="006C4F56" w:rsidP="00A26DD8">
      <w:pPr>
        <w:pStyle w:val="Steps"/>
        <w:numPr>
          <w:ilvl w:val="0"/>
          <w:numId w:val="4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 summary of your device details appears. Copy all these information in a text editor or as a screenshot. The token is unrecoverable.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Done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2AC3442B" w14:textId="08AF7C00" w:rsidR="006C4F56" w:rsidRPr="008E534D" w:rsidRDefault="006C4F56" w:rsidP="00A26DD8">
      <w:pPr>
        <w:pStyle w:val="Steps"/>
        <w:numPr>
          <w:ilvl w:val="0"/>
          <w:numId w:val="40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the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Security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menu on the left panel, click </w:t>
      </w:r>
      <w:r w:rsidRPr="008E534D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Connection Security</w:t>
      </w:r>
      <w:r w:rsidRPr="008E534D">
        <w:rPr>
          <w:rFonts w:ascii="Arial" w:hAnsi="Arial" w:cs="Arial"/>
          <w:bCs/>
          <w:color w:val="000000" w:themeColor="text1"/>
          <w:sz w:val="22"/>
          <w:szCs w:val="22"/>
          <w:lang w:val="en-US"/>
        </w:rPr>
        <w:t xml:space="preserve"> and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change security settings to accept </w:t>
      </w:r>
      <w:r w:rsidR="005E7AB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non-SSL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connections 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TLS Optional</w:t>
      </w:r>
    </w:p>
    <w:p w14:paraId="201AE9F5" w14:textId="102D0297" w:rsidR="006C4F56" w:rsidRPr="008E534D" w:rsidRDefault="005E7ABC" w:rsidP="006C4F56">
      <w:pPr>
        <w:pStyle w:val="image"/>
        <w:rPr>
          <w:lang w:val="en-US"/>
        </w:rPr>
      </w:pPr>
      <w:r w:rsidRPr="008E534D">
        <w:rPr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33536" behindDoc="0" locked="0" layoutInCell="1" allowOverlap="1" wp14:anchorId="29C92244" wp14:editId="657B9E3F">
                <wp:simplePos x="0" y="0"/>
                <wp:positionH relativeFrom="column">
                  <wp:posOffset>999693</wp:posOffset>
                </wp:positionH>
                <wp:positionV relativeFrom="paragraph">
                  <wp:posOffset>2322087</wp:posOffset>
                </wp:positionV>
                <wp:extent cx="2354093" cy="233464"/>
                <wp:effectExtent l="12700" t="12700" r="8255" b="8255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4093" cy="23346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7750C2" id="Rounded Rectangle 87" o:spid="_x0000_s1026" style="position:absolute;margin-left:78.7pt;margin-top:182.85pt;width:185.35pt;height:18.4pt;z-index:2520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6C4F56" w:rsidRPr="008E534D">
        <w:rPr>
          <w:lang w:val="en-US"/>
        </w:rPr>
        <w:drawing>
          <wp:inline distT="0" distB="0" distL="0" distR="0" wp14:anchorId="0267C307" wp14:editId="0FD5CE0A">
            <wp:extent cx="3998068" cy="2301329"/>
            <wp:effectExtent l="12700" t="12700" r="15240" b="1016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 Shot 2018-06-20 at 18.24.07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107" cy="23019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53131D" w14:textId="2F4AC646" w:rsidR="00721A40" w:rsidRPr="008E534D" w:rsidRDefault="006C4F56" w:rsidP="00A26DD8">
      <w:pPr>
        <w:pStyle w:val="Steps"/>
        <w:numPr>
          <w:ilvl w:val="0"/>
          <w:numId w:val="4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Your device is cr</w:t>
      </w:r>
      <w:r w:rsidR="003547E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ated. You are now going to update your Node-RED application.</w:t>
      </w:r>
    </w:p>
    <w:p w14:paraId="02FCA39E" w14:textId="311DA058" w:rsidR="00721A40" w:rsidRPr="008E534D" w:rsidRDefault="00721A40" w:rsidP="004C53D4">
      <w:pPr>
        <w:rPr>
          <w:rFonts w:ascii="Arial" w:hAnsi="Arial" w:cs="Arial"/>
          <w:lang w:val="en-US"/>
        </w:rPr>
      </w:pPr>
    </w:p>
    <w:p w14:paraId="589D1AEE" w14:textId="1E1F0E8B" w:rsidR="00721A40" w:rsidRPr="008E534D" w:rsidRDefault="00721A40" w:rsidP="004C53D4">
      <w:pPr>
        <w:rPr>
          <w:rFonts w:ascii="Arial" w:hAnsi="Arial" w:cs="Arial"/>
          <w:lang w:val="en-US"/>
        </w:rPr>
      </w:pPr>
    </w:p>
    <w:p w14:paraId="3A8A0E99" w14:textId="62F2DBD6" w:rsidR="004349F9" w:rsidRPr="008E534D" w:rsidRDefault="00F139E1" w:rsidP="00F139E1">
      <w:pPr>
        <w:pStyle w:val="HeadingSubsection"/>
        <w:spacing w:before="240" w:beforeAutospacing="0" w:after="240" w:afterAutospacing="0"/>
        <w:ind w:left="1418" w:hanging="1418"/>
        <w:rPr>
          <w:rFonts w:ascii="Arial" w:hAnsi="Arial" w:cs="Arial"/>
          <w:color w:val="000000" w:themeColor="text1"/>
          <w:lang w:val="en-US"/>
        </w:rPr>
      </w:pPr>
      <w:bookmarkStart w:id="32" w:name="_Toc517793049"/>
      <w:r w:rsidRPr="008E534D">
        <w:rPr>
          <w:rFonts w:ascii="Arial" w:hAnsi="Arial" w:cs="Arial"/>
          <w:color w:val="000000" w:themeColor="text1"/>
          <w:lang w:val="en-US"/>
        </w:rPr>
        <w:lastRenderedPageBreak/>
        <w:t>Node-RED: redirect sensor data to IBM IoT Platform</w:t>
      </w:r>
      <w:bookmarkEnd w:id="32"/>
    </w:p>
    <w:p w14:paraId="5D5ECA2A" w14:textId="31715276" w:rsidR="004349F9" w:rsidRPr="008E534D" w:rsidRDefault="004349F9" w:rsidP="00A26DD8">
      <w:pPr>
        <w:pStyle w:val="Steps"/>
        <w:numPr>
          <w:ilvl w:val="0"/>
          <w:numId w:val="4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Switch back to your browser window open</w:t>
      </w:r>
      <w:r w:rsidR="0057485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on Node-RED development interface.</w:t>
      </w:r>
    </w:p>
    <w:p w14:paraId="72CC3DF2" w14:textId="4B6E2842" w:rsidR="00721A40" w:rsidRPr="008E534D" w:rsidRDefault="009E5575" w:rsidP="00A26DD8">
      <w:pPr>
        <w:pStyle w:val="Steps"/>
        <w:numPr>
          <w:ilvl w:val="0"/>
          <w:numId w:val="4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Add a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Function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and connect it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IBM IoT App In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existing node </w:t>
      </w:r>
    </w:p>
    <w:p w14:paraId="702E5971" w14:textId="441695E4" w:rsidR="009E5575" w:rsidRPr="008E534D" w:rsidRDefault="009E5575" w:rsidP="009E5575">
      <w:pPr>
        <w:pStyle w:val="image"/>
        <w:rPr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35584" behindDoc="0" locked="0" layoutInCell="1" allowOverlap="1" wp14:anchorId="31811FF9" wp14:editId="539DD3F7">
                <wp:simplePos x="0" y="0"/>
                <wp:positionH relativeFrom="column">
                  <wp:posOffset>1308422</wp:posOffset>
                </wp:positionH>
                <wp:positionV relativeFrom="paragraph">
                  <wp:posOffset>724679</wp:posOffset>
                </wp:positionV>
                <wp:extent cx="2918223" cy="623749"/>
                <wp:effectExtent l="0" t="0" r="92075" b="227330"/>
                <wp:wrapNone/>
                <wp:docPr id="53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0814352">
                          <a:off x="0" y="0"/>
                          <a:ext cx="2918223" cy="623749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4FE633" id="Freeform 10" o:spid="_x0000_s1026" style="position:absolute;margin-left:103.05pt;margin-top:57.05pt;width:229.8pt;height:49.1pt;rotation:-858137fd;z-index:2520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510513;1134865,954;2918223,623749" o:connectangles="0,0,0"/>
              </v:shape>
            </w:pict>
          </mc:Fallback>
        </mc:AlternateContent>
      </w:r>
      <w:r w:rsidRPr="008E534D">
        <w:rPr>
          <w:sz w:val="22"/>
          <w:szCs w:val="22"/>
          <w:lang w:val="en-US"/>
        </w:rPr>
        <w:drawing>
          <wp:inline distT="0" distB="0" distL="0" distR="0" wp14:anchorId="2AC4BAA2" wp14:editId="26E704F0">
            <wp:extent cx="4926825" cy="3009418"/>
            <wp:effectExtent l="12700" t="12700" r="13970" b="133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9965" cy="30174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0FC2B4" w14:textId="5C4FE422" w:rsidR="009E5575" w:rsidRPr="008E534D" w:rsidRDefault="009E5575" w:rsidP="00A26DD8">
      <w:pPr>
        <w:pStyle w:val="Steps"/>
        <w:numPr>
          <w:ilvl w:val="0"/>
          <w:numId w:val="41"/>
        </w:numPr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Open new node. Name it </w:t>
      </w:r>
      <w:r w:rsidRPr="008E534D">
        <w:rPr>
          <w:rFonts w:ascii="Arial" w:hAnsi="Arial" w:cs="Arial"/>
          <w:b/>
          <w:sz w:val="22"/>
          <w:szCs w:val="22"/>
          <w:lang w:val="en-US"/>
        </w:rPr>
        <w:t>Format Device Payload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and insert following code </w:t>
      </w:r>
    </w:p>
    <w:p w14:paraId="2DA70B0F" w14:textId="77777777" w:rsidR="009E5575" w:rsidRPr="008E534D" w:rsidRDefault="009E5575" w:rsidP="00220637">
      <w:pPr>
        <w:ind w:left="1134"/>
        <w:rPr>
          <w:rFonts w:ascii="Courier New" w:hAnsi="Courier New" w:cs="Courier New"/>
          <w:sz w:val="22"/>
          <w:szCs w:val="22"/>
          <w:lang w:val="en-US"/>
        </w:rPr>
      </w:pPr>
    </w:p>
    <w:p w14:paraId="4A5F2B0B" w14:textId="7FEFCD61" w:rsidR="009E5575" w:rsidRPr="008E534D" w:rsidRDefault="009E5575" w:rsidP="00220637">
      <w:pPr>
        <w:ind w:left="1134"/>
        <w:rPr>
          <w:rFonts w:ascii="Courier New" w:hAnsi="Courier New" w:cs="Courier New"/>
          <w:sz w:val="22"/>
          <w:szCs w:val="22"/>
          <w:lang w:val="en-US"/>
        </w:rPr>
      </w:pPr>
      <w:r w:rsidRPr="008E534D">
        <w:rPr>
          <w:rFonts w:ascii="Courier New" w:hAnsi="Courier New" w:cs="Courier New"/>
          <w:sz w:val="22"/>
          <w:szCs w:val="22"/>
          <w:lang w:val="en-US"/>
        </w:rPr>
        <w:t>// Create MQTT message in JSON</w:t>
      </w:r>
    </w:p>
    <w:p w14:paraId="400327AD" w14:textId="77777777" w:rsidR="009E5575" w:rsidRPr="008E534D" w:rsidRDefault="009E5575" w:rsidP="00220637">
      <w:pPr>
        <w:ind w:left="1134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8E534D">
        <w:rPr>
          <w:rFonts w:ascii="Courier New" w:hAnsi="Courier New" w:cs="Courier New"/>
          <w:sz w:val="22"/>
          <w:szCs w:val="22"/>
          <w:lang w:val="en-US"/>
        </w:rPr>
        <w:t>msg</w:t>
      </w:r>
      <w:proofErr w:type="spellEnd"/>
      <w:r w:rsidRPr="008E534D">
        <w:rPr>
          <w:rFonts w:ascii="Courier New" w:hAnsi="Courier New" w:cs="Courier New"/>
          <w:sz w:val="22"/>
          <w:szCs w:val="22"/>
          <w:lang w:val="en-US"/>
        </w:rPr>
        <w:t xml:space="preserve"> = {</w:t>
      </w:r>
    </w:p>
    <w:p w14:paraId="5415FA27" w14:textId="77777777" w:rsidR="009E5575" w:rsidRPr="008E534D" w:rsidRDefault="009E5575" w:rsidP="00220637">
      <w:pPr>
        <w:ind w:left="1134"/>
        <w:rPr>
          <w:rFonts w:ascii="Courier New" w:hAnsi="Courier New" w:cs="Courier New"/>
          <w:sz w:val="22"/>
          <w:szCs w:val="22"/>
          <w:lang w:val="en-US"/>
        </w:rPr>
      </w:pPr>
      <w:r w:rsidRPr="008E534D">
        <w:rPr>
          <w:rFonts w:ascii="Courier New" w:hAnsi="Courier New" w:cs="Courier New"/>
          <w:sz w:val="22"/>
          <w:szCs w:val="22"/>
          <w:lang w:val="en-US"/>
        </w:rPr>
        <w:t xml:space="preserve">  payload: </w:t>
      </w:r>
      <w:proofErr w:type="spellStart"/>
      <w:r w:rsidRPr="008E534D">
        <w:rPr>
          <w:rFonts w:ascii="Courier New" w:hAnsi="Courier New" w:cs="Courier New"/>
          <w:sz w:val="22"/>
          <w:szCs w:val="22"/>
          <w:lang w:val="en-US"/>
        </w:rPr>
        <w:t>JSON.stringify</w:t>
      </w:r>
      <w:proofErr w:type="spellEnd"/>
      <w:r w:rsidRPr="008E534D">
        <w:rPr>
          <w:rFonts w:ascii="Courier New" w:hAnsi="Courier New" w:cs="Courier New"/>
          <w:sz w:val="22"/>
          <w:szCs w:val="22"/>
          <w:lang w:val="en-US"/>
        </w:rPr>
        <w:t>(</w:t>
      </w:r>
    </w:p>
    <w:p w14:paraId="6A2A8FFE" w14:textId="77777777" w:rsidR="009E5575" w:rsidRPr="008E534D" w:rsidRDefault="009E5575" w:rsidP="00220637">
      <w:pPr>
        <w:ind w:left="1134"/>
        <w:rPr>
          <w:rFonts w:ascii="Courier New" w:hAnsi="Courier New" w:cs="Courier New"/>
          <w:sz w:val="22"/>
          <w:szCs w:val="22"/>
          <w:lang w:val="en-US"/>
        </w:rPr>
      </w:pPr>
      <w:r w:rsidRPr="008E534D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7DE2FDB4" w14:textId="77777777" w:rsidR="009E5575" w:rsidRPr="008E534D" w:rsidRDefault="009E5575" w:rsidP="00220637">
      <w:pPr>
        <w:ind w:left="1134"/>
        <w:rPr>
          <w:rFonts w:ascii="Courier New" w:hAnsi="Courier New" w:cs="Courier New"/>
          <w:sz w:val="22"/>
          <w:szCs w:val="22"/>
          <w:lang w:val="en-US"/>
        </w:rPr>
      </w:pPr>
      <w:r w:rsidRPr="008E534D">
        <w:rPr>
          <w:rFonts w:ascii="Courier New" w:hAnsi="Courier New" w:cs="Courier New"/>
          <w:sz w:val="22"/>
          <w:szCs w:val="22"/>
          <w:lang w:val="en-US"/>
        </w:rPr>
        <w:t xml:space="preserve">      d:{</w:t>
      </w:r>
    </w:p>
    <w:p w14:paraId="082BDAF4" w14:textId="77777777" w:rsidR="009E5575" w:rsidRPr="008E534D" w:rsidRDefault="009E5575" w:rsidP="00220637">
      <w:pPr>
        <w:ind w:left="1134"/>
        <w:rPr>
          <w:rFonts w:ascii="Courier New" w:hAnsi="Courier New" w:cs="Courier New"/>
          <w:sz w:val="22"/>
          <w:szCs w:val="22"/>
          <w:lang w:val="en-US"/>
        </w:rPr>
      </w:pPr>
      <w:r w:rsidRPr="008E534D">
        <w:rPr>
          <w:rFonts w:ascii="Courier New" w:hAnsi="Courier New" w:cs="Courier New"/>
          <w:sz w:val="22"/>
          <w:szCs w:val="22"/>
          <w:lang w:val="en-US"/>
        </w:rPr>
        <w:t xml:space="preserve">        "temp" : </w:t>
      </w:r>
      <w:proofErr w:type="spellStart"/>
      <w:r w:rsidRPr="008E534D">
        <w:rPr>
          <w:rFonts w:ascii="Courier New" w:hAnsi="Courier New" w:cs="Courier New"/>
          <w:sz w:val="22"/>
          <w:szCs w:val="22"/>
          <w:lang w:val="en-US"/>
        </w:rPr>
        <w:t>msg.payload.d.temp</w:t>
      </w:r>
      <w:proofErr w:type="spellEnd"/>
      <w:r w:rsidRPr="008E534D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157B8029" w14:textId="77777777" w:rsidR="009E5575" w:rsidRPr="008E534D" w:rsidRDefault="009E5575" w:rsidP="00220637">
      <w:pPr>
        <w:ind w:left="1134"/>
        <w:rPr>
          <w:rFonts w:ascii="Courier New" w:hAnsi="Courier New" w:cs="Courier New"/>
          <w:sz w:val="22"/>
          <w:szCs w:val="22"/>
          <w:lang w:val="en-US"/>
        </w:rPr>
      </w:pPr>
      <w:r w:rsidRPr="008E534D">
        <w:rPr>
          <w:rFonts w:ascii="Courier New" w:hAnsi="Courier New" w:cs="Courier New"/>
          <w:sz w:val="22"/>
          <w:szCs w:val="22"/>
          <w:lang w:val="en-US"/>
        </w:rPr>
        <w:t xml:space="preserve">        "humidity" : </w:t>
      </w:r>
      <w:proofErr w:type="spellStart"/>
      <w:r w:rsidRPr="008E534D">
        <w:rPr>
          <w:rFonts w:ascii="Courier New" w:hAnsi="Courier New" w:cs="Courier New"/>
          <w:sz w:val="22"/>
          <w:szCs w:val="22"/>
          <w:lang w:val="en-US"/>
        </w:rPr>
        <w:t>msg.payload.d.humidity</w:t>
      </w:r>
      <w:proofErr w:type="spellEnd"/>
      <w:r w:rsidRPr="008E534D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4935DDC7" w14:textId="1244BB42" w:rsidR="009E5575" w:rsidRPr="008E534D" w:rsidRDefault="009E5575" w:rsidP="00220637">
      <w:pPr>
        <w:ind w:left="1134"/>
        <w:rPr>
          <w:rFonts w:ascii="Courier New" w:hAnsi="Courier New" w:cs="Courier New"/>
          <w:sz w:val="22"/>
          <w:szCs w:val="22"/>
          <w:lang w:val="en-US"/>
        </w:rPr>
      </w:pPr>
      <w:r w:rsidRPr="008E534D">
        <w:rPr>
          <w:rFonts w:ascii="Courier New" w:hAnsi="Courier New" w:cs="Courier New"/>
          <w:sz w:val="22"/>
          <w:szCs w:val="22"/>
          <w:lang w:val="en-US"/>
        </w:rPr>
        <w:t xml:space="preserve">        "</w:t>
      </w:r>
      <w:proofErr w:type="spellStart"/>
      <w:r w:rsidRPr="008E534D">
        <w:rPr>
          <w:rFonts w:ascii="Courier New" w:hAnsi="Courier New" w:cs="Courier New"/>
          <w:sz w:val="22"/>
          <w:szCs w:val="22"/>
          <w:lang w:val="en-US"/>
        </w:rPr>
        <w:t>objectTemp</w:t>
      </w:r>
      <w:proofErr w:type="spellEnd"/>
      <w:r w:rsidRPr="008E534D">
        <w:rPr>
          <w:rFonts w:ascii="Courier New" w:hAnsi="Courier New" w:cs="Courier New"/>
          <w:sz w:val="22"/>
          <w:szCs w:val="22"/>
          <w:lang w:val="en-US"/>
        </w:rPr>
        <w:t xml:space="preserve">": </w:t>
      </w:r>
      <w:proofErr w:type="spellStart"/>
      <w:r w:rsidRPr="008E534D">
        <w:rPr>
          <w:rFonts w:ascii="Courier New" w:hAnsi="Courier New" w:cs="Courier New"/>
          <w:sz w:val="22"/>
          <w:szCs w:val="22"/>
          <w:lang w:val="en-US"/>
        </w:rPr>
        <w:t>msg.payload.d.objectTemp</w:t>
      </w:r>
      <w:proofErr w:type="spellEnd"/>
    </w:p>
    <w:p w14:paraId="3289F55C" w14:textId="77777777" w:rsidR="009E5575" w:rsidRPr="008E534D" w:rsidRDefault="009E5575" w:rsidP="00220637">
      <w:pPr>
        <w:ind w:left="1134"/>
        <w:rPr>
          <w:rFonts w:ascii="Courier New" w:hAnsi="Courier New" w:cs="Courier New"/>
          <w:sz w:val="22"/>
          <w:szCs w:val="22"/>
          <w:lang w:val="en-US"/>
        </w:rPr>
      </w:pPr>
      <w:r w:rsidRPr="008E534D">
        <w:rPr>
          <w:rFonts w:ascii="Courier New" w:hAnsi="Courier New" w:cs="Courier New"/>
          <w:sz w:val="22"/>
          <w:szCs w:val="22"/>
          <w:lang w:val="en-US"/>
        </w:rPr>
        <w:t xml:space="preserve">      }</w:t>
      </w:r>
    </w:p>
    <w:p w14:paraId="71968AA2" w14:textId="77777777" w:rsidR="009E5575" w:rsidRPr="008E534D" w:rsidRDefault="009E5575" w:rsidP="00220637">
      <w:pPr>
        <w:ind w:left="1134"/>
        <w:rPr>
          <w:rFonts w:ascii="Courier New" w:hAnsi="Courier New" w:cs="Courier New"/>
          <w:sz w:val="22"/>
          <w:szCs w:val="22"/>
          <w:lang w:val="en-US"/>
        </w:rPr>
      </w:pPr>
      <w:r w:rsidRPr="008E534D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7515C3E" w14:textId="77777777" w:rsidR="009E5575" w:rsidRPr="008E534D" w:rsidRDefault="009E5575" w:rsidP="00220637">
      <w:pPr>
        <w:ind w:left="1134"/>
        <w:rPr>
          <w:rFonts w:ascii="Courier New" w:hAnsi="Courier New" w:cs="Courier New"/>
          <w:sz w:val="22"/>
          <w:szCs w:val="22"/>
          <w:lang w:val="en-US"/>
        </w:rPr>
      </w:pPr>
      <w:r w:rsidRPr="008E534D">
        <w:rPr>
          <w:rFonts w:ascii="Courier New" w:hAnsi="Courier New" w:cs="Courier New"/>
          <w:sz w:val="22"/>
          <w:szCs w:val="22"/>
          <w:lang w:val="en-US"/>
        </w:rPr>
        <w:t xml:space="preserve">  )</w:t>
      </w:r>
    </w:p>
    <w:p w14:paraId="474C85DF" w14:textId="77777777" w:rsidR="009E5575" w:rsidRPr="008E534D" w:rsidRDefault="009E5575" w:rsidP="00220637">
      <w:pPr>
        <w:ind w:left="1134"/>
        <w:rPr>
          <w:rFonts w:ascii="Courier New" w:hAnsi="Courier New" w:cs="Courier New"/>
          <w:sz w:val="22"/>
          <w:szCs w:val="22"/>
          <w:lang w:val="en-US"/>
        </w:rPr>
      </w:pPr>
      <w:r w:rsidRPr="008E534D">
        <w:rPr>
          <w:rFonts w:ascii="Courier New" w:hAnsi="Courier New" w:cs="Courier New"/>
          <w:sz w:val="22"/>
          <w:szCs w:val="22"/>
          <w:lang w:val="en-US"/>
        </w:rPr>
        <w:t>};</w:t>
      </w:r>
    </w:p>
    <w:p w14:paraId="3A73E9A5" w14:textId="5DB8A390" w:rsidR="00721A40" w:rsidRPr="008E534D" w:rsidRDefault="009E5575" w:rsidP="00220637">
      <w:pPr>
        <w:ind w:left="1134"/>
        <w:rPr>
          <w:rFonts w:ascii="Courier New" w:hAnsi="Courier New" w:cs="Courier New"/>
          <w:sz w:val="22"/>
          <w:szCs w:val="22"/>
          <w:lang w:val="en-US"/>
        </w:rPr>
      </w:pPr>
      <w:r w:rsidRPr="008E534D">
        <w:rPr>
          <w:rFonts w:ascii="Courier New" w:hAnsi="Courier New" w:cs="Courier New"/>
          <w:sz w:val="22"/>
          <w:szCs w:val="22"/>
          <w:lang w:val="en-US"/>
        </w:rPr>
        <w:t xml:space="preserve">return </w:t>
      </w:r>
      <w:proofErr w:type="spellStart"/>
      <w:r w:rsidRPr="008E534D">
        <w:rPr>
          <w:rFonts w:ascii="Courier New" w:hAnsi="Courier New" w:cs="Courier New"/>
          <w:sz w:val="22"/>
          <w:szCs w:val="22"/>
          <w:lang w:val="en-US"/>
        </w:rPr>
        <w:t>msg</w:t>
      </w:r>
      <w:proofErr w:type="spellEnd"/>
      <w:r w:rsidRPr="008E534D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BA43713" w14:textId="45E1C665" w:rsidR="00721A40" w:rsidRPr="008E534D" w:rsidRDefault="00721A40" w:rsidP="004C53D4">
      <w:pPr>
        <w:rPr>
          <w:rFonts w:ascii="Arial" w:hAnsi="Arial" w:cs="Arial"/>
          <w:sz w:val="22"/>
          <w:szCs w:val="22"/>
          <w:lang w:val="en-US"/>
        </w:rPr>
      </w:pPr>
    </w:p>
    <w:p w14:paraId="309984D8" w14:textId="77777777" w:rsidR="00ED63C2" w:rsidRPr="008E534D" w:rsidRDefault="00ED63C2" w:rsidP="004F0B00">
      <w:pPr>
        <w:ind w:left="709"/>
        <w:rPr>
          <w:rFonts w:ascii="Arial" w:hAnsi="Arial" w:cs="Arial"/>
          <w:sz w:val="22"/>
          <w:szCs w:val="22"/>
          <w:lang w:val="en-US"/>
        </w:rPr>
      </w:pPr>
    </w:p>
    <w:p w14:paraId="0184D927" w14:textId="2F92DF9E" w:rsidR="00ED63C2" w:rsidRPr="008E534D" w:rsidRDefault="004F0B00" w:rsidP="004F0B00">
      <w:pPr>
        <w:ind w:left="709"/>
        <w:rPr>
          <w:rFonts w:ascii="Arial" w:hAnsi="Arial" w:cs="Arial"/>
          <w:b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sz w:val="22"/>
          <w:szCs w:val="22"/>
          <w:lang w:val="en-US"/>
        </w:rPr>
        <w:t>Done.</w:t>
      </w:r>
    </w:p>
    <w:p w14:paraId="7EB3A4B2" w14:textId="7A42F27D" w:rsidR="00721A40" w:rsidRPr="008E534D" w:rsidRDefault="00ED63C2" w:rsidP="00F760C9">
      <w:pPr>
        <w:rPr>
          <w:rFonts w:ascii="Arial" w:hAnsi="Arial" w:cs="Arial"/>
          <w:b/>
          <w:lang w:val="en-US"/>
        </w:rPr>
      </w:pPr>
      <w:r w:rsidRPr="008E534D">
        <w:rPr>
          <w:rFonts w:ascii="Arial" w:hAnsi="Arial" w:cs="Arial"/>
          <w:b/>
          <w:sz w:val="22"/>
          <w:szCs w:val="22"/>
          <w:lang w:val="en-US"/>
        </w:rPr>
        <w:br w:type="page"/>
      </w:r>
    </w:p>
    <w:p w14:paraId="37BFEF61" w14:textId="08A4CB36" w:rsidR="00883216" w:rsidRPr="008E534D" w:rsidRDefault="00220637" w:rsidP="00A26DD8">
      <w:pPr>
        <w:pStyle w:val="Steps"/>
        <w:numPr>
          <w:ilvl w:val="0"/>
          <w:numId w:val="41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lastRenderedPageBreak/>
        <w:t xml:space="preserve">Add an </w:t>
      </w:r>
      <w:proofErr w:type="spellStart"/>
      <w:r w:rsidR="00ED63C2" w:rsidRPr="008E534D">
        <w:rPr>
          <w:rFonts w:ascii="Arial" w:hAnsi="Arial" w:cs="Arial"/>
          <w:b/>
          <w:sz w:val="22"/>
          <w:szCs w:val="22"/>
          <w:lang w:val="en-US"/>
        </w:rPr>
        <w:t>ibmiot</w:t>
      </w:r>
      <w:proofErr w:type="spellEnd"/>
      <w:r w:rsidR="00ED63C2" w:rsidRPr="008E534D">
        <w:rPr>
          <w:rFonts w:ascii="Arial" w:hAnsi="Arial" w:cs="Arial"/>
          <w:b/>
          <w:sz w:val="22"/>
          <w:szCs w:val="22"/>
          <w:lang w:val="en-US"/>
        </w:rPr>
        <w:t xml:space="preserve"> out </w:t>
      </w:r>
      <w:r w:rsidR="00ED63C2" w:rsidRPr="008E534D">
        <w:rPr>
          <w:rFonts w:ascii="Arial" w:hAnsi="Arial" w:cs="Arial"/>
          <w:sz w:val="22"/>
          <w:szCs w:val="22"/>
          <w:lang w:val="en-US"/>
        </w:rPr>
        <w:t>node</w:t>
      </w:r>
      <w:r w:rsidR="009E557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ED63C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and connect it to </w:t>
      </w:r>
      <w:r w:rsidR="00ED63C2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Format Device Payload</w:t>
      </w:r>
      <w:r w:rsidR="00ED63C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</w:t>
      </w:r>
      <w:r w:rsidR="00ED63C2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.</w:t>
      </w:r>
    </w:p>
    <w:p w14:paraId="4BB87305" w14:textId="77E0B995" w:rsidR="00883216" w:rsidRPr="008E534D" w:rsidRDefault="00ED63C2" w:rsidP="00ED63C2">
      <w:pPr>
        <w:pStyle w:val="image"/>
        <w:rPr>
          <w:sz w:val="22"/>
          <w:szCs w:val="22"/>
          <w:lang w:val="en-US"/>
        </w:rPr>
      </w:pPr>
      <w:r w:rsidRPr="008E534D">
        <w:rPr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37632" behindDoc="0" locked="0" layoutInCell="1" allowOverlap="1" wp14:anchorId="5BED41D0" wp14:editId="1F132F1C">
                <wp:simplePos x="0" y="0"/>
                <wp:positionH relativeFrom="column">
                  <wp:posOffset>920180</wp:posOffset>
                </wp:positionH>
                <wp:positionV relativeFrom="paragraph">
                  <wp:posOffset>684972</wp:posOffset>
                </wp:positionV>
                <wp:extent cx="4028994" cy="484674"/>
                <wp:effectExtent l="12700" t="12700" r="10160" b="48895"/>
                <wp:wrapNone/>
                <wp:docPr id="59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028994" cy="484674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455FAB" id="Freeform 10" o:spid="_x0000_s1026" style="position:absolute;margin-left:72.45pt;margin-top:53.95pt;width:317.25pt;height:38.15pt;z-index:2520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396686;1566832,741;4028994,484674" o:connectangles="0,0,0"/>
              </v:shape>
            </w:pict>
          </mc:Fallback>
        </mc:AlternateContent>
      </w:r>
      <w:r w:rsidR="00220637" w:rsidRPr="008E534D">
        <w:rPr>
          <w:sz w:val="22"/>
          <w:szCs w:val="22"/>
          <w:lang w:val="en-US"/>
        </w:rPr>
        <w:drawing>
          <wp:inline distT="0" distB="0" distL="0" distR="0" wp14:anchorId="7AD4C89D" wp14:editId="053724FE">
            <wp:extent cx="5524500" cy="1676400"/>
            <wp:effectExtent l="12700" t="12700" r="12700" b="127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67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9FD0FF" w14:textId="306ECE9B" w:rsidR="00ED63C2" w:rsidRPr="008E534D" w:rsidRDefault="00987058" w:rsidP="00A26DD8">
      <w:pPr>
        <w:pStyle w:val="Steps"/>
        <w:numPr>
          <w:ilvl w:val="0"/>
          <w:numId w:val="41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Open </w:t>
      </w:r>
      <w:proofErr w:type="spellStart"/>
      <w:r w:rsidRPr="008E534D">
        <w:rPr>
          <w:rFonts w:ascii="Arial" w:hAnsi="Arial" w:cs="Arial"/>
          <w:b/>
          <w:sz w:val="22"/>
          <w:szCs w:val="22"/>
          <w:lang w:val="en-US"/>
        </w:rPr>
        <w:t>ibmiot</w:t>
      </w:r>
      <w:proofErr w:type="spellEnd"/>
      <w:r w:rsidRPr="008E534D">
        <w:rPr>
          <w:rFonts w:ascii="Arial" w:hAnsi="Arial" w:cs="Arial"/>
          <w:b/>
          <w:sz w:val="22"/>
          <w:szCs w:val="22"/>
          <w:lang w:val="en-US"/>
        </w:rPr>
        <w:t xml:space="preserve"> out </w:t>
      </w:r>
      <w:r w:rsidRPr="008E534D">
        <w:rPr>
          <w:rFonts w:ascii="Arial" w:hAnsi="Arial" w:cs="Arial"/>
          <w:sz w:val="22"/>
          <w:szCs w:val="22"/>
          <w:lang w:val="en-US"/>
        </w:rPr>
        <w:t>node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configure it as below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.</w:t>
      </w:r>
    </w:p>
    <w:p w14:paraId="25F8EC53" w14:textId="4F6EE45F" w:rsidR="00987058" w:rsidRPr="008E534D" w:rsidRDefault="00987058" w:rsidP="005667D4">
      <w:pPr>
        <w:pStyle w:val="Steps"/>
        <w:numPr>
          <w:ilvl w:val="0"/>
          <w:numId w:val="27"/>
        </w:numPr>
        <w:spacing w:before="60"/>
        <w:ind w:left="1145" w:hanging="357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Authentication : </w:t>
      </w:r>
      <w:r w:rsidRPr="008E534D">
        <w:rPr>
          <w:rFonts w:ascii="Arial" w:hAnsi="Arial" w:cs="Arial"/>
          <w:b/>
          <w:sz w:val="22"/>
          <w:szCs w:val="22"/>
          <w:lang w:val="en-US"/>
        </w:rPr>
        <w:t>Bluemix Service</w:t>
      </w:r>
    </w:p>
    <w:p w14:paraId="6C3BE27B" w14:textId="7C82967F" w:rsidR="00987058" w:rsidRPr="008E534D" w:rsidRDefault="00987058" w:rsidP="005667D4">
      <w:pPr>
        <w:pStyle w:val="Steps"/>
        <w:numPr>
          <w:ilvl w:val="0"/>
          <w:numId w:val="27"/>
        </w:numPr>
        <w:spacing w:before="60"/>
        <w:ind w:left="1145" w:hanging="357"/>
        <w:rPr>
          <w:rFonts w:ascii="Arial" w:hAnsi="Arial" w:cs="Arial"/>
          <w:b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Output Type: </w:t>
      </w:r>
      <w:r w:rsidRPr="008E534D">
        <w:rPr>
          <w:rFonts w:ascii="Arial" w:hAnsi="Arial" w:cs="Arial"/>
          <w:b/>
          <w:sz w:val="22"/>
          <w:szCs w:val="22"/>
          <w:lang w:val="en-US"/>
        </w:rPr>
        <w:t>Device Event</w:t>
      </w:r>
    </w:p>
    <w:p w14:paraId="62B1AA6A" w14:textId="2C2B77E5" w:rsidR="00987058" w:rsidRPr="008E534D" w:rsidRDefault="00987058" w:rsidP="005667D4">
      <w:pPr>
        <w:pStyle w:val="Steps"/>
        <w:numPr>
          <w:ilvl w:val="0"/>
          <w:numId w:val="27"/>
        </w:numPr>
        <w:spacing w:before="60"/>
        <w:ind w:left="1145" w:hanging="357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Device Type: </w:t>
      </w:r>
      <w:proofErr w:type="spellStart"/>
      <w:r w:rsidRPr="008E534D">
        <w:rPr>
          <w:rFonts w:ascii="Arial" w:hAnsi="Arial" w:cs="Arial"/>
          <w:sz w:val="22"/>
          <w:szCs w:val="22"/>
          <w:lang w:val="en-US"/>
        </w:rPr>
        <w:t>virtualsensor</w:t>
      </w:r>
      <w:proofErr w:type="spellEnd"/>
      <w:r w:rsidRPr="008E534D">
        <w:rPr>
          <w:rFonts w:ascii="Arial" w:hAnsi="Arial" w:cs="Arial"/>
          <w:sz w:val="22"/>
          <w:szCs w:val="22"/>
          <w:lang w:val="en-US"/>
        </w:rPr>
        <w:t xml:space="preserve"> (cf</w:t>
      </w:r>
      <w:r w:rsidR="00B604C1" w:rsidRPr="008E534D">
        <w:rPr>
          <w:rFonts w:ascii="Arial" w:hAnsi="Arial" w:cs="Arial"/>
          <w:sz w:val="22"/>
          <w:szCs w:val="22"/>
          <w:lang w:val="en-US"/>
        </w:rPr>
        <w:t>.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Section 1, step 7)</w:t>
      </w:r>
    </w:p>
    <w:p w14:paraId="7941E5DA" w14:textId="4648E272" w:rsidR="00B604C1" w:rsidRPr="008E534D" w:rsidRDefault="00B604C1" w:rsidP="005667D4">
      <w:pPr>
        <w:pStyle w:val="Steps"/>
        <w:numPr>
          <w:ilvl w:val="0"/>
          <w:numId w:val="27"/>
        </w:numPr>
        <w:spacing w:before="60"/>
        <w:ind w:left="1145" w:hanging="357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Device Id: Sensor1 (cf. Section 1, step 9)</w:t>
      </w:r>
    </w:p>
    <w:p w14:paraId="1E4B102A" w14:textId="78803D58" w:rsidR="00987058" w:rsidRPr="008E534D" w:rsidRDefault="00987058" w:rsidP="005667D4">
      <w:pPr>
        <w:pStyle w:val="Steps"/>
        <w:numPr>
          <w:ilvl w:val="0"/>
          <w:numId w:val="27"/>
        </w:numPr>
        <w:spacing w:before="60"/>
        <w:ind w:left="1145" w:hanging="357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Event Type: update</w:t>
      </w:r>
    </w:p>
    <w:p w14:paraId="6ABE49A9" w14:textId="639323A2" w:rsidR="00987058" w:rsidRPr="008E534D" w:rsidRDefault="00987058" w:rsidP="005667D4">
      <w:pPr>
        <w:pStyle w:val="Steps"/>
        <w:numPr>
          <w:ilvl w:val="0"/>
          <w:numId w:val="27"/>
        </w:numPr>
        <w:spacing w:before="60"/>
        <w:ind w:left="1145" w:hanging="357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Format: </w:t>
      </w:r>
      <w:r w:rsidR="002E1502" w:rsidRPr="008E534D">
        <w:rPr>
          <w:rFonts w:ascii="Arial" w:hAnsi="Arial" w:cs="Arial"/>
          <w:sz w:val="22"/>
          <w:szCs w:val="22"/>
          <w:lang w:val="en-US"/>
        </w:rPr>
        <w:t>JSON</w:t>
      </w:r>
    </w:p>
    <w:p w14:paraId="48C010FB" w14:textId="3B60010C" w:rsidR="00987058" w:rsidRPr="008E534D" w:rsidRDefault="00987058" w:rsidP="005667D4">
      <w:pPr>
        <w:pStyle w:val="Steps"/>
        <w:numPr>
          <w:ilvl w:val="0"/>
          <w:numId w:val="27"/>
        </w:numPr>
        <w:spacing w:before="60"/>
        <w:ind w:left="1145" w:hanging="357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Data:</w:t>
      </w:r>
      <w:r w:rsidR="002E1502" w:rsidRPr="008E534D">
        <w:rPr>
          <w:rFonts w:ascii="Arial" w:hAnsi="Arial" w:cs="Arial"/>
          <w:sz w:val="22"/>
          <w:szCs w:val="22"/>
          <w:lang w:val="en-US"/>
        </w:rPr>
        <w:t xml:space="preserve"> </w:t>
      </w:r>
      <w:r w:rsidR="00EC7055" w:rsidRPr="008E534D">
        <w:rPr>
          <w:rFonts w:ascii="Arial" w:hAnsi="Arial" w:cs="Arial"/>
          <w:i/>
          <w:sz w:val="22"/>
          <w:szCs w:val="22"/>
          <w:lang w:val="en-US"/>
        </w:rPr>
        <w:t>&lt;</w:t>
      </w:r>
      <w:proofErr w:type="spellStart"/>
      <w:r w:rsidR="00EC7055" w:rsidRPr="008E534D">
        <w:rPr>
          <w:rFonts w:ascii="Arial" w:hAnsi="Arial" w:cs="Arial"/>
          <w:i/>
          <w:sz w:val="22"/>
          <w:szCs w:val="22"/>
          <w:lang w:val="en-US"/>
        </w:rPr>
        <w:t>json</w:t>
      </w:r>
      <w:proofErr w:type="spellEnd"/>
      <w:r w:rsidR="00EC7055" w:rsidRPr="008E534D">
        <w:rPr>
          <w:rFonts w:ascii="Arial" w:hAnsi="Arial" w:cs="Arial"/>
          <w:i/>
          <w:sz w:val="22"/>
          <w:szCs w:val="22"/>
          <w:lang w:val="en-US"/>
        </w:rPr>
        <w:t xml:space="preserve"> sample&gt;</w:t>
      </w:r>
      <w:r w:rsidR="00EC7055" w:rsidRPr="008E534D">
        <w:rPr>
          <w:rFonts w:ascii="Arial" w:hAnsi="Arial" w:cs="Arial"/>
          <w:i/>
          <w:sz w:val="22"/>
          <w:szCs w:val="22"/>
          <w:lang w:val="en-US"/>
        </w:rPr>
        <w:br/>
      </w:r>
      <w:r w:rsidR="00EC7055" w:rsidRPr="008E534D">
        <w:rPr>
          <w:rFonts w:ascii="Arial" w:hAnsi="Arial" w:cs="Arial"/>
          <w:sz w:val="22"/>
          <w:szCs w:val="22"/>
          <w:lang w:val="en-US"/>
        </w:rPr>
        <w:t>(E</w:t>
      </w:r>
      <w:r w:rsidR="002E1502" w:rsidRPr="008E534D">
        <w:rPr>
          <w:rFonts w:ascii="Arial" w:hAnsi="Arial" w:cs="Arial"/>
          <w:sz w:val="22"/>
          <w:szCs w:val="22"/>
          <w:lang w:val="en-US"/>
        </w:rPr>
        <w:t>nter simple JSON sample</w:t>
      </w:r>
      <w:r w:rsidR="0006047F" w:rsidRPr="008E534D">
        <w:rPr>
          <w:rFonts w:ascii="Arial" w:hAnsi="Arial" w:cs="Arial"/>
          <w:sz w:val="22"/>
          <w:szCs w:val="22"/>
          <w:lang w:val="en-US"/>
        </w:rPr>
        <w:t xml:space="preserve"> like</w:t>
      </w:r>
      <w:r w:rsidR="00EC7055" w:rsidRPr="008E534D">
        <w:rPr>
          <w:rFonts w:ascii="Arial" w:hAnsi="Arial" w:cs="Arial"/>
          <w:sz w:val="22"/>
          <w:szCs w:val="22"/>
          <w:lang w:val="en-US"/>
        </w:rPr>
        <w:t xml:space="preserve"> </w:t>
      </w:r>
      <w:r w:rsidR="00EC7055" w:rsidRPr="008E534D">
        <w:rPr>
          <w:rFonts w:ascii="Arial" w:hAnsi="Arial" w:cs="Arial"/>
          <w:bCs/>
          <w:sz w:val="22"/>
          <w:szCs w:val="22"/>
          <w:lang w:val="en-US"/>
        </w:rPr>
        <w:t>{d:{“temp":28,"humidity":79,"objectTemp":24}}</w:t>
      </w:r>
    </w:p>
    <w:p w14:paraId="2F87AC27" w14:textId="20D00AC9" w:rsidR="00987058" w:rsidRPr="008E534D" w:rsidRDefault="00987058" w:rsidP="005667D4">
      <w:pPr>
        <w:pStyle w:val="Steps"/>
        <w:numPr>
          <w:ilvl w:val="0"/>
          <w:numId w:val="27"/>
        </w:numPr>
        <w:spacing w:before="60"/>
        <w:ind w:left="1145" w:hanging="357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Name: Send to IoT Platform</w:t>
      </w:r>
    </w:p>
    <w:p w14:paraId="749CFCE4" w14:textId="0598CE0F" w:rsidR="00ED63C2" w:rsidRPr="008E534D" w:rsidRDefault="0006047F" w:rsidP="00987058">
      <w:pPr>
        <w:pStyle w:val="image"/>
        <w:rPr>
          <w:sz w:val="22"/>
          <w:szCs w:val="22"/>
          <w:lang w:val="en-US"/>
        </w:rPr>
      </w:pPr>
      <w:r w:rsidRPr="008E534D">
        <w:rPr>
          <w:sz w:val="22"/>
          <w:szCs w:val="22"/>
          <w:lang w:val="en-US"/>
        </w:rPr>
        <w:drawing>
          <wp:inline distT="0" distB="0" distL="0" distR="0" wp14:anchorId="101B2A02" wp14:editId="7E9B2B4F">
            <wp:extent cx="2927389" cy="3206188"/>
            <wp:effectExtent l="12700" t="12700" r="635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29694" cy="32087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8E534D">
        <w:rPr>
          <w:sz w:val="22"/>
          <w:szCs w:val="22"/>
          <w:lang w:val="en-US"/>
        </w:rPr>
        <w:t xml:space="preserve"> </w:t>
      </w:r>
    </w:p>
    <w:p w14:paraId="6D823E12" w14:textId="77777777" w:rsidR="00505317" w:rsidRPr="008E534D" w:rsidRDefault="00505317" w:rsidP="00505317">
      <w:pPr>
        <w:ind w:left="709"/>
        <w:rPr>
          <w:rFonts w:ascii="Arial" w:hAnsi="Arial" w:cs="Arial"/>
          <w:b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sz w:val="22"/>
          <w:szCs w:val="22"/>
          <w:lang w:val="en-US"/>
        </w:rPr>
        <w:t>Done.</w:t>
      </w:r>
    </w:p>
    <w:p w14:paraId="73D52BC1" w14:textId="58A22C7E" w:rsidR="00ED63C2" w:rsidRPr="008E534D" w:rsidRDefault="00061BBD" w:rsidP="00A26DD8">
      <w:pPr>
        <w:pStyle w:val="Steps"/>
        <w:numPr>
          <w:ilvl w:val="0"/>
          <w:numId w:val="41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lastRenderedPageBreak/>
        <w:t xml:space="preserve">Click </w:t>
      </w:r>
      <w:r w:rsidRPr="008E534D">
        <w:rPr>
          <w:rFonts w:ascii="Arial" w:hAnsi="Arial" w:cs="Arial"/>
          <w:b/>
          <w:sz w:val="22"/>
          <w:szCs w:val="22"/>
          <w:lang w:val="en-US"/>
        </w:rPr>
        <w:t>Deploy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to deploy your updated Node-RED flow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: </w:t>
      </w:r>
      <w:proofErr w:type="spellStart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ibmiot</w:t>
      </w:r>
      <w:proofErr w:type="spellEnd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nodes should now be connected.</w:t>
      </w:r>
    </w:p>
    <w:p w14:paraId="16B0BFD5" w14:textId="19051577" w:rsidR="00ED63C2" w:rsidRPr="008E534D" w:rsidRDefault="00061BBD" w:rsidP="00061BBD">
      <w:pPr>
        <w:pStyle w:val="image"/>
        <w:rPr>
          <w:sz w:val="22"/>
          <w:szCs w:val="22"/>
          <w:lang w:val="en-US"/>
        </w:rPr>
      </w:pPr>
      <w:r w:rsidRPr="008E534D">
        <w:rPr>
          <w:sz w:val="22"/>
          <w:szCs w:val="22"/>
          <w:lang w:val="en-US"/>
        </w:rPr>
        <w:drawing>
          <wp:inline distT="0" distB="0" distL="0" distR="0" wp14:anchorId="73152A27" wp14:editId="4ABF4A35">
            <wp:extent cx="4835356" cy="1273215"/>
            <wp:effectExtent l="12700" t="12700" r="1651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53891" cy="12780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2A0643" w14:textId="338BCC3B" w:rsidR="00ED63C2" w:rsidRPr="008E534D" w:rsidRDefault="00ED63C2" w:rsidP="004C53D4">
      <w:pPr>
        <w:rPr>
          <w:rFonts w:ascii="Arial" w:hAnsi="Arial" w:cs="Arial"/>
          <w:lang w:val="en-US"/>
        </w:rPr>
      </w:pPr>
    </w:p>
    <w:p w14:paraId="2E75E8D3" w14:textId="77777777" w:rsidR="00EE3316" w:rsidRDefault="00EE3316">
      <w:pPr>
        <w:rPr>
          <w:rFonts w:ascii="Arial" w:hAnsi="Arial" w:cs="Arial"/>
          <w:b/>
          <w:i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br w:type="page"/>
      </w:r>
    </w:p>
    <w:p w14:paraId="6837B8FF" w14:textId="4CA69A2F" w:rsidR="00F139E1" w:rsidRPr="008E534D" w:rsidRDefault="00F139E1" w:rsidP="00F139E1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33" w:name="_Toc517793050"/>
      <w:r w:rsidRPr="008E534D">
        <w:rPr>
          <w:rFonts w:ascii="Arial" w:hAnsi="Arial" w:cs="Arial"/>
          <w:color w:val="000000" w:themeColor="text1"/>
          <w:lang w:val="en-US"/>
        </w:rPr>
        <w:lastRenderedPageBreak/>
        <w:t>IBM Watson IoT Platform: create dashboard</w:t>
      </w:r>
      <w:bookmarkEnd w:id="33"/>
    </w:p>
    <w:p w14:paraId="3CC105FF" w14:textId="35149C60" w:rsidR="00F139E1" w:rsidRPr="008E534D" w:rsidRDefault="00F139E1" w:rsidP="00A26DD8">
      <w:pPr>
        <w:pStyle w:val="Steps"/>
        <w:numPr>
          <w:ilvl w:val="0"/>
          <w:numId w:val="4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Switch back to your browser window opened on IBM Watson IoT Platform interface.</w:t>
      </w:r>
    </w:p>
    <w:p w14:paraId="74AC7745" w14:textId="67662F6D" w:rsidR="00ED63C2" w:rsidRPr="008E534D" w:rsidRDefault="007B09D1" w:rsidP="00A26DD8">
      <w:pPr>
        <w:pStyle w:val="Steps"/>
        <w:numPr>
          <w:ilvl w:val="0"/>
          <w:numId w:val="4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left panel,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Device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menu</w:t>
      </w:r>
    </w:p>
    <w:p w14:paraId="4BA94F26" w14:textId="6CCA9765" w:rsidR="00ED63C2" w:rsidRPr="008E534D" w:rsidRDefault="007B09D1" w:rsidP="007B09D1">
      <w:pPr>
        <w:pStyle w:val="image"/>
        <w:rPr>
          <w:lang w:val="en-US"/>
        </w:rPr>
      </w:pPr>
      <w:r w:rsidRPr="008E534D">
        <w:rPr>
          <w:lang w:val="en-US"/>
        </w:rPr>
        <w:drawing>
          <wp:inline distT="0" distB="0" distL="0" distR="0" wp14:anchorId="6C07FA62" wp14:editId="5CFB7392">
            <wp:extent cx="1983798" cy="1293779"/>
            <wp:effectExtent l="12700" t="12700" r="10160" b="146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99964" cy="130432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7CDD5E" w14:textId="2F23B219" w:rsidR="007B09D1" w:rsidRPr="008E534D" w:rsidRDefault="007B09D1" w:rsidP="00A26DD8">
      <w:pPr>
        <w:pStyle w:val="Steps"/>
        <w:numPr>
          <w:ilvl w:val="0"/>
          <w:numId w:val="4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Sensor1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your previously created device.</w:t>
      </w:r>
      <w:r w:rsidR="00E61B6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Click on </w:t>
      </w:r>
      <w:r w:rsidR="00E61B6D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State</w:t>
      </w:r>
      <w:r w:rsidR="00E61B6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see the last device status, and last values of your Sensor1 device (remember that Sensor1 receives data from Node-RED, Node-RED receives data from </w:t>
      </w:r>
      <w:r w:rsidR="003563F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your </w:t>
      </w:r>
      <w:r w:rsidR="00E61B6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IoT sensor Web app)</w:t>
      </w:r>
      <w:r w:rsidR="003563F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0CE24DCB" w14:textId="4F50EEF1" w:rsidR="00ED63C2" w:rsidRPr="008E534D" w:rsidRDefault="00EE3316" w:rsidP="00EE3316">
      <w:pPr>
        <w:pStyle w:val="image"/>
        <w:pBdr>
          <w:bottom w:val="single" w:sz="12" w:space="1" w:color="auto"/>
        </w:pBdr>
        <w:ind w:left="-567"/>
        <w:rPr>
          <w:lang w:val="en-US"/>
        </w:rPr>
      </w:pPr>
      <w:r w:rsidRPr="008E534D">
        <w:rPr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41728" behindDoc="0" locked="0" layoutInCell="1" allowOverlap="1" wp14:anchorId="1ADA8287" wp14:editId="3FEAC5DE">
                <wp:simplePos x="0" y="0"/>
                <wp:positionH relativeFrom="column">
                  <wp:posOffset>2010789</wp:posOffset>
                </wp:positionH>
                <wp:positionV relativeFrom="paragraph">
                  <wp:posOffset>1140635</wp:posOffset>
                </wp:positionV>
                <wp:extent cx="457200" cy="243192"/>
                <wp:effectExtent l="12700" t="12700" r="12700" b="11430"/>
                <wp:wrapNone/>
                <wp:docPr id="90" name="Rounded 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4319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A01425" id="Rounded Rectangle 90" o:spid="_x0000_s1026" style="position:absolute;margin-left:158.35pt;margin-top:89.8pt;width:36pt;height:19.15pt;z-index:25204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39680" behindDoc="0" locked="0" layoutInCell="1" allowOverlap="1" wp14:anchorId="6003FC43" wp14:editId="5AB457B0">
                <wp:simplePos x="0" y="0"/>
                <wp:positionH relativeFrom="column">
                  <wp:posOffset>-129540</wp:posOffset>
                </wp:positionH>
                <wp:positionV relativeFrom="paragraph">
                  <wp:posOffset>771525</wp:posOffset>
                </wp:positionV>
                <wp:extent cx="5933440" cy="311150"/>
                <wp:effectExtent l="12700" t="12700" r="10160" b="19050"/>
                <wp:wrapNone/>
                <wp:docPr id="89" name="Rounded 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3440" cy="3111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14EB18" id="Rounded Rectangle 89" o:spid="_x0000_s1026" style="position:absolute;margin-left:-10.2pt;margin-top:60.75pt;width:467.2pt;height:24.5pt;z-index:2520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="007B09D1" w:rsidRPr="008E534D">
        <w:rPr>
          <w:lang w:val="en-US"/>
        </w:rPr>
        <w:drawing>
          <wp:inline distT="0" distB="0" distL="0" distR="0" wp14:anchorId="32B7C0B1" wp14:editId="5F7B50C9">
            <wp:extent cx="6679148" cy="2957208"/>
            <wp:effectExtent l="12700" t="12700" r="13970" b="146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94936" cy="29641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71A895" w14:textId="77777777" w:rsidR="00EE3316" w:rsidRDefault="00EE3316">
      <w:p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1E69894D" w14:textId="2E0B3EB6" w:rsidR="000120DE" w:rsidRPr="008E534D" w:rsidRDefault="000120DE" w:rsidP="00A26DD8">
      <w:pPr>
        <w:pStyle w:val="Steps"/>
        <w:numPr>
          <w:ilvl w:val="0"/>
          <w:numId w:val="4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You can also click on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Recent events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see the last 5 payloads</w:t>
      </w:r>
    </w:p>
    <w:p w14:paraId="0F2F599D" w14:textId="358DA1A6" w:rsidR="000120DE" w:rsidRDefault="00947333" w:rsidP="00947333">
      <w:pPr>
        <w:pStyle w:val="image"/>
        <w:ind w:left="993"/>
        <w:jc w:val="left"/>
        <w:rPr>
          <w:lang w:val="en-US"/>
        </w:rPr>
      </w:pPr>
      <w:r w:rsidRPr="008E534D">
        <w:rPr>
          <w:lang w:val="en-US"/>
        </w:rPr>
        <w:drawing>
          <wp:anchor distT="0" distB="0" distL="114300" distR="114300" simplePos="0" relativeHeight="252042752" behindDoc="0" locked="0" layoutInCell="1" allowOverlap="1" wp14:anchorId="0951669A" wp14:editId="5C1FB04C">
            <wp:simplePos x="0" y="0"/>
            <wp:positionH relativeFrom="column">
              <wp:posOffset>3080885</wp:posOffset>
            </wp:positionH>
            <wp:positionV relativeFrom="paragraph">
              <wp:posOffset>2279285</wp:posOffset>
            </wp:positionV>
            <wp:extent cx="2743198" cy="1371600"/>
            <wp:effectExtent l="12700" t="12700" r="13335" b="1270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198" cy="1371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20DE" w:rsidRPr="008E534D">
        <w:rPr>
          <w:lang w:val="en-US"/>
        </w:rPr>
        <w:drawing>
          <wp:inline distT="0" distB="0" distL="0" distR="0" wp14:anchorId="1DD445B3" wp14:editId="731AF808">
            <wp:extent cx="4368400" cy="2782110"/>
            <wp:effectExtent l="12700" t="12700" r="13335" b="1206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77541" cy="27879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8E534D">
        <w:rPr>
          <w:lang w:val="en-US"/>
        </w:rPr>
        <w:t xml:space="preserve"> </w:t>
      </w:r>
    </w:p>
    <w:p w14:paraId="157F2F94" w14:textId="77777777" w:rsidR="00EE3316" w:rsidRPr="008E534D" w:rsidRDefault="00EE3316" w:rsidP="00947333">
      <w:pPr>
        <w:pStyle w:val="image"/>
        <w:ind w:left="993"/>
        <w:jc w:val="left"/>
        <w:rPr>
          <w:lang w:val="en-US"/>
        </w:rPr>
      </w:pPr>
    </w:p>
    <w:p w14:paraId="42C62BA5" w14:textId="522E7B79" w:rsidR="000120DE" w:rsidRPr="008E534D" w:rsidRDefault="00073369" w:rsidP="00A26DD8">
      <w:pPr>
        <w:pStyle w:val="Steps"/>
        <w:numPr>
          <w:ilvl w:val="0"/>
          <w:numId w:val="4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We are now going to create a simple dashboard using IBM Watson IoT Platform.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From left panel, click on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Board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7BCBFE7B" w14:textId="77777777" w:rsidR="007B09D1" w:rsidRPr="008E534D" w:rsidRDefault="007B09D1" w:rsidP="004C53D4">
      <w:pPr>
        <w:jc w:val="center"/>
        <w:rPr>
          <w:rFonts w:ascii="Arial" w:hAnsi="Arial" w:cs="Arial"/>
          <w:lang w:val="en-US"/>
        </w:rPr>
      </w:pPr>
    </w:p>
    <w:p w14:paraId="700E553D" w14:textId="4DA10A63" w:rsidR="007B09D1" w:rsidRPr="008E534D" w:rsidRDefault="00073369" w:rsidP="004C53D4">
      <w:pPr>
        <w:jc w:val="center"/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lang w:val="en-US"/>
        </w:rPr>
        <w:drawing>
          <wp:inline distT="0" distB="0" distL="0" distR="0" wp14:anchorId="3618612A" wp14:editId="605462FF">
            <wp:extent cx="1651000" cy="9398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ACDA" w14:textId="25094003" w:rsidR="00073369" w:rsidRPr="008E534D" w:rsidRDefault="00073369" w:rsidP="00A26DD8">
      <w:pPr>
        <w:pStyle w:val="Steps"/>
        <w:numPr>
          <w:ilvl w:val="0"/>
          <w:numId w:val="4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You can see that you already have some card. Have a look at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Usage Overview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DD406B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 can see cards about devices connected and data transferred.</w:t>
      </w:r>
    </w:p>
    <w:p w14:paraId="2C6F3795" w14:textId="46BB4281" w:rsidR="00DD406B" w:rsidRDefault="00DD406B" w:rsidP="00DD406B">
      <w:pPr>
        <w:pStyle w:val="image"/>
        <w:rPr>
          <w:lang w:val="en-US"/>
        </w:rPr>
      </w:pPr>
      <w:r w:rsidRPr="008E534D">
        <w:rPr>
          <w:lang w:val="en-US"/>
        </w:rPr>
        <w:drawing>
          <wp:inline distT="0" distB="0" distL="0" distR="0" wp14:anchorId="07CD02EB" wp14:editId="0BAA14AD">
            <wp:extent cx="5878830" cy="1833880"/>
            <wp:effectExtent l="12700" t="12700" r="1397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 Shot 2018-06-26 at 12.08.57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8338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F3221C" w14:textId="77777777" w:rsidR="00EE3316" w:rsidRPr="008E534D" w:rsidRDefault="00EE3316" w:rsidP="00DD406B">
      <w:pPr>
        <w:pStyle w:val="image"/>
        <w:rPr>
          <w:lang w:val="en-US"/>
        </w:rPr>
      </w:pPr>
    </w:p>
    <w:p w14:paraId="5A4724F2" w14:textId="2D5A7EBF" w:rsidR="00DD406B" w:rsidRPr="008E534D" w:rsidRDefault="00DD406B" w:rsidP="00A26DD8">
      <w:pPr>
        <w:pStyle w:val="Steps"/>
        <w:numPr>
          <w:ilvl w:val="0"/>
          <w:numId w:val="4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Click </w:t>
      </w:r>
      <w:r w:rsidRPr="008E534D">
        <w:rPr>
          <w:rFonts w:ascii="Arial" w:hAnsi="Arial" w:cs="Arial"/>
          <w:b/>
          <w:color w:val="000000" w:themeColor="text1"/>
          <w:sz w:val="28"/>
          <w:szCs w:val="22"/>
          <w:lang w:val="en-US"/>
        </w:rPr>
        <w:t>&lt;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(top left corner).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Click on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 New Board.</w:t>
      </w:r>
    </w:p>
    <w:p w14:paraId="376E27E0" w14:textId="5C43A9F8" w:rsidR="007B09D1" w:rsidRPr="008E534D" w:rsidRDefault="007B09D1" w:rsidP="004C53D4">
      <w:pPr>
        <w:jc w:val="center"/>
        <w:rPr>
          <w:rFonts w:ascii="Arial" w:hAnsi="Arial" w:cs="Arial"/>
          <w:lang w:val="en-US"/>
        </w:rPr>
      </w:pPr>
    </w:p>
    <w:p w14:paraId="2ADC8735" w14:textId="15A36EF3" w:rsidR="00073369" w:rsidRPr="008E534D" w:rsidRDefault="00073369" w:rsidP="004C53D4">
      <w:pPr>
        <w:jc w:val="center"/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lang w:val="en-US"/>
        </w:rPr>
        <w:drawing>
          <wp:inline distT="0" distB="0" distL="0" distR="0" wp14:anchorId="39E4110E" wp14:editId="59E964DA">
            <wp:extent cx="1439693" cy="313779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99687" cy="32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B2E6" w14:textId="77777777" w:rsidR="007B09D1" w:rsidRPr="008E534D" w:rsidRDefault="007B09D1" w:rsidP="004C53D4">
      <w:pPr>
        <w:jc w:val="center"/>
        <w:rPr>
          <w:rFonts w:ascii="Arial" w:hAnsi="Arial" w:cs="Arial"/>
          <w:lang w:val="en-US"/>
        </w:rPr>
      </w:pPr>
    </w:p>
    <w:p w14:paraId="50F1E847" w14:textId="6933B371" w:rsidR="007B09D1" w:rsidRPr="008E534D" w:rsidRDefault="00DD406B" w:rsidP="00A26DD8">
      <w:pPr>
        <w:pStyle w:val="Steps"/>
        <w:numPr>
          <w:ilvl w:val="0"/>
          <w:numId w:val="4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&lt;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(top left corner).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Click on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 New Board.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Enter a name to your new board: </w:t>
      </w:r>
      <w:r w:rsidR="003F606B" w:rsidRPr="008E534D">
        <w:rPr>
          <w:rFonts w:ascii="Arial" w:hAnsi="Arial" w:cs="Arial"/>
          <w:i/>
          <w:color w:val="000000" w:themeColor="text1"/>
          <w:sz w:val="22"/>
          <w:szCs w:val="22"/>
          <w:lang w:val="en-US"/>
        </w:rPr>
        <w:t>Sensor1</w:t>
      </w:r>
    </w:p>
    <w:p w14:paraId="2DDA24DE" w14:textId="0B80A028" w:rsidR="007B09D1" w:rsidRPr="008E534D" w:rsidRDefault="003F606B" w:rsidP="00DD406B">
      <w:pPr>
        <w:pStyle w:val="image"/>
        <w:rPr>
          <w:sz w:val="22"/>
          <w:szCs w:val="22"/>
          <w:lang w:val="en-US"/>
        </w:rPr>
      </w:pPr>
      <w:r w:rsidRPr="008E534D">
        <w:rPr>
          <w:sz w:val="22"/>
          <w:szCs w:val="22"/>
          <w:lang w:val="en-US"/>
        </w:rPr>
        <w:drawing>
          <wp:inline distT="0" distB="0" distL="0" distR="0" wp14:anchorId="608CE663" wp14:editId="10C0A0DB">
            <wp:extent cx="5205960" cy="2684834"/>
            <wp:effectExtent l="12700" t="12700" r="1397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 Shot 2018-06-26 at 12.19.3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088" cy="26895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10BA8C" w14:textId="19FE4EBB" w:rsidR="003F606B" w:rsidRPr="008E534D" w:rsidRDefault="003F606B" w:rsidP="00A26DD8">
      <w:pPr>
        <w:pStyle w:val="Steps"/>
        <w:numPr>
          <w:ilvl w:val="0"/>
          <w:numId w:val="4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Next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then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Summit.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</w:p>
    <w:p w14:paraId="4C1F2AE8" w14:textId="671BD491" w:rsidR="003F606B" w:rsidRPr="008E534D" w:rsidRDefault="00743A38" w:rsidP="00A26DD8">
      <w:pPr>
        <w:pStyle w:val="Steps"/>
        <w:numPr>
          <w:ilvl w:val="0"/>
          <w:numId w:val="4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Click on your new board</w:t>
      </w:r>
    </w:p>
    <w:p w14:paraId="31B6AB53" w14:textId="6DCD9478" w:rsidR="00743A38" w:rsidRDefault="00743A38" w:rsidP="00743A38">
      <w:pPr>
        <w:pStyle w:val="image"/>
        <w:rPr>
          <w:lang w:val="en-US"/>
        </w:rPr>
      </w:pPr>
      <w:r w:rsidRPr="008E534D">
        <w:rPr>
          <w:lang w:val="en-US"/>
        </w:rPr>
        <w:drawing>
          <wp:inline distT="0" distB="0" distL="0" distR="0" wp14:anchorId="7C7F93E7" wp14:editId="427DC3CE">
            <wp:extent cx="3362990" cy="1556425"/>
            <wp:effectExtent l="0" t="0" r="254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 Shot 2018-06-26 at 12.20.23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374" cy="155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A93F" w14:textId="73FA8DDB" w:rsidR="00EE3316" w:rsidRDefault="00EE3316" w:rsidP="00743A38">
      <w:pPr>
        <w:pStyle w:val="image"/>
        <w:rPr>
          <w:lang w:val="en-US"/>
        </w:rPr>
      </w:pPr>
    </w:p>
    <w:p w14:paraId="6E20FEB3" w14:textId="02D7F86A" w:rsidR="00EE3316" w:rsidRDefault="00EE3316" w:rsidP="00743A38">
      <w:pPr>
        <w:pStyle w:val="image"/>
        <w:rPr>
          <w:lang w:val="en-US"/>
        </w:rPr>
      </w:pPr>
    </w:p>
    <w:p w14:paraId="3261B6D4" w14:textId="77777777" w:rsidR="00EE3316" w:rsidRPr="008E534D" w:rsidRDefault="00EE3316" w:rsidP="00743A38">
      <w:pPr>
        <w:pStyle w:val="image"/>
        <w:rPr>
          <w:lang w:val="en-US"/>
        </w:rPr>
      </w:pPr>
    </w:p>
    <w:p w14:paraId="39E2E46A" w14:textId="73C9DDD2" w:rsidR="00743A38" w:rsidRPr="008E534D" w:rsidRDefault="00743A38" w:rsidP="00A26DD8">
      <w:pPr>
        <w:pStyle w:val="Steps"/>
        <w:numPr>
          <w:ilvl w:val="0"/>
          <w:numId w:val="4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Click on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Add new card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button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Select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Line Chart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Next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5D1AF781" w14:textId="1E944282" w:rsidR="00743A38" w:rsidRPr="008E534D" w:rsidRDefault="00743A38" w:rsidP="00743A38">
      <w:pPr>
        <w:pStyle w:val="image"/>
        <w:rPr>
          <w:lang w:val="en-US"/>
        </w:rPr>
      </w:pPr>
      <w:r w:rsidRPr="008E534D">
        <w:rPr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44800" behindDoc="0" locked="0" layoutInCell="1" allowOverlap="1" wp14:anchorId="3F5855C5" wp14:editId="5402104E">
                <wp:simplePos x="0" y="0"/>
                <wp:positionH relativeFrom="column">
                  <wp:posOffset>1952760</wp:posOffset>
                </wp:positionH>
                <wp:positionV relativeFrom="paragraph">
                  <wp:posOffset>1544901</wp:posOffset>
                </wp:positionV>
                <wp:extent cx="933856" cy="651753"/>
                <wp:effectExtent l="12700" t="12700" r="19050" b="8890"/>
                <wp:wrapNone/>
                <wp:docPr id="100" name="Rounded 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856" cy="65175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138CD9" id="Rounded Rectangle 100" o:spid="_x0000_s1026" style="position:absolute;margin-left:153.75pt;margin-top:121.65pt;width:73.55pt;height:51.3pt;z-index:25204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="00BB6A43" w:rsidRPr="008E534D">
        <w:rPr>
          <w:rFonts w:ascii="Arial" w:hAnsi="Arial" w:cs="Arial"/>
          <w:sz w:val="22"/>
          <w:szCs w:val="22"/>
          <w:lang w:val="en-US"/>
        </w:rPr>
        <w:t xml:space="preserve"> </w:t>
      </w:r>
      <w:r w:rsidR="00BB6A43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6CADF136" wp14:editId="07910AA4">
            <wp:extent cx="4193220" cy="3054485"/>
            <wp:effectExtent l="12700" t="12700" r="10795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 Shot 2018-06-26 at 12.22.2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542" cy="30758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D7B424" w14:textId="3246FE85" w:rsidR="00743A38" w:rsidRPr="008E534D" w:rsidRDefault="00F3786E" w:rsidP="00A26DD8">
      <w:pPr>
        <w:pStyle w:val="Steps"/>
        <w:numPr>
          <w:ilvl w:val="0"/>
          <w:numId w:val="4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To collect data from your device, select Sensor1</w:t>
      </w:r>
      <w:r w:rsidR="00743A3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Click </w:t>
      </w:r>
      <w:r w:rsidR="00743A38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Next</w:t>
      </w:r>
      <w:r w:rsidR="00743A3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7D5D5A4D" w14:textId="3592CA8D" w:rsidR="00BB6A43" w:rsidRDefault="00F3786E" w:rsidP="00F3786E">
      <w:pPr>
        <w:pStyle w:val="image"/>
        <w:rPr>
          <w:lang w:val="en-US"/>
        </w:rPr>
      </w:pPr>
      <w:r w:rsidRPr="008E534D">
        <w:rPr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46848" behindDoc="0" locked="0" layoutInCell="1" allowOverlap="1" wp14:anchorId="6A20B5B8" wp14:editId="39A622D3">
                <wp:simplePos x="0" y="0"/>
                <wp:positionH relativeFrom="column">
                  <wp:posOffset>2069695</wp:posOffset>
                </wp:positionH>
                <wp:positionV relativeFrom="paragraph">
                  <wp:posOffset>2384249</wp:posOffset>
                </wp:positionV>
                <wp:extent cx="2957208" cy="300085"/>
                <wp:effectExtent l="12700" t="12700" r="14605" b="17780"/>
                <wp:wrapNone/>
                <wp:docPr id="110" name="Rounded 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208" cy="30008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34353A" id="Rounded Rectangle 110" o:spid="_x0000_s1026" style="position:absolute;margin-left:162.95pt;margin-top:187.75pt;width:232.85pt;height:23.65pt;z-index:2520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lang w:val="en-US"/>
        </w:rPr>
        <w:drawing>
          <wp:inline distT="0" distB="0" distL="0" distR="0" wp14:anchorId="5E52FCB1" wp14:editId="4F4D7814">
            <wp:extent cx="4881100" cy="2879387"/>
            <wp:effectExtent l="12700" t="12700" r="8890" b="165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 Shot 2018-06-26 at 12.22.39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26" cy="28843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714B27" w14:textId="245CFF65" w:rsidR="00EE3316" w:rsidRDefault="00EE3316" w:rsidP="00F3786E">
      <w:pPr>
        <w:pStyle w:val="image"/>
        <w:rPr>
          <w:lang w:val="en-US"/>
        </w:rPr>
      </w:pPr>
    </w:p>
    <w:p w14:paraId="1EBE9292" w14:textId="1009AC74" w:rsidR="00EE3316" w:rsidRDefault="00EE3316" w:rsidP="00F3786E">
      <w:pPr>
        <w:pStyle w:val="image"/>
        <w:rPr>
          <w:lang w:val="en-US"/>
        </w:rPr>
      </w:pPr>
    </w:p>
    <w:p w14:paraId="5E29A792" w14:textId="77777777" w:rsidR="00EE3316" w:rsidRPr="008E534D" w:rsidRDefault="00EE3316" w:rsidP="00F3786E">
      <w:pPr>
        <w:pStyle w:val="image"/>
        <w:rPr>
          <w:lang w:val="en-US"/>
        </w:rPr>
      </w:pPr>
    </w:p>
    <w:p w14:paraId="54D1391C" w14:textId="404734B1" w:rsidR="006E1F24" w:rsidRPr="008E534D" w:rsidRDefault="00F3786E" w:rsidP="00A26DD8">
      <w:pPr>
        <w:pStyle w:val="Steps"/>
        <w:numPr>
          <w:ilvl w:val="0"/>
          <w:numId w:val="4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To </w:t>
      </w:r>
      <w:r w:rsidR="006E1F2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select value to display, click on Connect new data set, and fill form as below.</w:t>
      </w:r>
      <w:r w:rsidR="006E1F2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Next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48E35FEC" w14:textId="51653E1F" w:rsidR="000E49C5" w:rsidRPr="008E534D" w:rsidRDefault="00F3786E" w:rsidP="00351BCB">
      <w:pPr>
        <w:pStyle w:val="image"/>
        <w:rPr>
          <w:lang w:val="en-US"/>
        </w:rPr>
      </w:pPr>
      <w:r w:rsidRPr="008E534D">
        <w:rPr>
          <w:lang w:val="en-US"/>
        </w:rPr>
        <w:drawing>
          <wp:inline distT="0" distB="0" distL="0" distR="0" wp14:anchorId="62D43D18" wp14:editId="45012CE2">
            <wp:extent cx="5343359" cy="4163438"/>
            <wp:effectExtent l="12700" t="12700" r="16510" b="152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 Shot 2018-06-26 at 12.23.22.png"/>
                    <pic:cNvPicPr/>
                  </pic:nvPicPr>
                  <pic:blipFill>
                    <a:blip r:embed="rId102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145" cy="41757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38EDAB" w14:textId="65610547" w:rsidR="00F3786E" w:rsidRPr="008E534D" w:rsidRDefault="00103ADF" w:rsidP="00A26DD8">
      <w:pPr>
        <w:pStyle w:val="Steps"/>
        <w:numPr>
          <w:ilvl w:val="0"/>
          <w:numId w:val="4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Change the card size to XL (you can change </w:t>
      </w:r>
      <w:proofErr w:type="gramStart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others</w:t>
      </w:r>
      <w:proofErr w:type="gramEnd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parameters, if you want).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="00F3786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="00F3786E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Next</w:t>
      </w:r>
      <w:r w:rsidR="00F3786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6672B9E4" w14:textId="61C333A5" w:rsidR="00EE3316" w:rsidRDefault="00103ADF" w:rsidP="00EE3316">
      <w:pPr>
        <w:pStyle w:val="image"/>
        <w:rPr>
          <w:lang w:val="en-US"/>
        </w:rPr>
      </w:pPr>
      <w:r w:rsidRPr="008E534D">
        <w:rPr>
          <w:lang w:val="en-US"/>
        </w:rPr>
        <w:drawing>
          <wp:inline distT="0" distB="0" distL="0" distR="0" wp14:anchorId="6C9944D7" wp14:editId="6341F0CF">
            <wp:extent cx="3900791" cy="2885850"/>
            <wp:effectExtent l="12700" t="12700" r="11430" b="1016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 Shot 2018-06-26 at 12.24.35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248" cy="29128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6D36B1" w14:textId="3442F842" w:rsidR="00F3786E" w:rsidRPr="008E534D" w:rsidRDefault="007D021F" w:rsidP="00A26DD8">
      <w:pPr>
        <w:pStyle w:val="Steps"/>
        <w:numPr>
          <w:ilvl w:val="0"/>
          <w:numId w:val="4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Enter a card title</w:t>
      </w:r>
      <w:r w:rsidR="00F3786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Click </w:t>
      </w:r>
      <w:r w:rsidR="00266D06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Summit</w:t>
      </w:r>
      <w:r w:rsidR="00F3786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72093680" w14:textId="5E5BC8E3" w:rsidR="007D021F" w:rsidRPr="008E534D" w:rsidRDefault="007D021F" w:rsidP="007D021F">
      <w:pPr>
        <w:pStyle w:val="image"/>
        <w:rPr>
          <w:lang w:val="en-US"/>
        </w:rPr>
      </w:pPr>
      <w:r w:rsidRPr="008E534D">
        <w:rPr>
          <w:lang w:val="en-US"/>
        </w:rPr>
        <w:drawing>
          <wp:inline distT="0" distB="0" distL="0" distR="0" wp14:anchorId="0236960B" wp14:editId="7EC4D61E">
            <wp:extent cx="3649005" cy="2363821"/>
            <wp:effectExtent l="12700" t="12700" r="8890" b="1143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 Shot 2018-06-26 at 12.23.48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837" cy="23928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D7D693" w14:textId="072B866F" w:rsidR="00F3786E" w:rsidRPr="008E534D" w:rsidRDefault="00266D06" w:rsidP="00A26DD8">
      <w:pPr>
        <w:pStyle w:val="Steps"/>
        <w:numPr>
          <w:ilvl w:val="0"/>
          <w:numId w:val="4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Your new card is available and display</w:t>
      </w:r>
      <w:r w:rsidR="00916D6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live temperature</w:t>
      </w:r>
      <w:r w:rsidR="00916D6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values from Sensor1</w:t>
      </w:r>
    </w:p>
    <w:p w14:paraId="1DEAD67D" w14:textId="287574BE" w:rsidR="00266D06" w:rsidRDefault="00266D06" w:rsidP="00266D06">
      <w:pPr>
        <w:pStyle w:val="image"/>
        <w:rPr>
          <w:lang w:val="en-US"/>
        </w:rPr>
      </w:pPr>
      <w:r w:rsidRPr="008E534D">
        <w:rPr>
          <w:lang w:val="en-US"/>
        </w:rPr>
        <w:drawing>
          <wp:inline distT="0" distB="0" distL="0" distR="0" wp14:anchorId="559D56E9" wp14:editId="03031626">
            <wp:extent cx="3851744" cy="3064213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 Shot 2018-06-26 at 12.25.24.png"/>
                    <pic:cNvPicPr/>
                  </pic:nvPicPr>
                  <pic:blipFill>
                    <a:blip r:embed="rId105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477" cy="308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54B3" w14:textId="1D1A1FEF" w:rsidR="00EE3316" w:rsidRDefault="00EE3316" w:rsidP="00266D06">
      <w:pPr>
        <w:pStyle w:val="image"/>
        <w:rPr>
          <w:lang w:val="en-US"/>
        </w:rPr>
      </w:pPr>
    </w:p>
    <w:p w14:paraId="0E47E38D" w14:textId="76F155E3" w:rsidR="00EE3316" w:rsidRDefault="00EE3316" w:rsidP="00266D06">
      <w:pPr>
        <w:pStyle w:val="image"/>
        <w:rPr>
          <w:lang w:val="en-US"/>
        </w:rPr>
      </w:pPr>
    </w:p>
    <w:p w14:paraId="2378D21D" w14:textId="6D2164B2" w:rsidR="00EE3316" w:rsidRDefault="00EE3316" w:rsidP="00266D06">
      <w:pPr>
        <w:pStyle w:val="image"/>
        <w:rPr>
          <w:lang w:val="en-US"/>
        </w:rPr>
      </w:pPr>
    </w:p>
    <w:p w14:paraId="3520E96A" w14:textId="77777777" w:rsidR="00EE3316" w:rsidRPr="008E534D" w:rsidRDefault="00EE3316" w:rsidP="00266D06">
      <w:pPr>
        <w:pStyle w:val="image"/>
        <w:rPr>
          <w:lang w:val="en-US"/>
        </w:rPr>
      </w:pPr>
    </w:p>
    <w:p w14:paraId="7155B77D" w14:textId="43B9B3B8" w:rsidR="00F3786E" w:rsidRPr="008E534D" w:rsidRDefault="00916D63" w:rsidP="00A26DD8">
      <w:pPr>
        <w:pStyle w:val="Steps"/>
        <w:numPr>
          <w:ilvl w:val="0"/>
          <w:numId w:val="4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Following same </w:t>
      </w:r>
      <w:r w:rsidR="008E534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steps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</w:t>
      </w:r>
      <w:r w:rsidR="008E534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from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11 to 16), create 2 </w:t>
      </w:r>
      <w:r w:rsidR="008E534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cards (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gauges</w:t>
      </w:r>
      <w:r w:rsidR="008E534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display </w:t>
      </w:r>
      <w:r w:rsidR="00A15988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Humidity</w:t>
      </w:r>
      <w:r w:rsidR="00A1598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</w:t>
      </w:r>
      <w:r w:rsidR="00A15988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Object temperature</w:t>
      </w:r>
      <w:r w:rsidR="00A1598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6993ED04" w14:textId="1BF2965A" w:rsidR="007B09D1" w:rsidRPr="00EE3316" w:rsidRDefault="00A15988" w:rsidP="00EE3316">
      <w:pPr>
        <w:pStyle w:val="image"/>
        <w:rPr>
          <w:lang w:val="en-US"/>
        </w:rPr>
      </w:pPr>
      <w:r w:rsidRPr="008E534D">
        <w:rPr>
          <w:lang w:val="en-US"/>
        </w:rPr>
        <w:drawing>
          <wp:inline distT="0" distB="0" distL="0" distR="0" wp14:anchorId="443578DA" wp14:editId="645D8892">
            <wp:extent cx="5878830" cy="2457450"/>
            <wp:effectExtent l="0" t="0" r="127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 Shot 2018-06-26 at 15.38.26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38BD" w14:textId="4AA75EF3" w:rsidR="007B09D1" w:rsidRDefault="007B09D1" w:rsidP="004C53D4">
      <w:pPr>
        <w:jc w:val="center"/>
        <w:rPr>
          <w:rFonts w:ascii="Arial" w:hAnsi="Arial" w:cs="Arial"/>
          <w:lang w:val="en-US"/>
        </w:rPr>
      </w:pPr>
    </w:p>
    <w:p w14:paraId="11F26925" w14:textId="1BB87441" w:rsidR="00EE3316" w:rsidRDefault="00EE3316" w:rsidP="004C53D4">
      <w:pPr>
        <w:jc w:val="center"/>
        <w:rPr>
          <w:rFonts w:ascii="Arial" w:hAnsi="Arial" w:cs="Arial"/>
          <w:lang w:val="en-US"/>
        </w:rPr>
      </w:pPr>
    </w:p>
    <w:p w14:paraId="0E50A3DA" w14:textId="77777777" w:rsidR="00EE3316" w:rsidRPr="008E534D" w:rsidRDefault="00EE3316" w:rsidP="004C53D4">
      <w:pPr>
        <w:jc w:val="center"/>
        <w:rPr>
          <w:rFonts w:ascii="Arial" w:hAnsi="Arial" w:cs="Arial"/>
          <w:lang w:val="en-US"/>
        </w:rPr>
      </w:pPr>
    </w:p>
    <w:p w14:paraId="0E3C04CA" w14:textId="33FD024D" w:rsidR="004C53D4" w:rsidRPr="008E534D" w:rsidRDefault="004C53D4" w:rsidP="004C53D4">
      <w:pPr>
        <w:jc w:val="center"/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lang w:val="en-US"/>
        </w:rPr>
        <w:t>__</w:t>
      </w:r>
      <w:r w:rsidR="00EE3316">
        <w:rPr>
          <w:rFonts w:ascii="Arial" w:hAnsi="Arial" w:cs="Arial"/>
          <w:lang w:val="en-US"/>
        </w:rPr>
        <w:t>__________</w:t>
      </w:r>
      <w:r w:rsidRPr="008E534D">
        <w:rPr>
          <w:rFonts w:ascii="Arial" w:hAnsi="Arial" w:cs="Arial"/>
          <w:lang w:val="en-US"/>
        </w:rPr>
        <w:t>________________ END OF LAB _____________________________</w:t>
      </w:r>
    </w:p>
    <w:sectPr w:rsidR="004C53D4" w:rsidRPr="008E534D" w:rsidSect="00E01981">
      <w:headerReference w:type="even" r:id="rId107"/>
      <w:headerReference w:type="default" r:id="rId108"/>
      <w:footerReference w:type="even" r:id="rId109"/>
      <w:footerReference w:type="default" r:id="rId110"/>
      <w:headerReference w:type="first" r:id="rId111"/>
      <w:footerReference w:type="first" r:id="rId112"/>
      <w:pgSz w:w="11900" w:h="16840" w:code="1"/>
      <w:pgMar w:top="1197" w:right="1321" w:bottom="1729" w:left="1321" w:header="523" w:footer="680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4BB4D4" w14:textId="77777777" w:rsidR="00A26DD8" w:rsidRDefault="00A26DD8" w:rsidP="00E97192">
      <w:r>
        <w:separator/>
      </w:r>
    </w:p>
    <w:p w14:paraId="25650973" w14:textId="77777777" w:rsidR="00A26DD8" w:rsidRDefault="00A26DD8"/>
  </w:endnote>
  <w:endnote w:type="continuationSeparator" w:id="0">
    <w:p w14:paraId="15D8E034" w14:textId="77777777" w:rsidR="00A26DD8" w:rsidRDefault="00A26DD8" w:rsidP="00E97192">
      <w:r>
        <w:continuationSeparator/>
      </w:r>
    </w:p>
    <w:p w14:paraId="3C1DF3B9" w14:textId="77777777" w:rsidR="00A26DD8" w:rsidRDefault="00A26DD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BM Plex Sans">
    <w:panose1 w:val="020B0503050000000000"/>
    <w:charset w:val="4D"/>
    <w:family w:val="swiss"/>
    <w:notTrueType/>
    <w:pitch w:val="variable"/>
    <w:sig w:usb0="A000006F" w:usb1="5000207B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7AEA0C" w14:textId="77777777" w:rsidR="00070950" w:rsidRPr="00716D41" w:rsidRDefault="00070950" w:rsidP="00E97192">
    <w:pPr>
      <w:pStyle w:val="Footer"/>
    </w:pPr>
    <w:r w:rsidRPr="00716D41">
      <w:fldChar w:fldCharType="begin"/>
    </w:r>
    <w:r w:rsidRPr="00716D41">
      <w:instrText xml:space="preserve">PAGE  </w:instrText>
    </w:r>
    <w:r w:rsidRPr="00716D41">
      <w:fldChar w:fldCharType="separate"/>
    </w:r>
    <w:r>
      <w:rPr>
        <w:noProof/>
      </w:rPr>
      <w:t>2</w:t>
    </w:r>
    <w:r w:rsidRPr="00716D41">
      <w:fldChar w:fldCharType="end"/>
    </w:r>
    <w:r w:rsidRPr="00716D41">
      <w:tab/>
    </w:r>
    <w:r w:rsidRPr="00716D41">
      <w:tab/>
      <w:t xml:space="preserve">© Copyright IBM Corp. </w:t>
    </w:r>
    <w:r>
      <w:t>2011</w:t>
    </w:r>
  </w:p>
  <w:p w14:paraId="1871B311" w14:textId="77777777" w:rsidR="00070950" w:rsidRPr="00F406DF" w:rsidRDefault="00070950" w:rsidP="00E97192">
    <w:pPr>
      <w:rPr>
        <w:lang w:val="en-US"/>
      </w:rPr>
    </w:pPr>
    <w:r w:rsidRPr="00F406DF">
      <w:rPr>
        <w:lang w:val="en-US"/>
      </w:rPr>
      <w:t>Course materials may not be reproduced in whole or in part</w:t>
    </w:r>
    <w:r w:rsidRPr="00F406DF">
      <w:rPr>
        <w:lang w:val="en-US"/>
      </w:rPr>
      <w:br/>
      <w:t>without the prior written permission of IBM.</w:t>
    </w:r>
  </w:p>
  <w:p w14:paraId="278DA725" w14:textId="77777777" w:rsidR="00070950" w:rsidRPr="001F1790" w:rsidRDefault="00070950">
    <w:pPr>
      <w:rPr>
        <w:lang w:val="en-U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2E3E10" w14:textId="2444D13E" w:rsidR="00070950" w:rsidRPr="00442E02" w:rsidRDefault="00070950" w:rsidP="00F17D19">
    <w:pPr>
      <w:pStyle w:val="Footer"/>
      <w:rPr>
        <w:rFonts w:ascii="Arial" w:hAnsi="Arial" w:cs="Arial"/>
      </w:rPr>
    </w:pPr>
    <w:r w:rsidRPr="00442E02">
      <w:rPr>
        <w:rFonts w:ascii="Arial" w:hAnsi="Arial" w:cs="Arial"/>
      </w:rPr>
      <w:t>© Copyright IBM Corp. 2018</w:t>
    </w:r>
    <w:r w:rsidRPr="00442E02">
      <w:rPr>
        <w:rFonts w:ascii="Arial" w:hAnsi="Arial" w:cs="Arial"/>
      </w:rPr>
      <w:tab/>
    </w:r>
    <w:r w:rsidRPr="00442E02">
      <w:rPr>
        <w:rFonts w:ascii="Arial" w:hAnsi="Arial" w:cs="Arial"/>
      </w:rPr>
      <w:tab/>
    </w:r>
    <w:r w:rsidRPr="00442E02">
      <w:rPr>
        <w:rFonts w:ascii="Arial" w:hAnsi="Arial" w:cs="Arial"/>
      </w:rPr>
      <w:fldChar w:fldCharType="begin"/>
    </w:r>
    <w:r w:rsidRPr="00442E02">
      <w:rPr>
        <w:rFonts w:ascii="Arial" w:hAnsi="Arial" w:cs="Arial"/>
      </w:rPr>
      <w:instrText xml:space="preserve">PAGE  </w:instrText>
    </w:r>
    <w:r w:rsidRPr="00442E02">
      <w:rPr>
        <w:rFonts w:ascii="Arial" w:hAnsi="Arial" w:cs="Arial"/>
      </w:rPr>
      <w:fldChar w:fldCharType="separate"/>
    </w:r>
    <w:r w:rsidRPr="00442E02">
      <w:rPr>
        <w:rFonts w:ascii="Arial" w:hAnsi="Arial" w:cs="Arial"/>
        <w:noProof/>
      </w:rPr>
      <w:t>29</w:t>
    </w:r>
    <w:r w:rsidRPr="00442E02">
      <w:rPr>
        <w:rFonts w:ascii="Arial" w:hAnsi="Arial" w:cs="Arial"/>
      </w:rPr>
      <w:fldChar w:fldCharType="end"/>
    </w:r>
  </w:p>
  <w:p w14:paraId="000FCA00" w14:textId="77777777" w:rsidR="00070950" w:rsidRPr="00442E02" w:rsidRDefault="00070950" w:rsidP="00F17D19">
    <w:pPr>
      <w:rPr>
        <w:rFonts w:ascii="Arial" w:hAnsi="Arial" w:cs="Arial"/>
        <w:sz w:val="18"/>
        <w:lang w:val="en-US"/>
      </w:rPr>
    </w:pPr>
    <w:r w:rsidRPr="00442E02">
      <w:rPr>
        <w:rFonts w:ascii="Arial" w:hAnsi="Arial" w:cs="Arial"/>
        <w:sz w:val="18"/>
        <w:lang w:val="en-US"/>
      </w:rPr>
      <w:t xml:space="preserve">Materials may not be reproduced in whole or in part </w:t>
    </w:r>
    <w:r w:rsidRPr="00442E02">
      <w:rPr>
        <w:rFonts w:ascii="Arial" w:hAnsi="Arial" w:cs="Arial"/>
        <w:sz w:val="18"/>
        <w:lang w:val="en-US"/>
      </w:rPr>
      <w:br/>
      <w:t>without the prior written permission of IBM.</w:t>
    </w:r>
  </w:p>
  <w:p w14:paraId="59AF2148" w14:textId="77777777" w:rsidR="00070950" w:rsidRPr="00442E02" w:rsidRDefault="00070950">
    <w:pPr>
      <w:rPr>
        <w:rFonts w:ascii="Arial" w:hAnsi="Arial" w:cs="Arial"/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783438" w14:textId="48B5C14A" w:rsidR="00070950" w:rsidRPr="00F91F10" w:rsidRDefault="00070950" w:rsidP="00451237">
    <w:pPr>
      <w:pStyle w:val="Footer"/>
      <w:pBdr>
        <w:top w:val="none" w:sz="0" w:space="0" w:color="auto"/>
      </w:pBdr>
      <w:rPr>
        <w:rFonts w:ascii="IBM Plex Sans" w:hAnsi="IBM Plex Sans"/>
        <w:color w:val="000000" w:themeColor="text1"/>
        <w:sz w:val="21"/>
        <w:lang w:val="fr-FR"/>
      </w:rPr>
    </w:pPr>
    <w:r w:rsidRPr="001F6752">
      <w:rPr>
        <w:rFonts w:ascii="IBM Plex Sans" w:hAnsi="IBM Plex Sans"/>
        <w:noProof/>
        <w:color w:val="000000" w:themeColor="text1"/>
        <w:sz w:val="21"/>
        <w:lang w:val="fr-FR"/>
      </w:rPr>
      <w:drawing>
        <wp:anchor distT="0" distB="0" distL="114300" distR="114300" simplePos="0" relativeHeight="251667456" behindDoc="0" locked="0" layoutInCell="1" allowOverlap="1" wp14:anchorId="7FC51044" wp14:editId="0BA29EBD">
          <wp:simplePos x="0" y="0"/>
          <wp:positionH relativeFrom="column">
            <wp:posOffset>-827405</wp:posOffset>
          </wp:positionH>
          <wp:positionV relativeFrom="paragraph">
            <wp:posOffset>34784</wp:posOffset>
          </wp:positionV>
          <wp:extent cx="7676563" cy="538969"/>
          <wp:effectExtent l="0" t="0" r="0" b="0"/>
          <wp:wrapNone/>
          <wp:docPr id="208" name="Picture 20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76563" cy="53896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C8D963" w14:textId="77777777" w:rsidR="00A26DD8" w:rsidRDefault="00A26DD8" w:rsidP="00E97192">
      <w:r>
        <w:separator/>
      </w:r>
    </w:p>
    <w:p w14:paraId="5C4898BC" w14:textId="77777777" w:rsidR="00A26DD8" w:rsidRDefault="00A26DD8"/>
  </w:footnote>
  <w:footnote w:type="continuationSeparator" w:id="0">
    <w:p w14:paraId="05ACEF89" w14:textId="77777777" w:rsidR="00A26DD8" w:rsidRDefault="00A26DD8" w:rsidP="00E97192">
      <w:r>
        <w:continuationSeparator/>
      </w:r>
    </w:p>
    <w:p w14:paraId="566E198F" w14:textId="77777777" w:rsidR="00A26DD8" w:rsidRDefault="00A26DD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E9267F" w14:textId="77777777" w:rsidR="00070950" w:rsidRPr="00716D41" w:rsidRDefault="00070950" w:rsidP="00E97192">
    <w:pPr>
      <w:pStyle w:val="Header"/>
    </w:pPr>
    <w:proofErr w:type="spellStart"/>
    <w:r>
      <w:t>Exercises</w:t>
    </w:r>
    <w:proofErr w:type="spellEnd"/>
    <w:r>
      <w:t xml:space="preserve"> Guide</w:t>
    </w:r>
  </w:p>
  <w:p w14:paraId="6A1A6B2C" w14:textId="77777777" w:rsidR="00070950" w:rsidRDefault="0007095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A8605B" w14:textId="5765B4AC" w:rsidR="00070950" w:rsidRPr="00442E02" w:rsidRDefault="00070950" w:rsidP="00442E02">
    <w:pPr>
      <w:pStyle w:val="Header"/>
      <w:ind w:left="-567" w:right="-323"/>
      <w:rPr>
        <w:rFonts w:ascii="Arial" w:hAnsi="Arial" w:cs="Arial"/>
        <w:i w:val="0"/>
        <w:sz w:val="20"/>
        <w:lang w:val="en-US"/>
      </w:rPr>
    </w:pPr>
    <w:r w:rsidRPr="00442E02">
      <w:rPr>
        <w:rFonts w:ascii="Arial" w:hAnsi="Arial" w:cs="Arial"/>
        <w:i w:val="0"/>
        <w:sz w:val="21"/>
        <w:lang w:val="en-US"/>
      </w:rPr>
      <w:t xml:space="preserve">IBM </w:t>
    </w:r>
    <w:r w:rsidRPr="00442E02">
      <w:rPr>
        <w:rFonts w:ascii="Arial" w:hAnsi="Arial" w:cs="Arial"/>
        <w:b/>
        <w:i w:val="0"/>
        <w:sz w:val="21"/>
        <w:lang w:val="en-US"/>
      </w:rPr>
      <w:t>Client Center</w:t>
    </w:r>
    <w:r w:rsidRPr="00442E02">
      <w:rPr>
        <w:rFonts w:ascii="Arial" w:hAnsi="Arial" w:cs="Arial"/>
        <w:i w:val="0"/>
        <w:sz w:val="21"/>
        <w:lang w:val="en-US"/>
      </w:rPr>
      <w:t xml:space="preserve"> Montpellier </w:t>
    </w:r>
    <w:r w:rsidRPr="00442E02">
      <w:rPr>
        <w:rFonts w:ascii="Arial" w:hAnsi="Arial" w:cs="Arial"/>
        <w:i w:val="0"/>
        <w:sz w:val="20"/>
        <w:lang w:val="en-US"/>
      </w:rPr>
      <w:tab/>
    </w:r>
    <w:r w:rsidRPr="00442E02">
      <w:rPr>
        <w:rFonts w:ascii="Arial" w:hAnsi="Arial" w:cs="Arial"/>
        <w:i w:val="0"/>
        <w:sz w:val="20"/>
        <w:lang w:val="en-US"/>
      </w:rPr>
      <w:tab/>
    </w:r>
    <w:r w:rsidRPr="00442E02">
      <w:rPr>
        <w:rFonts w:ascii="Arial" w:hAnsi="Arial" w:cs="Arial"/>
        <w:i w:val="0"/>
        <w:lang w:val="en-US"/>
      </w:rPr>
      <w:t xml:space="preserve">IBM </w:t>
    </w:r>
    <w:r w:rsidRPr="00442E02">
      <w:rPr>
        <w:rFonts w:ascii="Arial" w:hAnsi="Arial" w:cs="Arial"/>
        <w:b/>
        <w:i w:val="0"/>
        <w:lang w:val="en-US"/>
      </w:rPr>
      <w:t>Cloud</w:t>
    </w:r>
    <w:r w:rsidRPr="00442E02">
      <w:rPr>
        <w:rFonts w:ascii="Arial" w:hAnsi="Arial" w:cs="Arial"/>
        <w:i w:val="0"/>
        <w:lang w:val="en-US"/>
      </w:rPr>
      <w:t xml:space="preserve"> - Watson Days</w:t>
    </w:r>
  </w:p>
  <w:p w14:paraId="21B40A53" w14:textId="77777777" w:rsidR="00070950" w:rsidRDefault="0007095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E3BA14" w14:textId="71695922" w:rsidR="00070950" w:rsidRPr="00127F0B" w:rsidRDefault="00070950" w:rsidP="00127F0B">
    <w:pPr>
      <w:jc w:val="center"/>
      <w:rPr>
        <w:rFonts w:ascii="IBM Plex Sans" w:hAnsi="IBM Plex Sans"/>
        <w:color w:val="FFFFFF" w:themeColor="background1"/>
        <w:sz w:val="36"/>
        <w:szCs w:val="52"/>
        <w:lang w:val="en-US"/>
      </w:rPr>
    </w:pPr>
    <w:r w:rsidRPr="00127F0B">
      <w:rPr>
        <w:rFonts w:ascii="IBM Plex Sans" w:hAnsi="IBM Plex Sans"/>
        <w:noProof/>
        <w:color w:val="FFFFFF" w:themeColor="background1"/>
      </w:rPr>
      <w:drawing>
        <wp:anchor distT="0" distB="0" distL="114300" distR="114300" simplePos="0" relativeHeight="251668480" behindDoc="1" locked="0" layoutInCell="1" allowOverlap="1" wp14:anchorId="3411E3ED" wp14:editId="0AC205FB">
          <wp:simplePos x="0" y="0"/>
          <wp:positionH relativeFrom="column">
            <wp:posOffset>-854382</wp:posOffset>
          </wp:positionH>
          <wp:positionV relativeFrom="paragraph">
            <wp:posOffset>-403312</wp:posOffset>
          </wp:positionV>
          <wp:extent cx="7583170" cy="1213485"/>
          <wp:effectExtent l="0" t="0" r="0" b="5715"/>
          <wp:wrapNone/>
          <wp:docPr id="215" name="Picture 2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3170" cy="12134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127F0B">
      <w:rPr>
        <w:rFonts w:ascii="IBM Plex Sans" w:hAnsi="IBM Plex Sans"/>
        <w:color w:val="FFFFFF" w:themeColor="background1"/>
        <w:sz w:val="36"/>
        <w:szCs w:val="52"/>
        <w:lang w:val="en-US"/>
      </w:rPr>
      <w:t xml:space="preserve">IBM </w:t>
    </w:r>
    <w:r w:rsidRPr="00127F0B">
      <w:rPr>
        <w:rFonts w:ascii="IBM Plex Sans" w:hAnsi="IBM Plex Sans"/>
        <w:b/>
        <w:color w:val="FFFFFF" w:themeColor="background1"/>
        <w:sz w:val="36"/>
        <w:szCs w:val="52"/>
        <w:lang w:val="en-US"/>
      </w:rPr>
      <w:t>Client Center</w:t>
    </w:r>
    <w:r w:rsidRPr="00127F0B">
      <w:rPr>
        <w:rFonts w:ascii="IBM Plex Sans" w:hAnsi="IBM Plex Sans"/>
        <w:color w:val="FFFFFF" w:themeColor="background1"/>
        <w:sz w:val="36"/>
        <w:szCs w:val="52"/>
        <w:lang w:val="en-US"/>
      </w:rPr>
      <w:t xml:space="preserve"> Montpellier</w:t>
    </w:r>
  </w:p>
  <w:p w14:paraId="3DB005A8" w14:textId="061F14B0" w:rsidR="00070950" w:rsidRPr="00127F0B" w:rsidRDefault="00070950" w:rsidP="00451237">
    <w:pPr>
      <w:pStyle w:val="Header"/>
      <w:pBdr>
        <w:bottom w:val="none" w:sz="0" w:space="0" w:color="auto"/>
      </w:pBdr>
      <w:rPr>
        <w:rFonts w:ascii="IBM Plex Sans" w:hAnsi="IBM Plex Sans"/>
        <w:color w:val="FFFFFF" w:themeColor="background1"/>
        <w:sz w:val="4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F"/>
    <w:multiLevelType w:val="singleLevel"/>
    <w:tmpl w:val="812ABE1E"/>
    <w:lvl w:ilvl="0">
      <w:start w:val="1"/>
      <w:numFmt w:val="lowerLetter"/>
      <w:pStyle w:val="ListNumber2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1" w15:restartNumberingAfterBreak="0">
    <w:nsid w:val="FFFFFF80"/>
    <w:multiLevelType w:val="singleLevel"/>
    <w:tmpl w:val="0B12EC4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 w15:restartNumberingAfterBreak="0">
    <w:nsid w:val="FFFFFF81"/>
    <w:multiLevelType w:val="singleLevel"/>
    <w:tmpl w:val="0C58CE4E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3" w15:restartNumberingAfterBreak="0">
    <w:nsid w:val="FFFFFF82"/>
    <w:multiLevelType w:val="singleLevel"/>
    <w:tmpl w:val="E22C6C2A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4" w15:restartNumberingAfterBreak="0">
    <w:nsid w:val="FFFFFF83"/>
    <w:multiLevelType w:val="singleLevel"/>
    <w:tmpl w:val="641CE976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5" w15:restartNumberingAfterBreak="0">
    <w:nsid w:val="FFFFFF88"/>
    <w:multiLevelType w:val="singleLevel"/>
    <w:tmpl w:val="520E49F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6" w15:restartNumberingAfterBreak="0">
    <w:nsid w:val="FFFFFF89"/>
    <w:multiLevelType w:val="singleLevel"/>
    <w:tmpl w:val="33964E3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0414311E"/>
    <w:multiLevelType w:val="multilevel"/>
    <w:tmpl w:val="1E32C3DE"/>
    <w:lvl w:ilvl="0">
      <w:start w:val="1"/>
      <w:numFmt w:val="none"/>
      <w:pStyle w:val="IconStop"/>
      <w:suff w:val="space"/>
      <w:lvlText w:val="Stop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8" w15:restartNumberingAfterBreak="0">
    <w:nsid w:val="08B652CC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9" w15:restartNumberingAfterBreak="0">
    <w:nsid w:val="09B928E5"/>
    <w:multiLevelType w:val="multilevel"/>
    <w:tmpl w:val="BBF89558"/>
    <w:lvl w:ilvl="0">
      <w:start w:val="1"/>
      <w:numFmt w:val="none"/>
      <w:pStyle w:val="IconWarning"/>
      <w:suff w:val="space"/>
      <w:lvlText w:val="Warning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0" w15:restartNumberingAfterBreak="0">
    <w:nsid w:val="10651B33"/>
    <w:multiLevelType w:val="multilevel"/>
    <w:tmpl w:val="79C63764"/>
    <w:lvl w:ilvl="0">
      <w:start w:val="1"/>
      <w:numFmt w:val="none"/>
      <w:pStyle w:val="IconUNIX"/>
      <w:suff w:val="space"/>
      <w:lvlText w:val="UNIX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1" w15:restartNumberingAfterBreak="0">
    <w:nsid w:val="12904091"/>
    <w:multiLevelType w:val="multilevel"/>
    <w:tmpl w:val="F24617BE"/>
    <w:lvl w:ilvl="0">
      <w:start w:val="1"/>
      <w:numFmt w:val="none"/>
      <w:pStyle w:val="IconNote"/>
      <w:suff w:val="space"/>
      <w:lvlText w:val="Note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2" w15:restartNumberingAfterBreak="0">
    <w:nsid w:val="15FC117B"/>
    <w:multiLevelType w:val="multilevel"/>
    <w:tmpl w:val="AC5CF0D6"/>
    <w:lvl w:ilvl="0">
      <w:start w:val="1"/>
      <w:numFmt w:val="none"/>
      <w:pStyle w:val="IconWindows"/>
      <w:suff w:val="space"/>
      <w:lvlText w:val="Windows:  "/>
      <w:lvlJc w:val="left"/>
      <w:rPr>
        <w:rFonts w:cs="Times New Roman" w:hint="default"/>
        <w:b/>
        <w:i w:val="0"/>
        <w:color w:val="auto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3" w15:restartNumberingAfterBreak="0">
    <w:nsid w:val="168355FA"/>
    <w:multiLevelType w:val="multilevel"/>
    <w:tmpl w:val="7362D9E4"/>
    <w:lvl w:ilvl="0">
      <w:start w:val="1"/>
      <w:numFmt w:val="none"/>
      <w:pStyle w:val="IconLinux"/>
      <w:suff w:val="space"/>
      <w:lvlText w:val="Linux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4" w15:restartNumberingAfterBreak="0">
    <w:nsid w:val="236E787D"/>
    <w:multiLevelType w:val="multilevel"/>
    <w:tmpl w:val="6B1C786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hAnsi="Aria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2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15" w15:restartNumberingAfterBreak="0">
    <w:nsid w:val="2B936D77"/>
    <w:multiLevelType w:val="multilevel"/>
    <w:tmpl w:val="478665A4"/>
    <w:lvl w:ilvl="0">
      <w:start w:val="1"/>
      <w:numFmt w:val="none"/>
      <w:pStyle w:val="Heading1"/>
      <w:suff w:val="space"/>
      <w:lvlText w:val="Lab Exercise:"/>
      <w:lvlJc w:val="left"/>
      <w:pPr>
        <w:ind w:left="0" w:firstLine="0"/>
      </w:pPr>
      <w:rPr>
        <w:rFonts w:cs="Times New Roman" w:hint="default"/>
        <w:b/>
        <w:i w:val="0"/>
        <w:spacing w:val="0"/>
        <w:position w:val="0"/>
        <w:sz w:val="48"/>
        <w:szCs w:val="48"/>
        <w:u w:val="none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</w:abstractNum>
  <w:abstractNum w:abstractNumId="16" w15:restartNumberingAfterBreak="0">
    <w:nsid w:val="2F307407"/>
    <w:multiLevelType w:val="multilevel"/>
    <w:tmpl w:val="45C28496"/>
    <w:lvl w:ilvl="0">
      <w:start w:val="1"/>
      <w:numFmt w:val="none"/>
      <w:pStyle w:val="IconSyntax"/>
      <w:suff w:val="space"/>
      <w:lvlText w:val="Syntax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7" w15:restartNumberingAfterBreak="0">
    <w:nsid w:val="3A89572E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18" w15:restartNumberingAfterBreak="0">
    <w:nsid w:val="3DDF4509"/>
    <w:multiLevelType w:val="multilevel"/>
    <w:tmpl w:val="6B1C786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hAnsi="Aria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2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19" w15:restartNumberingAfterBreak="0">
    <w:nsid w:val="3E6F6337"/>
    <w:multiLevelType w:val="multilevel"/>
    <w:tmpl w:val="B58EB444"/>
    <w:lvl w:ilvl="0">
      <w:start w:val="1"/>
      <w:numFmt w:val="none"/>
      <w:pStyle w:val="IconExample"/>
      <w:suff w:val="space"/>
      <w:lvlText w:val="Example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0" w15:restartNumberingAfterBreak="0">
    <w:nsid w:val="41383F85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1" w15:restartNumberingAfterBreak="0">
    <w:nsid w:val="466E2B29"/>
    <w:multiLevelType w:val="multilevel"/>
    <w:tmpl w:val="80AE31EE"/>
    <w:lvl w:ilvl="0">
      <w:start w:val="1"/>
      <w:numFmt w:val="none"/>
      <w:pStyle w:val="IconImportant"/>
      <w:suff w:val="space"/>
      <w:lvlText w:val="Important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22" w15:restartNumberingAfterBreak="0">
    <w:nsid w:val="47857B83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3" w15:restartNumberingAfterBreak="0">
    <w:nsid w:val="4A9C06FA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4" w15:restartNumberingAfterBreak="0">
    <w:nsid w:val="4D4A643E"/>
    <w:multiLevelType w:val="multilevel"/>
    <w:tmpl w:val="C5EC9114"/>
    <w:lvl w:ilvl="0">
      <w:start w:val="1"/>
      <w:numFmt w:val="none"/>
      <w:pStyle w:val="IconRequirements"/>
      <w:suff w:val="space"/>
      <w:lvlText w:val="Requirements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5" w15:restartNumberingAfterBreak="0">
    <w:nsid w:val="4D591C3B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6" w15:restartNumberingAfterBreak="0">
    <w:nsid w:val="4F6814BA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7" w15:restartNumberingAfterBreak="0">
    <w:nsid w:val="514055D0"/>
    <w:multiLevelType w:val="multilevel"/>
    <w:tmpl w:val="AB8C93AA"/>
    <w:lvl w:ilvl="0">
      <w:start w:val="1"/>
      <w:numFmt w:val="none"/>
      <w:pStyle w:val="IconInformation"/>
      <w:suff w:val="space"/>
      <w:lvlText w:val="Information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28" w15:restartNumberingAfterBreak="0">
    <w:nsid w:val="54F45361"/>
    <w:multiLevelType w:val="multilevel"/>
    <w:tmpl w:val="1ADCB37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cs="Times New Roman" w:hint="default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  <w:rPr>
        <w:rFonts w:cs="Times New Roman" w:hint="default"/>
        <w:b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Sub-part"/>
      <w:suff w:val="space"/>
      <w:lvlText w:val="Part %3."/>
      <w:lvlJc w:val="left"/>
      <w:pPr>
        <w:ind w:left="3402" w:hanging="3402"/>
      </w:pPr>
      <w:rPr>
        <w:rFonts w:cs="Times New Roman"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9" w15:restartNumberingAfterBreak="0">
    <w:nsid w:val="57DA068D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0" w15:restartNumberingAfterBreak="0">
    <w:nsid w:val="589D546F"/>
    <w:multiLevelType w:val="hybridMultilevel"/>
    <w:tmpl w:val="B31CB2EA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1" w15:restartNumberingAfterBreak="0">
    <w:nsid w:val="63E875FE"/>
    <w:multiLevelType w:val="multilevel"/>
    <w:tmpl w:val="91062224"/>
    <w:lvl w:ilvl="0">
      <w:start w:val="1"/>
      <w:numFmt w:val="none"/>
      <w:pStyle w:val="IconQuestion"/>
      <w:suff w:val="space"/>
      <w:lvlText w:val="Question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32" w15:restartNumberingAfterBreak="0">
    <w:nsid w:val="651E6C35"/>
    <w:multiLevelType w:val="multilevel"/>
    <w:tmpl w:val="C7860A4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cs="Times New Roman" w:hint="default"/>
      </w:rPr>
    </w:lvl>
    <w:lvl w:ilvl="1">
      <w:start w:val="1"/>
      <w:numFmt w:val="decimal"/>
      <w:pStyle w:val="HeadingPartorSection"/>
      <w:suff w:val="space"/>
      <w:lvlText w:val="%2."/>
      <w:lvlJc w:val="left"/>
      <w:pPr>
        <w:ind w:left="0" w:firstLine="0"/>
      </w:pPr>
      <w:rPr>
        <w:rFonts w:cs="Times New Roman" w:hint="default"/>
        <w:b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Subsection"/>
      <w:suff w:val="space"/>
      <w:lvlText w:val="Section %3."/>
      <w:lvlJc w:val="left"/>
      <w:pPr>
        <w:ind w:left="4253" w:hanging="3402"/>
      </w:pPr>
      <w:rPr>
        <w:rFonts w:cs="Times New Roman"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3" w15:restartNumberingAfterBreak="0">
    <w:nsid w:val="671C6402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4" w15:restartNumberingAfterBreak="0">
    <w:nsid w:val="67DC40E7"/>
    <w:multiLevelType w:val="multilevel"/>
    <w:tmpl w:val="21285E8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5" w15:restartNumberingAfterBreak="0">
    <w:nsid w:val="6A824849"/>
    <w:multiLevelType w:val="multilevel"/>
    <w:tmpl w:val="B79EC31E"/>
    <w:lvl w:ilvl="0">
      <w:start w:val="1"/>
      <w:numFmt w:val="none"/>
      <w:pStyle w:val="IconHint"/>
      <w:suff w:val="space"/>
      <w:lvlText w:val="Hint:  "/>
      <w:lvlJc w:val="left"/>
      <w:pPr>
        <w:ind w:left="0" w:firstLine="0"/>
      </w:pPr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</w:abstractNum>
  <w:abstractNum w:abstractNumId="36" w15:restartNumberingAfterBreak="0">
    <w:nsid w:val="6BC365D2"/>
    <w:multiLevelType w:val="multilevel"/>
    <w:tmpl w:val="44B42E5A"/>
    <w:lvl w:ilvl="0">
      <w:start w:val="1"/>
      <w:numFmt w:val="none"/>
      <w:pStyle w:val="IconOptional"/>
      <w:suff w:val="space"/>
      <w:lvlText w:val="Optional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7" w15:restartNumberingAfterBreak="0">
    <w:nsid w:val="702102EF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8" w15:restartNumberingAfterBreak="0">
    <w:nsid w:val="717E3300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9" w15:restartNumberingAfterBreak="0">
    <w:nsid w:val="761E318B"/>
    <w:multiLevelType w:val="multilevel"/>
    <w:tmpl w:val="1980B6EC"/>
    <w:lvl w:ilvl="0">
      <w:start w:val="1"/>
      <w:numFmt w:val="none"/>
      <w:pStyle w:val="IconTroubleshoot"/>
      <w:suff w:val="space"/>
      <w:lvlText w:val="Troubleshooting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40" w15:restartNumberingAfterBreak="0">
    <w:nsid w:val="7A0552E8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2"/>
  </w:num>
  <w:num w:numId="5">
    <w:abstractNumId w:val="1"/>
  </w:num>
  <w:num w:numId="6">
    <w:abstractNumId w:val="5"/>
    <w:lvlOverride w:ilvl="0">
      <w:startOverride w:val="1"/>
    </w:lvlOverride>
  </w:num>
  <w:num w:numId="7">
    <w:abstractNumId w:val="0"/>
    <w:lvlOverride w:ilvl="0">
      <w:startOverride w:val="1"/>
    </w:lvlOverride>
  </w:num>
  <w:num w:numId="8">
    <w:abstractNumId w:val="12"/>
  </w:num>
  <w:num w:numId="9">
    <w:abstractNumId w:val="19"/>
  </w:num>
  <w:num w:numId="10">
    <w:abstractNumId w:val="27"/>
  </w:num>
  <w:num w:numId="11">
    <w:abstractNumId w:val="9"/>
  </w:num>
  <w:num w:numId="12">
    <w:abstractNumId w:val="10"/>
  </w:num>
  <w:num w:numId="13">
    <w:abstractNumId w:val="31"/>
  </w:num>
  <w:num w:numId="14">
    <w:abstractNumId w:val="13"/>
  </w:num>
  <w:num w:numId="15">
    <w:abstractNumId w:val="21"/>
  </w:num>
  <w:num w:numId="16">
    <w:abstractNumId w:val="11"/>
  </w:num>
  <w:num w:numId="17">
    <w:abstractNumId w:val="28"/>
  </w:num>
  <w:num w:numId="18">
    <w:abstractNumId w:val="15"/>
  </w:num>
  <w:num w:numId="19">
    <w:abstractNumId w:val="7"/>
  </w:num>
  <w:num w:numId="20">
    <w:abstractNumId w:val="16"/>
  </w:num>
  <w:num w:numId="21">
    <w:abstractNumId w:val="24"/>
  </w:num>
  <w:num w:numId="22">
    <w:abstractNumId w:val="36"/>
  </w:num>
  <w:num w:numId="23">
    <w:abstractNumId w:val="39"/>
  </w:num>
  <w:num w:numId="24">
    <w:abstractNumId w:val="35"/>
  </w:num>
  <w:num w:numId="25">
    <w:abstractNumId w:val="32"/>
  </w:num>
  <w:num w:numId="26">
    <w:abstractNumId w:val="34"/>
  </w:num>
  <w:num w:numId="27">
    <w:abstractNumId w:val="30"/>
  </w:num>
  <w:num w:numId="28">
    <w:abstractNumId w:val="34"/>
  </w:num>
  <w:num w:numId="29">
    <w:abstractNumId w:val="8"/>
  </w:num>
  <w:num w:numId="30">
    <w:abstractNumId w:val="26"/>
  </w:num>
  <w:num w:numId="31">
    <w:abstractNumId w:val="33"/>
  </w:num>
  <w:num w:numId="32">
    <w:abstractNumId w:val="23"/>
  </w:num>
  <w:num w:numId="33">
    <w:abstractNumId w:val="38"/>
  </w:num>
  <w:num w:numId="34">
    <w:abstractNumId w:val="17"/>
  </w:num>
  <w:num w:numId="35">
    <w:abstractNumId w:val="18"/>
  </w:num>
  <w:num w:numId="36">
    <w:abstractNumId w:val="29"/>
  </w:num>
  <w:num w:numId="37">
    <w:abstractNumId w:val="14"/>
  </w:num>
  <w:num w:numId="38">
    <w:abstractNumId w:val="37"/>
  </w:num>
  <w:num w:numId="39">
    <w:abstractNumId w:val="25"/>
  </w:num>
  <w:num w:numId="40">
    <w:abstractNumId w:val="40"/>
  </w:num>
  <w:num w:numId="41">
    <w:abstractNumId w:val="20"/>
  </w:num>
  <w:num w:numId="42">
    <w:abstractNumId w:val="22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293C"/>
    <w:rsid w:val="00001087"/>
    <w:rsid w:val="00001414"/>
    <w:rsid w:val="00001497"/>
    <w:rsid w:val="00002A71"/>
    <w:rsid w:val="0000362E"/>
    <w:rsid w:val="000053C0"/>
    <w:rsid w:val="00006340"/>
    <w:rsid w:val="00007035"/>
    <w:rsid w:val="00011036"/>
    <w:rsid w:val="00011BBD"/>
    <w:rsid w:val="000120DE"/>
    <w:rsid w:val="00012DF0"/>
    <w:rsid w:val="0001505C"/>
    <w:rsid w:val="00015ABB"/>
    <w:rsid w:val="00015E4A"/>
    <w:rsid w:val="0002018C"/>
    <w:rsid w:val="0002055A"/>
    <w:rsid w:val="00020624"/>
    <w:rsid w:val="00023B28"/>
    <w:rsid w:val="00026884"/>
    <w:rsid w:val="00032D3B"/>
    <w:rsid w:val="00035490"/>
    <w:rsid w:val="000362EC"/>
    <w:rsid w:val="000370B0"/>
    <w:rsid w:val="000402A3"/>
    <w:rsid w:val="0004056C"/>
    <w:rsid w:val="00041477"/>
    <w:rsid w:val="0004157F"/>
    <w:rsid w:val="00043987"/>
    <w:rsid w:val="000446A0"/>
    <w:rsid w:val="00045335"/>
    <w:rsid w:val="00045486"/>
    <w:rsid w:val="0004655F"/>
    <w:rsid w:val="000468A8"/>
    <w:rsid w:val="00047989"/>
    <w:rsid w:val="00050D9C"/>
    <w:rsid w:val="0005203F"/>
    <w:rsid w:val="000520D7"/>
    <w:rsid w:val="000525B1"/>
    <w:rsid w:val="00054415"/>
    <w:rsid w:val="00054EB1"/>
    <w:rsid w:val="00055896"/>
    <w:rsid w:val="00056097"/>
    <w:rsid w:val="0006019E"/>
    <w:rsid w:val="0006047F"/>
    <w:rsid w:val="00061BBD"/>
    <w:rsid w:val="00061C4C"/>
    <w:rsid w:val="000630F1"/>
    <w:rsid w:val="00063A17"/>
    <w:rsid w:val="00063B8F"/>
    <w:rsid w:val="00063CBE"/>
    <w:rsid w:val="00065200"/>
    <w:rsid w:val="00066EA4"/>
    <w:rsid w:val="00067454"/>
    <w:rsid w:val="00070950"/>
    <w:rsid w:val="00070FCD"/>
    <w:rsid w:val="00073369"/>
    <w:rsid w:val="00073384"/>
    <w:rsid w:val="00073D8E"/>
    <w:rsid w:val="00073F56"/>
    <w:rsid w:val="0007407B"/>
    <w:rsid w:val="000767E4"/>
    <w:rsid w:val="000801C0"/>
    <w:rsid w:val="00083907"/>
    <w:rsid w:val="00083AD5"/>
    <w:rsid w:val="0008761C"/>
    <w:rsid w:val="000901AD"/>
    <w:rsid w:val="000916CC"/>
    <w:rsid w:val="00091834"/>
    <w:rsid w:val="00091E71"/>
    <w:rsid w:val="00093CA7"/>
    <w:rsid w:val="00093F67"/>
    <w:rsid w:val="00094AFA"/>
    <w:rsid w:val="00095275"/>
    <w:rsid w:val="00096764"/>
    <w:rsid w:val="00096B10"/>
    <w:rsid w:val="000A0576"/>
    <w:rsid w:val="000A2545"/>
    <w:rsid w:val="000A26E8"/>
    <w:rsid w:val="000A3407"/>
    <w:rsid w:val="000A4B49"/>
    <w:rsid w:val="000B0129"/>
    <w:rsid w:val="000B1461"/>
    <w:rsid w:val="000B2A48"/>
    <w:rsid w:val="000B2BD5"/>
    <w:rsid w:val="000B4845"/>
    <w:rsid w:val="000B4F97"/>
    <w:rsid w:val="000B54D5"/>
    <w:rsid w:val="000B6908"/>
    <w:rsid w:val="000C02FF"/>
    <w:rsid w:val="000C42E3"/>
    <w:rsid w:val="000C48EB"/>
    <w:rsid w:val="000C5181"/>
    <w:rsid w:val="000C59D8"/>
    <w:rsid w:val="000C5A0D"/>
    <w:rsid w:val="000C641D"/>
    <w:rsid w:val="000C67EC"/>
    <w:rsid w:val="000C799C"/>
    <w:rsid w:val="000D12D3"/>
    <w:rsid w:val="000D1D79"/>
    <w:rsid w:val="000D305F"/>
    <w:rsid w:val="000D3798"/>
    <w:rsid w:val="000D4094"/>
    <w:rsid w:val="000E2E88"/>
    <w:rsid w:val="000E49C5"/>
    <w:rsid w:val="000F013C"/>
    <w:rsid w:val="000F09D9"/>
    <w:rsid w:val="000F0DAD"/>
    <w:rsid w:val="000F3859"/>
    <w:rsid w:val="000F423D"/>
    <w:rsid w:val="000F4774"/>
    <w:rsid w:val="000F4D41"/>
    <w:rsid w:val="000F4EC0"/>
    <w:rsid w:val="000F57C3"/>
    <w:rsid w:val="000F6425"/>
    <w:rsid w:val="000F7ADD"/>
    <w:rsid w:val="00100871"/>
    <w:rsid w:val="00100C05"/>
    <w:rsid w:val="00101A8B"/>
    <w:rsid w:val="00102332"/>
    <w:rsid w:val="00103ADF"/>
    <w:rsid w:val="001049FE"/>
    <w:rsid w:val="00107680"/>
    <w:rsid w:val="00107F3B"/>
    <w:rsid w:val="001105F4"/>
    <w:rsid w:val="001126C5"/>
    <w:rsid w:val="001138C9"/>
    <w:rsid w:val="0011557E"/>
    <w:rsid w:val="00122A5B"/>
    <w:rsid w:val="00123D0C"/>
    <w:rsid w:val="00123D43"/>
    <w:rsid w:val="00123F82"/>
    <w:rsid w:val="00125A05"/>
    <w:rsid w:val="00125DF0"/>
    <w:rsid w:val="00127F0B"/>
    <w:rsid w:val="001304A8"/>
    <w:rsid w:val="00132D8A"/>
    <w:rsid w:val="00133624"/>
    <w:rsid w:val="0013444B"/>
    <w:rsid w:val="00135980"/>
    <w:rsid w:val="00135F6F"/>
    <w:rsid w:val="00137B86"/>
    <w:rsid w:val="00137D6E"/>
    <w:rsid w:val="00137DBE"/>
    <w:rsid w:val="00137FD7"/>
    <w:rsid w:val="0014100A"/>
    <w:rsid w:val="00141594"/>
    <w:rsid w:val="00142D37"/>
    <w:rsid w:val="00145B13"/>
    <w:rsid w:val="00147BCF"/>
    <w:rsid w:val="001513DC"/>
    <w:rsid w:val="00151EC4"/>
    <w:rsid w:val="001523FD"/>
    <w:rsid w:val="001525A8"/>
    <w:rsid w:val="00153F7B"/>
    <w:rsid w:val="00155D39"/>
    <w:rsid w:val="00157AB2"/>
    <w:rsid w:val="00160C41"/>
    <w:rsid w:val="00161DD7"/>
    <w:rsid w:val="001627A1"/>
    <w:rsid w:val="001631F4"/>
    <w:rsid w:val="0016430B"/>
    <w:rsid w:val="0016552E"/>
    <w:rsid w:val="00166ED1"/>
    <w:rsid w:val="0016753F"/>
    <w:rsid w:val="00167B99"/>
    <w:rsid w:val="00170244"/>
    <w:rsid w:val="00170DD4"/>
    <w:rsid w:val="00172B63"/>
    <w:rsid w:val="00175F43"/>
    <w:rsid w:val="001767CC"/>
    <w:rsid w:val="00176848"/>
    <w:rsid w:val="001832B3"/>
    <w:rsid w:val="001839FB"/>
    <w:rsid w:val="00184378"/>
    <w:rsid w:val="001844CC"/>
    <w:rsid w:val="00184EC3"/>
    <w:rsid w:val="00185896"/>
    <w:rsid w:val="00190495"/>
    <w:rsid w:val="0019079D"/>
    <w:rsid w:val="00190BF1"/>
    <w:rsid w:val="00190C1F"/>
    <w:rsid w:val="00192AD5"/>
    <w:rsid w:val="0019359A"/>
    <w:rsid w:val="001939C5"/>
    <w:rsid w:val="00193C64"/>
    <w:rsid w:val="00194181"/>
    <w:rsid w:val="00194F9D"/>
    <w:rsid w:val="00195DD3"/>
    <w:rsid w:val="00195E6D"/>
    <w:rsid w:val="001A0623"/>
    <w:rsid w:val="001A1AAF"/>
    <w:rsid w:val="001A3614"/>
    <w:rsid w:val="001A37C4"/>
    <w:rsid w:val="001A3E38"/>
    <w:rsid w:val="001A736B"/>
    <w:rsid w:val="001A7D96"/>
    <w:rsid w:val="001A7EFF"/>
    <w:rsid w:val="001B1F55"/>
    <w:rsid w:val="001B2BFC"/>
    <w:rsid w:val="001B3944"/>
    <w:rsid w:val="001B781E"/>
    <w:rsid w:val="001B799F"/>
    <w:rsid w:val="001C2573"/>
    <w:rsid w:val="001C54C2"/>
    <w:rsid w:val="001D0A6C"/>
    <w:rsid w:val="001D13F4"/>
    <w:rsid w:val="001D1D15"/>
    <w:rsid w:val="001D2E41"/>
    <w:rsid w:val="001D31AC"/>
    <w:rsid w:val="001D5370"/>
    <w:rsid w:val="001D5F93"/>
    <w:rsid w:val="001D7152"/>
    <w:rsid w:val="001D7AD7"/>
    <w:rsid w:val="001E35A6"/>
    <w:rsid w:val="001E78FE"/>
    <w:rsid w:val="001F0EAB"/>
    <w:rsid w:val="001F0FF4"/>
    <w:rsid w:val="001F1790"/>
    <w:rsid w:val="001F2291"/>
    <w:rsid w:val="001F458B"/>
    <w:rsid w:val="001F6752"/>
    <w:rsid w:val="001F6B9E"/>
    <w:rsid w:val="00200E9E"/>
    <w:rsid w:val="002019BA"/>
    <w:rsid w:val="0020336F"/>
    <w:rsid w:val="00207215"/>
    <w:rsid w:val="0020745D"/>
    <w:rsid w:val="0021067E"/>
    <w:rsid w:val="00211FA8"/>
    <w:rsid w:val="00212DA3"/>
    <w:rsid w:val="002133A2"/>
    <w:rsid w:val="00215F72"/>
    <w:rsid w:val="002162D4"/>
    <w:rsid w:val="00220637"/>
    <w:rsid w:val="002209B0"/>
    <w:rsid w:val="00220AF5"/>
    <w:rsid w:val="002242AB"/>
    <w:rsid w:val="00226FF3"/>
    <w:rsid w:val="00227C5B"/>
    <w:rsid w:val="00227C6E"/>
    <w:rsid w:val="0023050D"/>
    <w:rsid w:val="00230DF7"/>
    <w:rsid w:val="00232D34"/>
    <w:rsid w:val="00232FDD"/>
    <w:rsid w:val="0023407A"/>
    <w:rsid w:val="00236124"/>
    <w:rsid w:val="00236447"/>
    <w:rsid w:val="00237400"/>
    <w:rsid w:val="00240219"/>
    <w:rsid w:val="00240F75"/>
    <w:rsid w:val="0024424C"/>
    <w:rsid w:val="002450EA"/>
    <w:rsid w:val="002463A7"/>
    <w:rsid w:val="00250E31"/>
    <w:rsid w:val="00251063"/>
    <w:rsid w:val="00251448"/>
    <w:rsid w:val="002516BB"/>
    <w:rsid w:val="00252CF1"/>
    <w:rsid w:val="00253B65"/>
    <w:rsid w:val="00253FBD"/>
    <w:rsid w:val="0025612A"/>
    <w:rsid w:val="002564F6"/>
    <w:rsid w:val="00257C20"/>
    <w:rsid w:val="00260063"/>
    <w:rsid w:val="00261883"/>
    <w:rsid w:val="00261DB0"/>
    <w:rsid w:val="00264DD8"/>
    <w:rsid w:val="0026527F"/>
    <w:rsid w:val="00265920"/>
    <w:rsid w:val="00266D06"/>
    <w:rsid w:val="00267056"/>
    <w:rsid w:val="00270AEC"/>
    <w:rsid w:val="00272B12"/>
    <w:rsid w:val="00272F7B"/>
    <w:rsid w:val="00274976"/>
    <w:rsid w:val="0027646E"/>
    <w:rsid w:val="00276A7B"/>
    <w:rsid w:val="00276CE7"/>
    <w:rsid w:val="00276E5C"/>
    <w:rsid w:val="00284A90"/>
    <w:rsid w:val="0028524F"/>
    <w:rsid w:val="00290015"/>
    <w:rsid w:val="00291549"/>
    <w:rsid w:val="00291EA2"/>
    <w:rsid w:val="00293D32"/>
    <w:rsid w:val="00294628"/>
    <w:rsid w:val="00294BA2"/>
    <w:rsid w:val="002957EA"/>
    <w:rsid w:val="002A04BE"/>
    <w:rsid w:val="002A1FD9"/>
    <w:rsid w:val="002A5831"/>
    <w:rsid w:val="002A68E4"/>
    <w:rsid w:val="002A6F67"/>
    <w:rsid w:val="002A735D"/>
    <w:rsid w:val="002B1282"/>
    <w:rsid w:val="002B3256"/>
    <w:rsid w:val="002B4C18"/>
    <w:rsid w:val="002B677B"/>
    <w:rsid w:val="002B76B1"/>
    <w:rsid w:val="002B79FF"/>
    <w:rsid w:val="002C0F7A"/>
    <w:rsid w:val="002C12B1"/>
    <w:rsid w:val="002C2723"/>
    <w:rsid w:val="002C2E2C"/>
    <w:rsid w:val="002C3E07"/>
    <w:rsid w:val="002C3F86"/>
    <w:rsid w:val="002C42C0"/>
    <w:rsid w:val="002C4CA6"/>
    <w:rsid w:val="002C62F5"/>
    <w:rsid w:val="002C6C4B"/>
    <w:rsid w:val="002C6FE5"/>
    <w:rsid w:val="002D2002"/>
    <w:rsid w:val="002D34F8"/>
    <w:rsid w:val="002D4801"/>
    <w:rsid w:val="002D54C1"/>
    <w:rsid w:val="002D58C0"/>
    <w:rsid w:val="002D644A"/>
    <w:rsid w:val="002D648E"/>
    <w:rsid w:val="002D7EB0"/>
    <w:rsid w:val="002E1502"/>
    <w:rsid w:val="002E20E5"/>
    <w:rsid w:val="002E2DC2"/>
    <w:rsid w:val="002E4425"/>
    <w:rsid w:val="002E50E3"/>
    <w:rsid w:val="002E5EAD"/>
    <w:rsid w:val="002E5F2C"/>
    <w:rsid w:val="002E785E"/>
    <w:rsid w:val="002E7984"/>
    <w:rsid w:val="002F0EDB"/>
    <w:rsid w:val="002F282A"/>
    <w:rsid w:val="002F2830"/>
    <w:rsid w:val="002F3E7C"/>
    <w:rsid w:val="002F6B17"/>
    <w:rsid w:val="002F6E5B"/>
    <w:rsid w:val="002F70B9"/>
    <w:rsid w:val="00300FDA"/>
    <w:rsid w:val="0030218E"/>
    <w:rsid w:val="00304069"/>
    <w:rsid w:val="0030799F"/>
    <w:rsid w:val="00310772"/>
    <w:rsid w:val="0031095B"/>
    <w:rsid w:val="00312D2A"/>
    <w:rsid w:val="00321BD8"/>
    <w:rsid w:val="00321BF9"/>
    <w:rsid w:val="00322C7D"/>
    <w:rsid w:val="00323013"/>
    <w:rsid w:val="00323774"/>
    <w:rsid w:val="00324C1F"/>
    <w:rsid w:val="003250BF"/>
    <w:rsid w:val="00326525"/>
    <w:rsid w:val="00326D05"/>
    <w:rsid w:val="00326FA2"/>
    <w:rsid w:val="00332B5D"/>
    <w:rsid w:val="00334192"/>
    <w:rsid w:val="003361D9"/>
    <w:rsid w:val="003363B4"/>
    <w:rsid w:val="00340AA3"/>
    <w:rsid w:val="0034143A"/>
    <w:rsid w:val="00341590"/>
    <w:rsid w:val="00342680"/>
    <w:rsid w:val="00343309"/>
    <w:rsid w:val="003444CF"/>
    <w:rsid w:val="00345FC2"/>
    <w:rsid w:val="00347C54"/>
    <w:rsid w:val="00347E53"/>
    <w:rsid w:val="00351633"/>
    <w:rsid w:val="00351BCB"/>
    <w:rsid w:val="00351D57"/>
    <w:rsid w:val="003529E2"/>
    <w:rsid w:val="003543D8"/>
    <w:rsid w:val="003547E0"/>
    <w:rsid w:val="003563F5"/>
    <w:rsid w:val="003571D5"/>
    <w:rsid w:val="00357391"/>
    <w:rsid w:val="00357F13"/>
    <w:rsid w:val="00364A7B"/>
    <w:rsid w:val="0036544F"/>
    <w:rsid w:val="00365ADE"/>
    <w:rsid w:val="00366F5D"/>
    <w:rsid w:val="00367DD8"/>
    <w:rsid w:val="003713EF"/>
    <w:rsid w:val="00372B22"/>
    <w:rsid w:val="00374DA3"/>
    <w:rsid w:val="00376F5B"/>
    <w:rsid w:val="0037764E"/>
    <w:rsid w:val="00377D98"/>
    <w:rsid w:val="0038022F"/>
    <w:rsid w:val="0038031C"/>
    <w:rsid w:val="00380A2B"/>
    <w:rsid w:val="003814F3"/>
    <w:rsid w:val="00383415"/>
    <w:rsid w:val="00383AE7"/>
    <w:rsid w:val="00383C36"/>
    <w:rsid w:val="00384293"/>
    <w:rsid w:val="003845C4"/>
    <w:rsid w:val="00390276"/>
    <w:rsid w:val="00390AD0"/>
    <w:rsid w:val="00390DBE"/>
    <w:rsid w:val="00390FE7"/>
    <w:rsid w:val="003912E9"/>
    <w:rsid w:val="00391727"/>
    <w:rsid w:val="003924B5"/>
    <w:rsid w:val="00392541"/>
    <w:rsid w:val="0039322A"/>
    <w:rsid w:val="00394054"/>
    <w:rsid w:val="003967FC"/>
    <w:rsid w:val="00396A74"/>
    <w:rsid w:val="00397880"/>
    <w:rsid w:val="003A0956"/>
    <w:rsid w:val="003A1F8C"/>
    <w:rsid w:val="003A2F6B"/>
    <w:rsid w:val="003A32D9"/>
    <w:rsid w:val="003A3D9E"/>
    <w:rsid w:val="003A3FCE"/>
    <w:rsid w:val="003A4445"/>
    <w:rsid w:val="003A4456"/>
    <w:rsid w:val="003A6477"/>
    <w:rsid w:val="003A744C"/>
    <w:rsid w:val="003B1830"/>
    <w:rsid w:val="003B3056"/>
    <w:rsid w:val="003B30CA"/>
    <w:rsid w:val="003B79AF"/>
    <w:rsid w:val="003C11FC"/>
    <w:rsid w:val="003C1662"/>
    <w:rsid w:val="003C5981"/>
    <w:rsid w:val="003C6199"/>
    <w:rsid w:val="003D1BFB"/>
    <w:rsid w:val="003D2481"/>
    <w:rsid w:val="003D3C69"/>
    <w:rsid w:val="003D4A5A"/>
    <w:rsid w:val="003D4CA0"/>
    <w:rsid w:val="003D5A8D"/>
    <w:rsid w:val="003D5D58"/>
    <w:rsid w:val="003D750F"/>
    <w:rsid w:val="003E09FA"/>
    <w:rsid w:val="003E27DC"/>
    <w:rsid w:val="003E30EB"/>
    <w:rsid w:val="003E42AC"/>
    <w:rsid w:val="003E435B"/>
    <w:rsid w:val="003E455A"/>
    <w:rsid w:val="003F181B"/>
    <w:rsid w:val="003F20FD"/>
    <w:rsid w:val="003F29D2"/>
    <w:rsid w:val="003F3C8B"/>
    <w:rsid w:val="003F3DA8"/>
    <w:rsid w:val="003F53BF"/>
    <w:rsid w:val="003F606B"/>
    <w:rsid w:val="003F611B"/>
    <w:rsid w:val="0040099C"/>
    <w:rsid w:val="00400EA5"/>
    <w:rsid w:val="004025C7"/>
    <w:rsid w:val="00403033"/>
    <w:rsid w:val="00406EB6"/>
    <w:rsid w:val="0040712D"/>
    <w:rsid w:val="004075CC"/>
    <w:rsid w:val="00407C18"/>
    <w:rsid w:val="004101DE"/>
    <w:rsid w:val="00410A56"/>
    <w:rsid w:val="00416854"/>
    <w:rsid w:val="00416EEB"/>
    <w:rsid w:val="00417956"/>
    <w:rsid w:val="00420636"/>
    <w:rsid w:val="0042282B"/>
    <w:rsid w:val="00426D5E"/>
    <w:rsid w:val="00430950"/>
    <w:rsid w:val="00430AF0"/>
    <w:rsid w:val="00432AD3"/>
    <w:rsid w:val="00432EBC"/>
    <w:rsid w:val="004349F9"/>
    <w:rsid w:val="00434A3F"/>
    <w:rsid w:val="00434F04"/>
    <w:rsid w:val="004355A1"/>
    <w:rsid w:val="004368FC"/>
    <w:rsid w:val="00436BDF"/>
    <w:rsid w:val="00437903"/>
    <w:rsid w:val="00441AE6"/>
    <w:rsid w:val="0044247E"/>
    <w:rsid w:val="00442E02"/>
    <w:rsid w:val="00445B95"/>
    <w:rsid w:val="004460CA"/>
    <w:rsid w:val="0044683A"/>
    <w:rsid w:val="0045004D"/>
    <w:rsid w:val="0045085A"/>
    <w:rsid w:val="00451237"/>
    <w:rsid w:val="00451ADE"/>
    <w:rsid w:val="004525B7"/>
    <w:rsid w:val="00452B09"/>
    <w:rsid w:val="00452EB2"/>
    <w:rsid w:val="00453C07"/>
    <w:rsid w:val="00453FE9"/>
    <w:rsid w:val="0045449A"/>
    <w:rsid w:val="00454913"/>
    <w:rsid w:val="00454B73"/>
    <w:rsid w:val="00454E3F"/>
    <w:rsid w:val="00456EFD"/>
    <w:rsid w:val="004570B2"/>
    <w:rsid w:val="004577DB"/>
    <w:rsid w:val="004609E3"/>
    <w:rsid w:val="004610FA"/>
    <w:rsid w:val="004627FB"/>
    <w:rsid w:val="00466004"/>
    <w:rsid w:val="00466BD9"/>
    <w:rsid w:val="00466D49"/>
    <w:rsid w:val="00467238"/>
    <w:rsid w:val="00474F5D"/>
    <w:rsid w:val="0047577C"/>
    <w:rsid w:val="00476C23"/>
    <w:rsid w:val="0047738F"/>
    <w:rsid w:val="004829A4"/>
    <w:rsid w:val="00483B9E"/>
    <w:rsid w:val="00493623"/>
    <w:rsid w:val="00494150"/>
    <w:rsid w:val="00494982"/>
    <w:rsid w:val="0049502A"/>
    <w:rsid w:val="0049625C"/>
    <w:rsid w:val="00496D8B"/>
    <w:rsid w:val="004A0898"/>
    <w:rsid w:val="004A2410"/>
    <w:rsid w:val="004A391A"/>
    <w:rsid w:val="004A3A0A"/>
    <w:rsid w:val="004A4876"/>
    <w:rsid w:val="004A4BF1"/>
    <w:rsid w:val="004A54D0"/>
    <w:rsid w:val="004B000D"/>
    <w:rsid w:val="004B09E0"/>
    <w:rsid w:val="004B0F14"/>
    <w:rsid w:val="004B0F57"/>
    <w:rsid w:val="004B1547"/>
    <w:rsid w:val="004B2436"/>
    <w:rsid w:val="004B2D80"/>
    <w:rsid w:val="004B4DB7"/>
    <w:rsid w:val="004B6F9F"/>
    <w:rsid w:val="004B7129"/>
    <w:rsid w:val="004C0780"/>
    <w:rsid w:val="004C375D"/>
    <w:rsid w:val="004C3B23"/>
    <w:rsid w:val="004C53D4"/>
    <w:rsid w:val="004C7721"/>
    <w:rsid w:val="004D0B16"/>
    <w:rsid w:val="004D1068"/>
    <w:rsid w:val="004D4436"/>
    <w:rsid w:val="004D4BDB"/>
    <w:rsid w:val="004D5409"/>
    <w:rsid w:val="004D59CD"/>
    <w:rsid w:val="004D695A"/>
    <w:rsid w:val="004D6B13"/>
    <w:rsid w:val="004D7950"/>
    <w:rsid w:val="004E319A"/>
    <w:rsid w:val="004E4556"/>
    <w:rsid w:val="004E5048"/>
    <w:rsid w:val="004F0618"/>
    <w:rsid w:val="004F0B00"/>
    <w:rsid w:val="004F0B9C"/>
    <w:rsid w:val="004F1CDC"/>
    <w:rsid w:val="004F1E74"/>
    <w:rsid w:val="004F34CB"/>
    <w:rsid w:val="004F4AEB"/>
    <w:rsid w:val="004F51CB"/>
    <w:rsid w:val="004F58B3"/>
    <w:rsid w:val="004F6DAF"/>
    <w:rsid w:val="004F7662"/>
    <w:rsid w:val="0050162E"/>
    <w:rsid w:val="00502CC7"/>
    <w:rsid w:val="0050492A"/>
    <w:rsid w:val="00504F6B"/>
    <w:rsid w:val="0050502A"/>
    <w:rsid w:val="00505317"/>
    <w:rsid w:val="005054DE"/>
    <w:rsid w:val="00506E17"/>
    <w:rsid w:val="00510949"/>
    <w:rsid w:val="00511441"/>
    <w:rsid w:val="00511BFE"/>
    <w:rsid w:val="00511ECB"/>
    <w:rsid w:val="0051237D"/>
    <w:rsid w:val="005133DA"/>
    <w:rsid w:val="0051426A"/>
    <w:rsid w:val="00514D7F"/>
    <w:rsid w:val="00516ED6"/>
    <w:rsid w:val="00520601"/>
    <w:rsid w:val="0052117C"/>
    <w:rsid w:val="005239CB"/>
    <w:rsid w:val="00524645"/>
    <w:rsid w:val="0052497F"/>
    <w:rsid w:val="00524F71"/>
    <w:rsid w:val="005263D7"/>
    <w:rsid w:val="005270F7"/>
    <w:rsid w:val="00531113"/>
    <w:rsid w:val="00531E57"/>
    <w:rsid w:val="0053285B"/>
    <w:rsid w:val="00532A5F"/>
    <w:rsid w:val="005336F9"/>
    <w:rsid w:val="005348EB"/>
    <w:rsid w:val="0053539A"/>
    <w:rsid w:val="005373C3"/>
    <w:rsid w:val="0054059E"/>
    <w:rsid w:val="00541952"/>
    <w:rsid w:val="00541BEB"/>
    <w:rsid w:val="0054247D"/>
    <w:rsid w:val="00544B49"/>
    <w:rsid w:val="005469A5"/>
    <w:rsid w:val="00551D40"/>
    <w:rsid w:val="00552835"/>
    <w:rsid w:val="00552916"/>
    <w:rsid w:val="00553419"/>
    <w:rsid w:val="005542B8"/>
    <w:rsid w:val="00554FFB"/>
    <w:rsid w:val="0055518F"/>
    <w:rsid w:val="005561D5"/>
    <w:rsid w:val="005562D9"/>
    <w:rsid w:val="00561BC4"/>
    <w:rsid w:val="005627B9"/>
    <w:rsid w:val="005667D4"/>
    <w:rsid w:val="005670B4"/>
    <w:rsid w:val="005734CC"/>
    <w:rsid w:val="00574223"/>
    <w:rsid w:val="00574824"/>
    <w:rsid w:val="00574850"/>
    <w:rsid w:val="00577D2C"/>
    <w:rsid w:val="00580695"/>
    <w:rsid w:val="005810AB"/>
    <w:rsid w:val="00583EFD"/>
    <w:rsid w:val="005845B8"/>
    <w:rsid w:val="0059003F"/>
    <w:rsid w:val="00592C4E"/>
    <w:rsid w:val="005956B8"/>
    <w:rsid w:val="00595A1D"/>
    <w:rsid w:val="00595D21"/>
    <w:rsid w:val="005961BD"/>
    <w:rsid w:val="00597D71"/>
    <w:rsid w:val="005A3288"/>
    <w:rsid w:val="005A3625"/>
    <w:rsid w:val="005A6ACF"/>
    <w:rsid w:val="005A73F3"/>
    <w:rsid w:val="005B08A6"/>
    <w:rsid w:val="005B1EFB"/>
    <w:rsid w:val="005B21FD"/>
    <w:rsid w:val="005B57E6"/>
    <w:rsid w:val="005B5C16"/>
    <w:rsid w:val="005B60D2"/>
    <w:rsid w:val="005B61DB"/>
    <w:rsid w:val="005B7294"/>
    <w:rsid w:val="005B7E14"/>
    <w:rsid w:val="005C41B3"/>
    <w:rsid w:val="005C6A93"/>
    <w:rsid w:val="005C7FDD"/>
    <w:rsid w:val="005D37EA"/>
    <w:rsid w:val="005D5160"/>
    <w:rsid w:val="005D665B"/>
    <w:rsid w:val="005D6890"/>
    <w:rsid w:val="005D798D"/>
    <w:rsid w:val="005E0A62"/>
    <w:rsid w:val="005E0DA4"/>
    <w:rsid w:val="005E24F8"/>
    <w:rsid w:val="005E317B"/>
    <w:rsid w:val="005E35CF"/>
    <w:rsid w:val="005E3A92"/>
    <w:rsid w:val="005E4236"/>
    <w:rsid w:val="005E7ABC"/>
    <w:rsid w:val="005F36EF"/>
    <w:rsid w:val="005F510E"/>
    <w:rsid w:val="005F55EA"/>
    <w:rsid w:val="005F5D04"/>
    <w:rsid w:val="005F7AAA"/>
    <w:rsid w:val="006024F5"/>
    <w:rsid w:val="0060294E"/>
    <w:rsid w:val="006031FA"/>
    <w:rsid w:val="00604333"/>
    <w:rsid w:val="00605E4F"/>
    <w:rsid w:val="006101C6"/>
    <w:rsid w:val="00612115"/>
    <w:rsid w:val="00613E73"/>
    <w:rsid w:val="00616179"/>
    <w:rsid w:val="00617045"/>
    <w:rsid w:val="006171D6"/>
    <w:rsid w:val="006172C6"/>
    <w:rsid w:val="006176BF"/>
    <w:rsid w:val="00617AFF"/>
    <w:rsid w:val="00620445"/>
    <w:rsid w:val="00620CA9"/>
    <w:rsid w:val="00620CF6"/>
    <w:rsid w:val="006222AA"/>
    <w:rsid w:val="00623672"/>
    <w:rsid w:val="00624A1E"/>
    <w:rsid w:val="00624C2F"/>
    <w:rsid w:val="0063048F"/>
    <w:rsid w:val="00630936"/>
    <w:rsid w:val="00631405"/>
    <w:rsid w:val="00631753"/>
    <w:rsid w:val="00631B6C"/>
    <w:rsid w:val="00632079"/>
    <w:rsid w:val="006375BD"/>
    <w:rsid w:val="00637E3F"/>
    <w:rsid w:val="00640874"/>
    <w:rsid w:val="00641053"/>
    <w:rsid w:val="00642240"/>
    <w:rsid w:val="006427CF"/>
    <w:rsid w:val="00642C93"/>
    <w:rsid w:val="00643712"/>
    <w:rsid w:val="0064378E"/>
    <w:rsid w:val="00644B3D"/>
    <w:rsid w:val="00645C77"/>
    <w:rsid w:val="00646856"/>
    <w:rsid w:val="006476CE"/>
    <w:rsid w:val="00647712"/>
    <w:rsid w:val="00650A15"/>
    <w:rsid w:val="006524A7"/>
    <w:rsid w:val="006535A5"/>
    <w:rsid w:val="0065402B"/>
    <w:rsid w:val="00654B07"/>
    <w:rsid w:val="006612C4"/>
    <w:rsid w:val="00662B21"/>
    <w:rsid w:val="0066309E"/>
    <w:rsid w:val="0066454E"/>
    <w:rsid w:val="00664DA5"/>
    <w:rsid w:val="006652BD"/>
    <w:rsid w:val="00665389"/>
    <w:rsid w:val="006662A3"/>
    <w:rsid w:val="00674388"/>
    <w:rsid w:val="00675E07"/>
    <w:rsid w:val="006771B2"/>
    <w:rsid w:val="00677B3E"/>
    <w:rsid w:val="006802E5"/>
    <w:rsid w:val="0068046C"/>
    <w:rsid w:val="00680787"/>
    <w:rsid w:val="00681DFD"/>
    <w:rsid w:val="0068411A"/>
    <w:rsid w:val="00685C49"/>
    <w:rsid w:val="00685F1A"/>
    <w:rsid w:val="00685F2D"/>
    <w:rsid w:val="00690A48"/>
    <w:rsid w:val="00691B41"/>
    <w:rsid w:val="00693F5F"/>
    <w:rsid w:val="0069418B"/>
    <w:rsid w:val="006944DC"/>
    <w:rsid w:val="00695107"/>
    <w:rsid w:val="00696135"/>
    <w:rsid w:val="0069678C"/>
    <w:rsid w:val="0069755E"/>
    <w:rsid w:val="00697E36"/>
    <w:rsid w:val="006A0DB3"/>
    <w:rsid w:val="006A1676"/>
    <w:rsid w:val="006A1CAD"/>
    <w:rsid w:val="006A4E57"/>
    <w:rsid w:val="006B0770"/>
    <w:rsid w:val="006B1C5F"/>
    <w:rsid w:val="006B2D9B"/>
    <w:rsid w:val="006B387E"/>
    <w:rsid w:val="006B5160"/>
    <w:rsid w:val="006B570B"/>
    <w:rsid w:val="006B595A"/>
    <w:rsid w:val="006B59E4"/>
    <w:rsid w:val="006B5CFA"/>
    <w:rsid w:val="006B6A7E"/>
    <w:rsid w:val="006B73C6"/>
    <w:rsid w:val="006C18D8"/>
    <w:rsid w:val="006C240E"/>
    <w:rsid w:val="006C4479"/>
    <w:rsid w:val="006C4F56"/>
    <w:rsid w:val="006D03B1"/>
    <w:rsid w:val="006D0AF9"/>
    <w:rsid w:val="006D0E6E"/>
    <w:rsid w:val="006D1F41"/>
    <w:rsid w:val="006D2355"/>
    <w:rsid w:val="006D242B"/>
    <w:rsid w:val="006D3EC9"/>
    <w:rsid w:val="006D4A63"/>
    <w:rsid w:val="006D5350"/>
    <w:rsid w:val="006D5ED5"/>
    <w:rsid w:val="006D64C9"/>
    <w:rsid w:val="006D77BC"/>
    <w:rsid w:val="006E026C"/>
    <w:rsid w:val="006E1F24"/>
    <w:rsid w:val="006E295F"/>
    <w:rsid w:val="006E3504"/>
    <w:rsid w:val="006E4CB7"/>
    <w:rsid w:val="006E65A2"/>
    <w:rsid w:val="006E714C"/>
    <w:rsid w:val="006F157D"/>
    <w:rsid w:val="006F2A0C"/>
    <w:rsid w:val="006F3289"/>
    <w:rsid w:val="006F5056"/>
    <w:rsid w:val="006F5C31"/>
    <w:rsid w:val="006F5FE9"/>
    <w:rsid w:val="006F63FA"/>
    <w:rsid w:val="006F6E3F"/>
    <w:rsid w:val="006F72A8"/>
    <w:rsid w:val="00700D93"/>
    <w:rsid w:val="007010E1"/>
    <w:rsid w:val="00702C44"/>
    <w:rsid w:val="00703D9C"/>
    <w:rsid w:val="007042B9"/>
    <w:rsid w:val="007069ED"/>
    <w:rsid w:val="00707672"/>
    <w:rsid w:val="007113F9"/>
    <w:rsid w:val="00714E63"/>
    <w:rsid w:val="00716D41"/>
    <w:rsid w:val="00717682"/>
    <w:rsid w:val="00720169"/>
    <w:rsid w:val="0072038E"/>
    <w:rsid w:val="00720E7C"/>
    <w:rsid w:val="007218CE"/>
    <w:rsid w:val="00721A40"/>
    <w:rsid w:val="007220AF"/>
    <w:rsid w:val="00723A02"/>
    <w:rsid w:val="00723A63"/>
    <w:rsid w:val="007243DD"/>
    <w:rsid w:val="007263C2"/>
    <w:rsid w:val="0072702F"/>
    <w:rsid w:val="0072798B"/>
    <w:rsid w:val="00727CB6"/>
    <w:rsid w:val="00727F45"/>
    <w:rsid w:val="007302D8"/>
    <w:rsid w:val="00730B5D"/>
    <w:rsid w:val="00733CA3"/>
    <w:rsid w:val="00736439"/>
    <w:rsid w:val="007373AA"/>
    <w:rsid w:val="00737BC4"/>
    <w:rsid w:val="0074168A"/>
    <w:rsid w:val="007423A7"/>
    <w:rsid w:val="00742E2D"/>
    <w:rsid w:val="00743390"/>
    <w:rsid w:val="00743A38"/>
    <w:rsid w:val="00744812"/>
    <w:rsid w:val="007449FB"/>
    <w:rsid w:val="0074629F"/>
    <w:rsid w:val="00746FC3"/>
    <w:rsid w:val="00750DF1"/>
    <w:rsid w:val="0075101C"/>
    <w:rsid w:val="007526AD"/>
    <w:rsid w:val="0075286C"/>
    <w:rsid w:val="00755CFC"/>
    <w:rsid w:val="00756E82"/>
    <w:rsid w:val="007630E3"/>
    <w:rsid w:val="007647F8"/>
    <w:rsid w:val="00766584"/>
    <w:rsid w:val="00766737"/>
    <w:rsid w:val="00766809"/>
    <w:rsid w:val="00766FFF"/>
    <w:rsid w:val="00767451"/>
    <w:rsid w:val="00772607"/>
    <w:rsid w:val="00772801"/>
    <w:rsid w:val="00772CB3"/>
    <w:rsid w:val="0077596B"/>
    <w:rsid w:val="007759B1"/>
    <w:rsid w:val="00775E22"/>
    <w:rsid w:val="00776EF0"/>
    <w:rsid w:val="007777B9"/>
    <w:rsid w:val="00777C2E"/>
    <w:rsid w:val="0078472C"/>
    <w:rsid w:val="007848DF"/>
    <w:rsid w:val="00784963"/>
    <w:rsid w:val="00785D7D"/>
    <w:rsid w:val="007905CA"/>
    <w:rsid w:val="007907DF"/>
    <w:rsid w:val="007913B1"/>
    <w:rsid w:val="007913B7"/>
    <w:rsid w:val="00791F7C"/>
    <w:rsid w:val="00793B44"/>
    <w:rsid w:val="00794188"/>
    <w:rsid w:val="00794215"/>
    <w:rsid w:val="007958B3"/>
    <w:rsid w:val="007958D5"/>
    <w:rsid w:val="007A0E4F"/>
    <w:rsid w:val="007A4EC9"/>
    <w:rsid w:val="007A5B3D"/>
    <w:rsid w:val="007A6EE7"/>
    <w:rsid w:val="007B09D1"/>
    <w:rsid w:val="007B10CA"/>
    <w:rsid w:val="007B1599"/>
    <w:rsid w:val="007B2869"/>
    <w:rsid w:val="007B2D8B"/>
    <w:rsid w:val="007B4807"/>
    <w:rsid w:val="007B48A9"/>
    <w:rsid w:val="007B5C32"/>
    <w:rsid w:val="007B7FFC"/>
    <w:rsid w:val="007C1F76"/>
    <w:rsid w:val="007C24C4"/>
    <w:rsid w:val="007C2634"/>
    <w:rsid w:val="007C3F22"/>
    <w:rsid w:val="007C5AB8"/>
    <w:rsid w:val="007C6242"/>
    <w:rsid w:val="007C65F3"/>
    <w:rsid w:val="007C7122"/>
    <w:rsid w:val="007C7CA6"/>
    <w:rsid w:val="007D021F"/>
    <w:rsid w:val="007E0F87"/>
    <w:rsid w:val="007E170F"/>
    <w:rsid w:val="007E7BEC"/>
    <w:rsid w:val="007E7F0D"/>
    <w:rsid w:val="007F0210"/>
    <w:rsid w:val="007F0A48"/>
    <w:rsid w:val="007F2D15"/>
    <w:rsid w:val="007F58D4"/>
    <w:rsid w:val="007F62BD"/>
    <w:rsid w:val="007F7920"/>
    <w:rsid w:val="00800019"/>
    <w:rsid w:val="00803C55"/>
    <w:rsid w:val="00803D39"/>
    <w:rsid w:val="0080523D"/>
    <w:rsid w:val="00805984"/>
    <w:rsid w:val="008074FE"/>
    <w:rsid w:val="00807BCB"/>
    <w:rsid w:val="008113BB"/>
    <w:rsid w:val="00811E02"/>
    <w:rsid w:val="0081381F"/>
    <w:rsid w:val="00814FE5"/>
    <w:rsid w:val="008159B3"/>
    <w:rsid w:val="008202B6"/>
    <w:rsid w:val="00820BB7"/>
    <w:rsid w:val="00820DFA"/>
    <w:rsid w:val="0082391F"/>
    <w:rsid w:val="00824655"/>
    <w:rsid w:val="00825BDF"/>
    <w:rsid w:val="0083071A"/>
    <w:rsid w:val="00830F31"/>
    <w:rsid w:val="008320E5"/>
    <w:rsid w:val="00833C03"/>
    <w:rsid w:val="008476A9"/>
    <w:rsid w:val="008519B6"/>
    <w:rsid w:val="00854D99"/>
    <w:rsid w:val="008572FB"/>
    <w:rsid w:val="00860653"/>
    <w:rsid w:val="008606A9"/>
    <w:rsid w:val="0086098E"/>
    <w:rsid w:val="008624A0"/>
    <w:rsid w:val="0086341A"/>
    <w:rsid w:val="00864AD5"/>
    <w:rsid w:val="00864E99"/>
    <w:rsid w:val="0086521F"/>
    <w:rsid w:val="00865955"/>
    <w:rsid w:val="0087168F"/>
    <w:rsid w:val="00873B6C"/>
    <w:rsid w:val="00873B8F"/>
    <w:rsid w:val="0087572C"/>
    <w:rsid w:val="00876135"/>
    <w:rsid w:val="00876675"/>
    <w:rsid w:val="0087733C"/>
    <w:rsid w:val="00883216"/>
    <w:rsid w:val="00890251"/>
    <w:rsid w:val="008902A3"/>
    <w:rsid w:val="008907AD"/>
    <w:rsid w:val="008920C4"/>
    <w:rsid w:val="008935A2"/>
    <w:rsid w:val="00893A2E"/>
    <w:rsid w:val="00893A45"/>
    <w:rsid w:val="00893CCE"/>
    <w:rsid w:val="00895DBD"/>
    <w:rsid w:val="00895DD9"/>
    <w:rsid w:val="00896F70"/>
    <w:rsid w:val="008A2592"/>
    <w:rsid w:val="008A2831"/>
    <w:rsid w:val="008A43A2"/>
    <w:rsid w:val="008A4CF3"/>
    <w:rsid w:val="008A4F18"/>
    <w:rsid w:val="008B1B46"/>
    <w:rsid w:val="008B2328"/>
    <w:rsid w:val="008B2C00"/>
    <w:rsid w:val="008B3496"/>
    <w:rsid w:val="008B5A0F"/>
    <w:rsid w:val="008B6183"/>
    <w:rsid w:val="008B7F61"/>
    <w:rsid w:val="008C29AA"/>
    <w:rsid w:val="008C4174"/>
    <w:rsid w:val="008C544A"/>
    <w:rsid w:val="008C5E56"/>
    <w:rsid w:val="008C697A"/>
    <w:rsid w:val="008C6CDD"/>
    <w:rsid w:val="008C729C"/>
    <w:rsid w:val="008D0477"/>
    <w:rsid w:val="008D130B"/>
    <w:rsid w:val="008D161B"/>
    <w:rsid w:val="008D1F07"/>
    <w:rsid w:val="008D2F6B"/>
    <w:rsid w:val="008D4C30"/>
    <w:rsid w:val="008D4FC7"/>
    <w:rsid w:val="008D5194"/>
    <w:rsid w:val="008D53D4"/>
    <w:rsid w:val="008D6909"/>
    <w:rsid w:val="008E12ED"/>
    <w:rsid w:val="008E255C"/>
    <w:rsid w:val="008E2F95"/>
    <w:rsid w:val="008E3E1D"/>
    <w:rsid w:val="008E4B24"/>
    <w:rsid w:val="008E4BB0"/>
    <w:rsid w:val="008E534D"/>
    <w:rsid w:val="008E5AB8"/>
    <w:rsid w:val="008E6918"/>
    <w:rsid w:val="008F00C2"/>
    <w:rsid w:val="008F063A"/>
    <w:rsid w:val="008F1A10"/>
    <w:rsid w:val="008F1B75"/>
    <w:rsid w:val="00901CAF"/>
    <w:rsid w:val="00903126"/>
    <w:rsid w:val="00904136"/>
    <w:rsid w:val="00904206"/>
    <w:rsid w:val="0090593D"/>
    <w:rsid w:val="00906C42"/>
    <w:rsid w:val="00911291"/>
    <w:rsid w:val="00911C0F"/>
    <w:rsid w:val="009121F4"/>
    <w:rsid w:val="00913A45"/>
    <w:rsid w:val="00913D7C"/>
    <w:rsid w:val="00913DFD"/>
    <w:rsid w:val="0091606B"/>
    <w:rsid w:val="0091655B"/>
    <w:rsid w:val="00916D63"/>
    <w:rsid w:val="00922764"/>
    <w:rsid w:val="00922EA2"/>
    <w:rsid w:val="00924872"/>
    <w:rsid w:val="00925522"/>
    <w:rsid w:val="00927A00"/>
    <w:rsid w:val="00927BEC"/>
    <w:rsid w:val="009339D9"/>
    <w:rsid w:val="00934851"/>
    <w:rsid w:val="009376A3"/>
    <w:rsid w:val="0094131F"/>
    <w:rsid w:val="0094198C"/>
    <w:rsid w:val="00941EF8"/>
    <w:rsid w:val="0094486B"/>
    <w:rsid w:val="0094541C"/>
    <w:rsid w:val="00947333"/>
    <w:rsid w:val="00947B50"/>
    <w:rsid w:val="00947CA4"/>
    <w:rsid w:val="009505C0"/>
    <w:rsid w:val="00951620"/>
    <w:rsid w:val="0095225A"/>
    <w:rsid w:val="0095291D"/>
    <w:rsid w:val="00953F41"/>
    <w:rsid w:val="009540F0"/>
    <w:rsid w:val="00954AD8"/>
    <w:rsid w:val="009552EB"/>
    <w:rsid w:val="00955A4C"/>
    <w:rsid w:val="009567B1"/>
    <w:rsid w:val="009603B1"/>
    <w:rsid w:val="00963C9D"/>
    <w:rsid w:val="00964CC5"/>
    <w:rsid w:val="00966528"/>
    <w:rsid w:val="0097061C"/>
    <w:rsid w:val="009710B8"/>
    <w:rsid w:val="009727B1"/>
    <w:rsid w:val="00973FB1"/>
    <w:rsid w:val="0097537A"/>
    <w:rsid w:val="00981C00"/>
    <w:rsid w:val="0098343D"/>
    <w:rsid w:val="0098396C"/>
    <w:rsid w:val="00983D8B"/>
    <w:rsid w:val="00984F16"/>
    <w:rsid w:val="00987058"/>
    <w:rsid w:val="009877E9"/>
    <w:rsid w:val="00990F77"/>
    <w:rsid w:val="00994245"/>
    <w:rsid w:val="00994C1B"/>
    <w:rsid w:val="00995056"/>
    <w:rsid w:val="009960CA"/>
    <w:rsid w:val="009A0F6F"/>
    <w:rsid w:val="009A2B60"/>
    <w:rsid w:val="009A2C04"/>
    <w:rsid w:val="009A310D"/>
    <w:rsid w:val="009A3262"/>
    <w:rsid w:val="009A4447"/>
    <w:rsid w:val="009A4EDA"/>
    <w:rsid w:val="009A6F95"/>
    <w:rsid w:val="009A7533"/>
    <w:rsid w:val="009B0885"/>
    <w:rsid w:val="009B116E"/>
    <w:rsid w:val="009B1286"/>
    <w:rsid w:val="009B2770"/>
    <w:rsid w:val="009B4039"/>
    <w:rsid w:val="009B5686"/>
    <w:rsid w:val="009B621F"/>
    <w:rsid w:val="009B721F"/>
    <w:rsid w:val="009B74CD"/>
    <w:rsid w:val="009C0F28"/>
    <w:rsid w:val="009C1025"/>
    <w:rsid w:val="009C2348"/>
    <w:rsid w:val="009C3278"/>
    <w:rsid w:val="009C3E2F"/>
    <w:rsid w:val="009C4A8F"/>
    <w:rsid w:val="009C7608"/>
    <w:rsid w:val="009C77A5"/>
    <w:rsid w:val="009D0D3E"/>
    <w:rsid w:val="009D1279"/>
    <w:rsid w:val="009D2632"/>
    <w:rsid w:val="009D2D5E"/>
    <w:rsid w:val="009D3202"/>
    <w:rsid w:val="009D3283"/>
    <w:rsid w:val="009D37B6"/>
    <w:rsid w:val="009D41C0"/>
    <w:rsid w:val="009D4219"/>
    <w:rsid w:val="009D4E2A"/>
    <w:rsid w:val="009D6081"/>
    <w:rsid w:val="009D6C84"/>
    <w:rsid w:val="009E29CC"/>
    <w:rsid w:val="009E2FAB"/>
    <w:rsid w:val="009E38CB"/>
    <w:rsid w:val="009E437A"/>
    <w:rsid w:val="009E5575"/>
    <w:rsid w:val="009E6785"/>
    <w:rsid w:val="009E700C"/>
    <w:rsid w:val="009E7FBF"/>
    <w:rsid w:val="009F7854"/>
    <w:rsid w:val="00A00193"/>
    <w:rsid w:val="00A004F4"/>
    <w:rsid w:val="00A007F7"/>
    <w:rsid w:val="00A02FFB"/>
    <w:rsid w:val="00A051F0"/>
    <w:rsid w:val="00A1007C"/>
    <w:rsid w:val="00A10819"/>
    <w:rsid w:val="00A10E38"/>
    <w:rsid w:val="00A123C8"/>
    <w:rsid w:val="00A123E0"/>
    <w:rsid w:val="00A13E67"/>
    <w:rsid w:val="00A15988"/>
    <w:rsid w:val="00A16F34"/>
    <w:rsid w:val="00A1790F"/>
    <w:rsid w:val="00A20ACF"/>
    <w:rsid w:val="00A21760"/>
    <w:rsid w:val="00A237D4"/>
    <w:rsid w:val="00A23E63"/>
    <w:rsid w:val="00A240AE"/>
    <w:rsid w:val="00A26538"/>
    <w:rsid w:val="00A26DD8"/>
    <w:rsid w:val="00A26DEB"/>
    <w:rsid w:val="00A27AC7"/>
    <w:rsid w:val="00A32945"/>
    <w:rsid w:val="00A35E2B"/>
    <w:rsid w:val="00A366D2"/>
    <w:rsid w:val="00A43AEA"/>
    <w:rsid w:val="00A44F11"/>
    <w:rsid w:val="00A456E5"/>
    <w:rsid w:val="00A5071A"/>
    <w:rsid w:val="00A51206"/>
    <w:rsid w:val="00A561F5"/>
    <w:rsid w:val="00A5711B"/>
    <w:rsid w:val="00A6205B"/>
    <w:rsid w:val="00A62625"/>
    <w:rsid w:val="00A631D0"/>
    <w:rsid w:val="00A6367A"/>
    <w:rsid w:val="00A64217"/>
    <w:rsid w:val="00A65A74"/>
    <w:rsid w:val="00A7448A"/>
    <w:rsid w:val="00A7621C"/>
    <w:rsid w:val="00A81140"/>
    <w:rsid w:val="00A82696"/>
    <w:rsid w:val="00A8285D"/>
    <w:rsid w:val="00A83141"/>
    <w:rsid w:val="00A831AC"/>
    <w:rsid w:val="00A847E1"/>
    <w:rsid w:val="00A84FEB"/>
    <w:rsid w:val="00A85095"/>
    <w:rsid w:val="00A8578D"/>
    <w:rsid w:val="00A906ED"/>
    <w:rsid w:val="00A911EB"/>
    <w:rsid w:val="00A913A2"/>
    <w:rsid w:val="00A91704"/>
    <w:rsid w:val="00A91A12"/>
    <w:rsid w:val="00A922A4"/>
    <w:rsid w:val="00A9267C"/>
    <w:rsid w:val="00A94EEB"/>
    <w:rsid w:val="00A951CF"/>
    <w:rsid w:val="00A95F09"/>
    <w:rsid w:val="00A96BA6"/>
    <w:rsid w:val="00A97B30"/>
    <w:rsid w:val="00AA02E9"/>
    <w:rsid w:val="00AA0E21"/>
    <w:rsid w:val="00AA1613"/>
    <w:rsid w:val="00AA25B7"/>
    <w:rsid w:val="00AA2648"/>
    <w:rsid w:val="00AA2BA2"/>
    <w:rsid w:val="00AA4B66"/>
    <w:rsid w:val="00AA6366"/>
    <w:rsid w:val="00AA788D"/>
    <w:rsid w:val="00AB0C82"/>
    <w:rsid w:val="00AB2BCD"/>
    <w:rsid w:val="00AB4F17"/>
    <w:rsid w:val="00AB5C3F"/>
    <w:rsid w:val="00AB5F14"/>
    <w:rsid w:val="00AC044C"/>
    <w:rsid w:val="00AC10E9"/>
    <w:rsid w:val="00AC16B6"/>
    <w:rsid w:val="00AC2BE5"/>
    <w:rsid w:val="00AC5664"/>
    <w:rsid w:val="00AC6CBA"/>
    <w:rsid w:val="00AC75DD"/>
    <w:rsid w:val="00AC7B8C"/>
    <w:rsid w:val="00AC7DB9"/>
    <w:rsid w:val="00AD0B64"/>
    <w:rsid w:val="00AD10F8"/>
    <w:rsid w:val="00AD1D36"/>
    <w:rsid w:val="00AD2302"/>
    <w:rsid w:val="00AD2A2B"/>
    <w:rsid w:val="00AD355B"/>
    <w:rsid w:val="00AD39C4"/>
    <w:rsid w:val="00AD4D2F"/>
    <w:rsid w:val="00AD50D0"/>
    <w:rsid w:val="00AD56AD"/>
    <w:rsid w:val="00AD66C2"/>
    <w:rsid w:val="00AD7277"/>
    <w:rsid w:val="00AD757A"/>
    <w:rsid w:val="00AE0153"/>
    <w:rsid w:val="00AE0315"/>
    <w:rsid w:val="00AE0763"/>
    <w:rsid w:val="00AE2014"/>
    <w:rsid w:val="00AE283B"/>
    <w:rsid w:val="00AE51DC"/>
    <w:rsid w:val="00AE5247"/>
    <w:rsid w:val="00AE58D6"/>
    <w:rsid w:val="00AF045E"/>
    <w:rsid w:val="00AF1304"/>
    <w:rsid w:val="00AF281D"/>
    <w:rsid w:val="00AF317C"/>
    <w:rsid w:val="00AF3213"/>
    <w:rsid w:val="00AF39BD"/>
    <w:rsid w:val="00AF7475"/>
    <w:rsid w:val="00AF7BB6"/>
    <w:rsid w:val="00B007B3"/>
    <w:rsid w:val="00B01797"/>
    <w:rsid w:val="00B01DEA"/>
    <w:rsid w:val="00B033A0"/>
    <w:rsid w:val="00B05D6B"/>
    <w:rsid w:val="00B072D7"/>
    <w:rsid w:val="00B11DB7"/>
    <w:rsid w:val="00B12B4B"/>
    <w:rsid w:val="00B13F61"/>
    <w:rsid w:val="00B14AFB"/>
    <w:rsid w:val="00B1539C"/>
    <w:rsid w:val="00B158FA"/>
    <w:rsid w:val="00B16874"/>
    <w:rsid w:val="00B17F3F"/>
    <w:rsid w:val="00B20303"/>
    <w:rsid w:val="00B24685"/>
    <w:rsid w:val="00B26450"/>
    <w:rsid w:val="00B266C2"/>
    <w:rsid w:val="00B26D67"/>
    <w:rsid w:val="00B32388"/>
    <w:rsid w:val="00B32408"/>
    <w:rsid w:val="00B3241B"/>
    <w:rsid w:val="00B32E31"/>
    <w:rsid w:val="00B33602"/>
    <w:rsid w:val="00B3472E"/>
    <w:rsid w:val="00B3550E"/>
    <w:rsid w:val="00B37416"/>
    <w:rsid w:val="00B3753D"/>
    <w:rsid w:val="00B37EC5"/>
    <w:rsid w:val="00B40C12"/>
    <w:rsid w:val="00B4157B"/>
    <w:rsid w:val="00B41F12"/>
    <w:rsid w:val="00B4500E"/>
    <w:rsid w:val="00B454FE"/>
    <w:rsid w:val="00B46194"/>
    <w:rsid w:val="00B46D28"/>
    <w:rsid w:val="00B472A7"/>
    <w:rsid w:val="00B47422"/>
    <w:rsid w:val="00B47E21"/>
    <w:rsid w:val="00B52268"/>
    <w:rsid w:val="00B5246A"/>
    <w:rsid w:val="00B53D05"/>
    <w:rsid w:val="00B543DE"/>
    <w:rsid w:val="00B5626D"/>
    <w:rsid w:val="00B566B5"/>
    <w:rsid w:val="00B567C6"/>
    <w:rsid w:val="00B56A85"/>
    <w:rsid w:val="00B5731C"/>
    <w:rsid w:val="00B578A5"/>
    <w:rsid w:val="00B604C1"/>
    <w:rsid w:val="00B60CCE"/>
    <w:rsid w:val="00B61729"/>
    <w:rsid w:val="00B61762"/>
    <w:rsid w:val="00B62592"/>
    <w:rsid w:val="00B62611"/>
    <w:rsid w:val="00B62821"/>
    <w:rsid w:val="00B63947"/>
    <w:rsid w:val="00B64340"/>
    <w:rsid w:val="00B65649"/>
    <w:rsid w:val="00B66B8B"/>
    <w:rsid w:val="00B66D41"/>
    <w:rsid w:val="00B67454"/>
    <w:rsid w:val="00B70C5F"/>
    <w:rsid w:val="00B723D5"/>
    <w:rsid w:val="00B74955"/>
    <w:rsid w:val="00B74AC8"/>
    <w:rsid w:val="00B76668"/>
    <w:rsid w:val="00B80400"/>
    <w:rsid w:val="00B80F27"/>
    <w:rsid w:val="00B80FE8"/>
    <w:rsid w:val="00B82B1D"/>
    <w:rsid w:val="00B82C46"/>
    <w:rsid w:val="00B83ABB"/>
    <w:rsid w:val="00B844A4"/>
    <w:rsid w:val="00B84624"/>
    <w:rsid w:val="00B849CB"/>
    <w:rsid w:val="00B85281"/>
    <w:rsid w:val="00B85C44"/>
    <w:rsid w:val="00B8631E"/>
    <w:rsid w:val="00B8788F"/>
    <w:rsid w:val="00B879F7"/>
    <w:rsid w:val="00B87EF6"/>
    <w:rsid w:val="00B9037C"/>
    <w:rsid w:val="00B91329"/>
    <w:rsid w:val="00B919AC"/>
    <w:rsid w:val="00B9268E"/>
    <w:rsid w:val="00B94039"/>
    <w:rsid w:val="00B94B7A"/>
    <w:rsid w:val="00B94CCA"/>
    <w:rsid w:val="00B94E93"/>
    <w:rsid w:val="00B952A7"/>
    <w:rsid w:val="00B95673"/>
    <w:rsid w:val="00B97C1A"/>
    <w:rsid w:val="00B97D83"/>
    <w:rsid w:val="00BA020B"/>
    <w:rsid w:val="00BA3960"/>
    <w:rsid w:val="00BA3B95"/>
    <w:rsid w:val="00BA5A4B"/>
    <w:rsid w:val="00BA6BB6"/>
    <w:rsid w:val="00BA7270"/>
    <w:rsid w:val="00BA7BF5"/>
    <w:rsid w:val="00BB0117"/>
    <w:rsid w:val="00BB0354"/>
    <w:rsid w:val="00BB07FE"/>
    <w:rsid w:val="00BB1C94"/>
    <w:rsid w:val="00BB2032"/>
    <w:rsid w:val="00BB2125"/>
    <w:rsid w:val="00BB2356"/>
    <w:rsid w:val="00BB2EAF"/>
    <w:rsid w:val="00BB3053"/>
    <w:rsid w:val="00BB3A38"/>
    <w:rsid w:val="00BB3CE2"/>
    <w:rsid w:val="00BB4833"/>
    <w:rsid w:val="00BB4BE8"/>
    <w:rsid w:val="00BB60CC"/>
    <w:rsid w:val="00BB6298"/>
    <w:rsid w:val="00BB65E1"/>
    <w:rsid w:val="00BB6A43"/>
    <w:rsid w:val="00BB6D33"/>
    <w:rsid w:val="00BB77F8"/>
    <w:rsid w:val="00BC0831"/>
    <w:rsid w:val="00BC0D6A"/>
    <w:rsid w:val="00BC1D4C"/>
    <w:rsid w:val="00BC3FD2"/>
    <w:rsid w:val="00BC46D4"/>
    <w:rsid w:val="00BC54DA"/>
    <w:rsid w:val="00BC577F"/>
    <w:rsid w:val="00BC5F1E"/>
    <w:rsid w:val="00BC64D2"/>
    <w:rsid w:val="00BC77D3"/>
    <w:rsid w:val="00BC7C03"/>
    <w:rsid w:val="00BD04E6"/>
    <w:rsid w:val="00BD054D"/>
    <w:rsid w:val="00BD3AA2"/>
    <w:rsid w:val="00BD404A"/>
    <w:rsid w:val="00BD6DF8"/>
    <w:rsid w:val="00BD7074"/>
    <w:rsid w:val="00BE0BF6"/>
    <w:rsid w:val="00BE2EBB"/>
    <w:rsid w:val="00BE40AB"/>
    <w:rsid w:val="00BE68A5"/>
    <w:rsid w:val="00BE6A4D"/>
    <w:rsid w:val="00BE6A8C"/>
    <w:rsid w:val="00BE6B83"/>
    <w:rsid w:val="00BF0466"/>
    <w:rsid w:val="00BF1AA5"/>
    <w:rsid w:val="00BF1E98"/>
    <w:rsid w:val="00BF29F7"/>
    <w:rsid w:val="00BF5044"/>
    <w:rsid w:val="00BF550C"/>
    <w:rsid w:val="00BF751F"/>
    <w:rsid w:val="00C024C0"/>
    <w:rsid w:val="00C029CD"/>
    <w:rsid w:val="00C10388"/>
    <w:rsid w:val="00C1128E"/>
    <w:rsid w:val="00C122F4"/>
    <w:rsid w:val="00C14684"/>
    <w:rsid w:val="00C14E10"/>
    <w:rsid w:val="00C162A4"/>
    <w:rsid w:val="00C16550"/>
    <w:rsid w:val="00C17698"/>
    <w:rsid w:val="00C2185B"/>
    <w:rsid w:val="00C218ED"/>
    <w:rsid w:val="00C21FB5"/>
    <w:rsid w:val="00C2251F"/>
    <w:rsid w:val="00C24DB5"/>
    <w:rsid w:val="00C24EE2"/>
    <w:rsid w:val="00C24FAD"/>
    <w:rsid w:val="00C2538B"/>
    <w:rsid w:val="00C253AE"/>
    <w:rsid w:val="00C2656D"/>
    <w:rsid w:val="00C266E9"/>
    <w:rsid w:val="00C32EEC"/>
    <w:rsid w:val="00C33219"/>
    <w:rsid w:val="00C33426"/>
    <w:rsid w:val="00C336D3"/>
    <w:rsid w:val="00C34728"/>
    <w:rsid w:val="00C36163"/>
    <w:rsid w:val="00C366B5"/>
    <w:rsid w:val="00C37354"/>
    <w:rsid w:val="00C37887"/>
    <w:rsid w:val="00C405D7"/>
    <w:rsid w:val="00C42072"/>
    <w:rsid w:val="00C4275F"/>
    <w:rsid w:val="00C4299C"/>
    <w:rsid w:val="00C4471F"/>
    <w:rsid w:val="00C46568"/>
    <w:rsid w:val="00C47008"/>
    <w:rsid w:val="00C5269E"/>
    <w:rsid w:val="00C52D1D"/>
    <w:rsid w:val="00C53C89"/>
    <w:rsid w:val="00C555EE"/>
    <w:rsid w:val="00C564A6"/>
    <w:rsid w:val="00C570BE"/>
    <w:rsid w:val="00C57EE0"/>
    <w:rsid w:val="00C6138C"/>
    <w:rsid w:val="00C616BD"/>
    <w:rsid w:val="00C672AE"/>
    <w:rsid w:val="00C6799B"/>
    <w:rsid w:val="00C67EF4"/>
    <w:rsid w:val="00C72DD4"/>
    <w:rsid w:val="00C73A99"/>
    <w:rsid w:val="00C73FA1"/>
    <w:rsid w:val="00C76894"/>
    <w:rsid w:val="00C776C6"/>
    <w:rsid w:val="00C81AB1"/>
    <w:rsid w:val="00C84DB1"/>
    <w:rsid w:val="00C855E7"/>
    <w:rsid w:val="00C85BA9"/>
    <w:rsid w:val="00C85C82"/>
    <w:rsid w:val="00C90904"/>
    <w:rsid w:val="00C97989"/>
    <w:rsid w:val="00CA00E9"/>
    <w:rsid w:val="00CA0B44"/>
    <w:rsid w:val="00CA2454"/>
    <w:rsid w:val="00CA29C6"/>
    <w:rsid w:val="00CA4544"/>
    <w:rsid w:val="00CB002C"/>
    <w:rsid w:val="00CB0A2B"/>
    <w:rsid w:val="00CB0E39"/>
    <w:rsid w:val="00CB1842"/>
    <w:rsid w:val="00CB30D2"/>
    <w:rsid w:val="00CB30D6"/>
    <w:rsid w:val="00CB3241"/>
    <w:rsid w:val="00CB3BAA"/>
    <w:rsid w:val="00CB5CF7"/>
    <w:rsid w:val="00CB625C"/>
    <w:rsid w:val="00CB7391"/>
    <w:rsid w:val="00CC0A6B"/>
    <w:rsid w:val="00CC0FC7"/>
    <w:rsid w:val="00CC1B90"/>
    <w:rsid w:val="00CC22BE"/>
    <w:rsid w:val="00CC39AD"/>
    <w:rsid w:val="00CD0116"/>
    <w:rsid w:val="00CD0A03"/>
    <w:rsid w:val="00CD0DCE"/>
    <w:rsid w:val="00CD2377"/>
    <w:rsid w:val="00CD5CE1"/>
    <w:rsid w:val="00CD6418"/>
    <w:rsid w:val="00CD7349"/>
    <w:rsid w:val="00CD7377"/>
    <w:rsid w:val="00CE0799"/>
    <w:rsid w:val="00CE20D0"/>
    <w:rsid w:val="00CE22FD"/>
    <w:rsid w:val="00CE31CB"/>
    <w:rsid w:val="00CE39FC"/>
    <w:rsid w:val="00CE5E66"/>
    <w:rsid w:val="00CE5EC8"/>
    <w:rsid w:val="00CF06A2"/>
    <w:rsid w:val="00CF0DF4"/>
    <w:rsid w:val="00CF0EA4"/>
    <w:rsid w:val="00CF14BD"/>
    <w:rsid w:val="00CF2081"/>
    <w:rsid w:val="00CF3DAF"/>
    <w:rsid w:val="00CF3DBA"/>
    <w:rsid w:val="00D004E9"/>
    <w:rsid w:val="00D04E27"/>
    <w:rsid w:val="00D05154"/>
    <w:rsid w:val="00D054DB"/>
    <w:rsid w:val="00D067E0"/>
    <w:rsid w:val="00D074FE"/>
    <w:rsid w:val="00D07591"/>
    <w:rsid w:val="00D10A10"/>
    <w:rsid w:val="00D10DE6"/>
    <w:rsid w:val="00D11124"/>
    <w:rsid w:val="00D11372"/>
    <w:rsid w:val="00D11F73"/>
    <w:rsid w:val="00D12E42"/>
    <w:rsid w:val="00D13A4A"/>
    <w:rsid w:val="00D17A69"/>
    <w:rsid w:val="00D20D73"/>
    <w:rsid w:val="00D21F60"/>
    <w:rsid w:val="00D2341C"/>
    <w:rsid w:val="00D23F23"/>
    <w:rsid w:val="00D24370"/>
    <w:rsid w:val="00D27687"/>
    <w:rsid w:val="00D30F6A"/>
    <w:rsid w:val="00D31843"/>
    <w:rsid w:val="00D3189D"/>
    <w:rsid w:val="00D31F01"/>
    <w:rsid w:val="00D31F2D"/>
    <w:rsid w:val="00D324B0"/>
    <w:rsid w:val="00D328C8"/>
    <w:rsid w:val="00D412A3"/>
    <w:rsid w:val="00D41383"/>
    <w:rsid w:val="00D433F4"/>
    <w:rsid w:val="00D44528"/>
    <w:rsid w:val="00D45850"/>
    <w:rsid w:val="00D45C1D"/>
    <w:rsid w:val="00D50909"/>
    <w:rsid w:val="00D5095A"/>
    <w:rsid w:val="00D50C0F"/>
    <w:rsid w:val="00D52687"/>
    <w:rsid w:val="00D5327A"/>
    <w:rsid w:val="00D532E0"/>
    <w:rsid w:val="00D53ECB"/>
    <w:rsid w:val="00D54D3D"/>
    <w:rsid w:val="00D5593A"/>
    <w:rsid w:val="00D5648F"/>
    <w:rsid w:val="00D635ED"/>
    <w:rsid w:val="00D64B5E"/>
    <w:rsid w:val="00D6548C"/>
    <w:rsid w:val="00D66125"/>
    <w:rsid w:val="00D674F8"/>
    <w:rsid w:val="00D74374"/>
    <w:rsid w:val="00D74397"/>
    <w:rsid w:val="00D74A34"/>
    <w:rsid w:val="00D74A45"/>
    <w:rsid w:val="00D74DF9"/>
    <w:rsid w:val="00D80319"/>
    <w:rsid w:val="00D82589"/>
    <w:rsid w:val="00D8293C"/>
    <w:rsid w:val="00D829DA"/>
    <w:rsid w:val="00D83DB4"/>
    <w:rsid w:val="00D84E23"/>
    <w:rsid w:val="00D90B86"/>
    <w:rsid w:val="00D90F25"/>
    <w:rsid w:val="00D91169"/>
    <w:rsid w:val="00D91908"/>
    <w:rsid w:val="00D952D3"/>
    <w:rsid w:val="00D96ED1"/>
    <w:rsid w:val="00D97035"/>
    <w:rsid w:val="00DA05CA"/>
    <w:rsid w:val="00DA085D"/>
    <w:rsid w:val="00DA0CD7"/>
    <w:rsid w:val="00DA0DE0"/>
    <w:rsid w:val="00DA23EC"/>
    <w:rsid w:val="00DA35F3"/>
    <w:rsid w:val="00DA4037"/>
    <w:rsid w:val="00DA4C5B"/>
    <w:rsid w:val="00DA5F53"/>
    <w:rsid w:val="00DA6579"/>
    <w:rsid w:val="00DA790E"/>
    <w:rsid w:val="00DB08F7"/>
    <w:rsid w:val="00DB15FF"/>
    <w:rsid w:val="00DB2844"/>
    <w:rsid w:val="00DB389B"/>
    <w:rsid w:val="00DB38B9"/>
    <w:rsid w:val="00DB4117"/>
    <w:rsid w:val="00DB43C0"/>
    <w:rsid w:val="00DB5C02"/>
    <w:rsid w:val="00DB6A96"/>
    <w:rsid w:val="00DB713A"/>
    <w:rsid w:val="00DC05DC"/>
    <w:rsid w:val="00DC11B5"/>
    <w:rsid w:val="00DC2095"/>
    <w:rsid w:val="00DC20B6"/>
    <w:rsid w:val="00DC3E62"/>
    <w:rsid w:val="00DC4A57"/>
    <w:rsid w:val="00DC5399"/>
    <w:rsid w:val="00DC5903"/>
    <w:rsid w:val="00DC5B9C"/>
    <w:rsid w:val="00DC5BA9"/>
    <w:rsid w:val="00DC71C1"/>
    <w:rsid w:val="00DC7F90"/>
    <w:rsid w:val="00DD01FA"/>
    <w:rsid w:val="00DD406B"/>
    <w:rsid w:val="00DD4348"/>
    <w:rsid w:val="00DD6348"/>
    <w:rsid w:val="00DD647A"/>
    <w:rsid w:val="00DD667D"/>
    <w:rsid w:val="00DD7AE1"/>
    <w:rsid w:val="00DE01E8"/>
    <w:rsid w:val="00DE10D9"/>
    <w:rsid w:val="00DE1437"/>
    <w:rsid w:val="00DE1E54"/>
    <w:rsid w:val="00DE305C"/>
    <w:rsid w:val="00DE3202"/>
    <w:rsid w:val="00DE756A"/>
    <w:rsid w:val="00DF0750"/>
    <w:rsid w:val="00DF1DAE"/>
    <w:rsid w:val="00DF34A7"/>
    <w:rsid w:val="00DF49EC"/>
    <w:rsid w:val="00DF4C3A"/>
    <w:rsid w:val="00DF50F7"/>
    <w:rsid w:val="00DF60CE"/>
    <w:rsid w:val="00DF64B3"/>
    <w:rsid w:val="00DF7B55"/>
    <w:rsid w:val="00E00062"/>
    <w:rsid w:val="00E01981"/>
    <w:rsid w:val="00E02C68"/>
    <w:rsid w:val="00E0325D"/>
    <w:rsid w:val="00E04B4A"/>
    <w:rsid w:val="00E06092"/>
    <w:rsid w:val="00E06696"/>
    <w:rsid w:val="00E0672E"/>
    <w:rsid w:val="00E06F23"/>
    <w:rsid w:val="00E07AD2"/>
    <w:rsid w:val="00E104CB"/>
    <w:rsid w:val="00E108CB"/>
    <w:rsid w:val="00E11A6B"/>
    <w:rsid w:val="00E12475"/>
    <w:rsid w:val="00E13289"/>
    <w:rsid w:val="00E13B21"/>
    <w:rsid w:val="00E162C0"/>
    <w:rsid w:val="00E1651D"/>
    <w:rsid w:val="00E16AE3"/>
    <w:rsid w:val="00E1743D"/>
    <w:rsid w:val="00E20435"/>
    <w:rsid w:val="00E206CE"/>
    <w:rsid w:val="00E22DD1"/>
    <w:rsid w:val="00E24574"/>
    <w:rsid w:val="00E2490E"/>
    <w:rsid w:val="00E24BFD"/>
    <w:rsid w:val="00E24EF1"/>
    <w:rsid w:val="00E26237"/>
    <w:rsid w:val="00E31B5F"/>
    <w:rsid w:val="00E31C85"/>
    <w:rsid w:val="00E3203C"/>
    <w:rsid w:val="00E3283E"/>
    <w:rsid w:val="00E32E84"/>
    <w:rsid w:val="00E33152"/>
    <w:rsid w:val="00E33BBD"/>
    <w:rsid w:val="00E34AA8"/>
    <w:rsid w:val="00E36130"/>
    <w:rsid w:val="00E37930"/>
    <w:rsid w:val="00E37C17"/>
    <w:rsid w:val="00E43E71"/>
    <w:rsid w:val="00E459D7"/>
    <w:rsid w:val="00E4776A"/>
    <w:rsid w:val="00E5087A"/>
    <w:rsid w:val="00E5107C"/>
    <w:rsid w:val="00E51C7F"/>
    <w:rsid w:val="00E51F91"/>
    <w:rsid w:val="00E54459"/>
    <w:rsid w:val="00E54D5F"/>
    <w:rsid w:val="00E5772D"/>
    <w:rsid w:val="00E57CF9"/>
    <w:rsid w:val="00E610A4"/>
    <w:rsid w:val="00E61B6D"/>
    <w:rsid w:val="00E63B9D"/>
    <w:rsid w:val="00E64A8F"/>
    <w:rsid w:val="00E6540D"/>
    <w:rsid w:val="00E65424"/>
    <w:rsid w:val="00E65A61"/>
    <w:rsid w:val="00E65C76"/>
    <w:rsid w:val="00E66B3B"/>
    <w:rsid w:val="00E708AC"/>
    <w:rsid w:val="00E72DA9"/>
    <w:rsid w:val="00E741FA"/>
    <w:rsid w:val="00E7460D"/>
    <w:rsid w:val="00E80BA8"/>
    <w:rsid w:val="00E820A4"/>
    <w:rsid w:val="00E82499"/>
    <w:rsid w:val="00E82BA0"/>
    <w:rsid w:val="00E83AD1"/>
    <w:rsid w:val="00E845DF"/>
    <w:rsid w:val="00E84BBB"/>
    <w:rsid w:val="00E854BA"/>
    <w:rsid w:val="00E86707"/>
    <w:rsid w:val="00E8671A"/>
    <w:rsid w:val="00E86DFC"/>
    <w:rsid w:val="00E87BB0"/>
    <w:rsid w:val="00E919DE"/>
    <w:rsid w:val="00E91A87"/>
    <w:rsid w:val="00E91F03"/>
    <w:rsid w:val="00E927C0"/>
    <w:rsid w:val="00E951EB"/>
    <w:rsid w:val="00E9553A"/>
    <w:rsid w:val="00E95B1A"/>
    <w:rsid w:val="00E96764"/>
    <w:rsid w:val="00E970B3"/>
    <w:rsid w:val="00E97192"/>
    <w:rsid w:val="00EA0F24"/>
    <w:rsid w:val="00EA2F99"/>
    <w:rsid w:val="00EA46FD"/>
    <w:rsid w:val="00EB2485"/>
    <w:rsid w:val="00EB405D"/>
    <w:rsid w:val="00EB6291"/>
    <w:rsid w:val="00EC0D8A"/>
    <w:rsid w:val="00EC1081"/>
    <w:rsid w:val="00EC149A"/>
    <w:rsid w:val="00EC358E"/>
    <w:rsid w:val="00EC5AA9"/>
    <w:rsid w:val="00EC7055"/>
    <w:rsid w:val="00EC7B5C"/>
    <w:rsid w:val="00ED176A"/>
    <w:rsid w:val="00ED2047"/>
    <w:rsid w:val="00ED234C"/>
    <w:rsid w:val="00ED32E0"/>
    <w:rsid w:val="00ED3DCD"/>
    <w:rsid w:val="00ED4BD5"/>
    <w:rsid w:val="00ED50F7"/>
    <w:rsid w:val="00ED57DA"/>
    <w:rsid w:val="00ED63C2"/>
    <w:rsid w:val="00EE2DB4"/>
    <w:rsid w:val="00EE3316"/>
    <w:rsid w:val="00EE3B1E"/>
    <w:rsid w:val="00EE3CEA"/>
    <w:rsid w:val="00EE4E27"/>
    <w:rsid w:val="00EE6302"/>
    <w:rsid w:val="00EE7F48"/>
    <w:rsid w:val="00EF03F7"/>
    <w:rsid w:val="00EF5E53"/>
    <w:rsid w:val="00EF6128"/>
    <w:rsid w:val="00EF72B9"/>
    <w:rsid w:val="00EF7EF1"/>
    <w:rsid w:val="00F02004"/>
    <w:rsid w:val="00F02300"/>
    <w:rsid w:val="00F02481"/>
    <w:rsid w:val="00F02519"/>
    <w:rsid w:val="00F03066"/>
    <w:rsid w:val="00F03AC6"/>
    <w:rsid w:val="00F05D80"/>
    <w:rsid w:val="00F05E4E"/>
    <w:rsid w:val="00F061CB"/>
    <w:rsid w:val="00F067B9"/>
    <w:rsid w:val="00F06EB8"/>
    <w:rsid w:val="00F076E0"/>
    <w:rsid w:val="00F07F66"/>
    <w:rsid w:val="00F100B0"/>
    <w:rsid w:val="00F13193"/>
    <w:rsid w:val="00F133D5"/>
    <w:rsid w:val="00F139E1"/>
    <w:rsid w:val="00F13F9F"/>
    <w:rsid w:val="00F1572D"/>
    <w:rsid w:val="00F15F34"/>
    <w:rsid w:val="00F17BDE"/>
    <w:rsid w:val="00F17D19"/>
    <w:rsid w:val="00F20395"/>
    <w:rsid w:val="00F2625A"/>
    <w:rsid w:val="00F26454"/>
    <w:rsid w:val="00F26628"/>
    <w:rsid w:val="00F2746A"/>
    <w:rsid w:val="00F27B03"/>
    <w:rsid w:val="00F30408"/>
    <w:rsid w:val="00F32693"/>
    <w:rsid w:val="00F32BAA"/>
    <w:rsid w:val="00F33E1E"/>
    <w:rsid w:val="00F34E73"/>
    <w:rsid w:val="00F35195"/>
    <w:rsid w:val="00F35F21"/>
    <w:rsid w:val="00F36D7B"/>
    <w:rsid w:val="00F3786E"/>
    <w:rsid w:val="00F406DF"/>
    <w:rsid w:val="00F44945"/>
    <w:rsid w:val="00F44D53"/>
    <w:rsid w:val="00F45D88"/>
    <w:rsid w:val="00F50280"/>
    <w:rsid w:val="00F51F4A"/>
    <w:rsid w:val="00F531B7"/>
    <w:rsid w:val="00F54297"/>
    <w:rsid w:val="00F56F3B"/>
    <w:rsid w:val="00F5735E"/>
    <w:rsid w:val="00F6410F"/>
    <w:rsid w:val="00F66867"/>
    <w:rsid w:val="00F66AD0"/>
    <w:rsid w:val="00F67B8A"/>
    <w:rsid w:val="00F71BC0"/>
    <w:rsid w:val="00F73A27"/>
    <w:rsid w:val="00F740E1"/>
    <w:rsid w:val="00F74929"/>
    <w:rsid w:val="00F760C9"/>
    <w:rsid w:val="00F76735"/>
    <w:rsid w:val="00F81105"/>
    <w:rsid w:val="00F83C77"/>
    <w:rsid w:val="00F843EC"/>
    <w:rsid w:val="00F84B64"/>
    <w:rsid w:val="00F850C6"/>
    <w:rsid w:val="00F87278"/>
    <w:rsid w:val="00F90477"/>
    <w:rsid w:val="00F9074D"/>
    <w:rsid w:val="00F91F10"/>
    <w:rsid w:val="00F92FBD"/>
    <w:rsid w:val="00F93294"/>
    <w:rsid w:val="00F93FB2"/>
    <w:rsid w:val="00F94D05"/>
    <w:rsid w:val="00F95FE2"/>
    <w:rsid w:val="00FA0FFF"/>
    <w:rsid w:val="00FA20E7"/>
    <w:rsid w:val="00FA3009"/>
    <w:rsid w:val="00FA447F"/>
    <w:rsid w:val="00FA4539"/>
    <w:rsid w:val="00FA5265"/>
    <w:rsid w:val="00FA5690"/>
    <w:rsid w:val="00FA6533"/>
    <w:rsid w:val="00FA7C29"/>
    <w:rsid w:val="00FA7C90"/>
    <w:rsid w:val="00FB038B"/>
    <w:rsid w:val="00FB0412"/>
    <w:rsid w:val="00FB0A4B"/>
    <w:rsid w:val="00FB13BD"/>
    <w:rsid w:val="00FB307A"/>
    <w:rsid w:val="00FB52AD"/>
    <w:rsid w:val="00FB5D0D"/>
    <w:rsid w:val="00FB6131"/>
    <w:rsid w:val="00FB62FA"/>
    <w:rsid w:val="00FB6D0B"/>
    <w:rsid w:val="00FB7608"/>
    <w:rsid w:val="00FB77DA"/>
    <w:rsid w:val="00FB78E9"/>
    <w:rsid w:val="00FB7CCC"/>
    <w:rsid w:val="00FC04FE"/>
    <w:rsid w:val="00FC092D"/>
    <w:rsid w:val="00FC4418"/>
    <w:rsid w:val="00FC4453"/>
    <w:rsid w:val="00FC5154"/>
    <w:rsid w:val="00FC6152"/>
    <w:rsid w:val="00FC61E7"/>
    <w:rsid w:val="00FC7091"/>
    <w:rsid w:val="00FC79CB"/>
    <w:rsid w:val="00FD111D"/>
    <w:rsid w:val="00FD2F7F"/>
    <w:rsid w:val="00FD33D4"/>
    <w:rsid w:val="00FD4707"/>
    <w:rsid w:val="00FD53B5"/>
    <w:rsid w:val="00FD58C8"/>
    <w:rsid w:val="00FD641C"/>
    <w:rsid w:val="00FD6542"/>
    <w:rsid w:val="00FD7ED4"/>
    <w:rsid w:val="00FE2763"/>
    <w:rsid w:val="00FE3EDD"/>
    <w:rsid w:val="00FE48D6"/>
    <w:rsid w:val="00FE4C86"/>
    <w:rsid w:val="00FE5140"/>
    <w:rsid w:val="00FE749B"/>
    <w:rsid w:val="00FF2B84"/>
    <w:rsid w:val="00FF5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4:docId w14:val="1696B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MS Mincho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574824"/>
    <w:rPr>
      <w:rFonts w:eastAsia="Times New Roman"/>
      <w:sz w:val="24"/>
      <w:szCs w:val="24"/>
      <w:lang w:val="fr-FR" w:eastAsia="en-US"/>
    </w:rPr>
  </w:style>
  <w:style w:type="paragraph" w:styleId="Heading1">
    <w:name w:val="heading 1"/>
    <w:basedOn w:val="Normal"/>
    <w:next w:val="Normal"/>
    <w:qFormat/>
    <w:rsid w:val="00716D41"/>
    <w:pPr>
      <w:keepNext/>
      <w:numPr>
        <w:numId w:val="18"/>
      </w:numPr>
      <w:outlineLvl w:val="0"/>
    </w:pPr>
    <w:rPr>
      <w:b/>
      <w:sz w:val="40"/>
      <w:szCs w:val="32"/>
    </w:rPr>
  </w:style>
  <w:style w:type="paragraph" w:styleId="Heading2">
    <w:name w:val="heading 2"/>
    <w:basedOn w:val="Normal"/>
    <w:next w:val="Normal"/>
    <w:qFormat/>
    <w:rsid w:val="00716D41"/>
    <w:pPr>
      <w:keepNext/>
      <w:spacing w:before="100" w:beforeAutospacing="1" w:after="100" w:afterAutospacing="1"/>
      <w:outlineLvl w:val="1"/>
    </w:pPr>
    <w:rPr>
      <w:b/>
      <w:sz w:val="32"/>
    </w:rPr>
  </w:style>
  <w:style w:type="paragraph" w:styleId="Heading3">
    <w:name w:val="heading 3"/>
    <w:basedOn w:val="Heading2"/>
    <w:next w:val="Normal"/>
    <w:qFormat/>
    <w:rsid w:val="00716D41"/>
    <w:pPr>
      <w:outlineLvl w:val="2"/>
    </w:pPr>
    <w:rPr>
      <w:sz w:val="30"/>
    </w:rPr>
  </w:style>
  <w:style w:type="paragraph" w:styleId="Heading4">
    <w:name w:val="heading 4"/>
    <w:basedOn w:val="Heading2"/>
    <w:next w:val="Normal"/>
    <w:qFormat/>
    <w:rsid w:val="00716D41"/>
    <w:pPr>
      <w:outlineLvl w:val="3"/>
    </w:pPr>
    <w:rPr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0C67EC"/>
    <w:pPr>
      <w:pBdr>
        <w:bottom w:val="single" w:sz="4" w:space="1" w:color="auto"/>
      </w:pBdr>
      <w:tabs>
        <w:tab w:val="center" w:pos="4802"/>
        <w:tab w:val="right" w:pos="9582"/>
      </w:tabs>
    </w:pPr>
    <w:rPr>
      <w:i/>
      <w:iCs/>
      <w:sz w:val="18"/>
    </w:rPr>
  </w:style>
  <w:style w:type="paragraph" w:styleId="Footer">
    <w:name w:val="footer"/>
    <w:basedOn w:val="Normal"/>
    <w:rsid w:val="000C67EC"/>
    <w:pPr>
      <w:pBdr>
        <w:top w:val="single" w:sz="4" w:space="1" w:color="auto"/>
      </w:pBdr>
      <w:tabs>
        <w:tab w:val="center" w:pos="4802"/>
        <w:tab w:val="right" w:pos="9582"/>
      </w:tabs>
    </w:pPr>
    <w:rPr>
      <w:snapToGrid w:val="0"/>
      <w:sz w:val="18"/>
      <w:lang w:val="en-US"/>
    </w:rPr>
  </w:style>
  <w:style w:type="paragraph" w:customStyle="1" w:styleId="Steps">
    <w:name w:val="Steps"/>
    <w:basedOn w:val="Normal"/>
    <w:rsid w:val="00716D41"/>
    <w:pPr>
      <w:spacing w:before="120"/>
    </w:pPr>
  </w:style>
  <w:style w:type="paragraph" w:customStyle="1" w:styleId="Code">
    <w:name w:val="Code"/>
    <w:basedOn w:val="Normal"/>
    <w:next w:val="Normal"/>
    <w:link w:val="CodeChar"/>
    <w:rsid w:val="00D90B86"/>
    <w:rPr>
      <w:rFonts w:ascii="Courier New" w:hAnsi="Courier New"/>
      <w:noProof/>
    </w:rPr>
  </w:style>
  <w:style w:type="paragraph" w:styleId="ListBullet">
    <w:name w:val="List Bullet"/>
    <w:basedOn w:val="Normal"/>
    <w:rsid w:val="00716D41"/>
    <w:pPr>
      <w:numPr>
        <w:numId w:val="1"/>
      </w:numPr>
      <w:spacing w:before="120"/>
    </w:pPr>
  </w:style>
  <w:style w:type="paragraph" w:customStyle="1" w:styleId="Comment">
    <w:name w:val="Comment"/>
    <w:basedOn w:val="Normal"/>
    <w:next w:val="Normal"/>
    <w:link w:val="CommentChar"/>
    <w:rsid w:val="0072702F"/>
    <w:pPr>
      <w:pBdr>
        <w:top w:val="single" w:sz="4" w:space="5" w:color="auto"/>
        <w:bottom w:val="single" w:sz="4" w:space="3" w:color="auto"/>
      </w:pBdr>
      <w:spacing w:before="80"/>
    </w:pPr>
    <w:rPr>
      <w:vanish/>
      <w:color w:val="FF6600"/>
    </w:rPr>
  </w:style>
  <w:style w:type="character" w:customStyle="1" w:styleId="CodeChar1">
    <w:name w:val="Code Char1"/>
    <w:rsid w:val="00716D41"/>
    <w:rPr>
      <w:rFonts w:ascii="Courier New" w:hAnsi="Courier New" w:cs="Times New Roman"/>
      <w:noProof/>
      <w:lang w:val="en-US" w:eastAsia="en-US" w:bidi="ar-SA"/>
    </w:rPr>
  </w:style>
  <w:style w:type="paragraph" w:customStyle="1" w:styleId="Normaloffset">
    <w:name w:val="Normal offset"/>
    <w:basedOn w:val="Normal"/>
    <w:link w:val="NormaloffsetChar"/>
    <w:rsid w:val="00716D41"/>
    <w:pPr>
      <w:ind w:left="2160"/>
    </w:pPr>
  </w:style>
  <w:style w:type="paragraph" w:customStyle="1" w:styleId="Condition">
    <w:name w:val="Condition"/>
    <w:basedOn w:val="Normal"/>
    <w:next w:val="Normal"/>
    <w:link w:val="ConditionChar"/>
    <w:rsid w:val="0072702F"/>
    <w:rPr>
      <w:b/>
      <w:vanish/>
      <w:color w:val="FF0000"/>
    </w:rPr>
  </w:style>
  <w:style w:type="character" w:customStyle="1" w:styleId="ConditionChar">
    <w:name w:val="Condition Char"/>
    <w:link w:val="Condition"/>
    <w:rsid w:val="0072702F"/>
    <w:rPr>
      <w:rFonts w:ascii="Arial" w:eastAsia="MS Mincho" w:hAnsi="Arial"/>
      <w:b/>
      <w:vanish/>
      <w:color w:val="FF0000"/>
      <w:sz w:val="22"/>
      <w:szCs w:val="24"/>
      <w:lang w:val="en-US" w:eastAsia="ja-JP" w:bidi="ar-SA"/>
    </w:rPr>
  </w:style>
  <w:style w:type="character" w:customStyle="1" w:styleId="NormaloffsetChar">
    <w:name w:val="Normal offset Char"/>
    <w:link w:val="Normaloffset"/>
    <w:rsid w:val="00716D41"/>
    <w:rPr>
      <w:rFonts w:ascii="Arial" w:eastAsia="MS Mincho" w:hAnsi="Arial"/>
      <w:sz w:val="24"/>
      <w:szCs w:val="24"/>
      <w:lang w:val="en-US" w:eastAsia="ja-JP" w:bidi="ar-SA"/>
    </w:rPr>
  </w:style>
  <w:style w:type="paragraph" w:styleId="ListBullet2">
    <w:name w:val="List Bullet 2"/>
    <w:basedOn w:val="Normal"/>
    <w:rsid w:val="00716D41"/>
    <w:pPr>
      <w:numPr>
        <w:numId w:val="2"/>
      </w:numPr>
    </w:pPr>
  </w:style>
  <w:style w:type="paragraph" w:styleId="ListBullet3">
    <w:name w:val="List Bullet 3"/>
    <w:basedOn w:val="Normal"/>
    <w:rsid w:val="00716D41"/>
    <w:pPr>
      <w:numPr>
        <w:numId w:val="3"/>
      </w:numPr>
    </w:pPr>
  </w:style>
  <w:style w:type="paragraph" w:styleId="ListBullet4">
    <w:name w:val="List Bullet 4"/>
    <w:basedOn w:val="Normal"/>
    <w:rsid w:val="00716D41"/>
    <w:pPr>
      <w:numPr>
        <w:numId w:val="4"/>
      </w:numPr>
    </w:pPr>
  </w:style>
  <w:style w:type="paragraph" w:styleId="ListBullet5">
    <w:name w:val="List Bullet 5"/>
    <w:basedOn w:val="Normal"/>
    <w:rsid w:val="00716D41"/>
    <w:pPr>
      <w:numPr>
        <w:numId w:val="5"/>
      </w:numPr>
    </w:pPr>
  </w:style>
  <w:style w:type="paragraph" w:styleId="ListNumber">
    <w:name w:val="List Number"/>
    <w:basedOn w:val="Normal"/>
    <w:rsid w:val="00716D41"/>
    <w:pPr>
      <w:numPr>
        <w:numId w:val="6"/>
      </w:numPr>
      <w:tabs>
        <w:tab w:val="clear" w:pos="360"/>
        <w:tab w:val="num" w:pos="4680"/>
      </w:tabs>
    </w:pPr>
  </w:style>
  <w:style w:type="paragraph" w:styleId="ListNumber2">
    <w:name w:val="List Number 2"/>
    <w:basedOn w:val="Normal"/>
    <w:rsid w:val="00716D41"/>
    <w:pPr>
      <w:numPr>
        <w:numId w:val="7"/>
      </w:numPr>
      <w:tabs>
        <w:tab w:val="num" w:pos="2520"/>
      </w:tabs>
    </w:pPr>
  </w:style>
  <w:style w:type="paragraph" w:customStyle="1" w:styleId="Heading2newpage">
    <w:name w:val="Heading 2 (new page)"/>
    <w:basedOn w:val="Heading2"/>
    <w:next w:val="Normal"/>
    <w:rsid w:val="00716D41"/>
    <w:pPr>
      <w:pageBreakBefore/>
    </w:pPr>
    <w:rPr>
      <w:szCs w:val="28"/>
    </w:rPr>
  </w:style>
  <w:style w:type="paragraph" w:styleId="ListContinue3">
    <w:name w:val="List Continue 3"/>
    <w:basedOn w:val="Normal"/>
    <w:rsid w:val="00A65A74"/>
    <w:pPr>
      <w:ind w:left="924"/>
    </w:pPr>
  </w:style>
  <w:style w:type="paragraph" w:styleId="ListContinue4">
    <w:name w:val="List Continue 4"/>
    <w:basedOn w:val="Normal"/>
    <w:rsid w:val="00A65A74"/>
    <w:pPr>
      <w:ind w:left="1208"/>
    </w:pPr>
  </w:style>
  <w:style w:type="paragraph" w:styleId="ListContinue">
    <w:name w:val="List Continue"/>
    <w:basedOn w:val="Normal"/>
    <w:rsid w:val="00716D41"/>
    <w:pPr>
      <w:ind w:left="360"/>
    </w:pPr>
  </w:style>
  <w:style w:type="paragraph" w:styleId="ListContinue2">
    <w:name w:val="List Continue 2"/>
    <w:basedOn w:val="Normal"/>
    <w:rsid w:val="00A65A74"/>
    <w:pPr>
      <w:ind w:left="641"/>
    </w:pPr>
  </w:style>
  <w:style w:type="paragraph" w:styleId="ListContinue5">
    <w:name w:val="List Continue 5"/>
    <w:basedOn w:val="Normal"/>
    <w:rsid w:val="00D90B86"/>
    <w:pPr>
      <w:ind w:left="1491"/>
    </w:pPr>
  </w:style>
  <w:style w:type="character" w:customStyle="1" w:styleId="CodeChar">
    <w:name w:val="Code Char"/>
    <w:link w:val="Code"/>
    <w:rsid w:val="00D90B86"/>
    <w:rPr>
      <w:rFonts w:ascii="Courier New" w:eastAsia="MS Mincho" w:hAnsi="Courier New"/>
      <w:noProof/>
      <w:sz w:val="24"/>
      <w:szCs w:val="24"/>
      <w:lang w:val="en-US" w:eastAsia="ja-JP" w:bidi="ar-SA"/>
    </w:rPr>
  </w:style>
  <w:style w:type="paragraph" w:customStyle="1" w:styleId="HeadingPartorSection">
    <w:name w:val="Heading Part or Section"/>
    <w:basedOn w:val="Heading2newpage"/>
    <w:next w:val="Normal"/>
    <w:rsid w:val="00454913"/>
    <w:pPr>
      <w:numPr>
        <w:ilvl w:val="1"/>
        <w:numId w:val="25"/>
      </w:numPr>
    </w:pPr>
  </w:style>
  <w:style w:type="paragraph" w:customStyle="1" w:styleId="IconInformation">
    <w:name w:val="Icon Information"/>
    <w:basedOn w:val="IconHint"/>
    <w:next w:val="Normal"/>
    <w:rsid w:val="00716D41"/>
    <w:pPr>
      <w:numPr>
        <w:numId w:val="10"/>
      </w:numPr>
      <w:tabs>
        <w:tab w:val="num" w:pos="360"/>
        <w:tab w:val="num" w:pos="936"/>
      </w:tabs>
      <w:ind w:left="936" w:hanging="936"/>
    </w:pPr>
  </w:style>
  <w:style w:type="paragraph" w:customStyle="1" w:styleId="IconWarning">
    <w:name w:val="Icon Warning"/>
    <w:basedOn w:val="IconHint"/>
    <w:next w:val="Normal"/>
    <w:rsid w:val="00716D41"/>
    <w:pPr>
      <w:numPr>
        <w:numId w:val="11"/>
      </w:numPr>
      <w:tabs>
        <w:tab w:val="num" w:pos="360"/>
      </w:tabs>
    </w:pPr>
  </w:style>
  <w:style w:type="paragraph" w:customStyle="1" w:styleId="IconNote">
    <w:name w:val="Icon Note"/>
    <w:basedOn w:val="IconHint"/>
    <w:next w:val="Normal"/>
    <w:link w:val="IconNoteChar"/>
    <w:rsid w:val="0072702F"/>
    <w:pPr>
      <w:numPr>
        <w:numId w:val="16"/>
      </w:numPr>
    </w:pPr>
  </w:style>
  <w:style w:type="paragraph" w:customStyle="1" w:styleId="IconLinux">
    <w:name w:val="Icon Linux"/>
    <w:basedOn w:val="IconHint"/>
    <w:next w:val="Normal"/>
    <w:rsid w:val="00716D41"/>
    <w:pPr>
      <w:numPr>
        <w:numId w:val="14"/>
      </w:numPr>
      <w:tabs>
        <w:tab w:val="num" w:pos="360"/>
      </w:tabs>
    </w:pPr>
  </w:style>
  <w:style w:type="paragraph" w:customStyle="1" w:styleId="IconWindows">
    <w:name w:val="Icon Windows"/>
    <w:basedOn w:val="IconHint"/>
    <w:next w:val="Normal"/>
    <w:rsid w:val="00716D41"/>
    <w:pPr>
      <w:numPr>
        <w:numId w:val="8"/>
      </w:numPr>
      <w:tabs>
        <w:tab w:val="num" w:pos="360"/>
      </w:tabs>
    </w:pPr>
  </w:style>
  <w:style w:type="paragraph" w:customStyle="1" w:styleId="IconHint">
    <w:name w:val="Icon Hint"/>
    <w:basedOn w:val="Normal"/>
    <w:next w:val="Normal"/>
    <w:link w:val="IconHintChar"/>
    <w:rsid w:val="00B74955"/>
    <w:pPr>
      <w:numPr>
        <w:numId w:val="24"/>
      </w:numPr>
      <w:pBdr>
        <w:top w:val="threeDEngrave" w:sz="12" w:space="3" w:color="auto"/>
      </w:pBdr>
    </w:pPr>
  </w:style>
  <w:style w:type="paragraph" w:customStyle="1" w:styleId="IconQuestion">
    <w:name w:val="Icon Question"/>
    <w:basedOn w:val="IconHint"/>
    <w:next w:val="Normal"/>
    <w:rsid w:val="00716D41"/>
    <w:pPr>
      <w:numPr>
        <w:numId w:val="13"/>
      </w:numPr>
      <w:tabs>
        <w:tab w:val="num" w:pos="360"/>
      </w:tabs>
      <w:ind w:left="360" w:hanging="360"/>
    </w:pPr>
  </w:style>
  <w:style w:type="paragraph" w:customStyle="1" w:styleId="IconUNIX">
    <w:name w:val="Icon UNIX"/>
    <w:basedOn w:val="IconHint"/>
    <w:next w:val="Normal"/>
    <w:rsid w:val="00716D41"/>
    <w:pPr>
      <w:numPr>
        <w:numId w:val="12"/>
      </w:numPr>
      <w:tabs>
        <w:tab w:val="num" w:pos="360"/>
      </w:tabs>
    </w:pPr>
  </w:style>
  <w:style w:type="character" w:customStyle="1" w:styleId="CommentChar">
    <w:name w:val="Comment Char"/>
    <w:link w:val="Comment"/>
    <w:rsid w:val="0072702F"/>
    <w:rPr>
      <w:rFonts w:ascii="Arial" w:eastAsia="MS Mincho" w:hAnsi="Arial"/>
      <w:vanish/>
      <w:color w:val="FF6600"/>
      <w:sz w:val="22"/>
      <w:szCs w:val="24"/>
      <w:lang w:val="en-US" w:eastAsia="ja-JP" w:bidi="ar-SA"/>
    </w:rPr>
  </w:style>
  <w:style w:type="character" w:customStyle="1" w:styleId="IconNoteChar">
    <w:name w:val="Icon Note Char"/>
    <w:link w:val="IconNote"/>
    <w:rsid w:val="0072702F"/>
    <w:rPr>
      <w:rFonts w:eastAsia="Times New Roman"/>
      <w:sz w:val="24"/>
      <w:szCs w:val="24"/>
      <w:lang w:val="fr-FR" w:eastAsia="en-US"/>
    </w:rPr>
  </w:style>
  <w:style w:type="character" w:customStyle="1" w:styleId="IconHintChar">
    <w:name w:val="Icon Hint Char"/>
    <w:basedOn w:val="IconNoteChar"/>
    <w:link w:val="IconHint"/>
    <w:rsid w:val="00B74955"/>
    <w:rPr>
      <w:rFonts w:eastAsia="Times New Roman"/>
      <w:sz w:val="24"/>
      <w:szCs w:val="24"/>
      <w:lang w:val="fr-FR" w:eastAsia="en-US"/>
    </w:rPr>
  </w:style>
  <w:style w:type="paragraph" w:customStyle="1" w:styleId="IconEnd">
    <w:name w:val="Icon End"/>
    <w:basedOn w:val="Normal"/>
    <w:next w:val="Normal"/>
    <w:rsid w:val="0040099C"/>
    <w:pPr>
      <w:pBdr>
        <w:bottom w:val="threeDEmboss" w:sz="12" w:space="1" w:color="auto"/>
      </w:pBdr>
    </w:pPr>
    <w:rPr>
      <w:sz w:val="6"/>
    </w:rPr>
  </w:style>
  <w:style w:type="paragraph" w:customStyle="1" w:styleId="IconImportant">
    <w:name w:val="Icon Important"/>
    <w:basedOn w:val="IconHint"/>
    <w:next w:val="Normal"/>
    <w:rsid w:val="00716D41"/>
    <w:pPr>
      <w:numPr>
        <w:numId w:val="15"/>
      </w:numPr>
      <w:tabs>
        <w:tab w:val="num" w:pos="360"/>
      </w:tabs>
    </w:pPr>
  </w:style>
  <w:style w:type="paragraph" w:customStyle="1" w:styleId="HeadingSubsection">
    <w:name w:val="Heading Subsection"/>
    <w:basedOn w:val="Heading2"/>
    <w:next w:val="Normal"/>
    <w:rsid w:val="00454913"/>
    <w:pPr>
      <w:numPr>
        <w:ilvl w:val="2"/>
        <w:numId w:val="25"/>
      </w:numPr>
      <w:outlineLvl w:val="2"/>
    </w:pPr>
    <w:rPr>
      <w:i/>
      <w:sz w:val="28"/>
    </w:rPr>
  </w:style>
  <w:style w:type="paragraph" w:customStyle="1" w:styleId="IconBegin">
    <w:name w:val="Icon Begin"/>
    <w:basedOn w:val="IconHint"/>
    <w:next w:val="Normal"/>
    <w:rsid w:val="00DC5B9C"/>
    <w:pPr>
      <w:numPr>
        <w:numId w:val="0"/>
      </w:numPr>
    </w:pPr>
  </w:style>
  <w:style w:type="paragraph" w:customStyle="1" w:styleId="IconExample">
    <w:name w:val="Icon Example"/>
    <w:basedOn w:val="IconHint"/>
    <w:next w:val="Normal"/>
    <w:rsid w:val="008D161B"/>
    <w:pPr>
      <w:numPr>
        <w:numId w:val="9"/>
      </w:numPr>
    </w:pPr>
  </w:style>
  <w:style w:type="paragraph" w:customStyle="1" w:styleId="IconStop">
    <w:name w:val="Icon Stop"/>
    <w:basedOn w:val="IconHint"/>
    <w:next w:val="Normal"/>
    <w:rsid w:val="008D161B"/>
    <w:pPr>
      <w:numPr>
        <w:numId w:val="19"/>
      </w:numPr>
    </w:pPr>
  </w:style>
  <w:style w:type="paragraph" w:customStyle="1" w:styleId="IconSyntax">
    <w:name w:val="Icon Syntax"/>
    <w:basedOn w:val="IconHint"/>
    <w:next w:val="Normal"/>
    <w:rsid w:val="00C76894"/>
    <w:pPr>
      <w:numPr>
        <w:numId w:val="20"/>
      </w:numPr>
    </w:pPr>
  </w:style>
  <w:style w:type="paragraph" w:customStyle="1" w:styleId="IconRequirements">
    <w:name w:val="Icon Requirements"/>
    <w:basedOn w:val="IconHint"/>
    <w:next w:val="Normal"/>
    <w:rsid w:val="00C570BE"/>
    <w:pPr>
      <w:numPr>
        <w:numId w:val="21"/>
      </w:numPr>
    </w:pPr>
  </w:style>
  <w:style w:type="paragraph" w:customStyle="1" w:styleId="IconOptional">
    <w:name w:val="Icon Optional"/>
    <w:basedOn w:val="IconHint"/>
    <w:next w:val="Normal"/>
    <w:rsid w:val="00B74955"/>
    <w:pPr>
      <w:numPr>
        <w:numId w:val="22"/>
      </w:numPr>
    </w:pPr>
  </w:style>
  <w:style w:type="paragraph" w:customStyle="1" w:styleId="IconTroubleshoot">
    <w:name w:val="Icon Troubleshoot"/>
    <w:basedOn w:val="IconHint"/>
    <w:next w:val="Normal"/>
    <w:rsid w:val="00B74955"/>
    <w:pPr>
      <w:numPr>
        <w:numId w:val="23"/>
      </w:numPr>
    </w:pPr>
  </w:style>
  <w:style w:type="paragraph" w:customStyle="1" w:styleId="HeadingSub-part">
    <w:name w:val="Heading Sub-part"/>
    <w:basedOn w:val="HeadingSubsection"/>
    <w:next w:val="Normal"/>
    <w:rsid w:val="00454913"/>
    <w:pPr>
      <w:numPr>
        <w:numId w:val="17"/>
      </w:numPr>
    </w:pPr>
  </w:style>
  <w:style w:type="character" w:styleId="Hyperlink">
    <w:name w:val="Hyperlink"/>
    <w:uiPriority w:val="99"/>
    <w:rsid w:val="005B1EFB"/>
    <w:rPr>
      <w:color w:val="0563C1"/>
      <w:u w:val="single"/>
    </w:rPr>
  </w:style>
  <w:style w:type="table" w:styleId="TableGrid">
    <w:name w:val="Table Grid"/>
    <w:basedOn w:val="TableNormal"/>
    <w:rsid w:val="00434A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loudhost">
    <w:name w:val="cloudhost"/>
    <w:basedOn w:val="Normal"/>
    <w:rsid w:val="00A26DEB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A850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rsid w:val="00A85095"/>
    <w:rPr>
      <w:rFonts w:ascii="Courier New" w:hAnsi="Courier New" w:cs="Courier New"/>
    </w:rPr>
  </w:style>
  <w:style w:type="paragraph" w:styleId="TOC1">
    <w:name w:val="toc 1"/>
    <w:basedOn w:val="Normal"/>
    <w:next w:val="Normal"/>
    <w:autoRedefine/>
    <w:uiPriority w:val="39"/>
    <w:rsid w:val="00ED3DCD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rsid w:val="00ED3DCD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rsid w:val="00ED3DCD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rsid w:val="00ED3DCD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rsid w:val="00ED3DCD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rsid w:val="00ED3DCD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rsid w:val="00ED3DCD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rsid w:val="00ED3DCD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rsid w:val="00ED3DCD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CommentReference">
    <w:name w:val="annotation reference"/>
    <w:rsid w:val="00321BF9"/>
    <w:rPr>
      <w:sz w:val="18"/>
      <w:szCs w:val="18"/>
    </w:rPr>
  </w:style>
  <w:style w:type="paragraph" w:styleId="CommentText">
    <w:name w:val="annotation text"/>
    <w:basedOn w:val="Normal"/>
    <w:link w:val="CommentTextChar"/>
    <w:rsid w:val="00321BF9"/>
  </w:style>
  <w:style w:type="character" w:customStyle="1" w:styleId="CommentTextChar">
    <w:name w:val="Comment Text Char"/>
    <w:link w:val="CommentText"/>
    <w:rsid w:val="00321BF9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321BF9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321BF9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321BF9"/>
    <w:rPr>
      <w:sz w:val="18"/>
      <w:szCs w:val="18"/>
    </w:rPr>
  </w:style>
  <w:style w:type="character" w:customStyle="1" w:styleId="BalloonTextChar">
    <w:name w:val="Balloon Text Char"/>
    <w:link w:val="BalloonText"/>
    <w:rsid w:val="00321BF9"/>
    <w:rPr>
      <w:sz w:val="18"/>
      <w:szCs w:val="18"/>
    </w:rPr>
  </w:style>
  <w:style w:type="character" w:styleId="FollowedHyperlink">
    <w:name w:val="FollowedHyperlink"/>
    <w:rsid w:val="00BB0354"/>
    <w:rPr>
      <w:color w:val="954F72"/>
      <w:u w:val="single"/>
    </w:rPr>
  </w:style>
  <w:style w:type="paragraph" w:styleId="NormalWeb">
    <w:name w:val="Normal (Web)"/>
    <w:basedOn w:val="Normal"/>
    <w:uiPriority w:val="99"/>
    <w:unhideWhenUsed/>
    <w:rsid w:val="00CD2377"/>
    <w:pPr>
      <w:spacing w:before="100" w:beforeAutospacing="1" w:after="100" w:afterAutospacing="1"/>
    </w:pPr>
    <w:rPr>
      <w:rFonts w:eastAsiaTheme="minorEastAsia"/>
    </w:rPr>
  </w:style>
  <w:style w:type="character" w:styleId="Strong">
    <w:name w:val="Strong"/>
    <w:uiPriority w:val="22"/>
    <w:qFormat/>
    <w:rsid w:val="00777C2E"/>
    <w:rPr>
      <w:b/>
      <w:bCs/>
    </w:rPr>
  </w:style>
  <w:style w:type="character" w:customStyle="1" w:styleId="debug-message-object-value">
    <w:name w:val="debug-message-object-value"/>
    <w:basedOn w:val="DefaultParagraphFont"/>
    <w:rsid w:val="006D5350"/>
  </w:style>
  <w:style w:type="character" w:customStyle="1" w:styleId="debug-message-object-header">
    <w:name w:val="debug-message-object-header"/>
    <w:basedOn w:val="DefaultParagraphFont"/>
    <w:rsid w:val="006D5350"/>
  </w:style>
  <w:style w:type="character" w:customStyle="1" w:styleId="debug-message-object-key">
    <w:name w:val="debug-message-object-key"/>
    <w:basedOn w:val="DefaultParagraphFont"/>
    <w:rsid w:val="006D5350"/>
  </w:style>
  <w:style w:type="character" w:styleId="UnresolvedMention">
    <w:name w:val="Unresolved Mention"/>
    <w:basedOn w:val="DefaultParagraphFont"/>
    <w:rsid w:val="00AC7B8C"/>
    <w:rPr>
      <w:color w:val="808080"/>
      <w:shd w:val="clear" w:color="auto" w:fill="E6E6E6"/>
    </w:rPr>
  </w:style>
  <w:style w:type="paragraph" w:customStyle="1" w:styleId="image">
    <w:name w:val="image"/>
    <w:basedOn w:val="Steps"/>
    <w:qFormat/>
    <w:rsid w:val="00100C05"/>
    <w:pPr>
      <w:spacing w:before="480" w:after="480"/>
      <w:jc w:val="center"/>
    </w:pPr>
    <w:rPr>
      <w:noProof/>
      <w:color w:val="000000" w:themeColor="text1"/>
    </w:rPr>
  </w:style>
  <w:style w:type="paragraph" w:styleId="ListParagraph">
    <w:name w:val="List Paragraph"/>
    <w:basedOn w:val="Normal"/>
    <w:uiPriority w:val="34"/>
    <w:qFormat/>
    <w:rsid w:val="00FB0A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0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53449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2987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432398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36002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20689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00354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4487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325754">
          <w:marLeft w:val="86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10194">
          <w:marLeft w:val="86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65746">
          <w:marLeft w:val="86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9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2699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2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5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35054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24396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73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6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4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33318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23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7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9618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0490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9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1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8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6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13181">
          <w:marLeft w:val="99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6067">
          <w:marLeft w:val="99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22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0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2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02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69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070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2899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0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0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8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57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901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187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246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6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597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242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520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68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7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79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70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9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702925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27429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269599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2497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38328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19322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0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0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1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3818">
          <w:marLeft w:val="850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07622">
          <w:marLeft w:val="850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04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24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57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14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2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96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556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2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60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80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35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0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footer" Target="footer3.xml"/><Relationship Id="rId16" Type="http://schemas.openxmlformats.org/officeDocument/2006/relationships/image" Target="media/image7.png"/><Relationship Id="rId107" Type="http://schemas.openxmlformats.org/officeDocument/2006/relationships/header" Target="header1.xml"/><Relationship Id="rId11" Type="http://schemas.openxmlformats.org/officeDocument/2006/relationships/image" Target="media/image3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emf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fontTable" Target="fontTable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header" Target="header2.xml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://ibmcloud-watson-day.mybluemix.net/files/Lab3_IoT_Flow.v2.1.json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14" Type="http://schemas.openxmlformats.org/officeDocument/2006/relationships/theme" Target="theme/theme1.xml"/><Relationship Id="rId10" Type="http://schemas.openxmlformats.org/officeDocument/2006/relationships/hyperlink" Target="https://console.bluemix.net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hyperlink" Target="http://bluemix.net/" TargetMode="External"/><Relationship Id="rId13" Type="http://schemas.openxmlformats.org/officeDocument/2006/relationships/hyperlink" Target="https://nodered.org/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109" Type="http://schemas.openxmlformats.org/officeDocument/2006/relationships/footer" Target="footer1.xml"/><Relationship Id="rId34" Type="http://schemas.openxmlformats.org/officeDocument/2006/relationships/image" Target="media/image22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image" Target="media/image1.jpe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hyperlink" Target="http://ibm.biz/iotsensor" TargetMode="External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footer" Target="footer2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hyperlink" Target="http://ibmcloud-watson-day.mybluemix.net/files/Lab3_IoT_Flow.v2.1.json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8.png"/><Relationship Id="rId35" Type="http://schemas.openxmlformats.org/officeDocument/2006/relationships/image" Target="media/image23.tiff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20" Type="http://schemas.openxmlformats.org/officeDocument/2006/relationships/hyperlink" Target="http://ibmcloud-watson-day.mybluemix.net/files/Lab3_IoT_Dashboard.v2.1.json" TargetMode="External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header" Target="header3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9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DOCUME~1\ADMINI~1\LOCALS~1\Temp\notesEA312D\ClassAuthorExercis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C:\DOCUME~1\ADMINI~1\LOCALS~1\Temp\notesEA312D\ClassAuthorExercise.dot</Template>
  <TotalTime>161</TotalTime>
  <Pages>41</Pages>
  <Words>2868</Words>
  <Characters>16351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 title</vt:lpstr>
    </vt:vector>
  </TitlesOfParts>
  <Company>IBM</Company>
  <LinksUpToDate>false</LinksUpToDate>
  <CharactersWithSpaces>19181</CharactersWithSpaces>
  <SharedDoc>false</SharedDoc>
  <HLinks>
    <vt:vector size="30" baseType="variant">
      <vt:variant>
        <vt:i4>1835090</vt:i4>
      </vt:variant>
      <vt:variant>
        <vt:i4>36</vt:i4>
      </vt:variant>
      <vt:variant>
        <vt:i4>0</vt:i4>
      </vt:variant>
      <vt:variant>
        <vt:i4>5</vt:i4>
      </vt:variant>
      <vt:variant>
        <vt:lpwstr>http://www.bluemix.net)/</vt:lpwstr>
      </vt:variant>
      <vt:variant>
        <vt:lpwstr/>
      </vt:variant>
      <vt:variant>
        <vt:i4>1835090</vt:i4>
      </vt:variant>
      <vt:variant>
        <vt:i4>33</vt:i4>
      </vt:variant>
      <vt:variant>
        <vt:i4>0</vt:i4>
      </vt:variant>
      <vt:variant>
        <vt:i4>5</vt:i4>
      </vt:variant>
      <vt:variant>
        <vt:lpwstr>http://www.bluemix.net)/</vt:lpwstr>
      </vt:variant>
      <vt:variant>
        <vt:lpwstr/>
      </vt:variant>
      <vt:variant>
        <vt:i4>7405604</vt:i4>
      </vt:variant>
      <vt:variant>
        <vt:i4>30</vt:i4>
      </vt:variant>
      <vt:variant>
        <vt:i4>0</vt:i4>
      </vt:variant>
      <vt:variant>
        <vt:i4>5</vt:i4>
      </vt:variant>
      <vt:variant>
        <vt:lpwstr>http://www.putty.org)/</vt:lpwstr>
      </vt:variant>
      <vt:variant>
        <vt:lpwstr/>
      </vt:variant>
      <vt:variant>
        <vt:i4>6553656</vt:i4>
      </vt:variant>
      <vt:variant>
        <vt:i4>27</vt:i4>
      </vt:variant>
      <vt:variant>
        <vt:i4>0</vt:i4>
      </vt:variant>
      <vt:variant>
        <vt:i4>5</vt:i4>
      </vt:variant>
      <vt:variant>
        <vt:lpwstr>https://hub.jazz.net)/</vt:lpwstr>
      </vt:variant>
      <vt:variant>
        <vt:lpwstr/>
      </vt:variant>
      <vt:variant>
        <vt:i4>5701677</vt:i4>
      </vt:variant>
      <vt:variant>
        <vt:i4>24</vt:i4>
      </vt:variant>
      <vt:variant>
        <vt:i4>0</vt:i4>
      </vt:variant>
      <vt:variant>
        <vt:i4>5</vt:i4>
      </vt:variant>
      <vt:variant>
        <vt:lpwstr>http://ibm.biz/Bluemix-BC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title</dc:title>
  <dc:subject/>
  <dc:creator>AA</dc:creator>
  <cp:keywords/>
  <dc:description>IBM Class Author lab exercise</dc:description>
  <cp:lastModifiedBy>CHRISTOPHE Lalevee</cp:lastModifiedBy>
  <cp:revision>64</cp:revision>
  <cp:lastPrinted>2018-06-26T14:17:00Z</cp:lastPrinted>
  <dcterms:created xsi:type="dcterms:W3CDTF">2018-06-20T15:02:00Z</dcterms:created>
  <dcterms:modified xsi:type="dcterms:W3CDTF">2018-06-26T15:51:00Z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emplate name">
    <vt:lpwstr>Class Author Exercise</vt:lpwstr>
  </property>
  <property fmtid="{D5CDD505-2E9C-101B-9397-08002B2CF9AE}" pid="3" name="Template version">
    <vt:lpwstr>5.2</vt:lpwstr>
  </property>
</Properties>
</file>