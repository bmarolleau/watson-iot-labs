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57F44431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</w:t>
      </w:r>
      <w:proofErr w:type="gramEnd"/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7DADB20C" w:rsidR="008E534D" w:rsidRPr="0024251B" w:rsidRDefault="00045486" w:rsidP="008E534D">
      <w:pPr>
        <w:jc w:val="center"/>
        <w:rPr>
          <w:rFonts w:ascii="Arial" w:hAnsi="Arial" w:cs="Arial"/>
        </w:rPr>
      </w:pPr>
      <w:proofErr w:type="spellStart"/>
      <w:r w:rsidRPr="0024251B">
        <w:rPr>
          <w:rFonts w:ascii="Arial" w:hAnsi="Arial" w:cs="Arial"/>
          <w:sz w:val="18"/>
          <w:szCs w:val="18"/>
        </w:rPr>
        <w:t>June</w:t>
      </w:r>
      <w:proofErr w:type="spellEnd"/>
      <w:r w:rsidR="00A051F0" w:rsidRPr="0024251B">
        <w:rPr>
          <w:rFonts w:ascii="Arial" w:hAnsi="Arial" w:cs="Arial"/>
          <w:sz w:val="18"/>
          <w:szCs w:val="18"/>
        </w:rPr>
        <w:t xml:space="preserve"> 201</w:t>
      </w:r>
      <w:r w:rsidR="0024251B">
        <w:rPr>
          <w:rFonts w:ascii="Arial" w:hAnsi="Arial" w:cs="Arial"/>
          <w:sz w:val="18"/>
          <w:szCs w:val="18"/>
        </w:rPr>
        <w:t>9</w:t>
      </w:r>
      <w:r w:rsidR="00A051F0" w:rsidRPr="0024251B">
        <w:rPr>
          <w:rFonts w:ascii="Arial" w:hAnsi="Arial" w:cs="Arial"/>
          <w:sz w:val="18"/>
          <w:szCs w:val="18"/>
        </w:rPr>
        <w:t xml:space="preserve"> </w:t>
      </w:r>
      <w:r w:rsidR="0024251B">
        <w:rPr>
          <w:rFonts w:ascii="Arial" w:hAnsi="Arial" w:cs="Arial"/>
          <w:sz w:val="18"/>
          <w:szCs w:val="18"/>
        </w:rPr>
        <w:t>–</w:t>
      </w:r>
      <w:r w:rsidR="00A051F0" w:rsidRPr="0024251B">
        <w:rPr>
          <w:rFonts w:ascii="Arial" w:hAnsi="Arial" w:cs="Arial"/>
          <w:sz w:val="18"/>
          <w:szCs w:val="18"/>
        </w:rPr>
        <w:t xml:space="preserve"> v</w:t>
      </w:r>
      <w:r w:rsidR="0024251B">
        <w:rPr>
          <w:rFonts w:ascii="Arial" w:hAnsi="Arial" w:cs="Arial"/>
          <w:sz w:val="18"/>
          <w:szCs w:val="18"/>
        </w:rPr>
        <w:t>1.0</w:t>
      </w:r>
      <w:r w:rsidR="00ED3DCD" w:rsidRPr="0024251B">
        <w:rPr>
          <w:rFonts w:ascii="Arial" w:hAnsi="Arial" w:cs="Arial"/>
        </w:rPr>
        <w:br w:type="page"/>
      </w:r>
    </w:p>
    <w:p w14:paraId="26569E4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4E0EA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BC994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62BD5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933A6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EF19BD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96A9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787FF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8DC76A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BF4A7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1C6AD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A3BB9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61EF6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D7791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B51AC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A9A086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7B87D6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9FE81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29EA12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5DC1A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5DFEB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6FFAFB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2FACA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19C5A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046C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8863C6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D9281F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6AB391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EBA3D0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E19E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E3099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8587A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80C6B6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027D25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2B8280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208E9B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D8610E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929FF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4955D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93E362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59598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34741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A34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2DEEF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E8281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19A99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3650CE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42C8AE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35D66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C10401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C3D742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D6A9C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9CC9F1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5296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7A772E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4A3E0A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D0C480" w14:textId="62F84021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48B5C3" w14:textId="47248D46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04C9EF4" w14:textId="767ADF63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2D8D69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8F50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7B4E7D0" w14:textId="5F1955D2" w:rsidR="008E534D" w:rsidRPr="0024251B" w:rsidRDefault="008E534D" w:rsidP="008E534D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24251B">
        <w:rPr>
          <w:rFonts w:ascii="Arial" w:hAnsi="Arial" w:cs="Arial"/>
          <w:sz w:val="20"/>
          <w:szCs w:val="20"/>
        </w:rPr>
        <w:t>Authors</w:t>
      </w:r>
      <w:proofErr w:type="spellEnd"/>
      <w:r w:rsidRPr="0024251B">
        <w:rPr>
          <w:rFonts w:ascii="Arial" w:hAnsi="Arial" w:cs="Arial"/>
          <w:sz w:val="20"/>
          <w:szCs w:val="20"/>
        </w:rPr>
        <w:t>:</w:t>
      </w:r>
      <w:proofErr w:type="gramEnd"/>
      <w:r w:rsidRPr="0024251B">
        <w:rPr>
          <w:rFonts w:ascii="Arial" w:hAnsi="Arial" w:cs="Arial"/>
          <w:sz w:val="20"/>
          <w:szCs w:val="20"/>
        </w:rPr>
        <w:t xml:space="preserve"> </w:t>
      </w:r>
      <w:r w:rsidR="00137DBE" w:rsidRPr="0024251B">
        <w:rPr>
          <w:rFonts w:ascii="Arial" w:hAnsi="Arial" w:cs="Arial"/>
          <w:sz w:val="20"/>
          <w:szCs w:val="20"/>
        </w:rPr>
        <w:t xml:space="preserve">B.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Marolleau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C.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Bacle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</w:t>
      </w:r>
      <w:r w:rsidRPr="0024251B">
        <w:rPr>
          <w:rFonts w:ascii="Arial" w:hAnsi="Arial" w:cs="Arial"/>
          <w:sz w:val="20"/>
          <w:szCs w:val="20"/>
        </w:rPr>
        <w:t xml:space="preserve">C. </w:t>
      </w:r>
      <w:proofErr w:type="spellStart"/>
      <w:r w:rsidRPr="0024251B">
        <w:rPr>
          <w:rFonts w:ascii="Arial" w:hAnsi="Arial" w:cs="Arial"/>
          <w:sz w:val="20"/>
          <w:szCs w:val="20"/>
        </w:rPr>
        <w:t>Lalevée</w:t>
      </w:r>
      <w:proofErr w:type="spellEnd"/>
    </w:p>
    <w:p w14:paraId="75E8156B" w14:textId="027F05D4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2018 -</w:t>
      </w:r>
      <w:r>
        <w:rPr>
          <w:rFonts w:ascii="Arial" w:hAnsi="Arial" w:cs="Arial"/>
          <w:sz w:val="20"/>
          <w:szCs w:val="20"/>
          <w:lang w:val="en-US"/>
        </w:rPr>
        <w:t xml:space="preserve"> v2.2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p w14:paraId="29F1170E" w14:textId="1EAC476C" w:rsidR="00DE3C90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9191845" w:history="1">
        <w:r w:rsidR="00DE3C90" w:rsidRPr="0031266D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DE3C90">
          <w:rPr>
            <w:noProof/>
            <w:webHidden/>
          </w:rPr>
          <w:tab/>
        </w:r>
        <w:r w:rsidR="00DE3C90">
          <w:rPr>
            <w:noProof/>
            <w:webHidden/>
          </w:rPr>
          <w:fldChar w:fldCharType="begin"/>
        </w:r>
        <w:r w:rsidR="00DE3C90">
          <w:rPr>
            <w:noProof/>
            <w:webHidden/>
          </w:rPr>
          <w:instrText xml:space="preserve"> PAGEREF _Toc9191845 \h </w:instrText>
        </w:r>
        <w:r w:rsidR="00DE3C90">
          <w:rPr>
            <w:noProof/>
            <w:webHidden/>
          </w:rPr>
        </w:r>
        <w:r w:rsidR="00DE3C90">
          <w:rPr>
            <w:noProof/>
            <w:webHidden/>
          </w:rPr>
          <w:fldChar w:fldCharType="separate"/>
        </w:r>
        <w:r w:rsidR="00DE3C90">
          <w:rPr>
            <w:noProof/>
            <w:webHidden/>
          </w:rPr>
          <w:t>4</w:t>
        </w:r>
        <w:r w:rsidR="00DE3C90">
          <w:rPr>
            <w:noProof/>
            <w:webHidden/>
          </w:rPr>
          <w:fldChar w:fldCharType="end"/>
        </w:r>
      </w:hyperlink>
    </w:p>
    <w:p w14:paraId="210E46F5" w14:textId="1E5490AC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46" w:history="1"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>Hands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>-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>on presentation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C4FACC" w14:textId="4F617476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47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D63D21" w14:textId="3BA6EC9F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48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F3C65F" w14:textId="7E8322AD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49" w:history="1">
        <w:r w:rsidRPr="0031266D">
          <w:rPr>
            <w:rStyle w:val="Hyperlink"/>
            <w:rFonts w:eastAsia="MS Mincho"/>
            <w:noProof/>
            <w:lang w:val="en-US"/>
          </w:rPr>
          <w:t>Cloud: Create Node-RED application and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0E0ADE" w14:textId="7339EBDD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0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Create a virtual sensor and a new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C3D71D" w14:textId="5A65BE12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51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206607" w14:textId="10F095D5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52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F6E300" w14:textId="532A7097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3" w:history="1">
        <w:r w:rsidRPr="0031266D">
          <w:rPr>
            <w:rStyle w:val="Hyperlink"/>
            <w:rFonts w:eastAsia="MS Mincho"/>
            <w:noProof/>
            <w:lang w:val="en-US"/>
          </w:rPr>
          <w:t>2.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</w:t>
        </w:r>
        <w:r w:rsidRPr="0031266D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-RED on PI:   MQTT 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6F4347" w14:textId="428BC963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4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Cloud: Visual Recognition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74D12F" w14:textId="40590DF0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5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189E278" w14:textId="7EF1B67D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6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Camera &amp;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C21319" w14:textId="0FFEA891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7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6.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Grovepi Hat &amp; Sensors (Optional #1)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638984" w14:textId="1D379283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8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7.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Insert IoT Data in Cloudant DB (Optional #2)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9F41DB" w14:textId="22AE8DFB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59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8.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Process IoT Data with Watson Language Translator (Optional #3)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AE2B2E" w14:textId="68122B8C" w:rsidR="00DE3C90" w:rsidRDefault="00DE3C90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9191860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9.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B352A" w14:textId="6ECFC692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61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AF3619B" w14:textId="74AF262B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62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5F42684" w14:textId="77C45692" w:rsidR="00DE3C90" w:rsidRDefault="00DE3C90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9191863" w:history="1">
        <w:r w:rsidRPr="0031266D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31266D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_Toc9191863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5D35ABE" w14:textId="43A7FA60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0" w:name="_Toc514860150"/>
      <w:bookmarkStart w:id="1" w:name="_Toc9191845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50EBD52B">
            <wp:simplePos x="0" y="0"/>
            <wp:positionH relativeFrom="margin">
              <wp:posOffset>-186406</wp:posOffset>
            </wp:positionH>
            <wp:positionV relativeFrom="paragraph">
              <wp:posOffset>312380</wp:posOffset>
            </wp:positionV>
            <wp:extent cx="6096000" cy="13462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0"/>
      <w:bookmarkEnd w:id="1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05B8A24A" w:rsidR="008A43A2" w:rsidRPr="008E534D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0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24251B">
      <w:pPr>
        <w:pStyle w:val="HeadingPartorSection"/>
        <w:numPr>
          <w:ilvl w:val="0"/>
          <w:numId w:val="0"/>
        </w:numPr>
        <w:spacing w:after="360" w:afterAutospacing="0"/>
        <w:rPr>
          <w:rFonts w:ascii="Arial" w:hAnsi="Arial" w:cs="Arial"/>
          <w:lang w:val="en-US"/>
        </w:rPr>
      </w:pPr>
      <w:bookmarkStart w:id="2" w:name="_Toc514860151"/>
      <w:bookmarkStart w:id="3" w:name="_Toc9191846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2"/>
      <w:bookmarkEnd w:id="3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4" w:name="_Toc9191847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4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864AD5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3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864AD5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6703E8" w14:textId="318EE3C6" w:rsidR="00456EFD" w:rsidRPr="008E534D" w:rsidRDefault="00456EFD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and on a device (Raspberry) </w:t>
      </w:r>
    </w:p>
    <w:p w14:paraId="320DCFCC" w14:textId="1698D91E" w:rsidR="00456EFD" w:rsidRPr="008E534D" w:rsidRDefault="00456EFD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AI /Database)</w:t>
      </w:r>
    </w:p>
    <w:p w14:paraId="1AFE87B7" w14:textId="5F4F0E6F" w:rsidR="00864AD5" w:rsidRDefault="00864AD5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Discover Watson services</w:t>
      </w:r>
    </w:p>
    <w:p w14:paraId="76E9A3FE" w14:textId="6C885FCB" w:rsidR="00FE4612" w:rsidRDefault="00FE4612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Discover how to integrate Cloud Services with a Raspberry PI or any device using Node-RED and create prototype rapidly. </w:t>
      </w:r>
    </w:p>
    <w:p w14:paraId="0588BE8D" w14:textId="49A82706" w:rsidR="000B0129" w:rsidRDefault="000B0129" w:rsidP="00E57CF9">
      <w:pPr>
        <w:pStyle w:val="image"/>
        <w:spacing w:before="240" w:after="240"/>
        <w:ind w:left="567"/>
        <w:jc w:val="left"/>
        <w:rPr>
          <w:lang w:val="en-US"/>
        </w:rPr>
      </w:pPr>
    </w:p>
    <w:p w14:paraId="52EDFD4D" w14:textId="77777777" w:rsidR="00FE4612" w:rsidRPr="008E534D" w:rsidRDefault="00FE4612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9191848"/>
      <w:r w:rsidRPr="008E534D">
        <w:rPr>
          <w:rFonts w:ascii="Arial" w:hAnsi="Arial" w:cs="Arial"/>
          <w:lang w:val="en-US"/>
        </w:rPr>
        <w:t>Prerequisites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5A54A9A0" w14:textId="7963316B" w:rsidR="00067454" w:rsidRDefault="007F0670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2 </w:t>
      </w:r>
      <w:r w:rsidR="00FE4612">
        <w:rPr>
          <w:rFonts w:ascii="Arial" w:hAnsi="Arial" w:cs="Arial"/>
          <w:sz w:val="22"/>
          <w:szCs w:val="22"/>
          <w:lang w:val="en-US"/>
        </w:rPr>
        <w:t>kinds</w:t>
      </w:r>
      <w:r>
        <w:rPr>
          <w:rFonts w:ascii="Arial" w:hAnsi="Arial" w:cs="Arial"/>
          <w:sz w:val="22"/>
          <w:szCs w:val="22"/>
          <w:lang w:val="en-US"/>
        </w:rPr>
        <w:t xml:space="preserve"> of </w:t>
      </w:r>
      <w:r w:rsidR="00F04FB7">
        <w:rPr>
          <w:rFonts w:ascii="Arial" w:hAnsi="Arial" w:cs="Arial"/>
          <w:sz w:val="22"/>
          <w:szCs w:val="22"/>
          <w:lang w:val="en-US"/>
        </w:rPr>
        <w:t>exercises:</w:t>
      </w:r>
      <w:r>
        <w:rPr>
          <w:rFonts w:ascii="Arial" w:hAnsi="Arial" w:cs="Arial"/>
          <w:sz w:val="22"/>
          <w:szCs w:val="22"/>
          <w:lang w:val="en-US"/>
        </w:rPr>
        <w:t xml:space="preserve"> in the Cloud (IBM Cloud) and local (Node-RED on a Raspberry PI</w:t>
      </w:r>
      <w:r w:rsidR="00F04FB7">
        <w:rPr>
          <w:rFonts w:ascii="Arial" w:hAnsi="Arial" w:cs="Arial"/>
          <w:sz w:val="22"/>
          <w:szCs w:val="22"/>
          <w:lang w:val="en-US"/>
        </w:rPr>
        <w:t>).</w:t>
      </w:r>
    </w:p>
    <w:p w14:paraId="234C3B9D" w14:textId="000E2C66" w:rsidR="00FE4612" w:rsidRDefault="00F04FB7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The necessary hardware; Raspberry PI 2 with an internet access and Node-RED installed. A PC connected to the Raspberry PI network.</w:t>
      </w:r>
    </w:p>
    <w:p w14:paraId="3AC9E6EC" w14:textId="6EACC978" w:rsidR="00B018B1" w:rsidRDefault="00B018B1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67FC4EE2" w14:textId="77777777" w:rsidR="00B018B1" w:rsidRPr="00B018B1" w:rsidRDefault="00B018B1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 xml:space="preserve">Setup &amp;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Connectivity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check</w:t>
      </w:r>
    </w:p>
    <w:p w14:paraId="556B2E02" w14:textId="77777777" w:rsidR="00B018B1" w:rsidRPr="00B018B1" w:rsidRDefault="00B018B1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 xml:space="preserve">1/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connect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the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raspi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-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usb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power</w:t>
      </w:r>
    </w:p>
    <w:p w14:paraId="0BD0F0E0" w14:textId="77777777" w:rsidR="00B018B1" w:rsidRPr="00B018B1" w:rsidRDefault="00B018B1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 xml:space="preserve">2/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from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the PC - go to </w:t>
      </w:r>
      <w:hyperlink r:id="rId14" w:tgtFrame="_blank" w:history="1">
        <w:r w:rsidRPr="00B018B1">
          <w:rPr>
            <w:rFonts w:ascii="Arial" w:hAnsi="Arial" w:cs="Arial"/>
            <w:sz w:val="22"/>
            <w:szCs w:val="22"/>
            <w:lang w:val="en-US"/>
          </w:rPr>
          <w:t>http://raspberry314-pot.eu-de.mybluemix.net/home</w:t>
        </w:r>
      </w:hyperlink>
      <w:r w:rsidRPr="00B018B1">
        <w:rPr>
          <w:rFonts w:ascii="Arial" w:hAnsi="Arial" w:cs="Arial"/>
          <w:sz w:val="22"/>
          <w:szCs w:val="22"/>
          <w:lang w:val="en-US"/>
        </w:rPr>
        <w:t> . </w:t>
      </w:r>
    </w:p>
    <w:p w14:paraId="69B5754C" w14:textId="77777777" w:rsidR="00B018B1" w:rsidRPr="00B018B1" w:rsidRDefault="00B018B1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then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click on your team picture and get the IP of your </w:t>
      </w:r>
      <w:proofErr w:type="spellStart"/>
      <w:r w:rsidRPr="00B018B1">
        <w:rPr>
          <w:rFonts w:ascii="Arial" w:hAnsi="Arial" w:cs="Arial"/>
          <w:sz w:val="22"/>
          <w:szCs w:val="22"/>
          <w:lang w:val="en-US"/>
        </w:rPr>
        <w:t>raspi</w:t>
      </w:r>
      <w:proofErr w:type="spellEnd"/>
      <w:r w:rsidRPr="00B018B1">
        <w:rPr>
          <w:rFonts w:ascii="Arial" w:hAnsi="Arial" w:cs="Arial"/>
          <w:sz w:val="22"/>
          <w:szCs w:val="22"/>
          <w:lang w:val="en-US"/>
        </w:rPr>
        <w:t xml:space="preserve"> on the network.</w:t>
      </w:r>
    </w:p>
    <w:p w14:paraId="7161E017" w14:textId="58B5ACD3" w:rsidR="00B018B1" w:rsidRDefault="00B018B1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>3/ On your PC, connect to </w:t>
      </w:r>
      <w:hyperlink r:id="rId15" w:tgtFrame="_blank" w:history="1">
        <w:r w:rsidRPr="00B018B1">
          <w:rPr>
            <w:rFonts w:ascii="Arial" w:hAnsi="Arial" w:cs="Arial"/>
            <w:sz w:val="22"/>
            <w:szCs w:val="22"/>
            <w:lang w:val="en-US"/>
          </w:rPr>
          <w:t>http://YOUR-RASPI-IP:1880</w:t>
        </w:r>
      </w:hyperlink>
      <w:r w:rsidRPr="00B018B1">
        <w:rPr>
          <w:rFonts w:ascii="Arial" w:hAnsi="Arial" w:cs="Arial"/>
          <w:sz w:val="22"/>
          <w:szCs w:val="22"/>
          <w:lang w:val="en-US"/>
        </w:rPr>
        <w:t> from a Browser.</w:t>
      </w:r>
    </w:p>
    <w:p w14:paraId="3703E77B" w14:textId="1ECA621B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4/ </w:t>
      </w:r>
      <w:r w:rsidRPr="00FA152F">
        <w:rPr>
          <w:rFonts w:ascii="Arial" w:hAnsi="Arial" w:cs="Arial"/>
          <w:sz w:val="22"/>
          <w:szCs w:val="22"/>
          <w:lang w:val="en-US"/>
        </w:rPr>
        <w:t>logon IBM Cloud </w:t>
      </w:r>
      <w:r w:rsidRPr="00FA152F">
        <w:rPr>
          <w:rFonts w:ascii="Arial" w:hAnsi="Arial" w:cs="Arial"/>
          <w:sz w:val="22"/>
          <w:szCs w:val="22"/>
          <w:lang w:val="en-US"/>
        </w:rPr>
        <w:t xml:space="preserve">as mentioned </w:t>
      </w:r>
      <w:r>
        <w:rPr>
          <w:rFonts w:ascii="Arial" w:hAnsi="Arial" w:cs="Arial"/>
          <w:sz w:val="22"/>
          <w:szCs w:val="22"/>
          <w:lang w:val="en-US"/>
        </w:rPr>
        <w:t>in “Before Starting” section above.</w:t>
      </w:r>
    </w:p>
    <w:p w14:paraId="2BD42B48" w14:textId="77777777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CB3FE28" w14:textId="2EAD8C96" w:rsidR="00FA152F" w:rsidRPr="00B018B1" w:rsidRDefault="00FA152F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75B9F0FC" w14:textId="77777777" w:rsidR="00B018B1" w:rsidRPr="00DE3C90" w:rsidRDefault="00B018B1" w:rsidP="00984F16">
      <w:pPr>
        <w:pStyle w:val="Steps"/>
        <w:rPr>
          <w:b/>
          <w:sz w:val="32"/>
          <w:szCs w:val="28"/>
          <w:lang w:val="en-US"/>
        </w:rPr>
      </w:pPr>
    </w:p>
    <w:p w14:paraId="4DA76F1C" w14:textId="2E239C38" w:rsidR="00D45850" w:rsidRPr="0024251B" w:rsidRDefault="0079165F" w:rsidP="00DE3C90">
      <w:pPr>
        <w:pStyle w:val="HeadingPartorSection"/>
        <w:numPr>
          <w:ilvl w:val="0"/>
          <w:numId w:val="0"/>
        </w:numPr>
        <w:spacing w:after="360" w:afterAutospacing="0"/>
        <w:rPr>
          <w:lang w:val="en-US"/>
        </w:rPr>
      </w:pPr>
      <w:bookmarkStart w:id="6" w:name="_Toc514860154"/>
      <w:bookmarkStart w:id="7" w:name="_Toc9191849"/>
      <w:r>
        <w:rPr>
          <w:lang w:val="en-US"/>
        </w:rPr>
        <w:lastRenderedPageBreak/>
        <w:t xml:space="preserve">Cloud: </w:t>
      </w:r>
      <w:r w:rsidR="00DA4C5B" w:rsidRPr="0024251B">
        <w:rPr>
          <w:lang w:val="en-US"/>
        </w:rPr>
        <w:t xml:space="preserve">Create </w:t>
      </w:r>
      <w:r w:rsidR="00B41F12" w:rsidRPr="0024251B">
        <w:rPr>
          <w:lang w:val="en-US"/>
        </w:rPr>
        <w:t xml:space="preserve">Node-RED application </w:t>
      </w:r>
      <w:r w:rsidR="00DA4C5B" w:rsidRPr="0024251B">
        <w:rPr>
          <w:lang w:val="en-US"/>
        </w:rPr>
        <w:t>and Login</w:t>
      </w:r>
      <w:bookmarkEnd w:id="6"/>
      <w:bookmarkEnd w:id="7"/>
    </w:p>
    <w:p w14:paraId="69D839BA" w14:textId="272B86EA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548CB28" w14:textId="6D6BD10D" w:rsidR="00FE4612" w:rsidRPr="008E534D" w:rsidRDefault="00FE4612" w:rsidP="00FE4612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Expected results are:</w:t>
      </w:r>
    </w:p>
    <w:p w14:paraId="34A69E7D" w14:textId="77777777" w:rsidR="00FE4612" w:rsidRPr="008E534D" w:rsidRDefault="00FE4612" w:rsidP="00FE4612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application is operational (using Node.js runtime), accessing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Cloudant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&amp; IoT platform (QuickStart)</w:t>
      </w:r>
    </w:p>
    <w:p w14:paraId="771AFCE5" w14:textId="77777777" w:rsidR="00FE4612" w:rsidRPr="008E534D" w:rsidRDefault="00FE4612" w:rsidP="00FE4612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5244B037" wp14:editId="30290EF0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164D513" w14:textId="77777777" w:rsidR="00FE4612" w:rsidRPr="008E534D" w:rsidRDefault="00FE4612" w:rsidP="00FE4612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 is online (reachable from the Internet), &amp; will be connected to a </w:t>
      </w:r>
      <w:proofErr w:type="gramStart"/>
      <w:r w:rsidRPr="008E534D">
        <w:rPr>
          <w:rFonts w:ascii="Arial" w:hAnsi="Arial" w:cs="Arial"/>
          <w:sz w:val="22"/>
          <w:szCs w:val="22"/>
          <w:lang w:val="en-US"/>
        </w:rPr>
        <w:t>temperature  simulator</w:t>
      </w:r>
      <w:proofErr w:type="gramEnd"/>
      <w:r w:rsidRPr="008E534D">
        <w:rPr>
          <w:rFonts w:ascii="Arial" w:hAnsi="Arial" w:cs="Arial"/>
          <w:sz w:val="22"/>
          <w:szCs w:val="22"/>
          <w:lang w:val="en-US"/>
        </w:rPr>
        <w:t xml:space="preserve"> (sensor)</w:t>
      </w:r>
    </w:p>
    <w:p w14:paraId="744F2BB7" w14:textId="77777777" w:rsidR="00FE4612" w:rsidRPr="008E534D" w:rsidRDefault="00FE4612" w:rsidP="00FE4612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22EE8AD" wp14:editId="4CA1065F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7987" w14:textId="1C4D0850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2B4DDDF5" w14:textId="77777777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3F492A2" w14:textId="3D5B1242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3ED472A1" w:rsidR="003543D8" w:rsidRPr="0024251B" w:rsidRDefault="00D3651F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8" w:name="_Toc514860155"/>
      <w:bookmarkStart w:id="9" w:name="_Toc9191850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</w:t>
      </w:r>
      <w:r w:rsidR="003543D8" w:rsidRPr="0024251B">
        <w:rPr>
          <w:rFonts w:ascii="Arial" w:hAnsi="Arial" w:cs="Arial"/>
          <w:color w:val="000000" w:themeColor="text1"/>
          <w:lang w:val="en-US"/>
        </w:rPr>
        <w:t xml:space="preserve">Create </w:t>
      </w:r>
      <w:r w:rsidR="007011A8">
        <w:rPr>
          <w:rFonts w:ascii="Arial" w:hAnsi="Arial" w:cs="Arial"/>
          <w:color w:val="000000" w:themeColor="text1"/>
          <w:lang w:val="en-US"/>
        </w:rPr>
        <w:t xml:space="preserve">a virtual </w:t>
      </w:r>
      <w:r w:rsidR="005B57E6" w:rsidRPr="0024251B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24251B">
        <w:rPr>
          <w:rFonts w:ascii="Arial" w:hAnsi="Arial" w:cs="Arial"/>
          <w:color w:val="000000" w:themeColor="text1"/>
          <w:lang w:val="en-US"/>
        </w:rPr>
        <w:t>a new flow</w:t>
      </w:r>
      <w:bookmarkEnd w:id="8"/>
      <w:bookmarkEnd w:id="9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0" w:name="_Toc514860156"/>
      <w:bookmarkStart w:id="11" w:name="_Toc9191851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0"/>
      <w:bookmarkEnd w:id="11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hyperlink r:id="rId26" w:history="1">
        <w:r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http://ibm.biz/iotsensor</w:t>
        </w:r>
      </w:hyperlink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52ABADB7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2" w:name="_Toc514860157"/>
      <w:bookmarkStart w:id="13" w:name="_Toc9191852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</w:t>
      </w:r>
      <w:bookmarkEnd w:id="12"/>
      <w:bookmarkEnd w:id="13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hyperlink r:id="rId33" w:history="1">
        <w:r w:rsidR="00F100B0"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http://ibmcloud-watson-day.mybluemix.net/files/Lab3_IoT_Flow.v2.1.json</w:t>
        </w:r>
      </w:hyperlink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57C93877" w14:textId="3FB160CD" w:rsidR="0024251B" w:rsidRPr="00D3651F" w:rsidRDefault="0024251B" w:rsidP="00D3651F">
      <w:pPr>
        <w:pStyle w:val="HeadingPartorSection"/>
        <w:numPr>
          <w:ilvl w:val="1"/>
          <w:numId w:val="44"/>
        </w:numPr>
        <w:rPr>
          <w:lang w:val="en-US"/>
        </w:rPr>
      </w:pPr>
      <w:bookmarkStart w:id="14" w:name="_Toc514860158"/>
      <w:bookmarkStart w:id="15" w:name="_Toc9191853"/>
      <w:r w:rsidRPr="00D3651F">
        <w:rPr>
          <w:rFonts w:ascii="Arial" w:hAnsi="Arial" w:cs="Arial"/>
          <w:color w:val="000000" w:themeColor="text1"/>
          <w:lang w:val="en-US"/>
        </w:rPr>
        <w:lastRenderedPageBreak/>
        <w:t>Node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>-RED on PI:   MQTT</w:t>
      </w:r>
      <w:r w:rsidR="00D3651F">
        <w:rPr>
          <w:rFonts w:ascii="Arial" w:hAnsi="Arial" w:cs="Arial"/>
          <w:color w:val="000000"/>
          <w:shd w:val="clear" w:color="auto" w:fill="FFFFFF"/>
          <w:lang w:val="en-US"/>
        </w:rPr>
        <w:t xml:space="preserve"> Simulator</w:t>
      </w:r>
      <w:bookmarkEnd w:id="15"/>
    </w:p>
    <w:p w14:paraId="20A44096" w14:textId="2C37D516" w:rsidR="00D3651F" w:rsidRPr="001C3943" w:rsidRDefault="001C3943" w:rsidP="00D3651F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99D6B84" w14:textId="74F67140" w:rsidR="0024251B" w:rsidRDefault="0079165F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16" w:name="_Toc9191854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Visual </w:t>
      </w:r>
      <w:r w:rsidR="004B1741">
        <w:rPr>
          <w:rFonts w:ascii="Arial" w:hAnsi="Arial" w:cs="Arial"/>
          <w:color w:val="000000" w:themeColor="text1"/>
          <w:lang w:val="en-US"/>
        </w:rPr>
        <w:t>Recognition</w:t>
      </w:r>
      <w:bookmarkEnd w:id="16"/>
    </w:p>
    <w:p w14:paraId="200ECB1B" w14:textId="1DA1D7F3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2977E6EB" w14:textId="683DD391" w:rsidR="0024251B" w:rsidRDefault="0079165F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17" w:name="_Toc9191855"/>
      <w:r>
        <w:rPr>
          <w:rFonts w:ascii="Arial" w:hAnsi="Arial" w:cs="Arial"/>
          <w:color w:val="000000" w:themeColor="text1"/>
          <w:lang w:val="en-US"/>
        </w:rPr>
        <w:lastRenderedPageBreak/>
        <w:t>Cloud: Camera &amp; Dashboard</w:t>
      </w:r>
      <w:bookmarkEnd w:id="17"/>
    </w:p>
    <w:p w14:paraId="26EA51B2" w14:textId="064CE259" w:rsidR="001C3943" w:rsidRDefault="001C3943" w:rsidP="001C3943">
      <w:pPr>
        <w:rPr>
          <w:lang w:val="en-US"/>
        </w:rPr>
      </w:pPr>
    </w:p>
    <w:p w14:paraId="15DF5A84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E942B26" w14:textId="77777777" w:rsidR="001C3943" w:rsidRPr="001C3943" w:rsidRDefault="001C3943" w:rsidP="001C3943">
      <w:pPr>
        <w:rPr>
          <w:lang w:val="en-US"/>
        </w:rPr>
      </w:pPr>
    </w:p>
    <w:p w14:paraId="47F7DAD9" w14:textId="34A045DB" w:rsidR="0024251B" w:rsidRDefault="0079165F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18" w:name="_Toc9191856"/>
      <w:r>
        <w:rPr>
          <w:rFonts w:ascii="Arial" w:hAnsi="Arial" w:cs="Arial"/>
          <w:color w:val="000000" w:themeColor="text1"/>
          <w:lang w:val="en-US"/>
        </w:rPr>
        <w:lastRenderedPageBreak/>
        <w:t>Node-RED on PI: Camera &amp; Dashboard</w:t>
      </w:r>
      <w:bookmarkEnd w:id="18"/>
    </w:p>
    <w:p w14:paraId="03A4BC7A" w14:textId="61DF4698" w:rsidR="001C3943" w:rsidRDefault="001C3943" w:rsidP="001C3943">
      <w:pPr>
        <w:rPr>
          <w:lang w:val="en-US"/>
        </w:rPr>
      </w:pPr>
    </w:p>
    <w:p w14:paraId="72F38A57" w14:textId="77777777" w:rsidR="001C3943" w:rsidRPr="001C3943" w:rsidRDefault="001C3943" w:rsidP="001C3943">
      <w:pPr>
        <w:rPr>
          <w:color w:val="FF0000"/>
          <w:lang w:val="en-US"/>
        </w:rPr>
      </w:pPr>
      <w:r w:rsidRPr="001C3943">
        <w:rPr>
          <w:color w:val="FF0000"/>
          <w:lang w:val="en-US"/>
        </w:rPr>
        <w:t>To do Yves</w:t>
      </w:r>
    </w:p>
    <w:p w14:paraId="4DA430DA" w14:textId="77777777" w:rsidR="001C3943" w:rsidRPr="001C3943" w:rsidRDefault="001C3943" w:rsidP="001C3943">
      <w:pPr>
        <w:rPr>
          <w:lang w:val="en-US"/>
        </w:rPr>
      </w:pPr>
    </w:p>
    <w:p w14:paraId="5D2E5C12" w14:textId="040F0E5D" w:rsidR="0079165F" w:rsidRDefault="0079165F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19" w:name="_Toc9191857"/>
      <w:r>
        <w:rPr>
          <w:rFonts w:ascii="Arial" w:hAnsi="Arial" w:cs="Arial"/>
          <w:color w:val="000000" w:themeColor="text1"/>
          <w:lang w:val="en-US"/>
        </w:rPr>
        <w:lastRenderedPageBreak/>
        <w:t>Node-RED on PI: Grovepi Hat &amp; Sensors (Optional #1)</w:t>
      </w:r>
      <w:bookmarkEnd w:id="19"/>
    </w:p>
    <w:p w14:paraId="1EC91786" w14:textId="77777777" w:rsid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39630893" w14:textId="3F3BE10B" w:rsidR="001C3943" w:rsidRPr="001C3943" w:rsidRDefault="001C3943" w:rsidP="001C3943">
      <w:pPr>
        <w:pStyle w:val="ListParagraph"/>
        <w:ind w:left="0"/>
        <w:rPr>
          <w:color w:val="FF0000"/>
          <w:lang w:val="en-US"/>
        </w:rPr>
      </w:pPr>
      <w:r w:rsidRPr="001C3943">
        <w:rPr>
          <w:color w:val="FF0000"/>
          <w:lang w:val="en-US"/>
        </w:rPr>
        <w:t xml:space="preserve">To do </w:t>
      </w:r>
      <w:r>
        <w:rPr>
          <w:color w:val="FF0000"/>
          <w:lang w:val="en-US"/>
        </w:rPr>
        <w:t>Benoit</w:t>
      </w:r>
    </w:p>
    <w:p w14:paraId="60B582BC" w14:textId="74883F74" w:rsidR="001C3943" w:rsidRDefault="001C3943" w:rsidP="001C3943">
      <w:pPr>
        <w:rPr>
          <w:lang w:val="en-US"/>
        </w:rPr>
      </w:pPr>
    </w:p>
    <w:p w14:paraId="29F74425" w14:textId="6C53675E" w:rsidR="00DE3C90" w:rsidRPr="001C3943" w:rsidRDefault="00DE3C90" w:rsidP="001C3943">
      <w:pPr>
        <w:rPr>
          <w:lang w:val="en-US"/>
        </w:rPr>
      </w:pPr>
      <w:r>
        <w:rPr>
          <w:lang w:val="en-US"/>
        </w:rPr>
        <w:t xml:space="preserve">Flow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</w:t>
      </w:r>
      <w:bookmarkStart w:id="20" w:name="_GoBack"/>
      <w:bookmarkEnd w:id="20"/>
    </w:p>
    <w:p w14:paraId="3608FE86" w14:textId="0885343E" w:rsidR="0039322A" w:rsidRPr="008E534D" w:rsidRDefault="001D153E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21" w:name="_Toc9191858"/>
      <w:r>
        <w:rPr>
          <w:rFonts w:ascii="Arial" w:hAnsi="Arial" w:cs="Arial"/>
          <w:color w:val="000000" w:themeColor="text1"/>
          <w:lang w:val="en-US"/>
        </w:rPr>
        <w:lastRenderedPageBreak/>
        <w:t>Node-RED on PI</w:t>
      </w:r>
      <w:r w:rsidR="004B1741">
        <w:rPr>
          <w:rFonts w:ascii="Arial" w:hAnsi="Arial" w:cs="Arial"/>
          <w:color w:val="000000" w:themeColor="text1"/>
          <w:lang w:val="en-US"/>
        </w:rPr>
        <w:t xml:space="preserve">: </w:t>
      </w:r>
      <w:r w:rsidR="00107F3B" w:rsidRPr="008E534D">
        <w:rPr>
          <w:rFonts w:ascii="Arial" w:hAnsi="Arial" w:cs="Arial"/>
          <w:color w:val="000000" w:themeColor="text1"/>
          <w:lang w:val="en-US"/>
        </w:rPr>
        <w:t xml:space="preserve">Insert IoT Data in </w:t>
      </w:r>
      <w:proofErr w:type="spellStart"/>
      <w:r w:rsidR="00107F3B" w:rsidRPr="008E534D">
        <w:rPr>
          <w:rFonts w:ascii="Arial" w:hAnsi="Arial" w:cs="Arial"/>
          <w:color w:val="000000" w:themeColor="text1"/>
          <w:lang w:val="en-US"/>
        </w:rPr>
        <w:t>Cloudant</w:t>
      </w:r>
      <w:proofErr w:type="spellEnd"/>
      <w:r w:rsidR="00107F3B" w:rsidRPr="008E534D">
        <w:rPr>
          <w:rFonts w:ascii="Arial" w:hAnsi="Arial" w:cs="Arial"/>
          <w:color w:val="000000" w:themeColor="text1"/>
          <w:lang w:val="en-US"/>
        </w:rPr>
        <w:t xml:space="preserve"> DB</w:t>
      </w:r>
      <w:bookmarkEnd w:id="14"/>
      <w:r w:rsidR="0079165F">
        <w:rPr>
          <w:rFonts w:ascii="Arial" w:hAnsi="Arial" w:cs="Arial"/>
          <w:color w:val="000000" w:themeColor="text1"/>
          <w:lang w:val="en-US"/>
        </w:rPr>
        <w:t xml:space="preserve"> (Optional #2)</w:t>
      </w:r>
      <w:bookmarkEnd w:id="21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FDF" w14:textId="513EC327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it: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: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2C17AEC3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62550F" w14:textId="0F302B55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18D55F58" w14:textId="77777777" w:rsidR="00466004" w:rsidRPr="008E534D" w:rsidRDefault="00466004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29213CFD" w:rsidR="007C5AB8" w:rsidRPr="008E534D" w:rsidRDefault="001D153E" w:rsidP="0024251B">
      <w:pPr>
        <w:pStyle w:val="HeadingPartorSection"/>
        <w:numPr>
          <w:ilvl w:val="1"/>
          <w:numId w:val="44"/>
        </w:numPr>
        <w:rPr>
          <w:rFonts w:ascii="Arial" w:hAnsi="Arial" w:cs="Arial"/>
          <w:color w:val="000000" w:themeColor="text1"/>
          <w:lang w:val="en-US"/>
        </w:rPr>
      </w:pPr>
      <w:bookmarkStart w:id="22" w:name="_Toc514860159"/>
      <w:bookmarkStart w:id="23" w:name="_Toc9191859"/>
      <w:r>
        <w:rPr>
          <w:rFonts w:ascii="Arial" w:hAnsi="Arial" w:cs="Arial"/>
          <w:color w:val="000000" w:themeColor="text1"/>
          <w:lang w:val="en-US"/>
        </w:rPr>
        <w:lastRenderedPageBreak/>
        <w:t xml:space="preserve">Node-RED on PI: </w:t>
      </w:r>
      <w:r w:rsidR="007C5AB8" w:rsidRPr="008E534D">
        <w:rPr>
          <w:rFonts w:ascii="Arial" w:hAnsi="Arial" w:cs="Arial"/>
          <w:color w:val="000000" w:themeColor="text1"/>
          <w:lang w:val="en-US"/>
        </w:rPr>
        <w:t>Process IoT Data with Watson</w:t>
      </w:r>
      <w:bookmarkEnd w:id="22"/>
      <w:r w:rsidR="0024251B">
        <w:rPr>
          <w:rFonts w:ascii="Arial" w:hAnsi="Arial" w:cs="Arial"/>
          <w:color w:val="000000" w:themeColor="text1"/>
          <w:lang w:val="en-US"/>
        </w:rPr>
        <w:t xml:space="preserve"> Language Translator</w:t>
      </w:r>
      <w:r w:rsidR="0079165F">
        <w:rPr>
          <w:rFonts w:ascii="Arial" w:hAnsi="Arial" w:cs="Arial"/>
          <w:color w:val="000000" w:themeColor="text1"/>
          <w:lang w:val="en-US"/>
        </w:rPr>
        <w:t xml:space="preserve"> (Optional #3)</w:t>
      </w:r>
      <w:bookmarkEnd w:id="23"/>
    </w:p>
    <w:p w14:paraId="2DD4F192" w14:textId="1F44CA91" w:rsidR="004F1E74" w:rsidRPr="008E534D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28540BE7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Cloud)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0A161486" w14:textId="47A20DEA" w:rsidR="00EC1081" w:rsidRPr="008E534D" w:rsidRDefault="00EC1081" w:rsidP="00EC1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3A64" w14:textId="77777777" w:rsidR="009B721F" w:rsidRPr="008E534D" w:rsidRDefault="009B721F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6FD091" w14:textId="36942F8B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node:</w:t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5720C89A" w14:textId="307BD774" w:rsidR="0060294E" w:rsidRPr="008E534D" w:rsidRDefault="00276A7B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Note: The user/password fields are not necessary &amp; do not </w:t>
      </w:r>
      <w:r w:rsidR="00D9703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appear in the node settings if 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Watson 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Language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Translator service i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 properly bound to </w:t>
      </w:r>
      <w:r w:rsidR="00D9703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Node-RED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application.</w:t>
      </w: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4FE2CBCF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24" w:name="_Toc514860160"/>
      <w:bookmarkStart w:id="25" w:name="_Toc9191860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24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</w:t>
      </w:r>
      <w:r w:rsidR="0079165F">
        <w:rPr>
          <w:rFonts w:ascii="Arial" w:hAnsi="Arial" w:cs="Arial"/>
          <w:color w:val="000000" w:themeColor="text1"/>
          <w:lang w:val="en-US"/>
        </w:rPr>
        <w:t>4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5"/>
    </w:p>
    <w:p w14:paraId="27AD59AB" w14:textId="0E976889" w:rsidR="00B85C44" w:rsidRPr="008E534D" w:rsidRDefault="00B85C44" w:rsidP="00B85C44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6" w:name="_Toc514860161"/>
      <w:bookmarkStart w:id="27" w:name="_Toc9191861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6"/>
      <w:bookmarkEnd w:id="27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3AD92ED" w14:textId="557500EF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8" w:name="_Toc477435811"/>
      <w:bookmarkStart w:id="29" w:name="_Toc513213426"/>
      <w:bookmarkStart w:id="30" w:name="_Toc514860162"/>
      <w:bookmarkStart w:id="31" w:name="_Toc9191862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simple Node-RED Dashboard</w:t>
      </w:r>
      <w:bookmarkEnd w:id="28"/>
      <w:bookmarkEnd w:id="29"/>
      <w:bookmarkEnd w:id="30"/>
      <w:bookmarkEnd w:id="31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32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3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7F0670" w:rsidRPr="001F1790" w:rsidRDefault="007F067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7F0670" w:rsidRPr="001F1790" w:rsidRDefault="007F067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7F0670" w:rsidRPr="001F1790" w:rsidRDefault="007F067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7F0670" w:rsidRPr="001F1790" w:rsidRDefault="007F067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7F0670" w:rsidRPr="001F1790" w:rsidRDefault="007F067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7F0670" w:rsidRPr="001F1790" w:rsidRDefault="007F067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7F0670" w:rsidRPr="001F1790" w:rsidRDefault="007F067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7F0670" w:rsidRPr="001F1790" w:rsidRDefault="007F067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33" w:name="_Toc514860163"/>
      <w:bookmarkStart w:id="34" w:name="_Toc9191863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33"/>
      <w:bookmarkEnd w:id="34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77777777" w:rsidR="00DC20B6" w:rsidRPr="008E534D" w:rsidRDefault="00DC20B6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40D6ACFD" w:rsidR="0017684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33E8B2EE" w:rsidR="00176848" w:rsidRPr="008E534D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2F02E" w14:textId="3864EE2D" w:rsidR="00F44D53" w:rsidRPr="008E534D" w:rsidRDefault="00F44D53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312098B" w14:textId="77777777" w:rsidR="00F44D53" w:rsidRPr="008E534D" w:rsidRDefault="00F44D53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F4A83D4" w14:textId="4DA029FC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0EFEA49D" w14:textId="59752131" w:rsidR="00176848" w:rsidRPr="008E534D" w:rsidRDefault="0017684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8F8AF72" wp14:editId="38BEEC03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7F0670" w:rsidRPr="001F1790" w:rsidRDefault="007F067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7F0670" w:rsidRPr="001F1790" w:rsidRDefault="007F067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7F0670" w:rsidRPr="001F1790" w:rsidRDefault="007F067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7F0670" w:rsidRPr="001F1790" w:rsidRDefault="007F067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7F0670" w:rsidRPr="001F1790" w:rsidRDefault="007F067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7F0670" w:rsidRPr="001F1790" w:rsidRDefault="007F067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608638BD" w14:textId="7149DACE" w:rsidR="007B09D1" w:rsidRPr="007C5D02" w:rsidRDefault="001844CC" w:rsidP="007C5D02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 you hear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something ?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11F26925" w14:textId="1BB87441" w:rsidR="00EE3316" w:rsidRDefault="00EE3316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33FD024D" w:rsidR="004C53D4" w:rsidRPr="008E534D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sectPr w:rsidR="004C53D4" w:rsidRPr="008E534D" w:rsidSect="00E01981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7C2814" w14:textId="77777777" w:rsidR="00FD7304" w:rsidRDefault="00FD7304" w:rsidP="00E97192">
      <w:r>
        <w:separator/>
      </w:r>
    </w:p>
    <w:p w14:paraId="471A61DB" w14:textId="77777777" w:rsidR="00FD7304" w:rsidRDefault="00FD7304"/>
  </w:endnote>
  <w:endnote w:type="continuationSeparator" w:id="0">
    <w:p w14:paraId="6C20DCFA" w14:textId="77777777" w:rsidR="00FD7304" w:rsidRDefault="00FD7304" w:rsidP="00E97192">
      <w:r>
        <w:continuationSeparator/>
      </w:r>
    </w:p>
    <w:p w14:paraId="43CA5B28" w14:textId="77777777" w:rsidR="00FD7304" w:rsidRDefault="00FD730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203000203"/>
    <w:charset w:val="4D"/>
    <w:family w:val="swiss"/>
    <w:notTrueType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7F0670" w:rsidRPr="00716D41" w:rsidRDefault="007F0670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7F0670" w:rsidRPr="00F406DF" w:rsidRDefault="007F0670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7F0670" w:rsidRPr="001F1790" w:rsidRDefault="007F0670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7F0670" w:rsidRPr="00442E02" w:rsidRDefault="007F0670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7F0670" w:rsidRPr="00442E02" w:rsidRDefault="007F0670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7F0670" w:rsidRPr="00442E02" w:rsidRDefault="007F0670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7F0670" w:rsidRPr="00F91F10" w:rsidRDefault="007F0670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89FD49" w14:textId="77777777" w:rsidR="00FD7304" w:rsidRDefault="00FD7304" w:rsidP="00E97192">
      <w:r>
        <w:separator/>
      </w:r>
    </w:p>
    <w:p w14:paraId="08C6BDDA" w14:textId="77777777" w:rsidR="00FD7304" w:rsidRDefault="00FD7304"/>
  </w:footnote>
  <w:footnote w:type="continuationSeparator" w:id="0">
    <w:p w14:paraId="586834CD" w14:textId="77777777" w:rsidR="00FD7304" w:rsidRDefault="00FD7304" w:rsidP="00E97192">
      <w:r>
        <w:continuationSeparator/>
      </w:r>
    </w:p>
    <w:p w14:paraId="30BE78C9" w14:textId="77777777" w:rsidR="00FD7304" w:rsidRDefault="00FD730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7F0670" w:rsidRPr="00716D41" w:rsidRDefault="007F0670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7F0670" w:rsidRDefault="007F067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7F0670" w:rsidRPr="00442E02" w:rsidRDefault="007F0670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7F0670" w:rsidRDefault="007F067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7F0670" w:rsidRPr="00127F0B" w:rsidRDefault="007F0670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7F0670" w:rsidRPr="00127F0B" w:rsidRDefault="007F0670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8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9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0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1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5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16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7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8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9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41383F85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1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2" w15:restartNumberingAfterBreak="0">
    <w:nsid w:val="47857B83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3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4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5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6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7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8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9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0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2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3969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3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4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5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36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7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8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9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0" w15:restartNumberingAfterBreak="0">
    <w:nsid w:val="7A0552E8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2"/>
  </w:num>
  <w:num w:numId="9">
    <w:abstractNumId w:val="19"/>
  </w:num>
  <w:num w:numId="10">
    <w:abstractNumId w:val="27"/>
  </w:num>
  <w:num w:numId="11">
    <w:abstractNumId w:val="9"/>
  </w:num>
  <w:num w:numId="12">
    <w:abstractNumId w:val="10"/>
  </w:num>
  <w:num w:numId="13">
    <w:abstractNumId w:val="31"/>
  </w:num>
  <w:num w:numId="14">
    <w:abstractNumId w:val="13"/>
  </w:num>
  <w:num w:numId="15">
    <w:abstractNumId w:val="21"/>
  </w:num>
  <w:num w:numId="16">
    <w:abstractNumId w:val="11"/>
  </w:num>
  <w:num w:numId="17">
    <w:abstractNumId w:val="28"/>
  </w:num>
  <w:num w:numId="18">
    <w:abstractNumId w:val="15"/>
  </w:num>
  <w:num w:numId="19">
    <w:abstractNumId w:val="7"/>
  </w:num>
  <w:num w:numId="20">
    <w:abstractNumId w:val="16"/>
  </w:num>
  <w:num w:numId="21">
    <w:abstractNumId w:val="24"/>
  </w:num>
  <w:num w:numId="22">
    <w:abstractNumId w:val="36"/>
  </w:num>
  <w:num w:numId="23">
    <w:abstractNumId w:val="39"/>
  </w:num>
  <w:num w:numId="24">
    <w:abstractNumId w:val="35"/>
  </w:num>
  <w:num w:numId="25">
    <w:abstractNumId w:val="32"/>
  </w:num>
  <w:num w:numId="26">
    <w:abstractNumId w:val="34"/>
  </w:num>
  <w:num w:numId="27">
    <w:abstractNumId w:val="30"/>
  </w:num>
  <w:num w:numId="28">
    <w:abstractNumId w:val="34"/>
  </w:num>
  <w:num w:numId="29">
    <w:abstractNumId w:val="8"/>
  </w:num>
  <w:num w:numId="30">
    <w:abstractNumId w:val="26"/>
  </w:num>
  <w:num w:numId="31">
    <w:abstractNumId w:val="33"/>
  </w:num>
  <w:num w:numId="32">
    <w:abstractNumId w:val="23"/>
  </w:num>
  <w:num w:numId="33">
    <w:abstractNumId w:val="38"/>
  </w:num>
  <w:num w:numId="34">
    <w:abstractNumId w:val="17"/>
  </w:num>
  <w:num w:numId="35">
    <w:abstractNumId w:val="18"/>
  </w:num>
  <w:num w:numId="36">
    <w:abstractNumId w:val="29"/>
  </w:num>
  <w:num w:numId="37">
    <w:abstractNumId w:val="14"/>
  </w:num>
  <w:num w:numId="38">
    <w:abstractNumId w:val="37"/>
  </w:num>
  <w:num w:numId="39">
    <w:abstractNumId w:val="25"/>
  </w:num>
  <w:num w:numId="40">
    <w:abstractNumId w:val="40"/>
  </w:num>
  <w:num w:numId="41">
    <w:abstractNumId w:val="20"/>
  </w:num>
  <w:num w:numId="42">
    <w:abstractNumId w:val="22"/>
  </w:num>
  <w:num w:numId="4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2"/>
  </w:num>
  <w:num w:numId="46">
    <w:abstractNumId w:val="32"/>
  </w:num>
  <w:num w:numId="47">
    <w:abstractNumId w:val="32"/>
  </w:num>
  <w:num w:numId="48">
    <w:abstractNumId w:val="3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3943"/>
    <w:rsid w:val="001C54C2"/>
    <w:rsid w:val="001D0A6C"/>
    <w:rsid w:val="001D13F4"/>
    <w:rsid w:val="001D153E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251B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77C"/>
    <w:rsid w:val="00476C23"/>
    <w:rsid w:val="0047738F"/>
    <w:rsid w:val="004829A4"/>
    <w:rsid w:val="00483B9E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1741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11A8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F1"/>
    <w:rsid w:val="0075101C"/>
    <w:rsid w:val="007526AD"/>
    <w:rsid w:val="0075286C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65F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5D02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67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6366"/>
    <w:rsid w:val="00AA788D"/>
    <w:rsid w:val="00AB0C82"/>
    <w:rsid w:val="00AB2BCD"/>
    <w:rsid w:val="00AB4F17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8B1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4955"/>
    <w:rsid w:val="00B74AC8"/>
    <w:rsid w:val="00B76668"/>
    <w:rsid w:val="00B80400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3651F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F90"/>
    <w:rsid w:val="00DD01FA"/>
    <w:rsid w:val="00DD406B"/>
    <w:rsid w:val="00DD4348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3C90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4FB7"/>
    <w:rsid w:val="00F05D80"/>
    <w:rsid w:val="00F05E4E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152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304"/>
    <w:rsid w:val="00FD7ED4"/>
    <w:rsid w:val="00FE2763"/>
    <w:rsid w:val="00FE3EDD"/>
    <w:rsid w:val="00FE4612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018B1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ibm.biz/iotsensor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tiff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hyperlink" Target="http://raspberry314-pot.eu-de.mybluemix.net/home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ibmcloud-watson-day.mybluemix.net/files/Lab3_IoT_Flow.v2.1.json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your-raspi-ip:1880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console.bluemix.net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hyperlink" Target="https://nodered.org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emf"/><Relationship Id="rId76" Type="http://schemas.openxmlformats.org/officeDocument/2006/relationships/footer" Target="footer2.xml"/><Relationship Id="rId7" Type="http://schemas.openxmlformats.org/officeDocument/2006/relationships/image" Target="media/image1.jpe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205</TotalTime>
  <Pages>31</Pages>
  <Words>2227</Words>
  <Characters>12696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14894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BENOIT Marolleau</cp:lastModifiedBy>
  <cp:revision>75</cp:revision>
  <cp:lastPrinted>2018-06-26T14:17:00Z</cp:lastPrinted>
  <dcterms:created xsi:type="dcterms:W3CDTF">2018-06-20T15:02:00Z</dcterms:created>
  <dcterms:modified xsi:type="dcterms:W3CDTF">2019-05-19T19:00:00Z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