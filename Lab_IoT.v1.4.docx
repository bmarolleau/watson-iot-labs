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C5E9A" w14:textId="53ABC17C" w:rsidR="00073F56" w:rsidRPr="008E534D" w:rsidRDefault="00073F56" w:rsidP="00451237">
      <w:pPr>
        <w:pStyle w:val="Heading1"/>
        <w:numPr>
          <w:ilvl w:val="0"/>
          <w:numId w:val="0"/>
        </w:numPr>
        <w:rPr>
          <w:rFonts w:ascii="Arial" w:hAnsi="Arial" w:cs="Arial"/>
          <w:color w:val="000000" w:themeColor="text1"/>
          <w:lang w:val="en-US"/>
        </w:rPr>
      </w:pPr>
    </w:p>
    <w:p w14:paraId="6A906739" w14:textId="6BD05C63" w:rsidR="00073384" w:rsidRPr="008E534D" w:rsidRDefault="00073384" w:rsidP="005B21FD">
      <w:pPr>
        <w:rPr>
          <w:rFonts w:ascii="Arial" w:hAnsi="Arial" w:cs="Arial"/>
          <w:color w:val="000000" w:themeColor="text1"/>
          <w:lang w:val="en-US"/>
        </w:rPr>
      </w:pPr>
    </w:p>
    <w:p w14:paraId="6E70D80D" w14:textId="4E1AF017" w:rsidR="00F91F10" w:rsidRPr="008E534D" w:rsidRDefault="00F91F10" w:rsidP="00127F0B">
      <w:pPr>
        <w:rPr>
          <w:rFonts w:ascii="Arial" w:hAnsi="Arial" w:cs="Arial"/>
          <w:color w:val="000000" w:themeColor="text1"/>
          <w:sz w:val="52"/>
          <w:szCs w:val="52"/>
          <w:lang w:val="en-US"/>
        </w:rPr>
      </w:pPr>
    </w:p>
    <w:p w14:paraId="7A798F69" w14:textId="77777777" w:rsidR="00127F0B" w:rsidRPr="008E534D" w:rsidRDefault="00127F0B" w:rsidP="00127F0B">
      <w:pPr>
        <w:rPr>
          <w:rFonts w:ascii="Arial" w:hAnsi="Arial" w:cs="Arial"/>
          <w:color w:val="000000" w:themeColor="text1"/>
          <w:sz w:val="40"/>
          <w:lang w:val="en-US"/>
        </w:rPr>
      </w:pPr>
    </w:p>
    <w:p w14:paraId="5903166B" w14:textId="57F44431" w:rsidR="001F6752" w:rsidRPr="008E534D" w:rsidRDefault="00127F0B" w:rsidP="005B21FD">
      <w:pPr>
        <w:jc w:val="center"/>
        <w:rPr>
          <w:rFonts w:ascii="Arial" w:hAnsi="Arial" w:cs="Arial"/>
          <w:color w:val="000000" w:themeColor="text1"/>
          <w:sz w:val="56"/>
          <w:szCs w:val="56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{</w:t>
      </w:r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="001F6752"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>Lab</w:t>
      </w:r>
      <w:proofErr w:type="gramEnd"/>
      <w:r w:rsidRPr="008E534D">
        <w:rPr>
          <w:rFonts w:ascii="Arial" w:hAnsi="Arial" w:cs="Arial"/>
          <w:color w:val="000000" w:themeColor="text1"/>
          <w:sz w:val="56"/>
          <w:szCs w:val="56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72"/>
          <w:szCs w:val="56"/>
          <w:lang w:val="en-US"/>
        </w:rPr>
        <w:t>}</w:t>
      </w:r>
    </w:p>
    <w:p w14:paraId="385C264C" w14:textId="247FAAA1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50C1A327" w14:textId="77777777" w:rsidR="00127F0B" w:rsidRPr="008E534D" w:rsidRDefault="00127F0B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</w:p>
    <w:p w14:paraId="06B491DF" w14:textId="77777777" w:rsidR="00681DFD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IoT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a</w:t>
      </w: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 xml:space="preserve">pplication </w:t>
      </w:r>
      <w:r w:rsidR="00681DFD"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in IBM Cloud</w:t>
      </w:r>
    </w:p>
    <w:p w14:paraId="61127E47" w14:textId="790D1A3D" w:rsidR="00D8293C" w:rsidRPr="008E534D" w:rsidRDefault="001F6752" w:rsidP="005B21FD">
      <w:pPr>
        <w:jc w:val="center"/>
        <w:rPr>
          <w:rFonts w:ascii="Arial" w:hAnsi="Arial" w:cs="Arial"/>
          <w:b/>
          <w:color w:val="000000" w:themeColor="text1"/>
          <w:sz w:val="56"/>
          <w:szCs w:val="56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56"/>
          <w:szCs w:val="56"/>
          <w:lang w:val="en-US"/>
        </w:rPr>
        <w:t>with Node-RED and IBM Watson</w:t>
      </w:r>
    </w:p>
    <w:p w14:paraId="542ACBF1" w14:textId="6BCA3057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668303E8" w14:textId="32110318" w:rsidR="00E12475" w:rsidRPr="008E534D" w:rsidRDefault="00E12475" w:rsidP="005B21FD">
      <w:pPr>
        <w:rPr>
          <w:rFonts w:ascii="Arial" w:hAnsi="Arial" w:cs="Arial"/>
          <w:color w:val="000000" w:themeColor="text1"/>
          <w:lang w:val="en-US"/>
        </w:rPr>
      </w:pPr>
    </w:p>
    <w:p w14:paraId="56AB39A0" w14:textId="3D31F732" w:rsidR="00F91F10" w:rsidRPr="008E534D" w:rsidRDefault="003E455A" w:rsidP="003E455A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INCLUDEPICTURE "/var/folders/71/fyvbq3v924l147w4g99kqt200000gn/T/com.microsoft.Word/WebArchiveCopyPasteTempFiles/leaders_IoT.jpg" \* MERGEFORMATINET </w:instrText>
      </w:r>
      <w:r w:rsidRPr="008E534D">
        <w:rPr>
          <w:rFonts w:ascii="Arial" w:hAnsi="Arial" w:cs="Arial"/>
          <w:lang w:val="en-US"/>
        </w:rPr>
        <w:fldChar w:fldCharType="separate"/>
      </w:r>
      <w:r w:rsidRPr="008E534D">
        <w:rPr>
          <w:rFonts w:ascii="Arial" w:hAnsi="Arial" w:cs="Arial"/>
          <w:noProof/>
          <w:lang w:val="en-US"/>
        </w:rPr>
        <w:drawing>
          <wp:inline distT="0" distB="0" distL="0" distR="0" wp14:anchorId="6C03AE93" wp14:editId="644D3A4E">
            <wp:extent cx="2774731" cy="2790497"/>
            <wp:effectExtent l="0" t="0" r="0" b="3810"/>
            <wp:docPr id="216" name="Picture 216" descr="/var/folders/71/fyvbq3v924l147w4g99kqt200000gn/T/com.microsoft.Word/WebArchiveCopyPasteTempFiles/leaders_I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/var/folders/71/fyvbq3v924l147w4g99kqt200000gn/T/com.microsoft.Word/WebArchiveCopyPasteTempFiles/leaders_Io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2689" r="36161" b="2111"/>
                    <a:stretch/>
                  </pic:blipFill>
                  <pic:spPr bwMode="auto">
                    <a:xfrm>
                      <a:off x="0" y="0"/>
                      <a:ext cx="2775291" cy="279106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lang w:val="en-US"/>
        </w:rPr>
        <w:fldChar w:fldCharType="end"/>
      </w:r>
    </w:p>
    <w:p w14:paraId="40E515C7" w14:textId="2F813A40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BA4839E" w14:textId="4159FA1F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33DD5A2B" w14:textId="4DD8F478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7277910" w14:textId="605C09A4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45EAC693" w14:textId="5AD0C1C1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15A5E67A" w14:textId="1887963D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49B5351" w14:textId="75D803E5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7B1A4E3E" w14:textId="3B3889A6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03057927" w14:textId="04058A77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639D9AAC" w14:textId="3043A619" w:rsidR="00A051F0" w:rsidRPr="008E534D" w:rsidRDefault="00A051F0" w:rsidP="003E455A">
      <w:pPr>
        <w:jc w:val="center"/>
        <w:rPr>
          <w:rFonts w:ascii="Arial" w:hAnsi="Arial" w:cs="Arial"/>
          <w:lang w:val="en-US"/>
        </w:rPr>
      </w:pPr>
    </w:p>
    <w:p w14:paraId="2E47CDAC" w14:textId="3B1E42BD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12F314BF" w14:textId="126F8CD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C7A3F49" w14:textId="61F35BA8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3471040C" w14:textId="6EB50AB0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55F13CD6" w14:textId="01602EE3" w:rsidR="00A051F0" w:rsidRPr="008E534D" w:rsidRDefault="00A051F0" w:rsidP="003E455A">
      <w:pPr>
        <w:jc w:val="center"/>
        <w:rPr>
          <w:rFonts w:ascii="Arial" w:hAnsi="Arial" w:cs="Arial"/>
          <w:sz w:val="8"/>
          <w:szCs w:val="8"/>
          <w:lang w:val="en-US"/>
        </w:rPr>
      </w:pPr>
    </w:p>
    <w:p w14:paraId="05BBE6B5" w14:textId="1EAD979A" w:rsidR="008E534D" w:rsidRPr="0024251B" w:rsidRDefault="00045486" w:rsidP="008E534D">
      <w:pPr>
        <w:jc w:val="center"/>
        <w:rPr>
          <w:rFonts w:ascii="Arial" w:hAnsi="Arial" w:cs="Arial"/>
        </w:rPr>
      </w:pPr>
      <w:proofErr w:type="spellStart"/>
      <w:r w:rsidRPr="0024251B">
        <w:rPr>
          <w:rFonts w:ascii="Arial" w:hAnsi="Arial" w:cs="Arial"/>
          <w:sz w:val="18"/>
          <w:szCs w:val="18"/>
        </w:rPr>
        <w:t>June</w:t>
      </w:r>
      <w:proofErr w:type="spellEnd"/>
      <w:r w:rsidR="00A051F0" w:rsidRPr="0024251B">
        <w:rPr>
          <w:rFonts w:ascii="Arial" w:hAnsi="Arial" w:cs="Arial"/>
          <w:sz w:val="18"/>
          <w:szCs w:val="18"/>
        </w:rPr>
        <w:t xml:space="preserve"> 201</w:t>
      </w:r>
      <w:r w:rsidR="0024251B">
        <w:rPr>
          <w:rFonts w:ascii="Arial" w:hAnsi="Arial" w:cs="Arial"/>
          <w:sz w:val="18"/>
          <w:szCs w:val="18"/>
        </w:rPr>
        <w:t>9</w:t>
      </w:r>
      <w:r w:rsidR="00A051F0" w:rsidRPr="0024251B">
        <w:rPr>
          <w:rFonts w:ascii="Arial" w:hAnsi="Arial" w:cs="Arial"/>
          <w:sz w:val="18"/>
          <w:szCs w:val="18"/>
        </w:rPr>
        <w:t xml:space="preserve"> </w:t>
      </w:r>
      <w:r w:rsidR="0024251B">
        <w:rPr>
          <w:rFonts w:ascii="Arial" w:hAnsi="Arial" w:cs="Arial"/>
          <w:sz w:val="18"/>
          <w:szCs w:val="18"/>
        </w:rPr>
        <w:t>–</w:t>
      </w:r>
      <w:r w:rsidR="00A051F0" w:rsidRPr="0024251B">
        <w:rPr>
          <w:rFonts w:ascii="Arial" w:hAnsi="Arial" w:cs="Arial"/>
          <w:sz w:val="18"/>
          <w:szCs w:val="18"/>
        </w:rPr>
        <w:t xml:space="preserve"> v</w:t>
      </w:r>
      <w:r w:rsidR="0024251B">
        <w:rPr>
          <w:rFonts w:ascii="Arial" w:hAnsi="Arial" w:cs="Arial"/>
          <w:sz w:val="18"/>
          <w:szCs w:val="18"/>
        </w:rPr>
        <w:t>1.</w:t>
      </w:r>
      <w:r w:rsidR="003B7B1C">
        <w:rPr>
          <w:rFonts w:ascii="Arial" w:hAnsi="Arial" w:cs="Arial"/>
          <w:sz w:val="18"/>
          <w:szCs w:val="18"/>
        </w:rPr>
        <w:t>1</w:t>
      </w:r>
      <w:r w:rsidR="00ED3DCD" w:rsidRPr="0024251B">
        <w:rPr>
          <w:rFonts w:ascii="Arial" w:hAnsi="Arial" w:cs="Arial"/>
        </w:rPr>
        <w:br w:type="page"/>
      </w:r>
    </w:p>
    <w:p w14:paraId="26569E4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4E0EA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BC994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62BD5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933A6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EF19BD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96A9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787FF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8DC76A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BF4A7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1C6AD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FA3BB9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61EF6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D77918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B51AC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A9A086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7B87D6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9FE81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29EA12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5DC1A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E5DFEB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6FFAFB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2FACA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B19C5A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046C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8863C6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D9281F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6AB391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EBA3D0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6E19EAF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FE30991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8587A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80C6B6B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027D25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2B8280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208E9B9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D8610E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929FF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E4955D2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93E362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159598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034741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3A34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A2DEEF5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9E8281D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19A99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03650CE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42C8AEC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35D660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4C10401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C3D742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D6A9C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29CC9F16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5529610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7A772EA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4A3E0A7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19D0C480" w14:textId="62F84021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5748B5C3" w14:textId="47248D46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04C9EF4" w14:textId="767ADF63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62D8D69E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78F50A54" w14:textId="77777777" w:rsidR="008E534D" w:rsidRPr="0024251B" w:rsidRDefault="008E534D" w:rsidP="008E534D">
      <w:pPr>
        <w:rPr>
          <w:rFonts w:ascii="Arial" w:hAnsi="Arial" w:cs="Arial"/>
          <w:sz w:val="18"/>
          <w:szCs w:val="22"/>
        </w:rPr>
      </w:pPr>
    </w:p>
    <w:p w14:paraId="37B4E7D0" w14:textId="5F58136F" w:rsidR="008E534D" w:rsidRPr="0024251B" w:rsidRDefault="008E534D" w:rsidP="008E534D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24251B">
        <w:rPr>
          <w:rFonts w:ascii="Arial" w:hAnsi="Arial" w:cs="Arial"/>
          <w:sz w:val="20"/>
          <w:szCs w:val="20"/>
        </w:rPr>
        <w:t>Authors</w:t>
      </w:r>
      <w:proofErr w:type="spellEnd"/>
      <w:r w:rsidRPr="0024251B">
        <w:rPr>
          <w:rFonts w:ascii="Arial" w:hAnsi="Arial" w:cs="Arial"/>
          <w:sz w:val="20"/>
          <w:szCs w:val="20"/>
        </w:rPr>
        <w:t>:</w:t>
      </w:r>
      <w:proofErr w:type="gramEnd"/>
      <w:r w:rsidRPr="0024251B">
        <w:rPr>
          <w:rFonts w:ascii="Arial" w:hAnsi="Arial" w:cs="Arial"/>
          <w:sz w:val="20"/>
          <w:szCs w:val="20"/>
        </w:rPr>
        <w:t xml:space="preserve"> </w:t>
      </w:r>
      <w:r w:rsidR="00137DBE" w:rsidRPr="0024251B">
        <w:rPr>
          <w:rFonts w:ascii="Arial" w:hAnsi="Arial" w:cs="Arial"/>
          <w:sz w:val="20"/>
          <w:szCs w:val="20"/>
        </w:rPr>
        <w:t xml:space="preserve">B.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Marolleau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C. </w:t>
      </w:r>
      <w:proofErr w:type="spellStart"/>
      <w:r w:rsidR="00137DBE" w:rsidRPr="0024251B">
        <w:rPr>
          <w:rFonts w:ascii="Arial" w:hAnsi="Arial" w:cs="Arial"/>
          <w:sz w:val="20"/>
          <w:szCs w:val="20"/>
        </w:rPr>
        <w:t>Bacle</w:t>
      </w:r>
      <w:proofErr w:type="spellEnd"/>
      <w:r w:rsidR="00137DBE" w:rsidRPr="0024251B">
        <w:rPr>
          <w:rFonts w:ascii="Arial" w:hAnsi="Arial" w:cs="Arial"/>
          <w:sz w:val="20"/>
          <w:szCs w:val="20"/>
        </w:rPr>
        <w:t xml:space="preserve">, </w:t>
      </w:r>
      <w:r w:rsidRPr="0024251B">
        <w:rPr>
          <w:rFonts w:ascii="Arial" w:hAnsi="Arial" w:cs="Arial"/>
          <w:sz w:val="20"/>
          <w:szCs w:val="20"/>
        </w:rPr>
        <w:t xml:space="preserve">C. </w:t>
      </w:r>
      <w:proofErr w:type="spellStart"/>
      <w:r w:rsidRPr="0024251B">
        <w:rPr>
          <w:rFonts w:ascii="Arial" w:hAnsi="Arial" w:cs="Arial"/>
          <w:sz w:val="20"/>
          <w:szCs w:val="20"/>
        </w:rPr>
        <w:t>Lalevée</w:t>
      </w:r>
      <w:proofErr w:type="spellEnd"/>
      <w:r w:rsidR="00F06028">
        <w:rPr>
          <w:rFonts w:ascii="Arial" w:hAnsi="Arial" w:cs="Arial"/>
          <w:sz w:val="20"/>
          <w:szCs w:val="20"/>
        </w:rPr>
        <w:t xml:space="preserve">, </w:t>
      </w:r>
      <w:r w:rsidR="008C39C2">
        <w:rPr>
          <w:rFonts w:ascii="Arial" w:hAnsi="Arial" w:cs="Arial"/>
          <w:sz w:val="20"/>
          <w:szCs w:val="20"/>
        </w:rPr>
        <w:t xml:space="preserve">Y. </w:t>
      </w:r>
      <w:proofErr w:type="spellStart"/>
      <w:r w:rsidR="008C39C2">
        <w:rPr>
          <w:rFonts w:ascii="Arial" w:hAnsi="Arial" w:cs="Arial"/>
          <w:sz w:val="20"/>
          <w:szCs w:val="20"/>
        </w:rPr>
        <w:t>Holvoet</w:t>
      </w:r>
      <w:proofErr w:type="spellEnd"/>
    </w:p>
    <w:p w14:paraId="75E8156B" w14:textId="3C2EDAD7" w:rsidR="008E534D" w:rsidRPr="008E534D" w:rsidRDefault="00045486" w:rsidP="008E534D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June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201</w:t>
      </w:r>
      <w:r w:rsidR="00F06028">
        <w:rPr>
          <w:rFonts w:ascii="Arial" w:hAnsi="Arial" w:cs="Arial"/>
          <w:sz w:val="20"/>
          <w:szCs w:val="20"/>
          <w:lang w:val="en-US"/>
        </w:rPr>
        <w:t>9</w:t>
      </w:r>
      <w:r w:rsidR="008E534D" w:rsidRPr="008E534D">
        <w:rPr>
          <w:rFonts w:ascii="Arial" w:hAnsi="Arial" w:cs="Arial"/>
          <w:sz w:val="20"/>
          <w:szCs w:val="20"/>
          <w:lang w:val="en-US"/>
        </w:rPr>
        <w:t xml:space="preserve"> </w:t>
      </w:r>
      <w:r w:rsidR="00F06028">
        <w:rPr>
          <w:rFonts w:ascii="Arial" w:hAnsi="Arial" w:cs="Arial"/>
          <w:sz w:val="20"/>
          <w:szCs w:val="20"/>
          <w:lang w:val="en-US"/>
        </w:rPr>
        <w:t>–</w:t>
      </w:r>
      <w:r>
        <w:rPr>
          <w:rFonts w:ascii="Arial" w:hAnsi="Arial" w:cs="Arial"/>
          <w:sz w:val="20"/>
          <w:szCs w:val="20"/>
          <w:lang w:val="en-US"/>
        </w:rPr>
        <w:t xml:space="preserve"> v</w:t>
      </w:r>
      <w:r w:rsidR="00F06028">
        <w:rPr>
          <w:rFonts w:ascii="Arial" w:hAnsi="Arial" w:cs="Arial"/>
          <w:sz w:val="20"/>
          <w:szCs w:val="20"/>
          <w:lang w:val="en-US"/>
        </w:rPr>
        <w:t>1.1</w:t>
      </w:r>
    </w:p>
    <w:p w14:paraId="0EDE8A5E" w14:textId="77777777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</w:p>
    <w:p w14:paraId="14C41082" w14:textId="778D9D7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© Copyright IBM Corp. 2018</w:t>
      </w:r>
    </w:p>
    <w:p w14:paraId="3524997A" w14:textId="78C8B715" w:rsidR="008E534D" w:rsidRPr="008E534D" w:rsidRDefault="008E534D" w:rsidP="008E534D">
      <w:pPr>
        <w:rPr>
          <w:rFonts w:ascii="Arial" w:hAnsi="Arial" w:cs="Arial"/>
          <w:sz w:val="20"/>
          <w:szCs w:val="20"/>
          <w:lang w:val="en-US"/>
        </w:rPr>
      </w:pPr>
      <w:r w:rsidRPr="008E534D">
        <w:rPr>
          <w:rFonts w:ascii="Arial" w:hAnsi="Arial" w:cs="Arial"/>
          <w:sz w:val="20"/>
          <w:szCs w:val="20"/>
          <w:lang w:val="en-US"/>
        </w:rPr>
        <w:t>Materials may not be reproduced in whole or in part without the prior written permission of IBM</w:t>
      </w:r>
    </w:p>
    <w:p w14:paraId="4BD14009" w14:textId="77777777" w:rsidR="00716D41" w:rsidRPr="008E534D" w:rsidRDefault="00CA2454" w:rsidP="00941EF8">
      <w:pPr>
        <w:jc w:val="center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  <w:r w:rsidR="009D1279" w:rsidRPr="008E534D">
        <w:rPr>
          <w:rFonts w:ascii="Arial" w:hAnsi="Arial" w:cs="Arial"/>
          <w:b/>
          <w:color w:val="000000" w:themeColor="text1"/>
          <w:sz w:val="32"/>
          <w:lang w:val="en-US"/>
        </w:rPr>
        <w:lastRenderedPageBreak/>
        <w:t>Agenda</w:t>
      </w:r>
    </w:p>
    <w:p w14:paraId="01CEA644" w14:textId="77777777" w:rsidR="002E7984" w:rsidRPr="008E534D" w:rsidRDefault="002E7984" w:rsidP="00E97192">
      <w:pPr>
        <w:rPr>
          <w:rFonts w:ascii="Arial" w:hAnsi="Arial" w:cs="Arial"/>
          <w:color w:val="000000" w:themeColor="text1"/>
          <w:lang w:val="en-US"/>
        </w:rPr>
      </w:pPr>
    </w:p>
    <w:p w14:paraId="5A64D950" w14:textId="2CEBCF07" w:rsidR="00FC52A2" w:rsidRDefault="001A736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 w:rsidRPr="008E534D">
        <w:rPr>
          <w:rFonts w:ascii="Arial" w:hAnsi="Arial" w:cs="Arial"/>
          <w:lang w:val="en-US"/>
        </w:rPr>
        <w:fldChar w:fldCharType="begin"/>
      </w:r>
      <w:r w:rsidRPr="008E534D">
        <w:rPr>
          <w:rFonts w:ascii="Arial" w:hAnsi="Arial" w:cs="Arial"/>
          <w:lang w:val="en-US"/>
        </w:rPr>
        <w:instrText xml:space="preserve"> TOC \o "1-3" \h \z \u </w:instrText>
      </w:r>
      <w:r w:rsidRPr="008E534D">
        <w:rPr>
          <w:rFonts w:ascii="Arial" w:hAnsi="Arial" w:cs="Arial"/>
          <w:lang w:val="en-US"/>
        </w:rPr>
        <w:fldChar w:fldCharType="separate"/>
      </w:r>
      <w:hyperlink w:anchor="_Toc11350967" w:history="1"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>Before Starting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_Toc11350967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4</w:t>
        </w:r>
        <w:r w:rsidR="00FC52A2">
          <w:rPr>
            <w:noProof/>
            <w:webHidden/>
          </w:rPr>
          <w:fldChar w:fldCharType="end"/>
        </w:r>
      </w:hyperlink>
    </w:p>
    <w:p w14:paraId="69F1AC20" w14:textId="3A3AFBF8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68" w:history="1"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>Hands-on presentation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_Toc11350968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5</w:t>
        </w:r>
        <w:r w:rsidR="00FC52A2">
          <w:rPr>
            <w:noProof/>
            <w:webHidden/>
          </w:rPr>
          <w:fldChar w:fldCharType="end"/>
        </w:r>
      </w:hyperlink>
    </w:p>
    <w:p w14:paraId="77652E33" w14:textId="32121D15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69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Overview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_Toc11350969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5</w:t>
        </w:r>
        <w:r w:rsidR="00FC52A2">
          <w:rPr>
            <w:noProof/>
            <w:webHidden/>
          </w:rPr>
          <w:fldChar w:fldCharType="end"/>
        </w:r>
      </w:hyperlink>
    </w:p>
    <w:p w14:paraId="7FAA4DEA" w14:textId="19030D08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70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Prerequisites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_Toc11350970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5</w:t>
        </w:r>
        <w:r w:rsidR="00FC52A2">
          <w:rPr>
            <w:noProof/>
            <w:webHidden/>
          </w:rPr>
          <w:fldChar w:fldCharType="end"/>
        </w:r>
      </w:hyperlink>
    </w:p>
    <w:p w14:paraId="437BFFB8" w14:textId="124E5F4F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71" w:history="1">
        <w:r w:rsidR="00FC52A2" w:rsidRPr="00CC3644">
          <w:rPr>
            <w:rStyle w:val="Hyperlink"/>
            <w:rFonts w:eastAsia="MS Mincho"/>
            <w:noProof/>
            <w:lang w:val="en-US"/>
          </w:rPr>
          <w:t>Cloud: Create Node-RED application and Login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_Toc11350971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6</w:t>
        </w:r>
        <w:r w:rsidR="00FC52A2">
          <w:rPr>
            <w:noProof/>
            <w:webHidden/>
          </w:rPr>
          <w:fldChar w:fldCharType="end"/>
        </w:r>
      </w:hyperlink>
    </w:p>
    <w:p w14:paraId="070E1D79" w14:textId="0D6ED5B2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72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1.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Cloud: Create a virtual sensor and a new flow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_Toc11350972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10</w:t>
        </w:r>
        <w:r w:rsidR="00FC52A2">
          <w:rPr>
            <w:noProof/>
            <w:webHidden/>
          </w:rPr>
          <w:fldChar w:fldCharType="end"/>
        </w:r>
      </w:hyperlink>
    </w:p>
    <w:p w14:paraId="438D6673" w14:textId="2AFE9DBB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73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Sensors &amp; IoT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_Toc11350973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10</w:t>
        </w:r>
        <w:r w:rsidR="00FC52A2">
          <w:rPr>
            <w:noProof/>
            <w:webHidden/>
          </w:rPr>
          <w:fldChar w:fldCharType="end"/>
        </w:r>
      </w:hyperlink>
    </w:p>
    <w:p w14:paraId="22A02C29" w14:textId="4CB33B2E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74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flow: creation &amp; import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_Toc11350974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11</w:t>
        </w:r>
        <w:r w:rsidR="00FC52A2">
          <w:rPr>
            <w:noProof/>
            <w:webHidden/>
          </w:rPr>
          <w:fldChar w:fldCharType="end"/>
        </w:r>
      </w:hyperlink>
    </w:p>
    <w:p w14:paraId="75CAE753" w14:textId="45EA6CD2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75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2.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Node</w:t>
        </w:r>
        <w:r w:rsidR="00FC52A2" w:rsidRPr="00CC3644">
          <w:rPr>
            <w:rStyle w:val="Hyperlink"/>
            <w:rFonts w:ascii="Arial" w:eastAsia="MS Mincho" w:hAnsi="Arial" w:cs="Arial"/>
            <w:noProof/>
            <w:shd w:val="clear" w:color="auto" w:fill="FFFFFF"/>
            <w:lang w:val="en-US"/>
          </w:rPr>
          <w:t>-RED on PI: Your first MQTT Simulator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_Toc11350975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14</w:t>
        </w:r>
        <w:r w:rsidR="00FC52A2">
          <w:rPr>
            <w:noProof/>
            <w:webHidden/>
          </w:rPr>
          <w:fldChar w:fldCharType="end"/>
        </w:r>
      </w:hyperlink>
    </w:p>
    <w:p w14:paraId="04195178" w14:textId="4841511F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76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3.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Cloud &amp; Raspberry PI: Visual Recognition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_Toc11350976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16</w:t>
        </w:r>
        <w:r w:rsidR="00FC52A2">
          <w:rPr>
            <w:noProof/>
            <w:webHidden/>
          </w:rPr>
          <w:fldChar w:fldCharType="end"/>
        </w:r>
      </w:hyperlink>
    </w:p>
    <w:p w14:paraId="5A5714E0" w14:textId="59AB6CD4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77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4.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Node-RED on PI: Grovepi Hat &amp; Sensors (Optional #1)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_Toc11350977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17</w:t>
        </w:r>
        <w:r w:rsidR="00FC52A2">
          <w:rPr>
            <w:noProof/>
            <w:webHidden/>
          </w:rPr>
          <w:fldChar w:fldCharType="end"/>
        </w:r>
      </w:hyperlink>
    </w:p>
    <w:p w14:paraId="59C8BCA0" w14:textId="383EC4CC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78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GrovePi Hat Setup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_Toc11350978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17</w:t>
        </w:r>
        <w:r w:rsidR="00FC52A2">
          <w:rPr>
            <w:noProof/>
            <w:webHidden/>
          </w:rPr>
          <w:fldChar w:fldCharType="end"/>
        </w:r>
      </w:hyperlink>
    </w:p>
    <w:p w14:paraId="04F92B82" w14:textId="76B02E47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79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First flow with Grovepi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_Toc11350979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18</w:t>
        </w:r>
        <w:r w:rsidR="00FC52A2">
          <w:rPr>
            <w:noProof/>
            <w:webHidden/>
          </w:rPr>
          <w:fldChar w:fldCharType="end"/>
        </w:r>
      </w:hyperlink>
    </w:p>
    <w:p w14:paraId="6606C47C" w14:textId="631AB743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80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5.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Insert IoT Data in Cloudant DB (Optional #2)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_Toc11350980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21</w:t>
        </w:r>
        <w:r w:rsidR="00FC52A2">
          <w:rPr>
            <w:noProof/>
            <w:webHidden/>
          </w:rPr>
          <w:fldChar w:fldCharType="end"/>
        </w:r>
      </w:hyperlink>
    </w:p>
    <w:p w14:paraId="2CACB3F9" w14:textId="2AB8A2C3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81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6.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Process IoT Data with Watson Language Translator (Optional #3)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_Toc11350981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25</w:t>
        </w:r>
        <w:r w:rsidR="00FC52A2">
          <w:rPr>
            <w:noProof/>
            <w:webHidden/>
          </w:rPr>
          <w:fldChar w:fldCharType="end"/>
        </w:r>
      </w:hyperlink>
    </w:p>
    <w:p w14:paraId="788112A6" w14:textId="755C7B1A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82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7.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dashboard application in Node-RED (optional #4)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_Toc11350982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29</w:t>
        </w:r>
        <w:r w:rsidR="00FC52A2">
          <w:rPr>
            <w:noProof/>
            <w:webHidden/>
          </w:rPr>
          <w:fldChar w:fldCharType="end"/>
        </w:r>
      </w:hyperlink>
    </w:p>
    <w:p w14:paraId="0AB5572E" w14:textId="637B497F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83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1.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Import Node-RED Dashboarding capability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_Toc11350983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29</w:t>
        </w:r>
        <w:r w:rsidR="00FC52A2">
          <w:rPr>
            <w:noProof/>
            <w:webHidden/>
          </w:rPr>
          <w:fldChar w:fldCharType="end"/>
        </w:r>
      </w:hyperlink>
    </w:p>
    <w:p w14:paraId="69DE3056" w14:textId="3AFFDB5F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84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2.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Create a simple Node-RED Dashboard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_Toc11350984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32</w:t>
        </w:r>
        <w:r w:rsidR="00FC52A2">
          <w:rPr>
            <w:noProof/>
            <w:webHidden/>
          </w:rPr>
          <w:fldChar w:fldCharType="end"/>
        </w:r>
      </w:hyperlink>
    </w:p>
    <w:p w14:paraId="0BF14F07" w14:textId="2955EBE1" w:rsidR="00FC52A2" w:rsidRDefault="00F47C7B">
      <w:pPr>
        <w:pStyle w:val="TOC3"/>
        <w:tabs>
          <w:tab w:val="right" w:leader="underscore" w:pos="9248"/>
        </w:tabs>
        <w:rPr>
          <w:rFonts w:eastAsiaTheme="minorEastAsia" w:cstheme="minorBidi"/>
          <w:noProof/>
          <w:sz w:val="24"/>
          <w:szCs w:val="24"/>
        </w:rPr>
      </w:pPr>
      <w:hyperlink w:anchor="_Toc11350985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Section 3.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Add voice alert on dashboard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_Toc11350985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35</w:t>
        </w:r>
        <w:r w:rsidR="00FC52A2">
          <w:rPr>
            <w:noProof/>
            <w:webHidden/>
          </w:rPr>
          <w:fldChar w:fldCharType="end"/>
        </w:r>
      </w:hyperlink>
    </w:p>
    <w:p w14:paraId="437175B7" w14:textId="75063692" w:rsidR="00FC52A2" w:rsidRDefault="00F47C7B">
      <w:pPr>
        <w:pStyle w:val="TOC2"/>
        <w:tabs>
          <w:tab w:val="right" w:leader="underscore" w:pos="9248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11350986" w:history="1">
        <w:r w:rsidR="00FC52A2" w:rsidRPr="00CC3644">
          <w:rPr>
            <w:rStyle w:val="Hyperlink"/>
            <w:rFonts w:ascii="Arial" w:eastAsia="MS Mincho" w:hAnsi="Arial"/>
            <w:noProof/>
            <w:lang w:val="en-US"/>
          </w:rPr>
          <w:t>8.</w:t>
        </w:r>
        <w:r w:rsidR="00FC52A2" w:rsidRPr="00CC3644">
          <w:rPr>
            <w:rStyle w:val="Hyperlink"/>
            <w:rFonts w:ascii="Arial" w:eastAsia="MS Mincho" w:hAnsi="Arial" w:cs="Arial"/>
            <w:noProof/>
            <w:lang w:val="en-US"/>
          </w:rPr>
          <w:t xml:space="preserve"> Appendices: Architecture &amp; Schema on IBM Cloud</w:t>
        </w:r>
        <w:r w:rsidR="00FC52A2">
          <w:rPr>
            <w:noProof/>
            <w:webHidden/>
          </w:rPr>
          <w:tab/>
        </w:r>
        <w:r w:rsidR="00FC52A2">
          <w:rPr>
            <w:noProof/>
            <w:webHidden/>
          </w:rPr>
          <w:fldChar w:fldCharType="begin"/>
        </w:r>
        <w:r w:rsidR="00FC52A2">
          <w:rPr>
            <w:noProof/>
            <w:webHidden/>
          </w:rPr>
          <w:instrText xml:space="preserve"> PAGEREF _Toc11350986 \h </w:instrText>
        </w:r>
        <w:r w:rsidR="00FC52A2">
          <w:rPr>
            <w:noProof/>
            <w:webHidden/>
          </w:rPr>
        </w:r>
        <w:r w:rsidR="00FC52A2">
          <w:rPr>
            <w:noProof/>
            <w:webHidden/>
          </w:rPr>
          <w:fldChar w:fldCharType="separate"/>
        </w:r>
        <w:r w:rsidR="00FC52A2">
          <w:rPr>
            <w:noProof/>
            <w:webHidden/>
          </w:rPr>
          <w:t>39</w:t>
        </w:r>
        <w:r w:rsidR="00FC52A2">
          <w:rPr>
            <w:noProof/>
            <w:webHidden/>
          </w:rPr>
          <w:fldChar w:fldCharType="end"/>
        </w:r>
      </w:hyperlink>
    </w:p>
    <w:p w14:paraId="25D35ABE" w14:textId="6C52BEFA" w:rsidR="00045335" w:rsidRPr="008E534D" w:rsidRDefault="001A736B" w:rsidP="00DB2844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fldChar w:fldCharType="end"/>
      </w:r>
    </w:p>
    <w:p w14:paraId="1EF280EB" w14:textId="49788BC1" w:rsidR="008A43A2" w:rsidRPr="008E534D" w:rsidRDefault="008A43A2">
      <w:pPr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br w:type="page"/>
      </w:r>
    </w:p>
    <w:p w14:paraId="3EB34C0E" w14:textId="637ABEAB" w:rsidR="008A43A2" w:rsidRPr="008E534D" w:rsidRDefault="008B5A0F" w:rsidP="008A43A2">
      <w:pPr>
        <w:pStyle w:val="Heading2newpage"/>
        <w:rPr>
          <w:rFonts w:ascii="Arial" w:hAnsi="Arial" w:cs="Arial"/>
          <w:lang w:val="en-US"/>
        </w:rPr>
      </w:pPr>
      <w:bookmarkStart w:id="0" w:name="_Toc514860150"/>
      <w:bookmarkStart w:id="1" w:name="_Toc11350967"/>
      <w:r w:rsidRPr="008E534D">
        <w:rPr>
          <w:rFonts w:ascii="Arial" w:hAnsi="Arial" w:cs="Arial"/>
          <w:noProof/>
          <w:lang w:val="en-US" w:eastAsia="en-GB"/>
        </w:rPr>
        <w:lastRenderedPageBreak/>
        <w:drawing>
          <wp:anchor distT="0" distB="0" distL="114300" distR="114300" simplePos="0" relativeHeight="251909632" behindDoc="1" locked="0" layoutInCell="1" allowOverlap="1" wp14:anchorId="66081AC6" wp14:editId="11CBF0E0">
            <wp:simplePos x="0" y="0"/>
            <wp:positionH relativeFrom="margin">
              <wp:posOffset>-191135</wp:posOffset>
            </wp:positionH>
            <wp:positionV relativeFrom="paragraph">
              <wp:posOffset>306705</wp:posOffset>
            </wp:positionV>
            <wp:extent cx="6096000" cy="1651000"/>
            <wp:effectExtent l="0" t="0" r="0" b="0"/>
            <wp:wrapNone/>
            <wp:docPr id="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3A2" w:rsidRPr="008E534D">
        <w:rPr>
          <w:rFonts w:ascii="Arial" w:hAnsi="Arial" w:cs="Arial"/>
          <w:lang w:val="en-US"/>
        </w:rPr>
        <w:t>Before Starting</w:t>
      </w:r>
      <w:bookmarkEnd w:id="0"/>
      <w:bookmarkEnd w:id="1"/>
    </w:p>
    <w:p w14:paraId="7F798063" w14:textId="460FB40A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733F44DB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5D417F2A" w14:textId="77777777" w:rsidR="008A43A2" w:rsidRPr="008E534D" w:rsidRDefault="008A43A2" w:rsidP="008A43A2">
      <w:pPr>
        <w:ind w:left="284" w:right="528"/>
        <w:rPr>
          <w:rFonts w:ascii="Arial" w:hAnsi="Arial" w:cs="Arial"/>
          <w:lang w:val="en-US"/>
        </w:rPr>
      </w:pPr>
    </w:p>
    <w:p w14:paraId="34B866F8" w14:textId="2BB092F1" w:rsidR="008A43A2" w:rsidRDefault="008A43A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This hands-on required to have a</w:t>
      </w:r>
      <w:r w:rsidR="00A62625" w:rsidRPr="008E534D">
        <w:rPr>
          <w:rFonts w:ascii="Arial" w:hAnsi="Arial" w:cs="Arial"/>
          <w:sz w:val="22"/>
          <w:szCs w:val="22"/>
          <w:lang w:val="en-US"/>
        </w:rPr>
        <w:t>n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IBM Cloud account. If you don’t, you can create one here: </w:t>
      </w:r>
      <w:hyperlink r:id="rId9" w:history="1">
        <w:r w:rsidR="00DC3E62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http://bluemix.net/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.</w:t>
      </w:r>
      <w:r w:rsidR="00DD35E2">
        <w:rPr>
          <w:rFonts w:ascii="Arial" w:hAnsi="Arial" w:cs="Arial"/>
          <w:sz w:val="22"/>
          <w:szCs w:val="22"/>
          <w:lang w:val="en-US"/>
        </w:rPr>
        <w:br/>
        <w:t xml:space="preserve">A complete guideline can also be found on the “IBM Cloud &amp; Watson Day” web page here: </w:t>
      </w:r>
      <w:hyperlink r:id="rId10" w:history="1">
        <w:r w:rsidR="00DD35E2"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</w:t>
        </w:r>
      </w:hyperlink>
    </w:p>
    <w:p w14:paraId="7C56A5F5" w14:textId="77777777" w:rsidR="00DD35E2" w:rsidRPr="008E534D" w:rsidRDefault="00DD35E2" w:rsidP="008A43A2">
      <w:pPr>
        <w:ind w:left="284" w:right="528"/>
        <w:rPr>
          <w:rFonts w:ascii="Arial" w:hAnsi="Arial" w:cs="Arial"/>
          <w:sz w:val="22"/>
          <w:szCs w:val="22"/>
          <w:lang w:val="en-US"/>
        </w:rPr>
      </w:pPr>
    </w:p>
    <w:p w14:paraId="21530379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08B90876" w14:textId="77777777" w:rsidR="008A43A2" w:rsidRPr="008E534D" w:rsidRDefault="008A43A2" w:rsidP="008A43A2">
      <w:pPr>
        <w:rPr>
          <w:rFonts w:ascii="Arial" w:hAnsi="Arial" w:cs="Arial"/>
          <w:lang w:val="en-US"/>
        </w:rPr>
      </w:pPr>
    </w:p>
    <w:p w14:paraId="62CAE38C" w14:textId="77777777" w:rsidR="008A2831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pen a browser and a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ccess to IBM Cloud</w:t>
      </w:r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hyperlink r:id="rId11" w:history="1">
        <w:r w:rsidR="008B5A0F"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https://console.bluemix.net</w:t>
        </w:r>
      </w:hyperlink>
      <w:r w:rsidR="008A43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4DE8ADF6" w14:textId="58E87819" w:rsidR="00456EFD" w:rsidRPr="008E534D" w:rsidRDefault="008A2831" w:rsidP="008A43A2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you have an IBM Cloud account, c</w:t>
      </w:r>
      <w:r w:rsidR="008B5A0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Log</w:t>
      </w:r>
      <w:r w:rsidR="006375B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="008A43A2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and enter your IBM ID credentials.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don’t have an IBM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a free account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Enter your email address, and additional information required. You will receive an email with activation link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Once activated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</w:t>
      </w:r>
      <w:r w:rsidR="00E2623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could use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your new free IBM cloud account: log in.</w:t>
      </w:r>
    </w:p>
    <w:p w14:paraId="6044F577" w14:textId="384DC645" w:rsidR="008A43A2" w:rsidRPr="008E534D" w:rsidRDefault="008A43A2" w:rsidP="008A43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BC2188" wp14:editId="49CC4925">
            <wp:extent cx="4824548" cy="2013616"/>
            <wp:effectExtent l="12700" t="12700" r="14605" b="184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697" cy="20195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58FF9" w14:textId="7F506FEC" w:rsidR="006375BD" w:rsidRPr="008E534D" w:rsidRDefault="006375BD" w:rsidP="00E54459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organization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location 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space to use during this lab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352F7A63" w14:textId="031BBF75" w:rsidR="006375BD" w:rsidRPr="008E534D" w:rsidRDefault="006375BD" w:rsidP="006375B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A8CAA71" wp14:editId="1AB9F0B6">
            <wp:extent cx="5878830" cy="739140"/>
            <wp:effectExtent l="12700" t="12700" r="13970" b="1016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7391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A8A65" w14:textId="67E396D1" w:rsidR="00456EFD" w:rsidRPr="008E534D" w:rsidRDefault="006375BD" w:rsidP="006375BD">
      <w:pPr>
        <w:pStyle w:val="Steps"/>
        <w:numPr>
          <w:ilvl w:val="0"/>
          <w:numId w:val="2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If needed, f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ree resources (GB / #Services)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Organization &amp;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Spaces to run the lab exercises. 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encounter a resource contention (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rror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essage saying you are out of resources), clean up your </w:t>
      </w:r>
      <w:r w:rsidR="00A626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</w:t>
      </w:r>
      <w:r w:rsidR="00456EF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paces by deleting existing Apps or Services.</w:t>
      </w:r>
    </w:p>
    <w:p w14:paraId="594ECA4A" w14:textId="77777777" w:rsidR="008A43A2" w:rsidRPr="008E534D" w:rsidRDefault="008A43A2" w:rsidP="00BD6DF8">
      <w:pPr>
        <w:jc w:val="both"/>
        <w:rPr>
          <w:rFonts w:ascii="Arial" w:hAnsi="Arial" w:cs="Arial"/>
          <w:lang w:val="en-US"/>
        </w:rPr>
      </w:pPr>
    </w:p>
    <w:p w14:paraId="13612F39" w14:textId="5F0837BA" w:rsidR="008E6918" w:rsidRPr="008E534D" w:rsidRDefault="008E6918" w:rsidP="00BD6DF8">
      <w:pPr>
        <w:jc w:val="both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color w:val="000000" w:themeColor="text1"/>
          <w:lang w:val="en-US"/>
        </w:rPr>
        <w:br w:type="page"/>
      </w:r>
    </w:p>
    <w:p w14:paraId="0A040C3F" w14:textId="46E5B733" w:rsidR="00137B86" w:rsidRPr="008E534D" w:rsidRDefault="00137B86" w:rsidP="0024251B">
      <w:pPr>
        <w:pStyle w:val="HeadingPartorSection"/>
        <w:numPr>
          <w:ilvl w:val="0"/>
          <w:numId w:val="0"/>
        </w:numPr>
        <w:spacing w:after="360" w:afterAutospacing="0"/>
        <w:rPr>
          <w:rFonts w:ascii="Arial" w:hAnsi="Arial" w:cs="Arial"/>
          <w:lang w:val="en-US"/>
        </w:rPr>
      </w:pPr>
      <w:bookmarkStart w:id="2" w:name="_Toc514860151"/>
      <w:bookmarkStart w:id="3" w:name="_Toc11350968"/>
      <w:r w:rsidRPr="008E534D">
        <w:rPr>
          <w:rFonts w:ascii="Arial" w:hAnsi="Arial" w:cs="Arial"/>
          <w:lang w:val="en-US"/>
        </w:rPr>
        <w:lastRenderedPageBreak/>
        <w:t>Hands-on presentation</w:t>
      </w:r>
      <w:bookmarkEnd w:id="2"/>
      <w:bookmarkEnd w:id="3"/>
      <w:r w:rsidRPr="008E534D">
        <w:rPr>
          <w:rFonts w:ascii="Arial" w:hAnsi="Arial" w:cs="Arial"/>
          <w:lang w:val="en-US"/>
        </w:rPr>
        <w:t xml:space="preserve"> </w:t>
      </w:r>
    </w:p>
    <w:p w14:paraId="395A1CC6" w14:textId="616A208D" w:rsidR="0080523D" w:rsidRPr="008E534D" w:rsidRDefault="0080523D" w:rsidP="00864AD5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4" w:name="_Toc11350969"/>
      <w:r w:rsidRPr="008E534D">
        <w:rPr>
          <w:rFonts w:ascii="Arial" w:hAnsi="Arial" w:cs="Arial"/>
          <w:color w:val="000000" w:themeColor="text1"/>
          <w:lang w:val="en-US"/>
        </w:rPr>
        <w:t>Overview</w:t>
      </w:r>
      <w:bookmarkEnd w:id="4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3B7DB72C" w14:textId="60E8E69A" w:rsidR="00CB3BAA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In this hands-on session, you will create a Node-RED application in IBM Cloud to collect, store and display </w:t>
      </w:r>
      <w:r w:rsidR="00A62625" w:rsidRPr="008E534D">
        <w:rPr>
          <w:rFonts w:ascii="Arial" w:hAnsi="Arial" w:cs="Arial"/>
          <w:sz w:val="22"/>
          <w:szCs w:val="22"/>
          <w:lang w:val="en-US"/>
        </w:rPr>
        <w:t xml:space="preserve">virtual 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sensor data. </w:t>
      </w:r>
    </w:p>
    <w:p w14:paraId="1159EFD3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</w:p>
    <w:p w14:paraId="6CAF9B06" w14:textId="06FC1FBB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(</w:t>
      </w:r>
      <w:hyperlink r:id="rId14" w:tgtFrame="_blank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https://nodered.org/</w:t>
        </w:r>
      </w:hyperlink>
      <w:r w:rsidRPr="008E534D">
        <w:rPr>
          <w:rFonts w:ascii="Arial" w:hAnsi="Arial" w:cs="Arial"/>
          <w:sz w:val="22"/>
          <w:szCs w:val="22"/>
          <w:lang w:val="en-US"/>
        </w:rPr>
        <w:t>) is a flow-based programming tool, originally developed by the IBM Emerging Technology Services team (in early 2013) and now a part of JS Foundation.</w:t>
      </w:r>
    </w:p>
    <w:p w14:paraId="27DB1670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Traditional development can be very technical, but Node-RED enables you to concentrate on the logic of your workflow and allows fast prototyping.</w:t>
      </w:r>
    </w:p>
    <w:p w14:paraId="1AF897D6" w14:textId="77777777" w:rsidR="00CB3BAA" w:rsidRPr="008E534D" w:rsidRDefault="00CB3BAA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Node-RED consists of a Node.js-based runtime with a flow editor accessed through a web browser. Within the browser, you create your application by dragging nodes from a customizable palette into a workspace and start to wire them together. With a single click, the application is deployed back to its runtime.</w:t>
      </w:r>
    </w:p>
    <w:p w14:paraId="61E3970E" w14:textId="77777777" w:rsidR="00CB3BAA" w:rsidRPr="008E534D" w:rsidRDefault="00CB3BAA" w:rsidP="00864AD5">
      <w:pPr>
        <w:rPr>
          <w:rFonts w:ascii="Arial" w:hAnsi="Arial" w:cs="Arial"/>
          <w:sz w:val="22"/>
          <w:szCs w:val="22"/>
          <w:lang w:val="en-US"/>
        </w:rPr>
      </w:pPr>
    </w:p>
    <w:p w14:paraId="789D5CFB" w14:textId="240DAB9F" w:rsidR="00864AD5" w:rsidRPr="008E534D" w:rsidRDefault="00864AD5" w:rsidP="00DD35E2">
      <w:pPr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Session objectives are:</w:t>
      </w:r>
    </w:p>
    <w:p w14:paraId="53E01A55" w14:textId="73491DA7" w:rsidR="00DD35E2" w:rsidRPr="00DD35E2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Create &amp; modify an application using Node-RED</w:t>
      </w:r>
      <w:r w:rsidR="00864AD5" w:rsidRPr="008E534D">
        <w:rPr>
          <w:rFonts w:ascii="Arial" w:hAnsi="Arial" w:cs="Arial"/>
          <w:sz w:val="22"/>
          <w:szCs w:val="22"/>
          <w:lang w:val="en-US"/>
        </w:rPr>
        <w:t xml:space="preserve"> in </w:t>
      </w:r>
      <w:r w:rsidR="00A62625" w:rsidRPr="008E534D">
        <w:rPr>
          <w:rFonts w:ascii="Arial" w:hAnsi="Arial" w:cs="Arial"/>
          <w:sz w:val="22"/>
          <w:szCs w:val="22"/>
          <w:lang w:val="en-US"/>
        </w:rPr>
        <w:t>IBM Cloud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</w:t>
      </w:r>
      <w:r w:rsidR="00FE4612">
        <w:rPr>
          <w:rFonts w:ascii="Arial" w:hAnsi="Arial" w:cs="Arial"/>
          <w:sz w:val="22"/>
          <w:szCs w:val="22"/>
          <w:lang w:val="en-US"/>
        </w:rPr>
        <w:t>and on a device</w:t>
      </w:r>
      <w:r w:rsidR="00DD35E2">
        <w:rPr>
          <w:rFonts w:ascii="Arial" w:hAnsi="Arial" w:cs="Arial"/>
          <w:sz w:val="22"/>
          <w:szCs w:val="22"/>
          <w:lang w:val="en-US"/>
        </w:rPr>
        <w:t xml:space="preserve">. In that example, we will use a </w:t>
      </w:r>
      <w:r w:rsidR="00FE4612">
        <w:rPr>
          <w:rFonts w:ascii="Arial" w:hAnsi="Arial" w:cs="Arial"/>
          <w:sz w:val="22"/>
          <w:szCs w:val="22"/>
          <w:lang w:val="en-US"/>
        </w:rPr>
        <w:t>Raspberry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PI 2 B+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320DCFCC" w14:textId="1698D91E" w:rsidR="00456EFD" w:rsidRPr="008E534D" w:rsidRDefault="00456EFD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new services </w:t>
      </w:r>
      <w:r w:rsidR="00253B65" w:rsidRPr="008E534D">
        <w:rPr>
          <w:rFonts w:ascii="Arial" w:hAnsi="Arial" w:cs="Arial"/>
          <w:sz w:val="22"/>
          <w:szCs w:val="22"/>
          <w:lang w:val="en-US"/>
        </w:rPr>
        <w:t>&amp; Node-RED to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consume or create services (IoT /</w:t>
      </w:r>
      <w:r w:rsidR="00FE4612">
        <w:rPr>
          <w:rFonts w:ascii="Arial" w:hAnsi="Arial" w:cs="Arial"/>
          <w:sz w:val="22"/>
          <w:szCs w:val="22"/>
          <w:lang w:val="en-US"/>
        </w:rPr>
        <w:t xml:space="preserve"> AI /Database)</w:t>
      </w:r>
    </w:p>
    <w:p w14:paraId="1AFE87B7" w14:textId="0DEE0983" w:rsidR="00864AD5" w:rsidRDefault="00864AD5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Discover </w:t>
      </w:r>
      <w:r w:rsidR="00DD35E2">
        <w:rPr>
          <w:rFonts w:ascii="Arial" w:hAnsi="Arial" w:cs="Arial"/>
          <w:sz w:val="22"/>
          <w:szCs w:val="22"/>
          <w:lang w:val="en-US"/>
        </w:rPr>
        <w:t xml:space="preserve">IBM </w:t>
      </w:r>
      <w:r w:rsidRPr="008E534D">
        <w:rPr>
          <w:rFonts w:ascii="Arial" w:hAnsi="Arial" w:cs="Arial"/>
          <w:sz w:val="22"/>
          <w:szCs w:val="22"/>
          <w:lang w:val="en-US"/>
        </w:rPr>
        <w:t>Watson</w:t>
      </w:r>
      <w:r w:rsidR="00DD35E2">
        <w:rPr>
          <w:rFonts w:ascii="Arial" w:hAnsi="Arial" w:cs="Arial"/>
          <w:sz w:val="22"/>
          <w:szCs w:val="22"/>
          <w:lang w:val="en-US"/>
        </w:rPr>
        <w:t xml:space="preserve"> AI and IoT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services</w:t>
      </w:r>
    </w:p>
    <w:p w14:paraId="76E9A3FE" w14:textId="2F11E4CE" w:rsidR="00FE4612" w:rsidRDefault="00FE4612" w:rsidP="00DD35E2">
      <w:pPr>
        <w:pStyle w:val="ListParagraph"/>
        <w:numPr>
          <w:ilvl w:val="0"/>
          <w:numId w:val="27"/>
        </w:numPr>
        <w:spacing w:before="120"/>
        <w:ind w:left="709" w:hanging="357"/>
        <w:jc w:val="both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Discover how to integrate Cloud Services with a Raspberry PI or any device using Node-RED and create prototype </w:t>
      </w:r>
      <w:r w:rsidR="00DD513F">
        <w:rPr>
          <w:rFonts w:ascii="Arial" w:hAnsi="Arial" w:cs="Arial"/>
          <w:sz w:val="22"/>
          <w:szCs w:val="22"/>
          <w:lang w:val="en-US"/>
        </w:rPr>
        <w:t>quickly</w:t>
      </w:r>
      <w:r>
        <w:rPr>
          <w:rFonts w:ascii="Arial" w:hAnsi="Arial" w:cs="Arial"/>
          <w:sz w:val="22"/>
          <w:szCs w:val="22"/>
          <w:lang w:val="en-US"/>
        </w:rPr>
        <w:t xml:space="preserve">. </w:t>
      </w:r>
    </w:p>
    <w:p w14:paraId="0588BE8D" w14:textId="49A82706" w:rsidR="000B0129" w:rsidRDefault="000B0129" w:rsidP="00E57CF9">
      <w:pPr>
        <w:pStyle w:val="image"/>
        <w:spacing w:before="240" w:after="240"/>
        <w:ind w:left="567"/>
        <w:jc w:val="left"/>
        <w:rPr>
          <w:lang w:val="en-US"/>
        </w:rPr>
      </w:pPr>
    </w:p>
    <w:p w14:paraId="52EDFD4D" w14:textId="77777777" w:rsidR="00FE4612" w:rsidRPr="008E534D" w:rsidRDefault="00FE4612" w:rsidP="00E57CF9">
      <w:pPr>
        <w:pStyle w:val="image"/>
        <w:spacing w:before="240" w:after="240"/>
        <w:ind w:left="567"/>
        <w:jc w:val="left"/>
        <w:rPr>
          <w:rFonts w:ascii="Arial" w:hAnsi="Arial" w:cs="Arial"/>
          <w:sz w:val="22"/>
          <w:szCs w:val="22"/>
          <w:lang w:val="en-US"/>
        </w:rPr>
      </w:pPr>
    </w:p>
    <w:p w14:paraId="1A2C0637" w14:textId="43E65AD1" w:rsidR="003E30EB" w:rsidRPr="008E534D" w:rsidRDefault="003E30EB" w:rsidP="003E30E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5" w:name="_Toc11350970"/>
      <w:r w:rsidRPr="008E534D">
        <w:rPr>
          <w:rFonts w:ascii="Arial" w:hAnsi="Arial" w:cs="Arial"/>
          <w:lang w:val="en-US"/>
        </w:rPr>
        <w:t>Prerequisites</w:t>
      </w:r>
      <w:bookmarkEnd w:id="5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5A54A9A0" w14:textId="62EFA5BA" w:rsidR="00067454" w:rsidRDefault="00DD35E2" w:rsidP="00984F16">
      <w:pPr>
        <w:pStyle w:val="Steps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There are </w:t>
      </w:r>
      <w:r w:rsidR="007F0670">
        <w:rPr>
          <w:rFonts w:ascii="Arial" w:hAnsi="Arial" w:cs="Arial"/>
          <w:sz w:val="22"/>
          <w:szCs w:val="22"/>
          <w:lang w:val="en-US"/>
        </w:rPr>
        <w:t xml:space="preserve">2 </w:t>
      </w:r>
      <w:r w:rsidR="00FE4612">
        <w:rPr>
          <w:rFonts w:ascii="Arial" w:hAnsi="Arial" w:cs="Arial"/>
          <w:sz w:val="22"/>
          <w:szCs w:val="22"/>
          <w:lang w:val="en-US"/>
        </w:rPr>
        <w:t>kinds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of </w:t>
      </w:r>
      <w:r w:rsidR="00F04FB7">
        <w:rPr>
          <w:rFonts w:ascii="Arial" w:hAnsi="Arial" w:cs="Arial"/>
          <w:sz w:val="22"/>
          <w:szCs w:val="22"/>
          <w:lang w:val="en-US"/>
        </w:rPr>
        <w:t>exercises</w:t>
      </w:r>
      <w:r>
        <w:rPr>
          <w:rFonts w:ascii="Arial" w:hAnsi="Arial" w:cs="Arial"/>
          <w:sz w:val="22"/>
          <w:szCs w:val="22"/>
          <w:lang w:val="en-US"/>
        </w:rPr>
        <w:t xml:space="preserve"> in the present Lab</w:t>
      </w:r>
      <w:r w:rsidR="00F04FB7">
        <w:rPr>
          <w:rFonts w:ascii="Arial" w:hAnsi="Arial" w:cs="Arial"/>
          <w:sz w:val="22"/>
          <w:szCs w:val="22"/>
          <w:lang w:val="en-US"/>
        </w:rPr>
        <w:t>:</w:t>
      </w:r>
      <w:r w:rsidR="007F0670">
        <w:rPr>
          <w:rFonts w:ascii="Arial" w:hAnsi="Arial" w:cs="Arial"/>
          <w:sz w:val="22"/>
          <w:szCs w:val="22"/>
          <w:lang w:val="en-US"/>
        </w:rPr>
        <w:t xml:space="preserve"> in the Cloud (IBM Cloud) and local (Node-RED on a Raspberry PI</w:t>
      </w:r>
      <w:r w:rsidR="00F04FB7">
        <w:rPr>
          <w:rFonts w:ascii="Arial" w:hAnsi="Arial" w:cs="Arial"/>
          <w:sz w:val="22"/>
          <w:szCs w:val="22"/>
          <w:lang w:val="en-US"/>
        </w:rPr>
        <w:t>).</w:t>
      </w:r>
    </w:p>
    <w:p w14:paraId="3BB0404C" w14:textId="6C7246E8" w:rsidR="00DD35E2" w:rsidRDefault="00F04FB7" w:rsidP="00C33F8C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The necessary hardware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(provided)</w:t>
      </w:r>
      <w:r>
        <w:rPr>
          <w:rFonts w:ascii="Arial" w:hAnsi="Arial" w:cs="Arial"/>
          <w:sz w:val="22"/>
          <w:szCs w:val="22"/>
          <w:lang w:val="en-US"/>
        </w:rPr>
        <w:t xml:space="preserve">; </w:t>
      </w:r>
    </w:p>
    <w:p w14:paraId="16DE450E" w14:textId="77777777" w:rsidR="00DD35E2" w:rsidRDefault="00F04FB7" w:rsidP="00C33F8C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Raspberry PI 2 with an internet access and Node-RED 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installed. </w:t>
      </w:r>
    </w:p>
    <w:p w14:paraId="3AC9E6EC" w14:textId="24136389" w:rsidR="00B018B1" w:rsidRPr="00DD35E2" w:rsidRDefault="00F04FB7" w:rsidP="00C33F8C">
      <w:pPr>
        <w:pStyle w:val="Steps"/>
        <w:numPr>
          <w:ilvl w:val="0"/>
          <w:numId w:val="43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A PC connected to the Raspberry PI network</w:t>
      </w:r>
      <w:r w:rsidR="0053464E" w:rsidRPr="00DD35E2">
        <w:rPr>
          <w:rFonts w:ascii="Arial" w:hAnsi="Arial" w:cs="Arial"/>
          <w:sz w:val="22"/>
          <w:szCs w:val="22"/>
          <w:lang w:val="en-US"/>
        </w:rPr>
        <w:t xml:space="preserve"> (provided)</w:t>
      </w:r>
    </w:p>
    <w:p w14:paraId="67FC4EE2" w14:textId="1957D884" w:rsidR="00B018B1" w:rsidRPr="00B018B1" w:rsidRDefault="00B018B1" w:rsidP="00C33F8C">
      <w:pPr>
        <w:pStyle w:val="Steps"/>
        <w:numPr>
          <w:ilvl w:val="0"/>
          <w:numId w:val="44"/>
        </w:numPr>
        <w:rPr>
          <w:rFonts w:ascii="Arial" w:hAnsi="Arial" w:cs="Arial"/>
          <w:sz w:val="22"/>
          <w:szCs w:val="22"/>
          <w:lang w:val="en-US"/>
        </w:rPr>
      </w:pPr>
      <w:r w:rsidRPr="00B018B1">
        <w:rPr>
          <w:rFonts w:ascii="Arial" w:hAnsi="Arial" w:cs="Arial"/>
          <w:sz w:val="22"/>
          <w:szCs w:val="22"/>
          <w:lang w:val="en-US"/>
        </w:rPr>
        <w:t>Setup &amp; Connectivity check</w:t>
      </w:r>
      <w:r w:rsidR="00391C0B">
        <w:rPr>
          <w:rFonts w:ascii="Arial" w:hAnsi="Arial" w:cs="Arial"/>
          <w:sz w:val="22"/>
          <w:szCs w:val="22"/>
          <w:lang w:val="en-US"/>
        </w:rPr>
        <w:t xml:space="preserve">: </w:t>
      </w:r>
    </w:p>
    <w:p w14:paraId="41BD8A60" w14:textId="77777777" w:rsidR="00391C0B" w:rsidRDefault="00391C0B" w:rsidP="00C33F8C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Power on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the </w:t>
      </w:r>
      <w:r>
        <w:rPr>
          <w:rFonts w:ascii="Arial" w:hAnsi="Arial" w:cs="Arial"/>
          <w:sz w:val="22"/>
          <w:szCs w:val="22"/>
          <w:lang w:val="en-US"/>
        </w:rPr>
        <w:t>Raspberry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- </w:t>
      </w:r>
      <w:r>
        <w:rPr>
          <w:rFonts w:ascii="Arial" w:hAnsi="Arial" w:cs="Arial"/>
          <w:sz w:val="22"/>
          <w:szCs w:val="22"/>
          <w:lang w:val="en-US"/>
        </w:rPr>
        <w:t>USB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power</w:t>
      </w:r>
      <w:r>
        <w:rPr>
          <w:rFonts w:ascii="Arial" w:hAnsi="Arial" w:cs="Arial"/>
          <w:sz w:val="22"/>
          <w:szCs w:val="22"/>
          <w:lang w:val="en-US"/>
        </w:rPr>
        <w:t xml:space="preserve"> supply</w:t>
      </w:r>
    </w:p>
    <w:p w14:paraId="4630A5F1" w14:textId="77777777" w:rsidR="00DD35E2" w:rsidRDefault="00391C0B" w:rsidP="00C33F8C">
      <w:pPr>
        <w:pStyle w:val="Steps"/>
        <w:numPr>
          <w:ilvl w:val="0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391C0B">
        <w:rPr>
          <w:rFonts w:ascii="Arial" w:hAnsi="Arial" w:cs="Arial"/>
          <w:sz w:val="22"/>
          <w:szCs w:val="22"/>
          <w:lang w:val="en-US"/>
        </w:rPr>
        <w:t>F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rom </w:t>
      </w:r>
      <w:r w:rsidRPr="00391C0B">
        <w:rPr>
          <w:rFonts w:ascii="Arial" w:hAnsi="Arial" w:cs="Arial"/>
          <w:sz w:val="22"/>
          <w:szCs w:val="22"/>
          <w:lang w:val="en-US"/>
        </w:rPr>
        <w:t>your</w:t>
      </w:r>
      <w:r w:rsidR="00B018B1" w:rsidRPr="00391C0B">
        <w:rPr>
          <w:rFonts w:ascii="Arial" w:hAnsi="Arial" w:cs="Arial"/>
          <w:sz w:val="22"/>
          <w:szCs w:val="22"/>
          <w:lang w:val="en-US"/>
        </w:rPr>
        <w:t xml:space="preserve"> PC - go to </w:t>
      </w:r>
      <w:hyperlink r:id="rId15" w:tgtFrame="_blank" w:history="1">
        <w:r w:rsidR="00B018B1" w:rsidRPr="00391C0B">
          <w:rPr>
            <w:rFonts w:ascii="Arial" w:hAnsi="Arial" w:cs="Arial"/>
            <w:sz w:val="22"/>
            <w:szCs w:val="22"/>
            <w:lang w:val="en-US"/>
          </w:rPr>
          <w:t>http://raspberry314-pot.eu-de.mybluemix.net/home</w:t>
        </w:r>
      </w:hyperlink>
      <w:r w:rsidR="00B018B1" w:rsidRPr="00391C0B">
        <w:rPr>
          <w:rFonts w:ascii="Arial" w:hAnsi="Arial" w:cs="Arial"/>
          <w:sz w:val="22"/>
          <w:szCs w:val="22"/>
          <w:lang w:val="en-US"/>
        </w:rPr>
        <w:t> . </w:t>
      </w:r>
    </w:p>
    <w:p w14:paraId="2EA0A5CB" w14:textId="77777777" w:rsidR="00DD35E2" w:rsidRDefault="00B018B1" w:rsidP="00C33F8C">
      <w:pPr>
        <w:pStyle w:val="Steps"/>
        <w:numPr>
          <w:ilvl w:val="1"/>
          <w:numId w:val="41"/>
        </w:numPr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 xml:space="preserve">click on your team picture and get the IP of your </w:t>
      </w:r>
      <w:r w:rsidR="00391C0B" w:rsidRPr="00DD35E2">
        <w:rPr>
          <w:rFonts w:ascii="Arial" w:hAnsi="Arial" w:cs="Arial"/>
          <w:sz w:val="22"/>
          <w:szCs w:val="22"/>
          <w:lang w:val="en-US"/>
        </w:rPr>
        <w:t>Raspberry</w:t>
      </w:r>
      <w:r w:rsidRPr="00DD35E2">
        <w:rPr>
          <w:rFonts w:ascii="Arial" w:hAnsi="Arial" w:cs="Arial"/>
          <w:sz w:val="22"/>
          <w:szCs w:val="22"/>
          <w:lang w:val="en-US"/>
        </w:rPr>
        <w:t xml:space="preserve"> on the </w:t>
      </w:r>
      <w:r w:rsidR="00391C0B" w:rsidRPr="00DD35E2">
        <w:rPr>
          <w:rFonts w:ascii="Arial" w:hAnsi="Arial" w:cs="Arial"/>
          <w:sz w:val="22"/>
          <w:szCs w:val="22"/>
          <w:lang w:val="en-US"/>
        </w:rPr>
        <w:t xml:space="preserve">local </w:t>
      </w:r>
      <w:r w:rsidRPr="00DD35E2">
        <w:rPr>
          <w:rFonts w:ascii="Arial" w:hAnsi="Arial" w:cs="Arial"/>
          <w:sz w:val="22"/>
          <w:szCs w:val="22"/>
          <w:lang w:val="en-US"/>
        </w:rPr>
        <w:t>network.</w:t>
      </w:r>
    </w:p>
    <w:p w14:paraId="3A588A08" w14:textId="78ECC724" w:rsidR="00391C0B" w:rsidRPr="00DD35E2" w:rsidRDefault="00391C0B" w:rsidP="00DD35E2">
      <w:pPr>
        <w:pStyle w:val="Steps"/>
        <w:ind w:left="1440"/>
        <w:rPr>
          <w:rFonts w:ascii="Arial" w:hAnsi="Arial" w:cs="Arial"/>
          <w:sz w:val="22"/>
          <w:szCs w:val="22"/>
          <w:lang w:val="en-US"/>
        </w:rPr>
      </w:pPr>
      <w:r w:rsidRPr="00DD35E2">
        <w:rPr>
          <w:rFonts w:ascii="Arial" w:hAnsi="Arial" w:cs="Arial"/>
          <w:sz w:val="22"/>
          <w:szCs w:val="22"/>
          <w:lang w:val="en-US"/>
        </w:rPr>
        <w:t>You will use this address to access your Raspberry from a Browser.</w:t>
      </w:r>
    </w:p>
    <w:p w14:paraId="736A8E8B" w14:textId="0AA2AE40" w:rsidR="00391C0B" w:rsidRDefault="00DD35E2" w:rsidP="00C33F8C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From</w:t>
      </w:r>
      <w:r w:rsidR="00B018B1" w:rsidRPr="00B018B1">
        <w:rPr>
          <w:rFonts w:ascii="Arial" w:hAnsi="Arial" w:cs="Arial"/>
          <w:sz w:val="22"/>
          <w:szCs w:val="22"/>
          <w:lang w:val="en-US"/>
        </w:rPr>
        <w:t xml:space="preserve"> your PC, connect to</w:t>
      </w:r>
      <w:r>
        <w:rPr>
          <w:rFonts w:ascii="Arial" w:hAnsi="Arial" w:cs="Arial"/>
          <w:sz w:val="22"/>
          <w:szCs w:val="22"/>
          <w:lang w:val="en-US"/>
        </w:rPr>
        <w:t xml:space="preserve"> Node-RED using</w:t>
      </w:r>
      <w:r w:rsidR="00B018B1" w:rsidRPr="00B018B1">
        <w:rPr>
          <w:rFonts w:ascii="Arial" w:hAnsi="Arial" w:cs="Arial"/>
          <w:sz w:val="22"/>
          <w:szCs w:val="22"/>
          <w:lang w:val="en-US"/>
        </w:rPr>
        <w:t> </w:t>
      </w:r>
      <w:r w:rsidR="00F47C7B">
        <w:fldChar w:fldCharType="begin"/>
      </w:r>
      <w:r w:rsidR="00F47C7B" w:rsidRPr="000028E0">
        <w:rPr>
          <w:lang w:val="en-US"/>
        </w:rPr>
        <w:instrText xml:space="preserve"> HYPERLINK "http://your-raspi-ip:1880/" \t "_blank" </w:instrText>
      </w:r>
      <w:r w:rsidR="00F47C7B">
        <w:fldChar w:fldCharType="separate"/>
      </w:r>
      <w:r w:rsidR="00B018B1" w:rsidRPr="00B018B1">
        <w:rPr>
          <w:rFonts w:ascii="Arial" w:hAnsi="Arial" w:cs="Arial"/>
          <w:sz w:val="22"/>
          <w:szCs w:val="22"/>
          <w:lang w:val="en-US"/>
        </w:rPr>
        <w:t>http://YOUR-RASPI-IP:1880</w:t>
      </w:r>
      <w:r w:rsidR="00F47C7B">
        <w:rPr>
          <w:rFonts w:ascii="Arial" w:hAnsi="Arial" w:cs="Arial"/>
          <w:sz w:val="22"/>
          <w:szCs w:val="22"/>
          <w:lang w:val="en-US"/>
        </w:rPr>
        <w:fldChar w:fldCharType="end"/>
      </w:r>
      <w:r w:rsidR="00B018B1" w:rsidRPr="00B018B1">
        <w:rPr>
          <w:rFonts w:ascii="Arial" w:hAnsi="Arial" w:cs="Arial"/>
          <w:sz w:val="22"/>
          <w:szCs w:val="22"/>
          <w:lang w:val="en-US"/>
        </w:rPr>
        <w:t> from a Browser</w:t>
      </w:r>
      <w:r w:rsidR="00391C0B">
        <w:rPr>
          <w:rFonts w:ascii="Arial" w:hAnsi="Arial" w:cs="Arial"/>
          <w:sz w:val="22"/>
          <w:szCs w:val="22"/>
          <w:lang w:val="en-US"/>
        </w:rPr>
        <w:t xml:space="preserve"> (Firefox, …)</w:t>
      </w:r>
    </w:p>
    <w:p w14:paraId="3703E77B" w14:textId="1E037A8C" w:rsidR="00FA152F" w:rsidRPr="00391C0B" w:rsidRDefault="00DD35E2" w:rsidP="00C33F8C">
      <w:pPr>
        <w:pStyle w:val="Steps"/>
        <w:numPr>
          <w:ilvl w:val="0"/>
          <w:numId w:val="42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</w:t>
      </w:r>
      <w:r w:rsidR="00FA152F" w:rsidRPr="00391C0B">
        <w:rPr>
          <w:rFonts w:ascii="Arial" w:hAnsi="Arial" w:cs="Arial"/>
          <w:sz w:val="22"/>
          <w:szCs w:val="22"/>
          <w:lang w:val="en-US"/>
        </w:rPr>
        <w:t>BM Cloud</w:t>
      </w:r>
      <w:r w:rsidR="00391C0B" w:rsidRPr="00391C0B">
        <w:rPr>
          <w:rFonts w:ascii="Arial" w:hAnsi="Arial" w:cs="Arial"/>
          <w:sz w:val="22"/>
          <w:szCs w:val="22"/>
          <w:lang w:val="en-US"/>
        </w:rPr>
        <w:t xml:space="preserve"> Sign in / Log on</w:t>
      </w:r>
      <w:r w:rsidR="00FA152F" w:rsidRPr="00391C0B">
        <w:rPr>
          <w:rFonts w:ascii="Arial" w:hAnsi="Arial" w:cs="Arial"/>
          <w:sz w:val="22"/>
          <w:szCs w:val="22"/>
          <w:lang w:val="en-US"/>
        </w:rPr>
        <w:t> as mentioned in “Before Starting” section above.</w:t>
      </w:r>
    </w:p>
    <w:p w14:paraId="2BD42B48" w14:textId="77777777" w:rsidR="00FA152F" w:rsidRPr="00FA152F" w:rsidRDefault="00FA152F" w:rsidP="00FA152F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4CB3FE28" w14:textId="2EAD8C96" w:rsidR="00FA152F" w:rsidRPr="00B018B1" w:rsidRDefault="00FA152F" w:rsidP="00B018B1">
      <w:pPr>
        <w:pStyle w:val="Steps"/>
        <w:rPr>
          <w:rFonts w:ascii="Arial" w:hAnsi="Arial" w:cs="Arial"/>
          <w:sz w:val="22"/>
          <w:szCs w:val="22"/>
          <w:lang w:val="en-US"/>
        </w:rPr>
      </w:pPr>
    </w:p>
    <w:p w14:paraId="75B9F0FC" w14:textId="77777777" w:rsidR="00B018B1" w:rsidRPr="00DE3C90" w:rsidRDefault="00B018B1" w:rsidP="00984F16">
      <w:pPr>
        <w:pStyle w:val="Steps"/>
        <w:rPr>
          <w:b/>
          <w:sz w:val="32"/>
          <w:szCs w:val="28"/>
          <w:lang w:val="en-US"/>
        </w:rPr>
      </w:pPr>
    </w:p>
    <w:p w14:paraId="4DA76F1C" w14:textId="2E239C38" w:rsidR="00D45850" w:rsidRPr="0024251B" w:rsidRDefault="0079165F" w:rsidP="00DE3C90">
      <w:pPr>
        <w:pStyle w:val="HeadingPartorSection"/>
        <w:numPr>
          <w:ilvl w:val="0"/>
          <w:numId w:val="0"/>
        </w:numPr>
        <w:spacing w:after="360" w:afterAutospacing="0"/>
        <w:rPr>
          <w:lang w:val="en-US"/>
        </w:rPr>
      </w:pPr>
      <w:bookmarkStart w:id="6" w:name="_Toc514860154"/>
      <w:bookmarkStart w:id="7" w:name="_Toc11350971"/>
      <w:r>
        <w:rPr>
          <w:lang w:val="en-US"/>
        </w:rPr>
        <w:lastRenderedPageBreak/>
        <w:t xml:space="preserve">Cloud: </w:t>
      </w:r>
      <w:r w:rsidR="00DA4C5B" w:rsidRPr="0024251B">
        <w:rPr>
          <w:lang w:val="en-US"/>
        </w:rPr>
        <w:t xml:space="preserve">Create </w:t>
      </w:r>
      <w:r w:rsidR="00B41F12" w:rsidRPr="0024251B">
        <w:rPr>
          <w:lang w:val="en-US"/>
        </w:rPr>
        <w:t xml:space="preserve">Node-RED application </w:t>
      </w:r>
      <w:r w:rsidR="00DA4C5B" w:rsidRPr="0024251B">
        <w:rPr>
          <w:lang w:val="en-US"/>
        </w:rPr>
        <w:t>and Login</w:t>
      </w:r>
      <w:bookmarkEnd w:id="6"/>
      <w:bookmarkEnd w:id="7"/>
    </w:p>
    <w:p w14:paraId="69D839BA" w14:textId="272B86EA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548CB28" w14:textId="6D6BD10D" w:rsidR="00FE4612" w:rsidRPr="008E534D" w:rsidRDefault="00FE4612" w:rsidP="00FE4612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Expected results are:</w:t>
      </w:r>
    </w:p>
    <w:p w14:paraId="34A69E7D" w14:textId="77777777" w:rsidR="00FE4612" w:rsidRPr="008E534D" w:rsidRDefault="00FE4612" w:rsidP="00FE4612">
      <w:pPr>
        <w:pStyle w:val="ListParagraph"/>
        <w:numPr>
          <w:ilvl w:val="0"/>
          <w:numId w:val="27"/>
        </w:numPr>
        <w:spacing w:before="120"/>
        <w:ind w:left="709" w:hanging="357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Your Node-RED application is operational (using Node.js runtime), accessing Cloudant &amp; IoT platform (QuickStart)</w:t>
      </w:r>
    </w:p>
    <w:p w14:paraId="771AFCE5" w14:textId="77777777" w:rsidR="00FE4612" w:rsidRPr="008E534D" w:rsidRDefault="00FE4612" w:rsidP="00FE4612">
      <w:pPr>
        <w:pStyle w:val="image"/>
        <w:tabs>
          <w:tab w:val="center" w:pos="4395"/>
        </w:tabs>
        <w:spacing w:before="240" w:after="240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auto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tab/>
      </w:r>
      <w:r w:rsidRPr="008E534D">
        <w:rPr>
          <w:rFonts w:ascii="Arial" w:hAnsi="Arial" w:cs="Arial"/>
          <w:color w:val="auto"/>
          <w:sz w:val="22"/>
          <w:szCs w:val="22"/>
          <w:lang w:val="en-US"/>
        </w:rPr>
        <w:drawing>
          <wp:inline distT="0" distB="0" distL="0" distR="0" wp14:anchorId="5244B037" wp14:editId="30290EF0">
            <wp:extent cx="2548647" cy="1665785"/>
            <wp:effectExtent l="88900" t="88900" r="220345" b="213995"/>
            <wp:docPr id="45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19CCF7B9-506C-F44E-B12B-6AF9880D01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19CCF7B9-506C-F44E-B12B-6AF9880D01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561" cy="1716709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8E534D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6164D513" w14:textId="77777777" w:rsidR="00FE4612" w:rsidRPr="008E534D" w:rsidRDefault="00FE4612" w:rsidP="00FE4612">
      <w:pPr>
        <w:pStyle w:val="ListParagraph"/>
        <w:numPr>
          <w:ilvl w:val="0"/>
          <w:numId w:val="27"/>
        </w:numPr>
        <w:ind w:left="709" w:hanging="357"/>
        <w:contextualSpacing w:val="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Your Node-RED app is online (reachable from the Internet), &amp; will be connected to a </w:t>
      </w:r>
      <w:proofErr w:type="gramStart"/>
      <w:r w:rsidRPr="008E534D">
        <w:rPr>
          <w:rFonts w:ascii="Arial" w:hAnsi="Arial" w:cs="Arial"/>
          <w:sz w:val="22"/>
          <w:szCs w:val="22"/>
          <w:lang w:val="en-US"/>
        </w:rPr>
        <w:t>temperature  simulator</w:t>
      </w:r>
      <w:proofErr w:type="gramEnd"/>
      <w:r w:rsidRPr="008E534D">
        <w:rPr>
          <w:rFonts w:ascii="Arial" w:hAnsi="Arial" w:cs="Arial"/>
          <w:sz w:val="22"/>
          <w:szCs w:val="22"/>
          <w:lang w:val="en-US"/>
        </w:rPr>
        <w:t xml:space="preserve"> (sensor)</w:t>
      </w:r>
    </w:p>
    <w:p w14:paraId="744F2BB7" w14:textId="77777777" w:rsidR="00FE4612" w:rsidRPr="008E534D" w:rsidRDefault="00FE4612" w:rsidP="00FE4612">
      <w:pPr>
        <w:pStyle w:val="image"/>
        <w:spacing w:before="240" w:after="240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22EE8AD" wp14:editId="4CA1065F">
            <wp:extent cx="1518272" cy="2052536"/>
            <wp:effectExtent l="88900" t="88900" r="222250" b="22098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4204" cy="2087593"/>
                    </a:xfrm>
                    <a:prstGeom prst="rect">
                      <a:avLst/>
                    </a:prstGeom>
                    <a:effectLst>
                      <a:outerShdw blurRad="177800" dist="889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7987" w14:textId="1C4D0850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2B4DDDF5" w14:textId="77777777" w:rsidR="00FE4612" w:rsidRDefault="00FE4612" w:rsidP="00FE4612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3F492A2" w14:textId="3D5B1242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IBM Cloud Catalog, choose </w:t>
      </w:r>
      <w:r w:rsidR="002564F6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B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oilerplate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</w:p>
    <w:p w14:paraId="2FB3ED54" w14:textId="04D852AC" w:rsidR="00E01981" w:rsidRPr="008E534D" w:rsidRDefault="00F100B0" w:rsidP="00984F16">
      <w:pPr>
        <w:pStyle w:val="image"/>
        <w:rPr>
          <w:lang w:val="en-US"/>
        </w:rPr>
      </w:pPr>
      <w:r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B04E242" wp14:editId="7A6EB122">
                <wp:simplePos x="0" y="0"/>
                <wp:positionH relativeFrom="column">
                  <wp:posOffset>3734435</wp:posOffset>
                </wp:positionH>
                <wp:positionV relativeFrom="paragraph">
                  <wp:posOffset>1273066</wp:posOffset>
                </wp:positionV>
                <wp:extent cx="1210491" cy="844731"/>
                <wp:effectExtent l="12700" t="12700" r="8890" b="1905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491" cy="8447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30B6C" id="Rounded Rectangle 237" o:spid="_x0000_s1026" style="position:absolute;margin-left:294.05pt;margin-top:100.25pt;width:95.3pt;height:66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lang w:val="en-US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7ABD6EE3" wp14:editId="2AB77AB5">
                <wp:simplePos x="0" y="0"/>
                <wp:positionH relativeFrom="column">
                  <wp:posOffset>646457</wp:posOffset>
                </wp:positionH>
                <wp:positionV relativeFrom="paragraph">
                  <wp:posOffset>2325519</wp:posOffset>
                </wp:positionV>
                <wp:extent cx="1323703" cy="304346"/>
                <wp:effectExtent l="12700" t="12700" r="10160" b="1333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703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CE246" id="Rounded Rectangle 236" o:spid="_x0000_s1026" style="position:absolute;margin-left:50.9pt;margin-top:183.1pt;width:104.25pt;height:23.9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E01981" w:rsidRPr="008E534D">
        <w:rPr>
          <w:lang w:val="en-US"/>
        </w:rPr>
        <w:drawing>
          <wp:inline distT="0" distB="0" distL="0" distR="0" wp14:anchorId="4307FAA5" wp14:editId="2AD26A8A">
            <wp:extent cx="4682083" cy="2656114"/>
            <wp:effectExtent l="12700" t="12700" r="171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117" cy="2674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A624" w14:textId="1BB04370" w:rsidR="00294BA2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BF29F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Internet of Things Platform Starter</w:t>
      </w:r>
      <w:r w:rsidR="00984F1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create an instance: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Fill in the App Name &amp; </w:t>
      </w:r>
      <w:r w:rsidR="002E442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Host 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ame fields.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Note: Node-RED is a Node.js based application: using this boilerplate will instantiate a Node.js runtime + a Cloudant (NoSQL DB) service. </w:t>
      </w:r>
    </w:p>
    <w:p w14:paraId="4A0309E3" w14:textId="6F338917" w:rsidR="00294BA2" w:rsidRPr="008E534D" w:rsidRDefault="00227C5B" w:rsidP="00294BA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0D1392DD" wp14:editId="7834866A">
                <wp:simplePos x="0" y="0"/>
                <wp:positionH relativeFrom="column">
                  <wp:posOffset>1987440</wp:posOffset>
                </wp:positionH>
                <wp:positionV relativeFrom="paragraph">
                  <wp:posOffset>3018264</wp:posOffset>
                </wp:positionV>
                <wp:extent cx="1541417" cy="592183"/>
                <wp:effectExtent l="12700" t="12700" r="8255" b="1778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417" cy="5921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47484" id="Rounded Rectangle 241" o:spid="_x0000_s1026" style="position:absolute;margin-left:156.5pt;margin-top:237.65pt;width:121.35pt;height:46.6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F100B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DD48E8D" wp14:editId="36921DB0">
                <wp:simplePos x="0" y="0"/>
                <wp:positionH relativeFrom="column">
                  <wp:posOffset>1984146</wp:posOffset>
                </wp:positionH>
                <wp:positionV relativeFrom="paragraph">
                  <wp:posOffset>964484</wp:posOffset>
                </wp:positionV>
                <wp:extent cx="3248297" cy="330926"/>
                <wp:effectExtent l="12700" t="12700" r="15875" b="1206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297" cy="3309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1869" id="Rounded Rectangle 240" o:spid="_x0000_s1026" style="position:absolute;margin-left:156.25pt;margin-top:75.95pt;width:255.75pt;height:26.0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7069E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B691584" wp14:editId="790CF32E">
            <wp:extent cx="4853072" cy="3622766"/>
            <wp:effectExtent l="12700" t="12700" r="1143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6304" cy="3632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502E35" w14:textId="023A0589" w:rsidR="00E01981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7069E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environment to be created &amp; the </w:t>
      </w:r>
      <w:r w:rsidR="00366F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pp to start (~4 minutes).</w:t>
      </w:r>
    </w:p>
    <w:p w14:paraId="71736489" w14:textId="0D0F7325" w:rsidR="006F72A8" w:rsidRPr="008E534D" w:rsidRDefault="00294BA2" w:rsidP="006F72A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5DFF00AE" wp14:editId="555B420F">
                <wp:simplePos x="0" y="0"/>
                <wp:positionH relativeFrom="column">
                  <wp:posOffset>2646450</wp:posOffset>
                </wp:positionH>
                <wp:positionV relativeFrom="paragraph">
                  <wp:posOffset>641728</wp:posOffset>
                </wp:positionV>
                <wp:extent cx="513806" cy="304346"/>
                <wp:effectExtent l="12700" t="12700" r="6985" b="1333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19FAA" id="Rounded Rectangle 238" o:spid="_x0000_s1026" style="position:absolute;margin-left:208.4pt;margin-top:50.55pt;width:40.45pt;height:23.9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6F72A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71E332" wp14:editId="1E32ADF6">
            <wp:extent cx="4698207" cy="1193075"/>
            <wp:effectExtent l="12700" t="12700" r="13970" b="139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7617" cy="120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14ECB" w14:textId="154BEAF7" w:rsidR="002E5F2C" w:rsidRPr="008E534D" w:rsidRDefault="00675E07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By clicking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Visit App URL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access the Node-RED application </w:t>
      </w:r>
    </w:p>
    <w:p w14:paraId="526787E6" w14:textId="3DCFD3D4" w:rsidR="00CB30D2" w:rsidRPr="008E534D" w:rsidRDefault="00CB30D2" w:rsidP="00CB30D2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EB7FC5D" wp14:editId="227F1007">
                <wp:simplePos x="0" y="0"/>
                <wp:positionH relativeFrom="column">
                  <wp:posOffset>3673881</wp:posOffset>
                </wp:positionH>
                <wp:positionV relativeFrom="paragraph">
                  <wp:posOffset>794939</wp:posOffset>
                </wp:positionV>
                <wp:extent cx="635726" cy="304346"/>
                <wp:effectExtent l="12700" t="12700" r="12065" b="1333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26" cy="3043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1738" id="Rounded Rectangle 243" o:spid="_x0000_s1026" style="position:absolute;margin-left:289.3pt;margin-top:62.6pt;width:50.05pt;height:23.9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6F491BF" wp14:editId="036649CB">
            <wp:extent cx="4641772" cy="1132115"/>
            <wp:effectExtent l="12700" t="12700" r="6985" b="1143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11462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DF83D6" w14:textId="77777777" w:rsidR="00984F16" w:rsidRPr="008E534D" w:rsidRDefault="00E0198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Run the wizard to configure authentication: secure your editor with your own credentials so only authorized users can access it</w:t>
      </w:r>
      <w:r w:rsidR="009B128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(Node-RED has its own authentication system).</w:t>
      </w:r>
    </w:p>
    <w:p w14:paraId="1A08F79E" w14:textId="78ADF79F" w:rsidR="00E01981" w:rsidRPr="008E534D" w:rsidRDefault="00E01981" w:rsidP="00984F16">
      <w:pPr>
        <w:pStyle w:val="Steps"/>
        <w:ind w:left="709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Don’t check </w:t>
      </w:r>
      <w:r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editor, but not make any changes</w:t>
      </w:r>
      <w:r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 xml:space="preserve"> and </w:t>
      </w:r>
      <w:r w:rsidR="009B1286" w:rsidRPr="008E534D">
        <w:rPr>
          <w:rFonts w:ascii="Arial" w:hAnsi="Arial" w:cs="Arial"/>
          <w:b/>
          <w:color w:val="ED7D31" w:themeColor="accent2"/>
          <w:sz w:val="22"/>
          <w:szCs w:val="22"/>
          <w:lang w:val="en-US"/>
        </w:rPr>
        <w:t>Allow anyone to view the editor</w:t>
      </w:r>
      <w:r w:rsidR="009B1286" w:rsidRPr="008E534D">
        <w:rPr>
          <w:rFonts w:ascii="Arial" w:hAnsi="Arial" w:cs="Arial"/>
          <w:color w:val="ED7D31" w:themeColor="accent2"/>
          <w:sz w:val="22"/>
          <w:szCs w:val="22"/>
          <w:lang w:val="en-US"/>
        </w:rPr>
        <w:t>.</w:t>
      </w:r>
    </w:p>
    <w:p w14:paraId="22F3685D" w14:textId="33BEBF61" w:rsidR="001B799F" w:rsidRPr="008E534D" w:rsidRDefault="00067454" w:rsidP="001B799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3C5796A0" wp14:editId="79F0B76E">
                <wp:simplePos x="0" y="0"/>
                <wp:positionH relativeFrom="column">
                  <wp:posOffset>1547495</wp:posOffset>
                </wp:positionH>
                <wp:positionV relativeFrom="paragraph">
                  <wp:posOffset>1957422</wp:posOffset>
                </wp:positionV>
                <wp:extent cx="2412274" cy="200298"/>
                <wp:effectExtent l="12700" t="12700" r="13970" b="15875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E0FC9" id="Rounded Rectangle 245" o:spid="_x0000_s1026" style="position:absolute;margin-left:121.85pt;margin-top:154.15pt;width:189.95pt;height:15.75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lAO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1929BEE6" wp14:editId="5BF3C032">
                <wp:simplePos x="0" y="0"/>
                <wp:positionH relativeFrom="column">
                  <wp:posOffset>1550670</wp:posOffset>
                </wp:positionH>
                <wp:positionV relativeFrom="paragraph">
                  <wp:posOffset>1586379</wp:posOffset>
                </wp:positionV>
                <wp:extent cx="2412274" cy="200298"/>
                <wp:effectExtent l="12700" t="12700" r="13970" b="15875"/>
                <wp:wrapNone/>
                <wp:docPr id="244" name="Rounded 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74" cy="2002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58006" id="Rounded Rectangle 244" o:spid="_x0000_s1026" style="position:absolute;margin-left:122.1pt;margin-top:124.9pt;width:189.95pt;height:15.7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9B128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778321" wp14:editId="2C60AA52">
            <wp:extent cx="3448110" cy="3013166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6FCCCD-1C28-9344-BE92-CE4ED7A26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6FCCCD-1C28-9344-BE92-CE4ED7A26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7480" cy="30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08F" w14:textId="56569D1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BCB074D" w14:textId="18AE60D5" w:rsidR="001B799F" w:rsidRPr="008E534D" w:rsidRDefault="001B799F" w:rsidP="00166ED1">
      <w:pPr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4D6E658" w14:textId="31AF7C16" w:rsidR="001B799F" w:rsidRPr="008E534D" w:rsidRDefault="00BB77F8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On wizard last step screen, c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lick on </w:t>
      </w:r>
      <w:r w:rsidR="001B79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Finish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 start Node-RED</w:t>
      </w:r>
      <w:r w:rsidR="004D695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1B79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8FB11E0" w14:textId="122F813B" w:rsidR="006802E5" w:rsidRPr="008E534D" w:rsidRDefault="006802E5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7D7911" wp14:editId="67F660C7">
            <wp:extent cx="2455818" cy="2168676"/>
            <wp:effectExtent l="0" t="0" r="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AA8A7F3-63B4-BB4F-81AF-0AB7696F0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AA8A7F3-63B4-BB4F-81AF-0AB7696F0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2780" cy="21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D21" w14:textId="0FF1A2A6" w:rsidR="002A1FD9" w:rsidRPr="008E534D" w:rsidRDefault="002A1FD9" w:rsidP="00DD35E2">
      <w:pPr>
        <w:pStyle w:val="Steps"/>
        <w:numPr>
          <w:ilvl w:val="0"/>
          <w:numId w:val="30"/>
        </w:numPr>
        <w:jc w:val="both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</w:t>
      </w:r>
      <w:r w:rsidR="00496D8B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="009D4E2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RED is a browser-based editor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that makes it easy to wire together flows that can be deployed to the runtime. In the case of IoT, Node-RED is really powerful to quickly test all the possibilities that IBM Cloud offers with different kind of services.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Your Node-RED app has a public URL like any web app 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(you defined it </w:t>
      </w:r>
      <w:r w:rsidR="00DB15F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step 2</w:t>
      </w:r>
      <w:r w:rsidR="00C1468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B47E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="00E0198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Go to your Node-RED flow editor</w:t>
      </w:r>
      <w:r w:rsidR="00E019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use the credentials provided before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B24B5EB" w14:textId="162463B9" w:rsidR="006802E5" w:rsidRPr="008E534D" w:rsidRDefault="005054DE" w:rsidP="006802E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0D125DFE" wp14:editId="3AECF558">
                <wp:simplePos x="0" y="0"/>
                <wp:positionH relativeFrom="column">
                  <wp:posOffset>3160889</wp:posOffset>
                </wp:positionH>
                <wp:positionV relativeFrom="paragraph">
                  <wp:posOffset>1807069</wp:posOffset>
                </wp:positionV>
                <wp:extent cx="1550125" cy="496389"/>
                <wp:effectExtent l="12700" t="12700" r="12065" b="1206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125" cy="4963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D2D9B" id="Rounded Rectangle 268" o:spid="_x0000_s1026" style="position:absolute;margin-left:248.9pt;margin-top:142.3pt;width:122.05pt;height:39.1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" filled="f" strokecolor="#ed7d31 [3205]" strokeweight="2.25pt">
                <v:stroke joinstyle="miter"/>
              </v:roundrect>
            </w:pict>
          </mc:Fallback>
        </mc:AlternateContent>
      </w:r>
      <w:r w:rsidR="006802E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403B5B" wp14:editId="1EC3EDEF">
            <wp:extent cx="4972595" cy="250563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247" cy="25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9F" w14:textId="0A5EE371" w:rsidR="002F6B17" w:rsidRPr="008E534D" w:rsidRDefault="00890251" w:rsidP="00A26DD8">
      <w:pPr>
        <w:pStyle w:val="Steps"/>
        <w:numPr>
          <w:ilvl w:val="0"/>
          <w:numId w:val="30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You now have access to the Node-RED UI.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K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eep the existing default flow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2F6B1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create</w:t>
      </w:r>
      <w:r w:rsidR="005054D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new flow: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5054DE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+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You will use it </w:t>
      </w:r>
      <w:r w:rsidR="00B8040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next exercise</w:t>
      </w:r>
      <w:r w:rsidR="005B57E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291E601" w14:textId="6445007D" w:rsidR="002A1FD9" w:rsidRPr="008E534D" w:rsidRDefault="005054DE" w:rsidP="005054D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496076D1" wp14:editId="3B9ED909">
                <wp:simplePos x="0" y="0"/>
                <wp:positionH relativeFrom="column">
                  <wp:posOffset>5492297</wp:posOffset>
                </wp:positionH>
                <wp:positionV relativeFrom="paragraph">
                  <wp:posOffset>454206</wp:posOffset>
                </wp:positionV>
                <wp:extent cx="513806" cy="418012"/>
                <wp:effectExtent l="12700" t="12700" r="6985" b="13970"/>
                <wp:wrapNone/>
                <wp:docPr id="270" name="Rounded 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06" cy="4180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300B1" id="Rounded Rectangle 270" o:spid="_x0000_s1026" style="position:absolute;margin-left:432.45pt;margin-top:35.75pt;width:40.45pt;height:32.9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BC4A62" wp14:editId="0CBB8BAE">
            <wp:extent cx="5878830" cy="684530"/>
            <wp:effectExtent l="0" t="0" r="127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1B9" w14:textId="3ED472A1" w:rsidR="003543D8" w:rsidRPr="0024251B" w:rsidRDefault="00D3651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8" w:name="_Toc514860155"/>
      <w:bookmarkStart w:id="9" w:name="_Toc11350972"/>
      <w:r>
        <w:rPr>
          <w:rFonts w:ascii="Arial" w:hAnsi="Arial" w:cs="Arial"/>
          <w:color w:val="000000" w:themeColor="text1"/>
          <w:lang w:val="en-US"/>
        </w:rPr>
        <w:lastRenderedPageBreak/>
        <w:t xml:space="preserve">Cloud: </w:t>
      </w:r>
      <w:r w:rsidR="003543D8" w:rsidRPr="0024251B">
        <w:rPr>
          <w:rFonts w:ascii="Arial" w:hAnsi="Arial" w:cs="Arial"/>
          <w:color w:val="000000" w:themeColor="text1"/>
          <w:lang w:val="en-US"/>
        </w:rPr>
        <w:t xml:space="preserve">Create </w:t>
      </w:r>
      <w:r w:rsidR="007011A8">
        <w:rPr>
          <w:rFonts w:ascii="Arial" w:hAnsi="Arial" w:cs="Arial"/>
          <w:color w:val="000000" w:themeColor="text1"/>
          <w:lang w:val="en-US"/>
        </w:rPr>
        <w:t xml:space="preserve">a virtual </w:t>
      </w:r>
      <w:r w:rsidR="005B57E6" w:rsidRPr="0024251B">
        <w:rPr>
          <w:rFonts w:ascii="Arial" w:hAnsi="Arial" w:cs="Arial"/>
          <w:color w:val="000000" w:themeColor="text1"/>
          <w:lang w:val="en-US"/>
        </w:rPr>
        <w:t xml:space="preserve">sensor and </w:t>
      </w:r>
      <w:r w:rsidR="00733CA3" w:rsidRPr="0024251B">
        <w:rPr>
          <w:rFonts w:ascii="Arial" w:hAnsi="Arial" w:cs="Arial"/>
          <w:color w:val="000000" w:themeColor="text1"/>
          <w:lang w:val="en-US"/>
        </w:rPr>
        <w:t>a new flow</w:t>
      </w:r>
      <w:bookmarkEnd w:id="8"/>
      <w:bookmarkEnd w:id="9"/>
    </w:p>
    <w:p w14:paraId="795B80E1" w14:textId="3F70BFAD" w:rsidR="005B61DB" w:rsidRPr="008E534D" w:rsidRDefault="005B61DB" w:rsidP="005B61DB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0" w:name="_Toc514860156"/>
      <w:bookmarkStart w:id="11" w:name="_Toc11350973"/>
      <w:r w:rsidRPr="008E534D">
        <w:rPr>
          <w:rFonts w:ascii="Arial" w:hAnsi="Arial" w:cs="Arial"/>
          <w:color w:val="000000" w:themeColor="text1"/>
          <w:lang w:val="en-US"/>
        </w:rPr>
        <w:t>Sensors &amp; IoT</w:t>
      </w:r>
      <w:bookmarkEnd w:id="10"/>
      <w:bookmarkEnd w:id="11"/>
      <w:r w:rsidRPr="008E534D">
        <w:rPr>
          <w:rFonts w:ascii="Arial" w:hAnsi="Arial" w:cs="Arial"/>
          <w:color w:val="000000" w:themeColor="text1"/>
          <w:lang w:val="en-US"/>
        </w:rPr>
        <w:tab/>
      </w:r>
    </w:p>
    <w:p w14:paraId="72C6CE65" w14:textId="0E345B3F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Open a new window </w:t>
      </w:r>
      <w:r w:rsidR="006967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or tab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your browser.</w:t>
      </w:r>
    </w:p>
    <w:p w14:paraId="3C26030F" w14:textId="0AF7AD62" w:rsidR="005B61DB" w:rsidRPr="008E534D" w:rsidRDefault="005B61DB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To create a sensor simulator, connect to </w:t>
      </w:r>
      <w:r w:rsidR="00F47C7B">
        <w:fldChar w:fldCharType="begin"/>
      </w:r>
      <w:r w:rsidR="00F47C7B" w:rsidRPr="000028E0">
        <w:rPr>
          <w:lang w:val="en-US"/>
        </w:rPr>
        <w:instrText xml:space="preserve"> HYPERLINK "http://ibm.biz/iotsensor" </w:instrText>
      </w:r>
      <w:r w:rsidR="00F47C7B">
        <w:fldChar w:fldCharType="separate"/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http://ibm.biz/iotsensor</w:t>
      </w:r>
      <w:r w:rsidR="00F47C7B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fldChar w:fldCharType="end"/>
      </w:r>
      <w:r w:rsidR="00B6282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There are 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simulated sensors:</w:t>
      </w:r>
    </w:p>
    <w:p w14:paraId="19503191" w14:textId="2F49958C" w:rsidR="005B61DB" w:rsidRPr="008E534D" w:rsidRDefault="005B61DB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Object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48A365B" w14:textId="18FE993B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Temperature</w:t>
      </w:r>
    </w:p>
    <w:p w14:paraId="3554211E" w14:textId="638D917A" w:rsidR="005B61DB" w:rsidRPr="008E534D" w:rsidRDefault="006D2355" w:rsidP="00A26DD8">
      <w:pPr>
        <w:pStyle w:val="ListParagraph"/>
        <w:numPr>
          <w:ilvl w:val="1"/>
          <w:numId w:val="29"/>
        </w:numPr>
        <w:ind w:left="1418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Humidity</w:t>
      </w:r>
    </w:p>
    <w:p w14:paraId="73FD4DFE" w14:textId="77777777" w:rsidR="000B4845" w:rsidRPr="008E534D" w:rsidRDefault="000B4845" w:rsidP="000B4845">
      <w:pPr>
        <w:ind w:left="709"/>
        <w:rPr>
          <w:rFonts w:ascii="Arial" w:hAnsi="Arial" w:cs="Arial"/>
          <w:sz w:val="22"/>
          <w:szCs w:val="22"/>
          <w:lang w:val="en-US"/>
        </w:rPr>
      </w:pPr>
    </w:p>
    <w:p w14:paraId="59D88434" w14:textId="61D2EDE5" w:rsidR="005B61DB" w:rsidRPr="008E534D" w:rsidRDefault="005B61DB" w:rsidP="000B4845">
      <w:pPr>
        <w:ind w:left="709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simulator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(from </w:t>
      </w:r>
      <w:r w:rsidR="000B4845" w:rsidRPr="008E534D">
        <w:rPr>
          <w:rFonts w:ascii="Arial" w:hAnsi="Arial" w:cs="Arial"/>
          <w:sz w:val="22"/>
          <w:szCs w:val="22"/>
          <w:lang w:val="en-US"/>
        </w:rPr>
        <w:t xml:space="preserve">IBM Cloud </w:t>
      </w:r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IoT </w:t>
      </w:r>
      <w:proofErr w:type="spellStart"/>
      <w:r w:rsidR="00B62821"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="00B62821" w:rsidRPr="008E534D">
        <w:rPr>
          <w:rFonts w:ascii="Arial" w:hAnsi="Arial" w:cs="Arial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sz w:val="22"/>
          <w:szCs w:val="22"/>
          <w:lang w:val="en-US"/>
        </w:rPr>
        <w:t>connects automatically and starts publishing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  <w:t>It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must remain connected to visualize the data.</w:t>
      </w:r>
      <w:r w:rsidR="00B62821" w:rsidRPr="008E534D">
        <w:rPr>
          <w:rFonts w:ascii="Arial" w:hAnsi="Arial" w:cs="Arial"/>
          <w:sz w:val="22"/>
          <w:szCs w:val="22"/>
          <w:lang w:val="en-US"/>
        </w:rPr>
        <w:br/>
      </w:r>
      <w:r w:rsidRPr="008E534D">
        <w:rPr>
          <w:rFonts w:ascii="Arial" w:hAnsi="Arial" w:cs="Arial"/>
          <w:sz w:val="22"/>
          <w:szCs w:val="22"/>
          <w:lang w:val="en-US"/>
        </w:rPr>
        <w:t>Use the simulator buttons to change the simulated sensor readings. Data is published periodically.</w:t>
      </w:r>
    </w:p>
    <w:p w14:paraId="0E283404" w14:textId="494B25A3" w:rsidR="005B61DB" w:rsidRPr="008E534D" w:rsidRDefault="00B62821" w:rsidP="00B6282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EFB581" wp14:editId="7DF81648">
                <wp:simplePos x="0" y="0"/>
                <wp:positionH relativeFrom="column">
                  <wp:posOffset>3130982</wp:posOffset>
                </wp:positionH>
                <wp:positionV relativeFrom="paragraph">
                  <wp:posOffset>289709</wp:posOffset>
                </wp:positionV>
                <wp:extent cx="923109" cy="261258"/>
                <wp:effectExtent l="12700" t="12700" r="17145" b="18415"/>
                <wp:wrapNone/>
                <wp:docPr id="255" name="Rounded 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109" cy="26125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1BE6A" id="Rounded Rectangle 255" o:spid="_x0000_s1026" style="position:absolute;margin-left:246.55pt;margin-top:22.8pt;width:72.7pt;height:20.5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5B61DB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C9E0DFE" wp14:editId="5C59A070">
            <wp:extent cx="2255520" cy="2899954"/>
            <wp:effectExtent l="0" t="0" r="508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3021" cy="29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52AC" w14:textId="0930C877" w:rsidR="0045449A" w:rsidRPr="008E534D" w:rsidRDefault="0045449A" w:rsidP="000B4845">
      <w:pPr>
        <w:ind w:left="709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Note: Instead of using your desktop brows</w:t>
      </w:r>
      <w:r w:rsidR="00B62821" w:rsidRPr="008E534D">
        <w:rPr>
          <w:rFonts w:ascii="Arial" w:hAnsi="Arial" w:cs="Arial"/>
          <w:sz w:val="22"/>
          <w:szCs w:val="22"/>
          <w:lang w:val="en-US"/>
        </w:rPr>
        <w:t>er, you can use your smartphone.</w:t>
      </w:r>
    </w:p>
    <w:p w14:paraId="15FF50E6" w14:textId="592EEB1B" w:rsidR="00B62821" w:rsidRPr="008E534D" w:rsidRDefault="00B62821" w:rsidP="00A26DD8">
      <w:pPr>
        <w:pStyle w:val="Steps"/>
        <w:numPr>
          <w:ilvl w:val="0"/>
          <w:numId w:val="38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Identify your virtual device ID (top r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ight corner)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c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opy it.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will use it in next section.</w:t>
      </w:r>
      <w:r w:rsidR="000B484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Warning: if you reload this page, the device ID changes.</w:t>
      </w:r>
      <w:r w:rsidR="00A91A1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2B99997" w14:textId="77777777" w:rsidR="00240F75" w:rsidRPr="008E534D" w:rsidRDefault="00240F75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0F80D216" w14:textId="52ABADB7" w:rsidR="00A91A12" w:rsidRPr="008E534D" w:rsidRDefault="00E927C0" w:rsidP="00A91A12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2" w:name="_Toc514860157"/>
      <w:bookmarkStart w:id="13" w:name="_Toc11350974"/>
      <w:r w:rsidRPr="008E534D">
        <w:rPr>
          <w:rFonts w:ascii="Arial" w:hAnsi="Arial" w:cs="Arial"/>
          <w:color w:val="000000" w:themeColor="text1"/>
          <w:lang w:val="en-US"/>
        </w:rPr>
        <w:lastRenderedPageBreak/>
        <w:t>Node-</w:t>
      </w:r>
      <w:r w:rsidR="00A91A12" w:rsidRPr="008E534D">
        <w:rPr>
          <w:rFonts w:ascii="Arial" w:hAnsi="Arial" w:cs="Arial"/>
          <w:color w:val="000000" w:themeColor="text1"/>
          <w:lang w:val="en-US"/>
        </w:rPr>
        <w:t>RED flow</w:t>
      </w:r>
      <w:r w:rsidR="0039322A" w:rsidRPr="008E534D">
        <w:rPr>
          <w:rFonts w:ascii="Arial" w:hAnsi="Arial" w:cs="Arial"/>
          <w:color w:val="000000" w:themeColor="text1"/>
          <w:lang w:val="en-US"/>
        </w:rPr>
        <w:t>: creation &amp; import</w:t>
      </w:r>
      <w:bookmarkEnd w:id="12"/>
      <w:bookmarkEnd w:id="13"/>
    </w:p>
    <w:p w14:paraId="090A4EE1" w14:textId="43C96070" w:rsidR="00207215" w:rsidRPr="008E534D" w:rsidRDefault="00207215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</w:t>
      </w:r>
    </w:p>
    <w:p w14:paraId="00369993" w14:textId="7A015A6D" w:rsidR="00685F2D" w:rsidRPr="008E534D" w:rsidRDefault="000D3798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left panel,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drag and drop nodes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685F2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 workspace</w:t>
      </w:r>
    </w:p>
    <w:p w14:paraId="6E1D40DC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Chose the Input node </w:t>
      </w:r>
      <w:proofErr w:type="spellStart"/>
      <w:r w:rsidRPr="008E534D">
        <w:rPr>
          <w:rFonts w:ascii="Arial" w:hAnsi="Arial" w:cs="Arial"/>
          <w:b/>
          <w:sz w:val="22"/>
          <w:szCs w:val="22"/>
          <w:lang w:val="en-US"/>
        </w:rPr>
        <w:t>ibmiot</w:t>
      </w:r>
      <w:proofErr w:type="spellEnd"/>
    </w:p>
    <w:p w14:paraId="1249C28B" w14:textId="77777777" w:rsidR="00685F2D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Add an output </w:t>
      </w:r>
      <w:r w:rsidRPr="008E534D">
        <w:rPr>
          <w:rFonts w:ascii="Arial" w:hAnsi="Arial" w:cs="Arial"/>
          <w:b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node </w:t>
      </w:r>
    </w:p>
    <w:p w14:paraId="4971548E" w14:textId="56857097" w:rsidR="000D3798" w:rsidRPr="008E534D" w:rsidRDefault="000D3798" w:rsidP="00A26DD8">
      <w:pPr>
        <w:pStyle w:val="ListParagraph"/>
        <w:numPr>
          <w:ilvl w:val="1"/>
          <w:numId w:val="39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L</w:t>
      </w:r>
      <w:r w:rsidR="00685F2D" w:rsidRPr="008E534D">
        <w:rPr>
          <w:rFonts w:ascii="Arial" w:hAnsi="Arial" w:cs="Arial"/>
          <w:sz w:val="22"/>
          <w:szCs w:val="22"/>
          <w:lang w:val="en-US"/>
        </w:rPr>
        <w:t>ink them</w:t>
      </w:r>
    </w:p>
    <w:p w14:paraId="4EFA6ACF" w14:textId="4ED77A35" w:rsidR="000D3798" w:rsidRPr="008E534D" w:rsidRDefault="00AD66C2" w:rsidP="000D379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148A40B7" wp14:editId="6927671B">
                <wp:simplePos x="0" y="0"/>
                <wp:positionH relativeFrom="column">
                  <wp:posOffset>3059571</wp:posOffset>
                </wp:positionH>
                <wp:positionV relativeFrom="paragraph">
                  <wp:posOffset>1079782</wp:posOffset>
                </wp:positionV>
                <wp:extent cx="374469" cy="0"/>
                <wp:effectExtent l="0" t="12700" r="19685" b="1270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46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54251" id="Straight Connector 281" o:spid="_x0000_s1026" style="position:absolute;flip:y;z-index:25193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9pt,85pt" to="270.4pt,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" strokecolor="#ed7d31 [3205]" strokeweight="1.5pt">
                <v:stroke joinstyle="miter"/>
              </v:lin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097D4EAE" wp14:editId="5E00F0CC">
                <wp:simplePos x="0" y="0"/>
                <wp:positionH relativeFrom="column">
                  <wp:posOffset>1841047</wp:posOffset>
                </wp:positionH>
                <wp:positionV relativeFrom="paragraph">
                  <wp:posOffset>557802</wp:posOffset>
                </wp:positionV>
                <wp:extent cx="1035914" cy="204515"/>
                <wp:effectExtent l="12700" t="63500" r="5715" b="151130"/>
                <wp:wrapNone/>
                <wp:docPr id="11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834308">
                          <a:off x="0" y="0"/>
                          <a:ext cx="1035914" cy="204515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BC08C8" id="Freeform 10" o:spid="_x0000_s1026" style="position:absolute;margin-left:144.95pt;margin-top:43.9pt;width:81.55pt;height:16.1pt;rotation:911287fd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167387;402856,313;1035914,204515" o:connectangles="0,0,0"/>
              </v:shape>
            </w:pict>
          </mc:Fallback>
        </mc:AlternateContent>
      </w:r>
      <w:r w:rsidR="008E3E1D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4F9FF9FA" wp14:editId="7FED5020">
                <wp:simplePos x="0" y="0"/>
                <wp:positionH relativeFrom="column">
                  <wp:posOffset>1942556</wp:posOffset>
                </wp:positionH>
                <wp:positionV relativeFrom="paragraph">
                  <wp:posOffset>1182098</wp:posOffset>
                </wp:positionV>
                <wp:extent cx="1747849" cy="273949"/>
                <wp:effectExtent l="0" t="127000" r="5080" b="43815"/>
                <wp:wrapNone/>
                <wp:docPr id="279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230590" flipV="1">
                          <a:off x="0" y="0"/>
                          <a:ext cx="1747849" cy="273949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9DDA2" id="Freeform 10" o:spid="_x0000_s1026" style="position:absolute;margin-left:152.95pt;margin-top:93.1pt;width:137.65pt;height:21.55pt;rotation:403494fd;flip:y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24216;679719,419;1747849,273949" o:connectangles="0,0,0"/>
              </v:shape>
            </w:pict>
          </mc:Fallback>
        </mc:AlternateContent>
      </w:r>
      <w:r w:rsidR="000D379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8635D92" wp14:editId="5D4632AF">
            <wp:extent cx="3378926" cy="117631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0810" cy="11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81E3" w14:textId="77777777" w:rsidR="000D3798" w:rsidRPr="008E534D" w:rsidRDefault="000D3798" w:rsidP="000D3798">
      <w:pPr>
        <w:pStyle w:val="Steps"/>
        <w:ind w:left="720" w:hanging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2F84D98" w14:textId="7E1A5418" w:rsidR="0045449A" w:rsidRPr="008E534D" w:rsidRDefault="00617AFF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IBM IoT </w:t>
      </w:r>
      <w:r w:rsidR="0045449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by double clicking on it :</w:t>
      </w:r>
    </w:p>
    <w:p w14:paraId="3AC5B45C" w14:textId="77777777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Authentication: </w:t>
      </w:r>
      <w:proofErr w:type="spellStart"/>
      <w:r w:rsidRPr="008E534D">
        <w:rPr>
          <w:rFonts w:ascii="Arial" w:hAnsi="Arial" w:cs="Arial"/>
          <w:sz w:val="22"/>
          <w:szCs w:val="22"/>
          <w:lang w:val="en-US"/>
        </w:rPr>
        <w:t>Quickstart</w:t>
      </w:r>
      <w:proofErr w:type="spellEnd"/>
      <w:r w:rsidRPr="008E534D">
        <w:rPr>
          <w:rFonts w:ascii="Arial" w:hAnsi="Arial" w:cs="Arial"/>
          <w:sz w:val="22"/>
          <w:szCs w:val="22"/>
          <w:lang w:val="en-US"/>
        </w:rPr>
        <w:t xml:space="preserve"> (means it is a simple authentication – for demo purposes)</w:t>
      </w:r>
    </w:p>
    <w:p w14:paraId="4DA4F5E1" w14:textId="77404820" w:rsidR="0060294E" w:rsidRPr="008E534D" w:rsidRDefault="00276A7B" w:rsidP="00A26DD8">
      <w:pPr>
        <w:pStyle w:val="ListParagraph"/>
        <w:numPr>
          <w:ilvl w:val="1"/>
          <w:numId w:val="28"/>
        </w:numPr>
        <w:ind w:left="1276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Device ID : &lt;The value from </w:t>
      </w:r>
      <w:r w:rsidR="006D2355" w:rsidRPr="008E534D">
        <w:rPr>
          <w:rFonts w:ascii="Arial" w:hAnsi="Arial" w:cs="Arial"/>
          <w:sz w:val="22"/>
          <w:szCs w:val="22"/>
          <w:lang w:val="en-US"/>
        </w:rPr>
        <w:t>Section 1, step 3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 -  Generated by the Simulator&gt;</w:t>
      </w:r>
    </w:p>
    <w:p w14:paraId="0CE05D92" w14:textId="4E2D1C28" w:rsidR="00CB002C" w:rsidRPr="008E534D" w:rsidRDefault="00CB002C" w:rsidP="00A123C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9DFD2E" wp14:editId="54CAAEE5">
            <wp:extent cx="2586446" cy="1627234"/>
            <wp:effectExtent l="12700" t="12700" r="17145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6305" cy="163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D7352" w14:textId="4E3DB8D2" w:rsidR="0045449A" w:rsidRPr="008E534D" w:rsidRDefault="0045449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Done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eploy your flow by clicking th</w:t>
      </w:r>
      <w:r w:rsidR="00E51C7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 </w:t>
      </w:r>
      <w:r w:rsidR="00E51C7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 (top right).</w:t>
      </w:r>
    </w:p>
    <w:p w14:paraId="13D5E672" w14:textId="44CA0CE5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Panel on the right side while you are playing with the sensor simulator. You should receive Device (sensor</w:t>
      </w:r>
      <w:r w:rsidR="008E3E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web app. you opened in other window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 data as the IBM IoT Node subscribed to this particular Device topic.</w:t>
      </w:r>
    </w:p>
    <w:p w14:paraId="1002C47D" w14:textId="165D7427" w:rsidR="008E3E1D" w:rsidRPr="008E534D" w:rsidRDefault="002C42C0" w:rsidP="004A4876">
      <w:pPr>
        <w:pStyle w:val="image"/>
        <w:ind w:left="851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39328" behindDoc="0" locked="0" layoutInCell="1" allowOverlap="1" wp14:anchorId="0B602D0F" wp14:editId="14B0F579">
            <wp:simplePos x="0" y="0"/>
            <wp:positionH relativeFrom="column">
              <wp:posOffset>4542246</wp:posOffset>
            </wp:positionH>
            <wp:positionV relativeFrom="paragraph">
              <wp:posOffset>86905</wp:posOffset>
            </wp:positionV>
            <wp:extent cx="1132114" cy="1753473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75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1D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7C414AD" wp14:editId="602324FE">
            <wp:extent cx="4145280" cy="1504443"/>
            <wp:effectExtent l="12700" t="1270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4969" cy="1526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F66E1F" w14:textId="06B4A4CB" w:rsidR="002E5EAD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Delete the whole </w:t>
      </w:r>
      <w:r w:rsidR="00AF281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low by selecting all the nodes &amp; pressing the ‘Delete’ key.</w:t>
      </w:r>
    </w:p>
    <w:p w14:paraId="5B22AD9A" w14:textId="48FFCED9" w:rsidR="00D635ED" w:rsidRPr="008E534D" w:rsidRDefault="00D635ED" w:rsidP="00D635E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AF4070" wp14:editId="751600BE">
            <wp:extent cx="2682240" cy="86860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6640" cy="8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3DED" w14:textId="520D308E" w:rsidR="00D635ED" w:rsidRPr="008E534D" w:rsidRDefault="00A1007C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ow import a new flow.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 flow can be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imported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using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JSON </w:t>
      </w:r>
      <w:r w:rsidR="00685F1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file</w:t>
      </w:r>
      <w:r w:rsidR="00A828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Open link </w:t>
      </w:r>
      <w:r w:rsidR="00F47C7B">
        <w:fldChar w:fldCharType="begin"/>
      </w:r>
      <w:r w:rsidR="00F47C7B" w:rsidRPr="000028E0">
        <w:rPr>
          <w:lang w:val="en-US"/>
        </w:rPr>
        <w:instrText xml:space="preserve"> HYPERLINK "http://ibmcloud-watson-day.mybluemix.net/files/Lab3_IoT_Flow.v2.1.json" </w:instrText>
      </w:r>
      <w:r w:rsidR="00F47C7B">
        <w:fldChar w:fldCharType="separate"/>
      </w:r>
      <w:r w:rsidR="00F100B0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http://ibmcloud-watson-day.mybluemix.net/files/Lab3_IoT_Flow.v2.1.json</w:t>
      </w:r>
      <w:r w:rsidR="00F47C7B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fldChar w:fldCharType="end"/>
      </w:r>
      <w:r w:rsidR="00DE756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display code in JSON format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 You can also open the file you downloaded previously.</w:t>
      </w:r>
    </w:p>
    <w:p w14:paraId="0B6029B2" w14:textId="061BF601" w:rsidR="00D635ED" w:rsidRPr="008E534D" w:rsidRDefault="00DE756A" w:rsidP="00DE756A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9B92567" wp14:editId="321387F6">
            <wp:extent cx="4603446" cy="2203268"/>
            <wp:effectExtent l="12700" t="12700" r="6985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6030" cy="2218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EB5268" w14:textId="7AD6C63B" w:rsidR="002E5EAD" w:rsidRPr="008E534D" w:rsidRDefault="00300FDA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Select all and copy it</w:t>
      </w:r>
    </w:p>
    <w:p w14:paraId="66342CFC" w14:textId="09ED4D9F" w:rsidR="0060294E" w:rsidRPr="008E534D" w:rsidRDefault="00276A7B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Click on t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he top right button near </w:t>
      </w:r>
      <w:r w:rsidR="00300FDA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300FD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mport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&amp; copy/paste the content of the JSON file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7BEBBDDE" w14:textId="7AE0AE75" w:rsidR="00300FDA" w:rsidRPr="008E534D" w:rsidRDefault="00466004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3B9F87A7" wp14:editId="62E0D5D5">
                <wp:simplePos x="0" y="0"/>
                <wp:positionH relativeFrom="column">
                  <wp:posOffset>3506561</wp:posOffset>
                </wp:positionH>
                <wp:positionV relativeFrom="paragraph">
                  <wp:posOffset>1630952</wp:posOffset>
                </wp:positionV>
                <wp:extent cx="574766" cy="322217"/>
                <wp:effectExtent l="12700" t="12700" r="9525" b="8255"/>
                <wp:wrapNone/>
                <wp:docPr id="289" name="Rounded 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6" cy="32221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94B35" id="Rounded Rectangle 289" o:spid="_x0000_s1026" style="position:absolute;margin-left:276.1pt;margin-top:128.4pt;width:45.25pt;height:25.3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40352" behindDoc="0" locked="0" layoutInCell="1" allowOverlap="1" wp14:anchorId="4E65D01A" wp14:editId="0642CC9E">
            <wp:simplePos x="0" y="0"/>
            <wp:positionH relativeFrom="column">
              <wp:posOffset>3071132</wp:posOffset>
            </wp:positionH>
            <wp:positionV relativeFrom="paragraph">
              <wp:posOffset>598260</wp:posOffset>
            </wp:positionV>
            <wp:extent cx="2629989" cy="1799908"/>
            <wp:effectExtent l="12700" t="12700" r="12065" b="1651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89" cy="1799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DA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62D45AD" wp14:editId="4C55DCEF">
            <wp:extent cx="3416902" cy="1088571"/>
            <wp:effectExtent l="12700" t="12700" r="12700" b="165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8077" cy="11239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3348B" w14:textId="66739324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E37698C" w14:textId="2CC29A1E" w:rsidR="00300FDA" w:rsidRPr="008E534D" w:rsidRDefault="00300FDA" w:rsidP="00300FDA">
      <w:pPr>
        <w:pStyle w:val="image"/>
        <w:ind w:left="993"/>
        <w:jc w:val="left"/>
        <w:rPr>
          <w:rFonts w:ascii="Arial" w:hAnsi="Arial" w:cs="Arial"/>
          <w:sz w:val="22"/>
          <w:szCs w:val="22"/>
          <w:lang w:val="en-US"/>
        </w:rPr>
      </w:pPr>
    </w:p>
    <w:p w14:paraId="5676F94F" w14:textId="77777777" w:rsidR="00D3189D" w:rsidRPr="008E534D" w:rsidRDefault="00D3189D">
      <w:p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6F4BB946" w14:textId="4B764909" w:rsidR="000C42E3" w:rsidRPr="008E534D" w:rsidRDefault="000C42E3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Click on workspace to paste imported nodes </w:t>
      </w:r>
    </w:p>
    <w:p w14:paraId="2A4BAAB8" w14:textId="30740E0C" w:rsidR="00C97989" w:rsidRPr="008E534D" w:rsidRDefault="002E5EAD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Fill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Device ID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</w:t>
      </w:r>
      <w:r w:rsidR="0014159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IBM IoT App In</w:t>
      </w:r>
      <w:r w:rsidR="0014159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A1007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</w:t>
      </w:r>
      <w:r w:rsidR="00C9798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ode.</w:t>
      </w:r>
    </w:p>
    <w:p w14:paraId="1C867BAC" w14:textId="7458FC70" w:rsidR="00D3189D" w:rsidRPr="008E534D" w:rsidRDefault="00D3189D" w:rsidP="00D3189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4D955DE" wp14:editId="2A9AF230">
            <wp:extent cx="4650922" cy="1294602"/>
            <wp:effectExtent l="12700" t="12700" r="10160" b="139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9763" cy="1302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65DB8B" w14:textId="725E928A" w:rsidR="002E5EAD" w:rsidRPr="008E534D" w:rsidRDefault="006612C4" w:rsidP="00A26DD8">
      <w:pPr>
        <w:pStyle w:val="Steps"/>
        <w:numPr>
          <w:ilvl w:val="0"/>
          <w:numId w:val="39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d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eploy the new Flow. 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Modify the Device Temperature &amp; check the </w:t>
      </w:r>
      <w:r w:rsidR="002E5EAD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2E5EA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logs.</w:t>
      </w:r>
    </w:p>
    <w:p w14:paraId="2BCF101A" w14:textId="53959E97" w:rsidR="00166ED1" w:rsidRPr="008E534D" w:rsidRDefault="00876135" w:rsidP="0087613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BA4C72D" wp14:editId="1ADCAB91">
            <wp:extent cx="4353301" cy="1655646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7757" cy="16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E69" w14:textId="77777777" w:rsidR="00107F3B" w:rsidRPr="008E534D" w:rsidRDefault="00107F3B">
      <w:pPr>
        <w:rPr>
          <w:rFonts w:ascii="Arial" w:hAnsi="Arial" w:cs="Arial"/>
          <w:b/>
          <w:i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 w:type="page"/>
      </w:r>
    </w:p>
    <w:p w14:paraId="20A44096" w14:textId="5B2B3ED8" w:rsidR="00D3651F" w:rsidRDefault="0024251B" w:rsidP="008F1870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/>
          <w:shd w:val="clear" w:color="auto" w:fill="FFFFFF"/>
          <w:lang w:val="en-US"/>
        </w:rPr>
      </w:pPr>
      <w:bookmarkStart w:id="14" w:name="_Toc11350975"/>
      <w:bookmarkStart w:id="15" w:name="_Toc514860158"/>
      <w:r w:rsidRPr="00D3651F">
        <w:rPr>
          <w:rFonts w:ascii="Arial" w:hAnsi="Arial" w:cs="Arial"/>
          <w:color w:val="000000" w:themeColor="text1"/>
          <w:lang w:val="en-US"/>
        </w:rPr>
        <w:lastRenderedPageBreak/>
        <w:t>Node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 xml:space="preserve">-RED on PI: </w:t>
      </w:r>
      <w:r w:rsidR="00B74A1C">
        <w:rPr>
          <w:rFonts w:ascii="Arial" w:hAnsi="Arial" w:cs="Arial"/>
          <w:color w:val="000000"/>
          <w:shd w:val="clear" w:color="auto" w:fill="FFFFFF"/>
          <w:lang w:val="en-US"/>
        </w:rPr>
        <w:t>Your first</w:t>
      </w:r>
      <w:r w:rsidRPr="0024251B">
        <w:rPr>
          <w:rFonts w:ascii="Arial" w:hAnsi="Arial" w:cs="Arial"/>
          <w:color w:val="000000"/>
          <w:shd w:val="clear" w:color="auto" w:fill="FFFFFF"/>
          <w:lang w:val="en-US"/>
        </w:rPr>
        <w:t xml:space="preserve"> MQTT</w:t>
      </w:r>
      <w:r w:rsidR="00D3651F">
        <w:rPr>
          <w:rFonts w:ascii="Arial" w:hAnsi="Arial" w:cs="Arial"/>
          <w:color w:val="000000"/>
          <w:shd w:val="clear" w:color="auto" w:fill="FFFFFF"/>
          <w:lang w:val="en-US"/>
        </w:rPr>
        <w:t xml:space="preserve"> Simulator</w:t>
      </w:r>
      <w:bookmarkEnd w:id="14"/>
      <w:r w:rsidR="00FE4806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p w14:paraId="2954CB72" w14:textId="29405892" w:rsidR="008F1870" w:rsidRDefault="00B74A1C" w:rsidP="008F187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MQTT is a pub/sub protocol: you are going to write your own device that will publish messages to the IoT Platform service (MQTT Broker).</w:t>
      </w:r>
    </w:p>
    <w:p w14:paraId="77B76A07" w14:textId="77777777" w:rsidR="00B74A1C" w:rsidRPr="008135E3" w:rsidRDefault="00B74A1C" w:rsidP="008F1870">
      <w:pPr>
        <w:rPr>
          <w:rFonts w:ascii="Arial" w:hAnsi="Arial" w:cs="Arial"/>
          <w:lang w:val="en-US"/>
        </w:rPr>
      </w:pPr>
    </w:p>
    <w:p w14:paraId="1B2F322B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  <w:r w:rsidRPr="008135E3">
        <w:rPr>
          <w:rFonts w:ascii="Arial" w:hAnsi="Arial" w:cs="Arial"/>
          <w:lang w:val="en-US"/>
        </w:rPr>
        <w:t xml:space="preserve">Using the Credentials, given in the Labs menu of the web application at http://Raspberry314-POT.eu-de.mybluemix.net, create on the Raspberry PI directly a </w:t>
      </w:r>
      <w:proofErr w:type="spellStart"/>
      <w:r w:rsidRPr="008135E3">
        <w:rPr>
          <w:rFonts w:ascii="Arial" w:hAnsi="Arial" w:cs="Arial"/>
          <w:lang w:val="en-US"/>
        </w:rPr>
        <w:t>NodeRed</w:t>
      </w:r>
      <w:proofErr w:type="spellEnd"/>
      <w:r w:rsidRPr="008135E3">
        <w:rPr>
          <w:rFonts w:ascii="Arial" w:hAnsi="Arial" w:cs="Arial"/>
          <w:lang w:val="en-US"/>
        </w:rPr>
        <w:t xml:space="preserve"> flow simulating a device sending data at regular intervals.</w:t>
      </w:r>
    </w:p>
    <w:p w14:paraId="7CA44C3F" w14:textId="77777777" w:rsidR="008F1870" w:rsidRPr="007831C8" w:rsidRDefault="008F1870" w:rsidP="008F1870">
      <w:pPr>
        <w:pStyle w:val="Standard"/>
        <w:rPr>
          <w:lang w:val="en-US"/>
        </w:rPr>
      </w:pPr>
    </w:p>
    <w:p w14:paraId="460E08AB" w14:textId="77777777" w:rsidR="008F1870" w:rsidRPr="007831C8" w:rsidRDefault="008F1870" w:rsidP="008F1870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2009984" behindDoc="0" locked="0" layoutInCell="1" allowOverlap="1" wp14:anchorId="03756763" wp14:editId="4A0BF916">
            <wp:simplePos x="0" y="0"/>
            <wp:positionH relativeFrom="column">
              <wp:posOffset>502920</wp:posOffset>
            </wp:positionH>
            <wp:positionV relativeFrom="paragraph">
              <wp:posOffset>399960</wp:posOffset>
            </wp:positionV>
            <wp:extent cx="4686480" cy="2619360"/>
            <wp:effectExtent l="0" t="0" r="0" b="0"/>
            <wp:wrapTopAndBottom/>
            <wp:docPr id="10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480" cy="26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1008" behindDoc="0" locked="0" layoutInCell="1" allowOverlap="1" wp14:anchorId="485F9CB4" wp14:editId="170B8BD2">
            <wp:simplePos x="0" y="0"/>
            <wp:positionH relativeFrom="column">
              <wp:posOffset>883799</wp:posOffset>
            </wp:positionH>
            <wp:positionV relativeFrom="paragraph">
              <wp:posOffset>3659400</wp:posOffset>
            </wp:positionV>
            <wp:extent cx="3753360" cy="3794759"/>
            <wp:effectExtent l="0" t="0" r="5840" b="2541"/>
            <wp:wrapTopAndBottom/>
            <wp:docPr id="103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360" cy="3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F64A9" w14:textId="373E1F79" w:rsidR="008F1870" w:rsidRPr="007831C8" w:rsidRDefault="008F1870" w:rsidP="00FC52A2">
      <w:pPr>
        <w:rPr>
          <w:lang w:val="en-US"/>
        </w:rPr>
      </w:pPr>
    </w:p>
    <w:p w14:paraId="676FF5F7" w14:textId="06A14650" w:rsidR="008F1870" w:rsidRDefault="008F1870" w:rsidP="008F1870">
      <w:pPr>
        <w:rPr>
          <w:lang w:val="en-US"/>
        </w:rPr>
      </w:pPr>
    </w:p>
    <w:p w14:paraId="00572DA4" w14:textId="06E491A6" w:rsidR="008135E3" w:rsidRDefault="008135E3" w:rsidP="008F1870">
      <w:pPr>
        <w:rPr>
          <w:lang w:val="en-US"/>
        </w:rPr>
      </w:pPr>
    </w:p>
    <w:p w14:paraId="612FCDCA" w14:textId="654A416B" w:rsidR="008135E3" w:rsidRDefault="00FC52A2" w:rsidP="008F1870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2012032" behindDoc="0" locked="0" layoutInCell="1" allowOverlap="1" wp14:anchorId="30FFB661" wp14:editId="57710E76">
            <wp:simplePos x="0" y="0"/>
            <wp:positionH relativeFrom="column">
              <wp:posOffset>-127000</wp:posOffset>
            </wp:positionH>
            <wp:positionV relativeFrom="paragraph">
              <wp:posOffset>0</wp:posOffset>
            </wp:positionV>
            <wp:extent cx="5882760" cy="2652480"/>
            <wp:effectExtent l="0" t="0" r="0" b="1820"/>
            <wp:wrapTopAndBottom/>
            <wp:docPr id="104" name="graphic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760" cy="265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64DAE" w14:textId="2EE275F8" w:rsidR="008135E3" w:rsidRDefault="008135E3" w:rsidP="008F1870">
      <w:pPr>
        <w:rPr>
          <w:lang w:val="en-US"/>
        </w:rPr>
      </w:pPr>
    </w:p>
    <w:p w14:paraId="08A4272C" w14:textId="77777777" w:rsidR="008135E3" w:rsidRPr="000028E0" w:rsidRDefault="008135E3" w:rsidP="008135E3">
      <w:pPr>
        <w:rPr>
          <w:lang w:val="en-US"/>
        </w:rPr>
      </w:pPr>
    </w:p>
    <w:p w14:paraId="40D47CC4" w14:textId="7FAD662A" w:rsidR="008135E3" w:rsidRDefault="008135E3" w:rsidP="008F1870">
      <w:pPr>
        <w:rPr>
          <w:lang w:val="en-US"/>
        </w:rPr>
      </w:pPr>
    </w:p>
    <w:p w14:paraId="6C1CA09F" w14:textId="77777777" w:rsidR="008135E3" w:rsidRPr="000028E0" w:rsidRDefault="008135E3" w:rsidP="008135E3">
      <w:pPr>
        <w:rPr>
          <w:lang w:val="en-US"/>
        </w:rPr>
      </w:pPr>
    </w:p>
    <w:p w14:paraId="3A354B99" w14:textId="67063973" w:rsidR="008135E3" w:rsidRPr="008F1870" w:rsidRDefault="008135E3" w:rsidP="008F1870">
      <w:pPr>
        <w:rPr>
          <w:lang w:val="en-US"/>
        </w:rPr>
      </w:pPr>
    </w:p>
    <w:p w14:paraId="200ECB1B" w14:textId="5547C835" w:rsidR="001C3943" w:rsidRDefault="0079165F" w:rsidP="008F1870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6" w:name="_Toc11350976"/>
      <w:r>
        <w:rPr>
          <w:rFonts w:ascii="Arial" w:hAnsi="Arial" w:cs="Arial"/>
          <w:color w:val="000000" w:themeColor="text1"/>
          <w:lang w:val="en-US"/>
        </w:rPr>
        <w:lastRenderedPageBreak/>
        <w:t>Cloud</w:t>
      </w:r>
      <w:r w:rsidR="00B74A1C">
        <w:rPr>
          <w:rFonts w:ascii="Arial" w:hAnsi="Arial" w:cs="Arial"/>
          <w:color w:val="000000" w:themeColor="text1"/>
          <w:lang w:val="en-US"/>
        </w:rPr>
        <w:t xml:space="preserve"> &amp; Raspberry PI</w:t>
      </w:r>
      <w:r>
        <w:rPr>
          <w:rFonts w:ascii="Arial" w:hAnsi="Arial" w:cs="Arial"/>
          <w:color w:val="000000" w:themeColor="text1"/>
          <w:lang w:val="en-US"/>
        </w:rPr>
        <w:t xml:space="preserve">: Visual </w:t>
      </w:r>
      <w:r w:rsidR="004B1741">
        <w:rPr>
          <w:rFonts w:ascii="Arial" w:hAnsi="Arial" w:cs="Arial"/>
          <w:color w:val="000000" w:themeColor="text1"/>
          <w:lang w:val="en-US"/>
        </w:rPr>
        <w:t>Recognition</w:t>
      </w:r>
      <w:bookmarkEnd w:id="16"/>
      <w:r w:rsidR="00FE4806"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18074A2B" w14:textId="6AB509A4" w:rsidR="008F1870" w:rsidRDefault="008F1870" w:rsidP="008F1870">
      <w:pPr>
        <w:rPr>
          <w:lang w:val="en-US"/>
        </w:rPr>
      </w:pPr>
    </w:p>
    <w:p w14:paraId="3CF6C3A8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  <w:r w:rsidRPr="008135E3">
        <w:rPr>
          <w:rFonts w:ascii="Arial" w:hAnsi="Arial" w:cs="Arial"/>
          <w:lang w:val="en-US"/>
        </w:rPr>
        <w:t xml:space="preserve">Using the URL given in the Labs menu of the web application at http://Raspberry314-POT.eu-de.mybluemix.net, which returns the last image of one of the Raspberry </w:t>
      </w:r>
      <w:proofErr w:type="spellStart"/>
      <w:r w:rsidRPr="008135E3">
        <w:rPr>
          <w:rFonts w:ascii="Arial" w:hAnsi="Arial" w:cs="Arial"/>
          <w:lang w:val="en-US"/>
        </w:rPr>
        <w:t>Pis</w:t>
      </w:r>
      <w:proofErr w:type="spellEnd"/>
      <w:r w:rsidRPr="008135E3">
        <w:rPr>
          <w:rFonts w:ascii="Arial" w:hAnsi="Arial" w:cs="Arial"/>
          <w:lang w:val="en-US"/>
        </w:rPr>
        <w:t>, analyze the picture with Watson Visual Recognition.</w:t>
      </w:r>
    </w:p>
    <w:p w14:paraId="61BCC5F7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</w:p>
    <w:p w14:paraId="22038EF1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  <w:r w:rsidRPr="008135E3">
        <w:rPr>
          <w:rFonts w:ascii="Arial" w:hAnsi="Arial" w:cs="Arial"/>
          <w:lang w:val="en-US"/>
        </w:rPr>
        <w:t xml:space="preserve">You first need to create a Visual Recognition service in your IBM Cloud account and bind this service to your existing </w:t>
      </w:r>
      <w:proofErr w:type="spellStart"/>
      <w:r w:rsidRPr="008135E3">
        <w:rPr>
          <w:rFonts w:ascii="Arial" w:hAnsi="Arial" w:cs="Arial"/>
          <w:lang w:val="en-US"/>
        </w:rPr>
        <w:t>NodeRed</w:t>
      </w:r>
      <w:proofErr w:type="spellEnd"/>
      <w:r w:rsidRPr="008135E3">
        <w:rPr>
          <w:rFonts w:ascii="Arial" w:hAnsi="Arial" w:cs="Arial"/>
          <w:lang w:val="en-US"/>
        </w:rPr>
        <w:t xml:space="preserve"> application.</w:t>
      </w:r>
    </w:p>
    <w:p w14:paraId="7D8F70D7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</w:p>
    <w:p w14:paraId="02E8D847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  <w:r w:rsidRPr="008135E3">
        <w:rPr>
          <w:rFonts w:ascii="Arial" w:hAnsi="Arial" w:cs="Arial"/>
          <w:lang w:val="en-US"/>
        </w:rPr>
        <w:t xml:space="preserve">Then create this flow below with the </w:t>
      </w:r>
      <w:proofErr w:type="spellStart"/>
      <w:r w:rsidRPr="008135E3">
        <w:rPr>
          <w:rFonts w:ascii="Arial" w:hAnsi="Arial" w:cs="Arial"/>
          <w:lang w:val="en-US"/>
        </w:rPr>
        <w:t>HttpRequest</w:t>
      </w:r>
      <w:proofErr w:type="spellEnd"/>
      <w:r w:rsidRPr="008135E3">
        <w:rPr>
          <w:rFonts w:ascii="Arial" w:hAnsi="Arial" w:cs="Arial"/>
          <w:lang w:val="en-US"/>
        </w:rPr>
        <w:t xml:space="preserve"> node using the URL provided to get the last image taken by one of the Raspberry </w:t>
      </w:r>
      <w:proofErr w:type="spellStart"/>
      <w:r w:rsidRPr="008135E3">
        <w:rPr>
          <w:rFonts w:ascii="Arial" w:hAnsi="Arial" w:cs="Arial"/>
          <w:lang w:val="en-US"/>
        </w:rPr>
        <w:t>Pis</w:t>
      </w:r>
      <w:proofErr w:type="spellEnd"/>
      <w:r w:rsidRPr="008135E3">
        <w:rPr>
          <w:rFonts w:ascii="Arial" w:hAnsi="Arial" w:cs="Arial"/>
          <w:lang w:val="en-US"/>
        </w:rPr>
        <w:t>.</w:t>
      </w:r>
    </w:p>
    <w:p w14:paraId="39BDCC1F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</w:p>
    <w:p w14:paraId="414CA12C" w14:textId="77777777" w:rsidR="008F1870" w:rsidRPr="008135E3" w:rsidRDefault="008F1870" w:rsidP="008F1870">
      <w:pPr>
        <w:pStyle w:val="Standard"/>
        <w:rPr>
          <w:rFonts w:ascii="Arial" w:hAnsi="Arial" w:cs="Arial"/>
          <w:lang w:val="en-US"/>
        </w:rPr>
      </w:pPr>
      <w:r w:rsidRPr="008135E3">
        <w:rPr>
          <w:rFonts w:ascii="Arial" w:hAnsi="Arial" w:cs="Arial"/>
          <w:lang w:val="en-US"/>
        </w:rPr>
        <w:t xml:space="preserve">This flow requires the installation of the package base64 (Menu Manage Palette of </w:t>
      </w:r>
      <w:proofErr w:type="spellStart"/>
      <w:r w:rsidRPr="008135E3">
        <w:rPr>
          <w:rFonts w:ascii="Arial" w:hAnsi="Arial" w:cs="Arial"/>
          <w:lang w:val="en-US"/>
        </w:rPr>
        <w:t>NodeRed</w:t>
      </w:r>
      <w:proofErr w:type="spellEnd"/>
      <w:r w:rsidRPr="008135E3">
        <w:rPr>
          <w:rFonts w:ascii="Arial" w:hAnsi="Arial" w:cs="Arial"/>
          <w:lang w:val="en-US"/>
        </w:rPr>
        <w:t>).</w:t>
      </w:r>
    </w:p>
    <w:p w14:paraId="3E3FD75B" w14:textId="50E3D1B0" w:rsidR="008F1870" w:rsidRPr="008135E3" w:rsidRDefault="008F1870" w:rsidP="008F1870">
      <w:pPr>
        <w:rPr>
          <w:rFonts w:ascii="Arial" w:hAnsi="Arial" w:cs="Arial"/>
          <w:lang w:val="en-US"/>
        </w:rPr>
      </w:pPr>
    </w:p>
    <w:p w14:paraId="4EF03BFB" w14:textId="7139ED5D" w:rsidR="008F1870" w:rsidRDefault="008F1870" w:rsidP="008F1870">
      <w:pPr>
        <w:rPr>
          <w:lang w:val="en-US"/>
        </w:rPr>
      </w:pPr>
    </w:p>
    <w:p w14:paraId="5653F92D" w14:textId="3977F5E9" w:rsidR="008F1870" w:rsidRPr="008F1870" w:rsidRDefault="008F1870" w:rsidP="008F187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2014080" behindDoc="0" locked="0" layoutInCell="1" allowOverlap="1" wp14:anchorId="4A21AD22" wp14:editId="08FBC1C1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882760" cy="4246920"/>
            <wp:effectExtent l="0" t="0" r="0" b="0"/>
            <wp:wrapTopAndBottom/>
            <wp:docPr id="105" name="graphics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760" cy="424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42B26" w14:textId="15DE49F8" w:rsidR="001C3943" w:rsidRDefault="001C3943" w:rsidP="001C3943">
      <w:pPr>
        <w:rPr>
          <w:lang w:val="en-US"/>
        </w:rPr>
      </w:pPr>
    </w:p>
    <w:p w14:paraId="0BC862B9" w14:textId="425CD45A" w:rsidR="00B74A1C" w:rsidRPr="001C3943" w:rsidRDefault="00B74A1C" w:rsidP="001C3943">
      <w:pPr>
        <w:rPr>
          <w:lang w:val="en-US"/>
        </w:rPr>
      </w:pPr>
      <w:r>
        <w:rPr>
          <w:lang w:val="en-US"/>
        </w:rPr>
        <w:t xml:space="preserve">Export and import the flow on your Node-RED running on your Raspberry. Make sure all the nodes are properly installed on the target Node-RED. Adapt your flow (API Key, etc.) and test your flow. </w:t>
      </w:r>
    </w:p>
    <w:p w14:paraId="5D2E5C12" w14:textId="040F0E5D" w:rsidR="0079165F" w:rsidRDefault="0079165F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17" w:name="_Toc11350977"/>
      <w:r>
        <w:rPr>
          <w:rFonts w:ascii="Arial" w:hAnsi="Arial" w:cs="Arial"/>
          <w:color w:val="000000" w:themeColor="text1"/>
          <w:lang w:val="en-US"/>
        </w:rPr>
        <w:lastRenderedPageBreak/>
        <w:t xml:space="preserve">Node-RED on PI: </w:t>
      </w:r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Hat &amp; Sensors (Optional #1)</w:t>
      </w:r>
      <w:bookmarkEnd w:id="17"/>
    </w:p>
    <w:p w14:paraId="1EC91786" w14:textId="08A5299C" w:rsid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487C9856" w14:textId="5E3A9773" w:rsidR="00FE4806" w:rsidRPr="008E534D" w:rsidRDefault="00FE4806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8" w:name="_Toc11350978"/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Hat Setup</w:t>
      </w:r>
      <w:bookmarkEnd w:id="18"/>
      <w:r>
        <w:rPr>
          <w:rFonts w:ascii="Arial" w:hAnsi="Arial" w:cs="Arial"/>
          <w:color w:val="000000" w:themeColor="text1"/>
          <w:lang w:val="en-US"/>
        </w:rPr>
        <w:t xml:space="preserve"> </w:t>
      </w:r>
    </w:p>
    <w:p w14:paraId="726778C3" w14:textId="77777777" w:rsidR="00FE4806" w:rsidRDefault="00FE4806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Shutdown your Raspberry PI and connect the Hat as shown below</w:t>
      </w:r>
    </w:p>
    <w:p w14:paraId="07372C53" w14:textId="6146C103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FE4806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fldChar w:fldCharType="begin"/>
      </w:r>
      <w:r>
        <w:instrText xml:space="preserve"> INCLUDEPICTURE "https://www.seeedstudio.com/upload/image/20161021/1477039769923791.jpg"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045B81" wp14:editId="2CFDED0C">
            <wp:extent cx="5878830" cy="2103120"/>
            <wp:effectExtent l="0" t="0" r="1270" b="5080"/>
            <wp:docPr id="54" name="Picture 54" descr="Résultat de recherche d'images pour &quot;grovepi connect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ésultat de recherche d'images pour &quot;grovepi connection&quot;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2AD87C" w14:textId="5495C3DB" w:rsidR="00FE4806" w:rsidRDefault="00FE4806" w:rsidP="00FE4806">
      <w:pPr>
        <w:pStyle w:val="Steps"/>
        <w:ind w:left="720"/>
      </w:pPr>
    </w:p>
    <w:p w14:paraId="6EECF262" w14:textId="0690C788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  <w:proofErr w:type="gramStart"/>
      <w:r w:rsidRPr="00FE4806">
        <w:rPr>
          <w:rFonts w:ascii="Arial" w:hAnsi="Arial" w:cs="Arial"/>
          <w:color w:val="000000" w:themeColor="text1"/>
          <w:sz w:val="22"/>
          <w:szCs w:val="22"/>
        </w:rPr>
        <w:t>Source:</w:t>
      </w:r>
      <w:proofErr w:type="gramEnd"/>
      <w:r w:rsidRPr="00FE4806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hyperlink r:id="rId42" w:history="1">
        <w:r w:rsidRPr="009B5E1F">
          <w:rPr>
            <w:rStyle w:val="Hyperlink"/>
            <w:rFonts w:ascii="Arial" w:hAnsi="Arial" w:cs="Arial"/>
            <w:sz w:val="22"/>
            <w:szCs w:val="22"/>
          </w:rPr>
          <w:t>https://www.dexterindustries.com/GrovePi/get-started-with-the-grovepi/</w:t>
        </w:r>
      </w:hyperlink>
    </w:p>
    <w:p w14:paraId="2B93DD78" w14:textId="77777777" w:rsidR="00FE4806" w:rsidRPr="00FE4806" w:rsidRDefault="00FE4806" w:rsidP="00FE480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</w:rPr>
      </w:pPr>
    </w:p>
    <w:p w14:paraId="19726258" w14:textId="437CC5AE" w:rsidR="00FE4806" w:rsidRPr="00691BE1" w:rsidRDefault="00FE4806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a few sensors on the Hat. Note that some ports are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numbered as AXX (as Analogic) and others are numbered DXX as Digital. </w:t>
      </w:r>
      <w:r w:rsidR="00691BE1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LED, button, Ultrasonic sensors etc. are all Digital sensors.</w:t>
      </w:r>
    </w:p>
    <w:p w14:paraId="4339FA0C" w14:textId="749C4833" w:rsidR="00FE4806" w:rsidRDefault="00FE4806" w:rsidP="001C3943">
      <w:pPr>
        <w:pStyle w:val="ListParagraph"/>
        <w:ind w:left="0"/>
        <w:rPr>
          <w:color w:val="FF0000"/>
          <w:lang w:val="en-US"/>
        </w:rPr>
      </w:pPr>
    </w:p>
    <w:p w14:paraId="2A8AAF82" w14:textId="446F80C6" w:rsidR="00B80552" w:rsidRDefault="00B80552" w:rsidP="00B80552">
      <w:pPr>
        <w:pStyle w:val="ListParagraph"/>
        <w:ind w:left="0"/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0B25BBFD" wp14:editId="2136E57A">
            <wp:extent cx="4011930" cy="3009164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0603_16462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918" cy="301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FF54" w14:textId="23657E6F" w:rsidR="00B80552" w:rsidRDefault="00B80552" w:rsidP="00B80552">
      <w:pPr>
        <w:pStyle w:val="ListParagraph"/>
        <w:ind w:left="0"/>
        <w:jc w:val="center"/>
        <w:rPr>
          <w:color w:val="FF0000"/>
          <w:lang w:val="en-US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07B01B35" wp14:editId="5003A8E2">
            <wp:extent cx="4151754" cy="311404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0603_16471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821" cy="31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3FA8" w14:textId="77777777" w:rsidR="00B80552" w:rsidRDefault="00B80552" w:rsidP="001C3943">
      <w:pPr>
        <w:pStyle w:val="ListParagraph"/>
        <w:ind w:left="0"/>
        <w:rPr>
          <w:color w:val="FF0000"/>
          <w:lang w:val="en-US"/>
        </w:rPr>
      </w:pPr>
    </w:p>
    <w:p w14:paraId="1D37E936" w14:textId="77777777" w:rsidR="00B80552" w:rsidRDefault="00B80552" w:rsidP="001C3943">
      <w:pPr>
        <w:pStyle w:val="ListParagraph"/>
        <w:ind w:left="0"/>
        <w:rPr>
          <w:color w:val="FF0000"/>
          <w:lang w:val="en-US"/>
        </w:rPr>
      </w:pPr>
    </w:p>
    <w:p w14:paraId="5421D1E5" w14:textId="0336C336" w:rsidR="00691BE1" w:rsidRDefault="00691BE1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Reconnect your Raspberry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PI :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 your Node-RED server should be back &amp; running after a few seconds.  Connect to Node-RED using </w:t>
      </w:r>
      <w:hyperlink w:history="1">
        <w:r w:rsidRPr="009B5E1F">
          <w:rPr>
            <w:rStyle w:val="Hyperlink"/>
            <w:rFonts w:ascii="Arial" w:hAnsi="Arial" w:cs="Arial"/>
            <w:sz w:val="22"/>
            <w:szCs w:val="22"/>
            <w:lang w:val="en-US"/>
          </w:rPr>
          <w:t>http://&lt;RASPI-IP:1880</w:t>
        </w:r>
      </w:hyperlink>
    </w:p>
    <w:p w14:paraId="66EBA95C" w14:textId="77777777" w:rsidR="00691BE1" w:rsidRDefault="00691BE1" w:rsidP="00691BE1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1C9395" w14:textId="7E4B5B94" w:rsidR="00691BE1" w:rsidRPr="00B74A1C" w:rsidRDefault="00691BE1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not already installed, Install the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Nodes:  </w:t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-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top </w:t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t>right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select “Manage Palette” and browse the already installed nodes. If not in the list, go to the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panel type “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” in the search bar, and search for “</w:t>
      </w:r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node-red-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contrib</w:t>
      </w:r>
      <w:proofErr w:type="spellEnd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proofErr w:type="spellStart"/>
      <w:r w:rsidRPr="00691BE1">
        <w:rPr>
          <w:rFonts w:ascii="Arial" w:hAnsi="Arial" w:cs="Arial"/>
          <w:color w:val="000000" w:themeColor="text1"/>
          <w:sz w:val="22"/>
          <w:szCs w:val="22"/>
          <w:lang w:val="en-US"/>
        </w:rPr>
        <w:t>grovepi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”.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A4277B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-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691BE1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install</w:t>
      </w:r>
    </w:p>
    <w:p w14:paraId="61E691E8" w14:textId="77777777" w:rsidR="00B74A1C" w:rsidRDefault="00B74A1C" w:rsidP="00B74A1C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C0549A2" w14:textId="7ED12F90" w:rsidR="00B74A1C" w:rsidRDefault="00B74A1C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If not done, install the Camera PI Nodes.</w:t>
      </w:r>
    </w:p>
    <w:p w14:paraId="28352BC2" w14:textId="77777777" w:rsidR="00B74A1C" w:rsidRDefault="00B74A1C" w:rsidP="00B74A1C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3A1A90E3" w14:textId="5E90D355" w:rsidR="00B74A1C" w:rsidRPr="00691BE1" w:rsidRDefault="00B74A1C" w:rsidP="00C33F8C">
      <w:pPr>
        <w:pStyle w:val="Steps"/>
        <w:numPr>
          <w:ilvl w:val="0"/>
          <w:numId w:val="4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Adapt your previous flow to create a Visual Recognition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flow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using the Camera PI node instead of the previously used http get node.</w:t>
      </w:r>
    </w:p>
    <w:p w14:paraId="39630893" w14:textId="25B76B89" w:rsidR="001C3943" w:rsidRPr="001C3943" w:rsidRDefault="001C3943" w:rsidP="001C3943">
      <w:pPr>
        <w:pStyle w:val="ListParagraph"/>
        <w:ind w:left="0"/>
        <w:rPr>
          <w:color w:val="FF0000"/>
          <w:lang w:val="en-US"/>
        </w:rPr>
      </w:pPr>
    </w:p>
    <w:p w14:paraId="54337D38" w14:textId="3B9C2C04" w:rsidR="00FE4806" w:rsidRPr="008E534D" w:rsidRDefault="00691BE1" w:rsidP="00FE4806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19" w:name="_Toc11350979"/>
      <w:r>
        <w:rPr>
          <w:rFonts w:ascii="Arial" w:hAnsi="Arial" w:cs="Arial"/>
          <w:color w:val="000000" w:themeColor="text1"/>
          <w:lang w:val="en-US"/>
        </w:rPr>
        <w:t xml:space="preserve">First flow with </w:t>
      </w:r>
      <w:proofErr w:type="spellStart"/>
      <w:r>
        <w:rPr>
          <w:rFonts w:ascii="Arial" w:hAnsi="Arial" w:cs="Arial"/>
          <w:color w:val="000000" w:themeColor="text1"/>
          <w:lang w:val="en-US"/>
        </w:rPr>
        <w:t>Grovepi</w:t>
      </w:r>
      <w:bookmarkEnd w:id="19"/>
      <w:proofErr w:type="spellEnd"/>
      <w:r w:rsidR="00FE4806" w:rsidRPr="008E534D">
        <w:rPr>
          <w:rFonts w:ascii="Arial" w:hAnsi="Arial" w:cs="Arial"/>
          <w:color w:val="000000" w:themeColor="text1"/>
          <w:lang w:val="en-US"/>
        </w:rPr>
        <w:tab/>
      </w:r>
    </w:p>
    <w:p w14:paraId="30D7938B" w14:textId="77777777" w:rsidR="00B80552" w:rsidRDefault="00691BE1" w:rsidP="00C33F8C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Adapt your previous </w:t>
      </w:r>
      <w:proofErr w:type="gramStart"/>
      <w:r>
        <w:rPr>
          <w:rFonts w:ascii="Arial" w:hAnsi="Arial" w:cs="Arial"/>
          <w:sz w:val="22"/>
          <w:szCs w:val="22"/>
          <w:lang w:val="en-US"/>
        </w:rPr>
        <w:t>flow, and</w:t>
      </w:r>
      <w:proofErr w:type="gramEnd"/>
      <w:r>
        <w:rPr>
          <w:rFonts w:ascii="Arial" w:hAnsi="Arial" w:cs="Arial"/>
          <w:sz w:val="22"/>
          <w:szCs w:val="22"/>
          <w:lang w:val="en-US"/>
        </w:rPr>
        <w:t xml:space="preserve"> replace the </w:t>
      </w:r>
      <w:r w:rsidRPr="00691BE1">
        <w:rPr>
          <w:rFonts w:ascii="Arial" w:hAnsi="Arial" w:cs="Arial"/>
          <w:b/>
          <w:bCs/>
          <w:sz w:val="22"/>
          <w:szCs w:val="22"/>
          <w:lang w:val="en-US"/>
        </w:rPr>
        <w:t>Inject</w:t>
      </w:r>
      <w:r>
        <w:rPr>
          <w:rFonts w:ascii="Arial" w:hAnsi="Arial" w:cs="Arial"/>
          <w:b/>
          <w:bCs/>
          <w:sz w:val="22"/>
          <w:szCs w:val="22"/>
          <w:lang w:val="en-US"/>
        </w:rPr>
        <w:t xml:space="preserve"> </w:t>
      </w:r>
      <w:r>
        <w:rPr>
          <w:rFonts w:ascii="Arial" w:hAnsi="Arial" w:cs="Arial"/>
          <w:sz w:val="22"/>
          <w:szCs w:val="22"/>
          <w:lang w:val="en-US"/>
        </w:rPr>
        <w:t>node</w:t>
      </w:r>
      <w:r w:rsidR="00C8192D">
        <w:rPr>
          <w:rFonts w:ascii="Arial" w:hAnsi="Arial" w:cs="Arial"/>
          <w:sz w:val="22"/>
          <w:szCs w:val="22"/>
          <w:lang w:val="en-US"/>
        </w:rPr>
        <w:t xml:space="preserve"> which triggers the execution of the flow by a set of </w:t>
      </w:r>
      <w:proofErr w:type="spellStart"/>
      <w:r w:rsidR="00C8192D">
        <w:rPr>
          <w:rFonts w:ascii="Arial" w:hAnsi="Arial" w:cs="Arial"/>
          <w:sz w:val="22"/>
          <w:szCs w:val="22"/>
          <w:lang w:val="en-US"/>
        </w:rPr>
        <w:t>Grovepi</w:t>
      </w:r>
      <w:proofErr w:type="spellEnd"/>
      <w:r w:rsidR="00C8192D">
        <w:rPr>
          <w:rFonts w:ascii="Arial" w:hAnsi="Arial" w:cs="Arial"/>
          <w:sz w:val="22"/>
          <w:szCs w:val="22"/>
          <w:lang w:val="en-US"/>
        </w:rPr>
        <w:t xml:space="preserve"> nodes. For example, trigger the photo capture using an ultrasonic sensor (presence sensing) and/or a simple pushbutton switch.</w:t>
      </w:r>
    </w:p>
    <w:p w14:paraId="081FF41F" w14:textId="77777777" w:rsidR="00B80552" w:rsidRDefault="00B80552" w:rsidP="00B80552">
      <w:pPr>
        <w:pStyle w:val="ListParagraph"/>
        <w:rPr>
          <w:rFonts w:ascii="Arial" w:hAnsi="Arial" w:cs="Arial"/>
          <w:sz w:val="22"/>
          <w:szCs w:val="22"/>
          <w:lang w:val="en-US"/>
        </w:rPr>
      </w:pPr>
    </w:p>
    <w:p w14:paraId="7D72E6B1" w14:textId="578DBAFD" w:rsidR="00FE4806" w:rsidRPr="00B80552" w:rsidRDefault="00750D8F" w:rsidP="00B80552">
      <w:pPr>
        <w:pStyle w:val="ListParagraph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 xml:space="preserve">NB: </w:t>
      </w:r>
      <w:r w:rsidR="00B80552">
        <w:rPr>
          <w:rFonts w:ascii="Arial" w:hAnsi="Arial" w:cs="Arial"/>
          <w:sz w:val="22"/>
          <w:szCs w:val="22"/>
          <w:lang w:val="en-US"/>
        </w:rPr>
        <w:t>A</w:t>
      </w:r>
      <w:r w:rsidR="00B80552" w:rsidRPr="00B80552">
        <w:rPr>
          <w:rFonts w:ascii="Arial" w:hAnsi="Arial" w:cs="Arial"/>
          <w:sz w:val="22"/>
          <w:szCs w:val="22"/>
          <w:lang w:val="en-US"/>
        </w:rPr>
        <w:t xml:space="preserve">n example of flow is available </w:t>
      </w:r>
      <w:r w:rsidR="00F47C7B">
        <w:fldChar w:fldCharType="begin"/>
      </w:r>
      <w:r w:rsidR="00F47C7B" w:rsidRPr="000028E0">
        <w:rPr>
          <w:lang w:val="en-US"/>
        </w:rPr>
        <w:instrText xml:space="preserve"> HYPERLINK "https://github.com/bmarolleau/watson-iot-labs/blob/master/lab6_grovepi_watson.json" </w:instrText>
      </w:r>
      <w:r w:rsidR="00F47C7B">
        <w:fldChar w:fldCharType="separate"/>
      </w:r>
      <w:r w:rsidR="00B80552" w:rsidRPr="00B80552">
        <w:rPr>
          <w:rStyle w:val="Hyperlink"/>
          <w:rFonts w:ascii="Arial" w:hAnsi="Arial" w:cs="Arial"/>
          <w:sz w:val="22"/>
          <w:szCs w:val="22"/>
          <w:lang w:val="en-US"/>
        </w:rPr>
        <w:t>here</w:t>
      </w:r>
      <w:r w:rsidR="00F47C7B">
        <w:rPr>
          <w:rStyle w:val="Hyperlink"/>
          <w:rFonts w:ascii="Arial" w:hAnsi="Arial" w:cs="Arial"/>
          <w:sz w:val="22"/>
          <w:szCs w:val="22"/>
          <w:lang w:val="en-US"/>
        </w:rPr>
        <w:fldChar w:fldCharType="end"/>
      </w:r>
      <w:r w:rsidR="00B80552" w:rsidRPr="00B80552">
        <w:rPr>
          <w:rFonts w:ascii="Arial" w:hAnsi="Arial" w:cs="Arial"/>
          <w:sz w:val="22"/>
          <w:szCs w:val="22"/>
          <w:lang w:val="en-US"/>
        </w:rPr>
        <w:t xml:space="preserve"> </w:t>
      </w:r>
      <w:r>
        <w:rPr>
          <w:rFonts w:ascii="Arial" w:hAnsi="Arial" w:cs="Arial"/>
          <w:sz w:val="22"/>
          <w:szCs w:val="22"/>
          <w:lang w:val="en-US"/>
        </w:rPr>
        <w:t xml:space="preserve">on the </w:t>
      </w:r>
      <w:r w:rsidRPr="00750D8F">
        <w:rPr>
          <w:rFonts w:ascii="Arial" w:hAnsi="Arial" w:cs="Arial"/>
          <w:b/>
          <w:bCs/>
          <w:sz w:val="22"/>
          <w:szCs w:val="22"/>
          <w:lang w:val="en-US"/>
        </w:rPr>
        <w:t>Lab</w:t>
      </w:r>
      <w:r>
        <w:rPr>
          <w:rFonts w:ascii="Arial" w:hAnsi="Arial" w:cs="Arial"/>
          <w:sz w:val="22"/>
          <w:szCs w:val="22"/>
          <w:lang w:val="en-US"/>
        </w:rPr>
        <w:t xml:space="preserve"> </w:t>
      </w:r>
      <w:proofErr w:type="spellStart"/>
      <w:r w:rsidRPr="00750D8F">
        <w:rPr>
          <w:rFonts w:ascii="Arial" w:hAnsi="Arial" w:cs="Arial"/>
          <w:b/>
          <w:bCs/>
          <w:sz w:val="22"/>
          <w:szCs w:val="22"/>
          <w:lang w:val="en-US"/>
        </w:rPr>
        <w:t>Github</w:t>
      </w:r>
      <w:proofErr w:type="spellEnd"/>
      <w:r>
        <w:rPr>
          <w:rFonts w:ascii="Arial" w:hAnsi="Arial" w:cs="Arial"/>
          <w:sz w:val="22"/>
          <w:szCs w:val="22"/>
          <w:lang w:val="en-US"/>
        </w:rPr>
        <w:t xml:space="preserve"> </w:t>
      </w:r>
      <w:r w:rsidR="00B80552" w:rsidRPr="00B80552">
        <w:rPr>
          <w:rFonts w:ascii="Arial" w:hAnsi="Arial" w:cs="Arial"/>
          <w:sz w:val="22"/>
          <w:szCs w:val="22"/>
          <w:lang w:val="en-US"/>
        </w:rPr>
        <w:t xml:space="preserve">and can be imported using the top right menu, </w:t>
      </w:r>
      <w:r w:rsidR="00B80552" w:rsidRPr="00B80552">
        <w:rPr>
          <w:rFonts w:ascii="Arial" w:hAnsi="Arial" w:cs="Arial"/>
          <w:b/>
          <w:bCs/>
          <w:sz w:val="22"/>
          <w:szCs w:val="22"/>
          <w:lang w:val="en-US"/>
        </w:rPr>
        <w:t>Import</w:t>
      </w:r>
      <w:r w:rsidR="00B80552">
        <w:rPr>
          <w:rFonts w:ascii="Arial" w:hAnsi="Arial" w:cs="Arial"/>
          <w:b/>
          <w:bCs/>
          <w:sz w:val="22"/>
          <w:szCs w:val="22"/>
          <w:lang w:val="en-US"/>
        </w:rPr>
        <w:t xml:space="preserve"> </w:t>
      </w:r>
      <w:r w:rsidR="00B80552" w:rsidRPr="00B80552">
        <w:rPr>
          <w:rFonts w:ascii="Arial" w:hAnsi="Arial" w:cs="Arial"/>
          <w:sz w:val="22"/>
          <w:szCs w:val="22"/>
          <w:lang w:val="en-US"/>
        </w:rPr>
        <w:t>(from clipboard). Integrate this example with your existing flow.</w:t>
      </w:r>
      <w:r w:rsidR="00B80552">
        <w:rPr>
          <w:rFonts w:ascii="Arial" w:hAnsi="Arial" w:cs="Arial"/>
          <w:sz w:val="22"/>
          <w:szCs w:val="22"/>
          <w:lang w:val="en-US"/>
        </w:rPr>
        <w:br/>
      </w:r>
      <w:r w:rsidR="000F44BA">
        <w:rPr>
          <w:rFonts w:ascii="Arial" w:hAnsi="Arial" w:cs="Arial"/>
          <w:sz w:val="22"/>
          <w:szCs w:val="22"/>
          <w:lang w:val="en-US"/>
        </w:rPr>
        <w:br/>
      </w:r>
      <w:r w:rsidR="000F44BA">
        <w:rPr>
          <w:rFonts w:ascii="Arial" w:hAnsi="Arial" w:cs="Arial"/>
          <w:sz w:val="22"/>
          <w:szCs w:val="22"/>
          <w:lang w:val="en-US"/>
        </w:rPr>
        <w:lastRenderedPageBreak/>
        <w:br/>
      </w:r>
      <w:r w:rsidR="00F708EE" w:rsidRPr="00F708EE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6688B41E" wp14:editId="6E5A46BF">
            <wp:extent cx="4100830" cy="1316447"/>
            <wp:effectExtent l="0" t="0" r="127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618" cy="13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84C" w14:textId="0E8607B8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  <w:r w:rsidRPr="00F708EE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4B656ED8" wp14:editId="434221BD">
            <wp:extent cx="3309620" cy="2511350"/>
            <wp:effectExtent l="0" t="0" r="508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7242" cy="25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DBE2" w14:textId="77777777" w:rsidR="00F708EE" w:rsidRDefault="00F708EE" w:rsidP="00F708EE">
      <w:pPr>
        <w:pStyle w:val="Steps"/>
        <w:jc w:val="center"/>
        <w:rPr>
          <w:rFonts w:ascii="Arial" w:hAnsi="Arial" w:cs="Arial"/>
          <w:sz w:val="22"/>
          <w:szCs w:val="22"/>
          <w:lang w:val="en-US"/>
        </w:rPr>
      </w:pPr>
    </w:p>
    <w:p w14:paraId="03E37A3B" w14:textId="4511A535" w:rsidR="00C8192D" w:rsidRPr="008E534D" w:rsidRDefault="00C8192D" w:rsidP="00C33F8C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Use an output sensor like a LED for customizing an action based on conditions.</w:t>
      </w:r>
    </w:p>
    <w:p w14:paraId="29F74425" w14:textId="6B8FCFBE" w:rsidR="00DE3C90" w:rsidRDefault="00DE3C90" w:rsidP="001C3943">
      <w:pPr>
        <w:rPr>
          <w:lang w:val="en-US"/>
        </w:rPr>
      </w:pPr>
    </w:p>
    <w:p w14:paraId="0721AF9A" w14:textId="089B01DC" w:rsidR="00F708EE" w:rsidRDefault="00F708EE" w:rsidP="001C3943">
      <w:pPr>
        <w:rPr>
          <w:lang w:val="en-US"/>
        </w:rPr>
      </w:pPr>
    </w:p>
    <w:p w14:paraId="05652504" w14:textId="02F5D25E" w:rsidR="00A4277B" w:rsidRDefault="00F708EE" w:rsidP="001C3943">
      <w:pPr>
        <w:rPr>
          <w:lang w:val="en-US"/>
        </w:rPr>
      </w:pPr>
      <w:r w:rsidRPr="00F708EE">
        <w:rPr>
          <w:noProof/>
          <w:lang w:val="en-US"/>
        </w:rPr>
        <w:drawing>
          <wp:inline distT="0" distB="0" distL="0" distR="0" wp14:anchorId="5F15DC5B" wp14:editId="1DD15FFD">
            <wp:extent cx="5878830" cy="1393190"/>
            <wp:effectExtent l="0" t="0" r="127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BE25" w14:textId="7659A072" w:rsidR="00B80552" w:rsidRDefault="00B80552" w:rsidP="001C3943">
      <w:pPr>
        <w:rPr>
          <w:rFonts w:ascii="Arial" w:hAnsi="Arial" w:cs="Arial"/>
          <w:sz w:val="22"/>
          <w:szCs w:val="22"/>
          <w:lang w:val="en-US"/>
        </w:rPr>
      </w:pPr>
    </w:p>
    <w:p w14:paraId="676D32B1" w14:textId="7D4B715D" w:rsidR="00B80552" w:rsidRDefault="00CF6772" w:rsidP="00B80552">
      <w:pPr>
        <w:pStyle w:val="Steps"/>
        <w:numPr>
          <w:ilvl w:val="0"/>
          <w:numId w:val="48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Prototype testing &amp; result sharing with other teams</w:t>
      </w:r>
      <w:r w:rsidR="00B80552">
        <w:rPr>
          <w:rFonts w:ascii="Arial" w:hAnsi="Arial" w:cs="Arial"/>
          <w:sz w:val="22"/>
          <w:szCs w:val="22"/>
          <w:lang w:val="en-US"/>
        </w:rPr>
        <w:t xml:space="preserve"> </w:t>
      </w:r>
      <w:r w:rsidR="00B80552">
        <w:rPr>
          <w:rFonts w:ascii="Arial" w:hAnsi="Arial" w:cs="Arial"/>
          <w:sz w:val="22"/>
          <w:szCs w:val="22"/>
          <w:lang w:val="en-US"/>
        </w:rPr>
        <w:br/>
      </w:r>
      <w:r w:rsidR="00B80552" w:rsidRPr="00B80552">
        <w:rPr>
          <w:rFonts w:ascii="Arial" w:hAnsi="Arial" w:cs="Arial"/>
          <w:i/>
          <w:iCs/>
          <w:sz w:val="22"/>
          <w:szCs w:val="22"/>
          <w:lang w:val="en-US"/>
        </w:rPr>
        <w:t xml:space="preserve">Example: Presence detection, Visual Recognition with Watson, actions </w:t>
      </w:r>
      <w:r w:rsidR="00AA5847">
        <w:rPr>
          <w:rFonts w:ascii="Arial" w:hAnsi="Arial" w:cs="Arial"/>
          <w:i/>
          <w:iCs/>
          <w:sz w:val="22"/>
          <w:szCs w:val="22"/>
          <w:lang w:val="en-US"/>
        </w:rPr>
        <w:t xml:space="preserve">based </w:t>
      </w:r>
      <w:r w:rsidR="00B80552" w:rsidRPr="00B80552">
        <w:rPr>
          <w:rFonts w:ascii="Arial" w:hAnsi="Arial" w:cs="Arial"/>
          <w:i/>
          <w:iCs/>
          <w:sz w:val="22"/>
          <w:szCs w:val="22"/>
          <w:lang w:val="en-US"/>
        </w:rPr>
        <w:t>on detections.</w:t>
      </w:r>
    </w:p>
    <w:p w14:paraId="47D610EF" w14:textId="3690E73A" w:rsidR="00B80552" w:rsidRDefault="00B80552" w:rsidP="001C3943">
      <w:pPr>
        <w:rPr>
          <w:rFonts w:ascii="Arial" w:hAnsi="Arial" w:cs="Arial"/>
          <w:sz w:val="22"/>
          <w:szCs w:val="22"/>
          <w:lang w:val="en-US"/>
        </w:rPr>
      </w:pPr>
    </w:p>
    <w:p w14:paraId="70036439" w14:textId="417E999E" w:rsidR="00B80552" w:rsidRPr="00B80552" w:rsidRDefault="00B80552" w:rsidP="00B80552">
      <w:pPr>
        <w:jc w:val="center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inline distT="0" distB="0" distL="0" distR="0" wp14:anchorId="30D82C33" wp14:editId="7E756774">
            <wp:extent cx="3630202" cy="2722848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0603_17011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833" cy="27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E86" w14:textId="7F88B4BF" w:rsidR="0039322A" w:rsidRPr="008E534D" w:rsidRDefault="00107F3B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0" w:name="_Toc11350980"/>
      <w:r w:rsidRPr="008E534D">
        <w:rPr>
          <w:rFonts w:ascii="Arial" w:hAnsi="Arial" w:cs="Arial"/>
          <w:color w:val="000000" w:themeColor="text1"/>
          <w:lang w:val="en-US"/>
        </w:rPr>
        <w:lastRenderedPageBreak/>
        <w:t>Insert IoT Data in Cloudant DB</w:t>
      </w:r>
      <w:bookmarkEnd w:id="15"/>
      <w:r w:rsidR="0079165F">
        <w:rPr>
          <w:rFonts w:ascii="Arial" w:hAnsi="Arial" w:cs="Arial"/>
          <w:color w:val="000000" w:themeColor="text1"/>
          <w:lang w:val="en-US"/>
        </w:rPr>
        <w:t xml:space="preserve"> (Optional #2)</w:t>
      </w:r>
      <w:bookmarkEnd w:id="20"/>
    </w:p>
    <w:p w14:paraId="6AA51BBE" w14:textId="77777777" w:rsidR="00F56F3B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Let’s insert the event data coming from the Device sensors in a Cloudant </w:t>
      </w:r>
      <w:r w:rsidR="00F56F3B" w:rsidRPr="008E534D">
        <w:rPr>
          <w:rFonts w:ascii="Arial" w:hAnsi="Arial" w:cs="Arial"/>
          <w:sz w:val="22"/>
          <w:szCs w:val="22"/>
          <w:lang w:val="en-US"/>
        </w:rPr>
        <w:t>d</w:t>
      </w:r>
      <w:r w:rsidRPr="008E534D">
        <w:rPr>
          <w:rFonts w:ascii="Arial" w:hAnsi="Arial" w:cs="Arial"/>
          <w:sz w:val="22"/>
          <w:szCs w:val="22"/>
          <w:lang w:val="en-US"/>
        </w:rPr>
        <w:t xml:space="preserve">atabase! </w:t>
      </w:r>
    </w:p>
    <w:p w14:paraId="7C2C842D" w14:textId="67CC6257" w:rsidR="00D004E9" w:rsidRPr="008E534D" w:rsidRDefault="00F56F3B" w:rsidP="00D004E9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>Remember that you already have a Cloudant service deployed for Node-RED. You will use it to store your data.</w:t>
      </w:r>
    </w:p>
    <w:p w14:paraId="61ADEC26" w14:textId="77777777" w:rsidR="00D004E9" w:rsidRPr="008E534D" w:rsidRDefault="00D004E9" w:rsidP="00D004E9">
      <w:pPr>
        <w:rPr>
          <w:rFonts w:ascii="Arial" w:hAnsi="Arial" w:cs="Arial"/>
          <w:sz w:val="22"/>
          <w:szCs w:val="22"/>
          <w:lang w:val="en-US"/>
        </w:rPr>
      </w:pPr>
    </w:p>
    <w:p w14:paraId="52D7B0D3" w14:textId="07D00F50" w:rsidR="00D004E9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Add a Cloudant Node  (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Cloudant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in the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Storage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Category) &amp; link it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the 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function node </w:t>
      </w:r>
    </w:p>
    <w:p w14:paraId="4799CB22" w14:textId="72219E6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6F0C268" wp14:editId="7739F76F">
                <wp:simplePos x="0" y="0"/>
                <wp:positionH relativeFrom="column">
                  <wp:posOffset>1106534</wp:posOffset>
                </wp:positionH>
                <wp:positionV relativeFrom="paragraph">
                  <wp:posOffset>1796524</wp:posOffset>
                </wp:positionV>
                <wp:extent cx="2386678" cy="256840"/>
                <wp:effectExtent l="0" t="0" r="39370" b="60960"/>
                <wp:wrapNone/>
                <wp:docPr id="29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1316598">
                          <a:off x="0" y="0"/>
                          <a:ext cx="2386678" cy="25684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142BA" id="Freeform 10" o:spid="_x0000_s1026" style="position:absolute;margin-left:87.15pt;margin-top:141.45pt;width:187.95pt;height:20.2pt;rotation:-309551fd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210213;928153,393;2386678,25684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38EDEBC" wp14:editId="0EC7F067">
            <wp:extent cx="5277939" cy="2118473"/>
            <wp:effectExtent l="0" t="0" r="5715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3721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176C" w14:textId="734375CE" w:rsidR="00E1548D" w:rsidRDefault="00E1548D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Cloudant client in Node-RED.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2 Options: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A) Node-RED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IBM Cloud 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B) Node-RED on any “remote” device (Raspberry</w:t>
      </w:r>
      <w:r w:rsidR="00F0602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PI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server…)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7A77FDF" w14:textId="10F56328" w:rsidR="00D004E9" w:rsidRPr="00F06028" w:rsidRDefault="00E1548D" w:rsidP="00E1548D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A)  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If running on IBM Cloud (Cloudant service auto-detect</w:t>
      </w:r>
      <w:r w:rsidR="00F06028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ion</w:t>
      </w:r>
      <w:r w:rsidR="00D62764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)</w:t>
      </w:r>
    </w:p>
    <w:p w14:paraId="2FE15319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Service :</w:t>
      </w:r>
      <w:proofErr w:type="gram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Cloudant service name bound to your Node.js runtime.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As Node.js is already bound to a Cloudant Service, the service name should appear in the Drop-down list.</w:t>
      </w:r>
    </w:p>
    <w:p w14:paraId="723DABB0" w14:textId="77777777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42F07553" w14:textId="2ADAA272" w:rsidR="0060294E" w:rsidRPr="008E534D" w:rsidRDefault="00276A7B" w:rsidP="00A26DD8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choice</w:t>
      </w:r>
    </w:p>
    <w:p w14:paraId="2096AFC8" w14:textId="095B32B1" w:rsidR="00417956" w:rsidRPr="008E534D" w:rsidRDefault="00417956" w:rsidP="00417956">
      <w:pPr>
        <w:spacing w:before="120"/>
        <w:ind w:left="709"/>
        <w:rPr>
          <w:rFonts w:ascii="Arial" w:hAnsi="Arial" w:cs="Arial"/>
          <w:sz w:val="22"/>
          <w:lang w:val="en-US"/>
        </w:rPr>
      </w:pPr>
      <w:r w:rsidRPr="008E534D">
        <w:rPr>
          <w:rFonts w:ascii="Arial" w:hAnsi="Arial" w:cs="Arial"/>
          <w:sz w:val="22"/>
          <w:lang w:val="en-US"/>
        </w:rPr>
        <w:t xml:space="preserve">Click </w:t>
      </w:r>
      <w:r w:rsidRPr="008E534D">
        <w:rPr>
          <w:rFonts w:ascii="Arial" w:hAnsi="Arial" w:cs="Arial"/>
          <w:b/>
          <w:sz w:val="22"/>
          <w:lang w:val="en-US"/>
        </w:rPr>
        <w:t>Done</w:t>
      </w:r>
      <w:r w:rsidRPr="008E534D">
        <w:rPr>
          <w:rFonts w:ascii="Arial" w:hAnsi="Arial" w:cs="Arial"/>
          <w:sz w:val="22"/>
          <w:lang w:val="en-US"/>
        </w:rPr>
        <w:t>.</w:t>
      </w:r>
    </w:p>
    <w:p w14:paraId="0CF5A7CE" w14:textId="32CA706D" w:rsidR="00466004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3984635" wp14:editId="499EDF57">
            <wp:extent cx="2638698" cy="1860163"/>
            <wp:effectExtent l="12700" t="12700" r="15875" b="698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6434" cy="18797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0C724C" w14:textId="3C21EB76" w:rsidR="00D62764" w:rsidRPr="00F06028" w:rsidRDefault="00D62764" w:rsidP="00C33F8C">
      <w:pPr>
        <w:pStyle w:val="Steps"/>
        <w:numPr>
          <w:ilvl w:val="0"/>
          <w:numId w:val="45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If running on a remote device (Raspberry PI …)</w:t>
      </w:r>
      <w:r w:rsidR="002C22C0"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2BB711B9" w14:textId="7556CF73" w:rsidR="002C22C0" w:rsidRPr="008E534D" w:rsidRDefault="002C22C0" w:rsidP="002C22C0">
      <w:pPr>
        <w:pStyle w:val="Steps"/>
        <w:ind w:left="720"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C22C0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1E616D42" wp14:editId="11B3FFFB">
            <wp:extent cx="3228772" cy="25842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8000" cy="25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6CAB" w14:textId="3EFB47C3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select “External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cloudant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or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couchdb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service”</w:t>
      </w:r>
    </w:p>
    <w:p w14:paraId="48FCE8C5" w14:textId="7EA689B9" w:rsidR="002C22C0" w:rsidRDefault="002C22C0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</w:t>
      </w:r>
      <w:r w:rsidRPr="002C22C0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Server</w:t>
      </w:r>
      <w: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,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click</w:t>
      </w:r>
      <w:r w:rsidR="00DC7A18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on the button on the right </w:t>
      </w:r>
    </w:p>
    <w:p w14:paraId="331EA3ED" w14:textId="7CE24F1E" w:rsidR="00DC7A18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IBM Cloud, G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 to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Resource list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page ,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on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Cloudant database service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running 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your IBM Cloud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workspace.This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Cloudant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Database service was created in your IBM Cloud account, in the first exercise. </w:t>
      </w:r>
    </w:p>
    <w:p w14:paraId="68899636" w14:textId="7DFCE10A" w:rsidR="00D62764" w:rsidRPr="008E534D" w:rsidRDefault="00DC7A18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On the service page,</w:t>
      </w:r>
      <w:r w:rsidR="00D62764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Go to </w:t>
      </w:r>
      <w:r w:rsidRPr="00DC7A1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Service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proofErr w:type="gramStart"/>
      <w:r w:rsidR="00D62764" w:rsidRP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="00D62764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.</w:t>
      </w:r>
      <w:proofErr w:type="gramEnd"/>
      <w:r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If there is no credentials available, click the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New Credentials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t xml:space="preserve"> button, click </w:t>
      </w:r>
      <w:r w:rsidRPr="00DC7A18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Add</w:t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bCs/>
          <w:color w:val="000000" w:themeColor="text1"/>
          <w:sz w:val="22"/>
          <w:szCs w:val="22"/>
          <w:lang w:val="en-US"/>
        </w:rPr>
        <w:br/>
      </w:r>
      <w:r w:rsidRPr="00DC7A18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131CCEE2" wp14:editId="692EF361">
            <wp:extent cx="5421630" cy="2009247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2273" cy="20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B41" w14:textId="77777777" w:rsidR="00DC7A18" w:rsidRDefault="00DC7A18" w:rsidP="00DC7A18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C29EB03" w14:textId="0E03A1A6" w:rsidR="00DC7A18" w:rsidRDefault="00257A8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View Credentials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copy/paste the information to your Node-RED config node as shown below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5754319B" w14:textId="77777777" w:rsidR="00257A84" w:rsidRDefault="00257A84" w:rsidP="00257A84">
      <w:pPr>
        <w:pStyle w:val="ListParagraph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183FB296" w14:textId="77777777" w:rsidR="00257A84" w:rsidRDefault="00257A84" w:rsidP="00257A84">
      <w:pPr>
        <w:pStyle w:val="Steps"/>
        <w:ind w:left="1077"/>
        <w:contextualSpacing/>
        <w:jc w:val="center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7032F0F5" wp14:editId="1AC2D54A">
            <wp:extent cx="4088130" cy="2654326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2062" cy="26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3C5D034B" w14:textId="5FFDD40B" w:rsidR="00257A84" w:rsidRDefault="00257A84" w:rsidP="00257A84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Host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url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field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Username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and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Password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= username, password in the Credentials.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</w:t>
      </w:r>
      <w:r w:rsidRPr="00257A84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Add</w:t>
      </w:r>
    </w:p>
    <w:p w14:paraId="01549633" w14:textId="4F110CEE" w:rsidR="00D62764" w:rsidRPr="008E534D" w:rsidRDefault="00D62764" w:rsidP="00D62764">
      <w:pPr>
        <w:pStyle w:val="Steps"/>
        <w:numPr>
          <w:ilvl w:val="1"/>
          <w:numId w:val="31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Database: name of your choice (</w:t>
      </w:r>
      <w:r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lower case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</w:p>
    <w:p w14:paraId="21FBD3DC" w14:textId="77777777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(node): name of your choic</w:t>
      </w:r>
      <w:r w:rsidR="00257A84">
        <w:rPr>
          <w:rFonts w:ascii="Arial" w:hAnsi="Arial" w:cs="Arial"/>
          <w:color w:val="000000" w:themeColor="text1"/>
          <w:sz w:val="22"/>
          <w:szCs w:val="22"/>
          <w:lang w:val="en-US"/>
        </w:rPr>
        <w:t>e.</w:t>
      </w:r>
    </w:p>
    <w:p w14:paraId="1B47C417" w14:textId="2067C969" w:rsidR="00257A84" w:rsidRDefault="00D62764" w:rsidP="00257A84">
      <w:pPr>
        <w:pStyle w:val="Steps"/>
        <w:numPr>
          <w:ilvl w:val="1"/>
          <w:numId w:val="31"/>
        </w:numPr>
        <w:contextualSpacing/>
        <w:rPr>
          <w:rFonts w:ascii="Arial" w:hAnsi="Arial" w:cs="Arial"/>
          <w:b/>
          <w:sz w:val="22"/>
          <w:lang w:val="en-US"/>
        </w:rPr>
      </w:pPr>
      <w:r w:rsidRPr="00257A84">
        <w:rPr>
          <w:rFonts w:ascii="Arial" w:hAnsi="Arial" w:cs="Arial"/>
          <w:sz w:val="22"/>
          <w:lang w:val="en-US"/>
        </w:rPr>
        <w:t xml:space="preserve">Click </w:t>
      </w:r>
      <w:r w:rsidRPr="00257A84">
        <w:rPr>
          <w:rFonts w:ascii="Arial" w:hAnsi="Arial" w:cs="Arial"/>
          <w:b/>
          <w:sz w:val="22"/>
          <w:lang w:val="en-US"/>
        </w:rPr>
        <w:t>Done</w:t>
      </w:r>
    </w:p>
    <w:p w14:paraId="4B694423" w14:textId="12C13037" w:rsidR="00D62764" w:rsidRPr="00F06028" w:rsidRDefault="00D62764" w:rsidP="00F06028">
      <w:pPr>
        <w:rPr>
          <w:rFonts w:ascii="Arial" w:hAnsi="Arial" w:cs="Arial"/>
          <w:b/>
          <w:sz w:val="22"/>
          <w:lang w:val="en-US"/>
        </w:rPr>
      </w:pPr>
    </w:p>
    <w:p w14:paraId="18D55F58" w14:textId="42BB3348" w:rsidR="00466004" w:rsidRPr="00937491" w:rsidRDefault="00D004E9" w:rsidP="00937491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your new flow 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</w:t>
      </w:r>
      <w:r w:rsidR="0046600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button)</w:t>
      </w:r>
      <w:r w:rsidR="0046600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AC207ED" w14:textId="3347E91A" w:rsidR="00466004" w:rsidRPr="008E534D" w:rsidRDefault="00D004E9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From your IBM Cloud Dashboard</w:t>
      </w:r>
      <w:r w:rsidR="002C12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(IBM Cloud window of your browser)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start the Cloudant 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by clicking on the line of </w:t>
      </w:r>
      <w:r w:rsidR="009D608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Cloudant service</w:t>
      </w:r>
    </w:p>
    <w:p w14:paraId="0A2BCC84" w14:textId="5AE2FE24" w:rsidR="009D6081" w:rsidRPr="008E534D" w:rsidRDefault="009D6081" w:rsidP="009D608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14D2D13" wp14:editId="49481803">
                <wp:simplePos x="0" y="0"/>
                <wp:positionH relativeFrom="column">
                  <wp:posOffset>1407160</wp:posOffset>
                </wp:positionH>
                <wp:positionV relativeFrom="paragraph">
                  <wp:posOffset>1872332</wp:posOffset>
                </wp:positionV>
                <wp:extent cx="2908663" cy="218531"/>
                <wp:effectExtent l="12700" t="12700" r="12700" b="1016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6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68205" id="Rounded Rectangle 300" o:spid="_x0000_s1026" style="position:absolute;margin-left:110.8pt;margin-top:147.45pt;width:229.05pt;height:17.2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C44B506" wp14:editId="74151C42">
            <wp:extent cx="2917371" cy="2042285"/>
            <wp:effectExtent l="12700" t="12700" r="16510" b="152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4323" cy="2054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3C8837" w14:textId="5B8A6291" w:rsidR="009D6081" w:rsidRPr="008E534D" w:rsidRDefault="009D6081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Launch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button</w:t>
      </w:r>
      <w:r w:rsidR="006317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start Cloudant console</w:t>
      </w:r>
    </w:p>
    <w:p w14:paraId="4E0FAAA2" w14:textId="430E038F" w:rsidR="00466004" w:rsidRPr="008E534D" w:rsidRDefault="00466004" w:rsidP="0046600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BAB4DB5" wp14:editId="5E9B182B">
                <wp:simplePos x="0" y="0"/>
                <wp:positionH relativeFrom="column">
                  <wp:posOffset>4227336</wp:posOffset>
                </wp:positionH>
                <wp:positionV relativeFrom="paragraph">
                  <wp:posOffset>901347</wp:posOffset>
                </wp:positionV>
                <wp:extent cx="992778" cy="375646"/>
                <wp:effectExtent l="12700" t="12700" r="10795" b="18415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778" cy="3756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58CA0" id="Rounded Rectangle 298" o:spid="_x0000_s1026" style="position:absolute;margin-left:332.85pt;margin-top:70.95pt;width:78.15pt;height:29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BF4D4E4" wp14:editId="25752341">
            <wp:extent cx="4224201" cy="924871"/>
            <wp:effectExtent l="12700" t="12700" r="17780" b="152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2724" cy="931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7F4F7" w14:textId="592A69B3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Select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Database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icon in left panel</w:t>
      </w:r>
      <w:r w:rsidR="002A735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then your database name</w:t>
      </w:r>
      <w:r w:rsidR="00750DF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(defined in step 2).</w:t>
      </w:r>
    </w:p>
    <w:p w14:paraId="228DF951" w14:textId="5F29F90D" w:rsidR="00FB7608" w:rsidRPr="008E534D" w:rsidRDefault="002A735D" w:rsidP="00FB760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68445989" wp14:editId="361B3D43">
                <wp:simplePos x="0" y="0"/>
                <wp:positionH relativeFrom="column">
                  <wp:posOffset>305219</wp:posOffset>
                </wp:positionH>
                <wp:positionV relativeFrom="paragraph">
                  <wp:posOffset>1132070</wp:posOffset>
                </wp:positionV>
                <wp:extent cx="470263" cy="218531"/>
                <wp:effectExtent l="12700" t="12700" r="12700" b="101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87F0F1" id="Rounded Rectangle 47" o:spid="_x0000_s1026" style="position:absolute;margin-left:24.05pt;margin-top:89.15pt;width:37.05pt;height:17.2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66BA619A" wp14:editId="2564C429">
                <wp:simplePos x="0" y="0"/>
                <wp:positionH relativeFrom="column">
                  <wp:posOffset>-77754</wp:posOffset>
                </wp:positionH>
                <wp:positionV relativeFrom="paragraph">
                  <wp:posOffset>835849</wp:posOffset>
                </wp:positionV>
                <wp:extent cx="470263" cy="218531"/>
                <wp:effectExtent l="12700" t="12700" r="12700" b="10160"/>
                <wp:wrapNone/>
                <wp:docPr id="302" name="Rounded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21853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4E94B" id="Rounded Rectangle 302" o:spid="_x0000_s1026" style="position:absolute;margin-left:-6.1pt;margin-top:65.8pt;width:37.05pt;height:17.2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FB760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1EF3F6A" wp14:editId="1EC1580B">
            <wp:extent cx="5878830" cy="1315720"/>
            <wp:effectExtent l="12700" t="12700" r="13970" b="177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315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FBFD8C" w14:textId="200542D0" w:rsidR="00FB7608" w:rsidRPr="008E534D" w:rsidRDefault="00FB7608" w:rsidP="00A26DD8">
      <w:pPr>
        <w:pStyle w:val="Steps"/>
        <w:numPr>
          <w:ilvl w:val="0"/>
          <w:numId w:val="31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Have a look to the</w:t>
      </w:r>
      <w:r w:rsidR="0001505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inserted data in the database. Click on record to see content.</w:t>
      </w:r>
    </w:p>
    <w:p w14:paraId="57E2482A" w14:textId="1EF74502" w:rsidR="007C5AB8" w:rsidRPr="008E534D" w:rsidRDefault="00FB7608" w:rsidP="007C5AB8">
      <w:pPr>
        <w:pStyle w:val="image"/>
        <w:rPr>
          <w:rFonts w:ascii="Arial" w:hAnsi="Arial" w:cs="Arial"/>
          <w:b/>
          <w:i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77ECE2" wp14:editId="683FE518">
            <wp:extent cx="5878830" cy="1459865"/>
            <wp:effectExtent l="12700" t="12700" r="13970" b="133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459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C5AB8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4A6E3303" w14:textId="18637AEF" w:rsidR="007C5AB8" w:rsidRPr="008E534D" w:rsidRDefault="007C5AB8" w:rsidP="00C33F8C">
      <w:pPr>
        <w:pStyle w:val="HeadingPartorSection"/>
        <w:numPr>
          <w:ilvl w:val="1"/>
          <w:numId w:val="40"/>
        </w:numPr>
        <w:rPr>
          <w:rFonts w:ascii="Arial" w:hAnsi="Arial" w:cs="Arial"/>
          <w:color w:val="000000" w:themeColor="text1"/>
          <w:lang w:val="en-US"/>
        </w:rPr>
      </w:pPr>
      <w:bookmarkStart w:id="21" w:name="_Toc514860159"/>
      <w:bookmarkStart w:id="22" w:name="_Toc11350981"/>
      <w:r w:rsidRPr="008E534D">
        <w:rPr>
          <w:rFonts w:ascii="Arial" w:hAnsi="Arial" w:cs="Arial"/>
          <w:color w:val="000000" w:themeColor="text1"/>
          <w:lang w:val="en-US"/>
        </w:rPr>
        <w:lastRenderedPageBreak/>
        <w:t>Process IoT Data with Watson</w:t>
      </w:r>
      <w:bookmarkEnd w:id="21"/>
      <w:r w:rsidR="0024251B">
        <w:rPr>
          <w:rFonts w:ascii="Arial" w:hAnsi="Arial" w:cs="Arial"/>
          <w:color w:val="000000" w:themeColor="text1"/>
          <w:lang w:val="en-US"/>
        </w:rPr>
        <w:t xml:space="preserve"> Language Translator</w:t>
      </w:r>
      <w:r w:rsidR="0079165F">
        <w:rPr>
          <w:rFonts w:ascii="Arial" w:hAnsi="Arial" w:cs="Arial"/>
          <w:color w:val="000000" w:themeColor="text1"/>
          <w:lang w:val="en-US"/>
        </w:rPr>
        <w:t xml:space="preserve"> (Optional #3)</w:t>
      </w:r>
      <w:bookmarkEnd w:id="22"/>
    </w:p>
    <w:p w14:paraId="2DD4F192" w14:textId="526B403E" w:rsidR="004F1E74" w:rsidRDefault="00E06696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IBM Cloud windows, 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dd a « Watson Language Translator » service to your existing Node-RE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 application. From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click on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in Watson category.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Select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Lite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plan, then click </w:t>
      </w:r>
      <w:r w:rsidR="004F1E7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="004F1E7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DF7B5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is deployed.</w:t>
      </w:r>
    </w:p>
    <w:p w14:paraId="778C5A8B" w14:textId="3B6FEB35" w:rsidR="00755BAA" w:rsidRPr="00F06028" w:rsidRDefault="00755BAA" w:rsidP="00755BAA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If you use Node-RED outside IBM Cloud, please skip steps 2, 3, 4, 5, 6 as they are related to service binding (Node-Red App </w:t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DF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sym w:font="Wingdings" w:char="F0E0"/>
      </w:r>
      <w:r w:rsidRP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Watson Service) </w:t>
      </w:r>
      <w:r w:rsidR="00F06028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1FA22961" w14:textId="5CDF8F43" w:rsidR="004F1E74" w:rsidRPr="008E534D" w:rsidRDefault="004F1E7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From Language Translator dashboard,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menu, 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 connection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57230CF" w14:textId="61B46AE3" w:rsidR="004F1E74" w:rsidRPr="008E534D" w:rsidRDefault="002A735D" w:rsidP="00BB23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0FB39756" wp14:editId="38C98395">
                <wp:simplePos x="0" y="0"/>
                <wp:positionH relativeFrom="column">
                  <wp:posOffset>4036493</wp:posOffset>
                </wp:positionH>
                <wp:positionV relativeFrom="paragraph">
                  <wp:posOffset>1321151</wp:posOffset>
                </wp:positionV>
                <wp:extent cx="1123405" cy="357051"/>
                <wp:effectExtent l="12700" t="12700" r="6985" b="11430"/>
                <wp:wrapNone/>
                <wp:docPr id="307" name="Rounded 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405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854219" id="Rounded Rectangle 307" o:spid="_x0000_s1026" style="position:absolute;margin-left:317.85pt;margin-top:104.05pt;width:88.45pt;height:28.1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6279C010" wp14:editId="3CC6C101">
                <wp:simplePos x="0" y="0"/>
                <wp:positionH relativeFrom="column">
                  <wp:posOffset>535102</wp:posOffset>
                </wp:positionH>
                <wp:positionV relativeFrom="paragraph">
                  <wp:posOffset>1354604</wp:posOffset>
                </wp:positionV>
                <wp:extent cx="714103" cy="261257"/>
                <wp:effectExtent l="12700" t="12700" r="10160" b="18415"/>
                <wp:wrapNone/>
                <wp:docPr id="306" name="Rounded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103" cy="26125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6A7DF" id="Rounded Rectangle 306" o:spid="_x0000_s1026" style="position:absolute;margin-left:42.15pt;margin-top:106.65pt;width:56.25pt;height:20.5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BB23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D8B996" wp14:editId="6849FA2F">
            <wp:extent cx="4694174" cy="1341120"/>
            <wp:effectExtent l="12700" t="12700" r="17780" b="177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2432" cy="1346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9C436" w14:textId="54F99E17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service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Node</w:t>
      </w:r>
      <w:r w:rsidR="008935A2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RED application</w:t>
      </w:r>
    </w:p>
    <w:p w14:paraId="30DE9B6A" w14:textId="06165E8E" w:rsidR="00F15F34" w:rsidRPr="008E534D" w:rsidRDefault="00F15F34" w:rsidP="00F15F34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3362902" wp14:editId="6276E39B">
                <wp:simplePos x="0" y="0"/>
                <wp:positionH relativeFrom="column">
                  <wp:posOffset>1115951</wp:posOffset>
                </wp:positionH>
                <wp:positionV relativeFrom="paragraph">
                  <wp:posOffset>1318841</wp:posOffset>
                </wp:positionV>
                <wp:extent cx="3518263" cy="398834"/>
                <wp:effectExtent l="12700" t="12700" r="12700" b="7620"/>
                <wp:wrapNone/>
                <wp:docPr id="310" name="Rounded 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263" cy="3988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CE9025" id="Rounded Rectangle 310" o:spid="_x0000_s1026" style="position:absolute;margin-left:87.85pt;margin-top:103.85pt;width:277.05pt;height:31.4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6E2E0EC" wp14:editId="23134A58">
            <wp:extent cx="3701143" cy="1455991"/>
            <wp:effectExtent l="12700" t="12700" r="7620" b="177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7527" cy="1466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3351" w14:textId="49C56304" w:rsidR="00F15F34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</w:t>
      </w:r>
      <w:r w:rsidR="00B11DB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ccept the 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estage step to actually bind the service to the app. </w:t>
      </w:r>
    </w:p>
    <w:p w14:paraId="472F878C" w14:textId="11ED3956" w:rsidR="00641053" w:rsidRPr="008E534D" w:rsidRDefault="00F15F34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hile it is restaging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(~</w:t>
      </w:r>
      <w:r w:rsidR="00895DB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3</w:t>
      </w:r>
      <w:r w:rsidR="00D6548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minutes)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take a look at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Service </w:t>
      </w:r>
      <w:r w:rsidR="00641053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Credentials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This information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is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useful if you want to invoke your Watson Service from any program (running in IBM Cloud or outside IBM Cloud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>, on a Raspberry PI for example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</w:p>
    <w:p w14:paraId="3DAA61A8" w14:textId="3EBFB46C" w:rsidR="00EC1081" w:rsidRPr="008E534D" w:rsidRDefault="00EC1081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Go back to Node-RED window.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If you get a connection error message</w:t>
      </w:r>
      <w:r w:rsidR="007728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your application restag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ing is not finished. Wait. Try to refresh page.</w:t>
      </w:r>
    </w:p>
    <w:p w14:paraId="71623A64" w14:textId="439288EA" w:rsidR="009B721F" w:rsidRPr="008E534D" w:rsidRDefault="00EC1081" w:rsidP="00F06028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EFCAD4A" wp14:editId="3433AF22">
            <wp:extent cx="3762103" cy="413273"/>
            <wp:effectExtent l="12700" t="12700" r="10160" b="190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65"/>
                    <a:stretch/>
                  </pic:blipFill>
                  <pic:spPr bwMode="auto">
                    <a:xfrm>
                      <a:off x="0" y="0"/>
                      <a:ext cx="3935438" cy="432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21F"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6DF0BDF6" w14:textId="4ED11C3C" w:rsidR="009B721F" w:rsidRPr="008E534D" w:rsidRDefault="00AA02E9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 xml:space="preserve">Go back to </w:t>
      </w:r>
      <w:proofErr w:type="gram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the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  <w:proofErr w:type="gramEnd"/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-RED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environment.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A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dd </w:t>
      </w:r>
      <w:r w:rsidR="00B566B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B566B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and link it between the template (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 xml:space="preserve">safe &amp; danger) &amp; </w:t>
      </w:r>
      <w:r w:rsidR="00E9553A" w:rsidRPr="008E534D">
        <w:rPr>
          <w:rFonts w:ascii="Arial" w:hAnsi="Arial" w:cs="Arial"/>
          <w:iCs/>
          <w:color w:val="000000" w:themeColor="text1"/>
          <w:sz w:val="22"/>
          <w:szCs w:val="22"/>
          <w:lang w:val="en-US"/>
        </w:rPr>
        <w:t xml:space="preserve">debug </w:t>
      </w:r>
      <w:r w:rsidR="00641053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nodes</w:t>
      </w:r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</w:t>
      </w:r>
      <w:proofErr w:type="spellStart"/>
      <w:r w:rsidR="00E9553A" w:rsidRPr="008E534D">
        <w:rPr>
          <w:rFonts w:ascii="Arial" w:hAnsi="Arial" w:cs="Arial"/>
          <w:i/>
          <w:color w:val="000000" w:themeColor="text1"/>
          <w:sz w:val="22"/>
          <w:szCs w:val="22"/>
          <w:lang w:val="en-US"/>
        </w:rPr>
        <w:t>cpustatus</w:t>
      </w:r>
      <w:proofErr w:type="spellEnd"/>
      <w:r w:rsidR="00E9553A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)</w:t>
      </w:r>
      <w:r w:rsidR="00641053" w:rsidRPr="008E534D">
        <w:rPr>
          <w:rFonts w:ascii="Arial" w:hAnsi="Arial" w:cs="Arial"/>
          <w:i/>
          <w:iCs/>
          <w:color w:val="000000" w:themeColor="text1"/>
          <w:sz w:val="22"/>
          <w:szCs w:val="22"/>
          <w:lang w:val="en-US"/>
        </w:rPr>
        <w:t>.</w:t>
      </w:r>
    </w:p>
    <w:p w14:paraId="696C4E31" w14:textId="1AB84EF0" w:rsidR="009B721F" w:rsidRPr="008E534D" w:rsidRDefault="00E9553A" w:rsidP="009B721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2BB912DF" wp14:editId="2C15865C">
                <wp:simplePos x="0" y="0"/>
                <wp:positionH relativeFrom="column">
                  <wp:posOffset>894434</wp:posOffset>
                </wp:positionH>
                <wp:positionV relativeFrom="paragraph">
                  <wp:posOffset>823030</wp:posOffset>
                </wp:positionV>
                <wp:extent cx="2482605" cy="774797"/>
                <wp:effectExtent l="0" t="0" r="108585" b="114300"/>
                <wp:wrapNone/>
                <wp:docPr id="31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13320">
                          <a:off x="0" y="0"/>
                          <a:ext cx="2482605" cy="774797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4C85C" id="Freeform 10" o:spid="_x0000_s1026" style="position:absolute;margin-left:70.45pt;margin-top:64.8pt;width:195.5pt;height:61pt;rotation:-750038fd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mocOQMAAPo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34140;965458,1184;2482605,774797" o:connectangles="0,0,0"/>
              </v:shape>
            </w:pict>
          </mc:Fallback>
        </mc:AlternateContent>
      </w:r>
      <w:r w:rsidR="009B721F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6314DA10" wp14:editId="2F44FC9E">
            <wp:extent cx="5145986" cy="2370666"/>
            <wp:effectExtent l="12700" t="12700" r="10795" b="171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1479" cy="2377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AAFDF" w14:textId="7A09D905" w:rsidR="00937491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Configure the Watson language translator node</w:t>
      </w:r>
      <w:r w:rsid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(2 options: A or B)</w:t>
      </w:r>
      <w:r w:rsidR="00937491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688B02E7" w14:textId="77777777" w:rsidR="001F0005" w:rsidRDefault="00937491" w:rsidP="00C33F8C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Node-RED on IBM Cloud, </w:t>
      </w:r>
    </w:p>
    <w:p w14:paraId="056FD091" w14:textId="6546CF49" w:rsidR="00641053" w:rsidRPr="008E534D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Your Watson Service is connected/bound to your Node-RED App, you don’t have to set any credentials on the Watson Node.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Note: The user/password fields are not necessary &amp; do not appear in the node settings if a Watson Language Translator service is properly bound to Node-RED application.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</w:p>
    <w:p w14:paraId="2DA101D3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4CFC981" w14:textId="65BBC265" w:rsidR="0060294E" w:rsidRPr="008E534D" w:rsidRDefault="00041477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02722924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70A1044B" w14:textId="77777777" w:rsidR="0060294E" w:rsidRPr="008E534D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6C2EB69E" w14:textId="50F1BA65" w:rsidR="0060294E" w:rsidRDefault="00276A7B" w:rsidP="00A26DD8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64888AEF" w14:textId="77777777" w:rsidR="001F0005" w:rsidRPr="008E534D" w:rsidRDefault="001F0005" w:rsidP="001F0005">
      <w:pPr>
        <w:pStyle w:val="Steps"/>
        <w:ind w:left="107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1E7C5DB" w14:textId="77777777" w:rsidR="001F0005" w:rsidRDefault="00937491" w:rsidP="00C33F8C">
      <w:pPr>
        <w:pStyle w:val="Steps"/>
        <w:numPr>
          <w:ilvl w:val="0"/>
          <w:numId w:val="4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If Node-RED running on a remote location (server, Raspberry…)</w:t>
      </w:r>
    </w:p>
    <w:p w14:paraId="09D11394" w14:textId="37102853" w:rsidR="00937491" w:rsidRPr="001F0005" w:rsidRDefault="00937491" w:rsidP="001F0005">
      <w:pPr>
        <w:pStyle w:val="Steps"/>
        <w:ind w:left="108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Go to your IBM Cloud dashboard, click on your Watson language translator service, 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Credentials</w:t>
      </w:r>
      <w:r w:rsidR="001F0005"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.  </w:t>
      </w:r>
      <w:r w:rsidR="001F0005" w:rsidRPr="001F0005">
        <w:rPr>
          <w:rFonts w:ascii="Arial" w:hAnsi="Arial" w:cs="Arial"/>
          <w:color w:val="000000" w:themeColor="text1"/>
          <w:sz w:val="22"/>
          <w:szCs w:val="22"/>
          <w:lang w:val="en-US"/>
        </w:rPr>
        <w:t>Copy the API Key</w:t>
      </w:r>
      <w:r w:rsidRPr="001F0005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br/>
      </w:r>
    </w:p>
    <w:p w14:paraId="633B1D85" w14:textId="10F6D942" w:rsidR="001F0005" w:rsidRDefault="001F0005" w:rsidP="00937491">
      <w:pPr>
        <w:pStyle w:val="Steps"/>
        <w:ind w:left="720"/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</w:p>
    <w:p w14:paraId="6DB0AA15" w14:textId="68F96243" w:rsidR="00937491" w:rsidRDefault="00937491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37491"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64CF9E70" wp14:editId="59A71D4F">
            <wp:extent cx="4267200" cy="230428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9413" cy="23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8167" w14:textId="51A61B37" w:rsidR="001F0005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C6F011E" w14:textId="798ACA90" w:rsidR="001F0005" w:rsidRPr="00937491" w:rsidRDefault="001F0005" w:rsidP="00937491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1F0005">
        <w:rPr>
          <w:rFonts w:ascii="Arial" w:hAnsi="Arial" w:cs="Arial"/>
          <w:b/>
          <w:bCs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5C8A0174" wp14:editId="21EE997B">
            <wp:extent cx="3670300" cy="46400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621" cy="46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B23" w14:textId="798FC361" w:rsidR="00937491" w:rsidRDefault="00937491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27661D6A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Name (of your choice)</w:t>
      </w:r>
    </w:p>
    <w:p w14:paraId="13832EA6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Mode: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Translate</w:t>
      </w:r>
    </w:p>
    <w:p w14:paraId="2AA14031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Domains: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Conversational</w:t>
      </w:r>
    </w:p>
    <w:p w14:paraId="07285FE3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Source: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English</w:t>
      </w:r>
    </w:p>
    <w:p w14:paraId="32F330E7" w14:textId="77777777" w:rsidR="001F0005" w:rsidRPr="008E534D" w:rsidRDefault="001F0005" w:rsidP="001F0005">
      <w:pPr>
        <w:pStyle w:val="Steps"/>
        <w:numPr>
          <w:ilvl w:val="1"/>
          <w:numId w:val="32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Target: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French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(or Spanish, Portuguese &amp; Arabic)</w:t>
      </w:r>
    </w:p>
    <w:p w14:paraId="1B474DDC" w14:textId="1982C0DF" w:rsidR="001F0005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482DFD95" w14:textId="77777777" w:rsidR="001F0005" w:rsidRPr="008E534D" w:rsidRDefault="001F0005" w:rsidP="00641053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3B8BBFAD" w14:textId="74F11C2A" w:rsidR="00641053" w:rsidRPr="008E534D" w:rsidRDefault="00641053" w:rsidP="00A26DD8">
      <w:pPr>
        <w:pStyle w:val="Steps"/>
        <w:numPr>
          <w:ilvl w:val="0"/>
          <w:numId w:val="32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loy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your flow &amp; check the logs (</w:t>
      </w:r>
      <w:r w:rsidR="00F26628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debug</w:t>
      </w:r>
      <w:r w:rsidR="00F2662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tab).</w:t>
      </w:r>
    </w:p>
    <w:p w14:paraId="2DF1F321" w14:textId="470B85F5" w:rsidR="00B85C44" w:rsidRPr="008E534D" w:rsidRDefault="003E435B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843650C" wp14:editId="01416EC0">
            <wp:extent cx="5341682" cy="1896534"/>
            <wp:effectExtent l="12700" t="12700" r="1778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513" cy="19160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EEFEF" w14:textId="77777777" w:rsidR="00B85C44" w:rsidRPr="008E534D" w:rsidRDefault="00B85C44">
      <w:pPr>
        <w:rPr>
          <w:rFonts w:ascii="Arial" w:hAnsi="Arial" w:cs="Arial"/>
          <w:noProof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</w:p>
    <w:p w14:paraId="3ECBB361" w14:textId="4FE2CBCF" w:rsidR="00B85C44" w:rsidRPr="008E534D" w:rsidRDefault="00B85C44" w:rsidP="00B85C44">
      <w:pPr>
        <w:pStyle w:val="HeadingPartorSection"/>
        <w:rPr>
          <w:rFonts w:ascii="Arial" w:hAnsi="Arial" w:cs="Arial"/>
          <w:color w:val="000000" w:themeColor="text1"/>
          <w:lang w:val="en-US"/>
        </w:rPr>
      </w:pPr>
      <w:bookmarkStart w:id="23" w:name="_Toc514860160"/>
      <w:bookmarkStart w:id="24" w:name="_Toc11350982"/>
      <w:r w:rsidRPr="008E534D">
        <w:rPr>
          <w:rFonts w:ascii="Arial" w:hAnsi="Arial" w:cs="Arial"/>
          <w:color w:val="000000" w:themeColor="text1"/>
          <w:lang w:val="en-US"/>
        </w:rPr>
        <w:lastRenderedPageBreak/>
        <w:t>Create a dashboard application in Node-RED</w:t>
      </w:r>
      <w:bookmarkEnd w:id="23"/>
      <w:r w:rsidR="00420636" w:rsidRPr="008E534D">
        <w:rPr>
          <w:rFonts w:ascii="Arial" w:hAnsi="Arial" w:cs="Arial"/>
          <w:color w:val="000000" w:themeColor="text1"/>
          <w:lang w:val="en-US"/>
        </w:rPr>
        <w:t xml:space="preserve"> (optional</w:t>
      </w:r>
      <w:r w:rsidR="008E534D">
        <w:rPr>
          <w:rFonts w:ascii="Arial" w:hAnsi="Arial" w:cs="Arial"/>
          <w:color w:val="000000" w:themeColor="text1"/>
          <w:lang w:val="en-US"/>
        </w:rPr>
        <w:t xml:space="preserve"> #</w:t>
      </w:r>
      <w:r w:rsidR="0079165F">
        <w:rPr>
          <w:rFonts w:ascii="Arial" w:hAnsi="Arial" w:cs="Arial"/>
          <w:color w:val="000000" w:themeColor="text1"/>
          <w:lang w:val="en-US"/>
        </w:rPr>
        <w:t>4</w:t>
      </w:r>
      <w:r w:rsidR="00420636" w:rsidRPr="008E534D">
        <w:rPr>
          <w:rFonts w:ascii="Arial" w:hAnsi="Arial" w:cs="Arial"/>
          <w:color w:val="000000" w:themeColor="text1"/>
          <w:lang w:val="en-US"/>
        </w:rPr>
        <w:t>)</w:t>
      </w:r>
      <w:bookmarkEnd w:id="24"/>
    </w:p>
    <w:p w14:paraId="7729EEE0" w14:textId="49453A3D" w:rsidR="000028E0" w:rsidRPr="000028E0" w:rsidRDefault="00B85C44" w:rsidP="000028E0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5" w:name="_Toc514860161"/>
      <w:bookmarkStart w:id="26" w:name="_Toc11350983"/>
      <w:r w:rsidRPr="008E534D">
        <w:rPr>
          <w:rFonts w:ascii="Arial" w:hAnsi="Arial" w:cs="Arial"/>
          <w:color w:val="000000" w:themeColor="text1"/>
          <w:lang w:val="en-US"/>
        </w:rPr>
        <w:t>Import Node-RED Dashboarding capability</w:t>
      </w:r>
      <w:bookmarkEnd w:id="25"/>
      <w:bookmarkEnd w:id="26"/>
      <w:r w:rsidRPr="008E534D">
        <w:rPr>
          <w:rFonts w:ascii="Arial" w:hAnsi="Arial" w:cs="Arial"/>
          <w:color w:val="000000" w:themeColor="text1"/>
          <w:lang w:val="en-US"/>
        </w:rPr>
        <w:tab/>
      </w:r>
      <w:bookmarkStart w:id="27" w:name="_GoBack"/>
      <w:bookmarkEnd w:id="27"/>
    </w:p>
    <w:p w14:paraId="1EBDEF4E" w14:textId="77777777" w:rsidR="000028E0" w:rsidRPr="008E534D" w:rsidRDefault="000028E0" w:rsidP="000028E0">
      <w:p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t xml:space="preserve">The required file used during this lab can be downloaded the JSON files from </w:t>
      </w:r>
    </w:p>
    <w:p w14:paraId="77923469" w14:textId="77777777" w:rsidR="000028E0" w:rsidRPr="008E534D" w:rsidRDefault="000028E0" w:rsidP="000028E0">
      <w:pPr>
        <w:pStyle w:val="ListParagraph"/>
        <w:numPr>
          <w:ilvl w:val="0"/>
          <w:numId w:val="26"/>
        </w:numPr>
        <w:ind w:left="709"/>
        <w:rPr>
          <w:rFonts w:ascii="Arial" w:hAnsi="Arial" w:cs="Arial"/>
          <w:sz w:val="22"/>
          <w:szCs w:val="22"/>
          <w:lang w:val="en-US"/>
        </w:rPr>
      </w:pPr>
      <w:hyperlink r:id="rId65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http://ibmcloud-watson-day.mybluemix.net/files/Lab3_IoT_Flow.v2.1.json</w:t>
        </w:r>
      </w:hyperlink>
    </w:p>
    <w:p w14:paraId="3EF19F60" w14:textId="77777777" w:rsidR="000028E0" w:rsidRPr="008E534D" w:rsidRDefault="000028E0" w:rsidP="000028E0">
      <w:pPr>
        <w:pStyle w:val="ListParagraph"/>
        <w:numPr>
          <w:ilvl w:val="0"/>
          <w:numId w:val="26"/>
        </w:numPr>
        <w:ind w:left="709"/>
        <w:rPr>
          <w:rFonts w:ascii="Arial" w:hAnsi="Arial" w:cs="Arial"/>
          <w:sz w:val="22"/>
          <w:szCs w:val="22"/>
          <w:lang w:val="en-US"/>
        </w:rPr>
      </w:pPr>
      <w:hyperlink r:id="rId66" w:history="1">
        <w:r w:rsidRPr="008E534D">
          <w:rPr>
            <w:rStyle w:val="Hyperlink"/>
            <w:rFonts w:ascii="Arial" w:hAnsi="Arial" w:cs="Arial"/>
            <w:sz w:val="22"/>
            <w:szCs w:val="22"/>
            <w:lang w:val="en-US"/>
          </w:rPr>
          <w:t>http://ibmcloud-watson-day.mybluemix.net/files/Lab3_IoT_Dashboard.v2.1.json</w:t>
        </w:r>
      </w:hyperlink>
    </w:p>
    <w:p w14:paraId="768F6BDD" w14:textId="77777777" w:rsidR="000028E0" w:rsidRDefault="000028E0" w:rsidP="000028E0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73AD92ED" w14:textId="1915DB6C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At the top </w:t>
      </w:r>
      <w:r w:rsidR="00F9074D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right-hand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side of the page, click the ‘burger’ menu:</w:t>
      </w:r>
    </w:p>
    <w:p w14:paraId="64EA805D" w14:textId="51F7518C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180042E6" wp14:editId="5C4BD0C6">
                <wp:simplePos x="0" y="0"/>
                <wp:positionH relativeFrom="column">
                  <wp:posOffset>4160520</wp:posOffset>
                </wp:positionH>
                <wp:positionV relativeFrom="paragraph">
                  <wp:posOffset>263471</wp:posOffset>
                </wp:positionV>
                <wp:extent cx="505838" cy="350195"/>
                <wp:effectExtent l="12700" t="12700" r="15240" b="18415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8" cy="3501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7464F" id="Rounded Rectangle 70" o:spid="_x0000_s1026" style="position:absolute;margin-left:327.6pt;margin-top:20.75pt;width:39.85pt;height:27.5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BrLoQIAAKA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46BA1B0" wp14:editId="6CE5104A">
            <wp:extent cx="3370633" cy="963038"/>
            <wp:effectExtent l="12700" t="12700" r="7620" b="15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7352" cy="973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4B49C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Manage palette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4A5A108A" w14:textId="62EA58B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535B3E93" wp14:editId="682BC362">
                <wp:simplePos x="0" y="0"/>
                <wp:positionH relativeFrom="column">
                  <wp:posOffset>1942695</wp:posOffset>
                </wp:positionH>
                <wp:positionV relativeFrom="paragraph">
                  <wp:posOffset>2546499</wp:posOffset>
                </wp:positionV>
                <wp:extent cx="1984443" cy="311083"/>
                <wp:effectExtent l="12700" t="12700" r="9525" b="6985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443" cy="31108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914D24" id="Rounded Rectangle 68" o:spid="_x0000_s1026" style="position:absolute;margin-left:152.95pt;margin-top:200.5pt;width:156.25pt;height:24.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C074FC5" wp14:editId="1B03A8FD">
            <wp:extent cx="1916349" cy="266113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29418" cy="26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F47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In the sidebar that appears on the left-hand side of the page, click the Install tab:</w:t>
      </w:r>
    </w:p>
    <w:p w14:paraId="3DA34C22" w14:textId="6EF017B0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BC9B500" wp14:editId="4CB3F659">
                <wp:simplePos x="0" y="0"/>
                <wp:positionH relativeFrom="column">
                  <wp:posOffset>2117752</wp:posOffset>
                </wp:positionH>
                <wp:positionV relativeFrom="paragraph">
                  <wp:posOffset>264944</wp:posOffset>
                </wp:positionV>
                <wp:extent cx="1857983" cy="466874"/>
                <wp:effectExtent l="12700" t="12700" r="9525" b="15875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4668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F46DA5" id="Rounded Rectangle 66" o:spid="_x0000_s1026" style="position:absolute;margin-left:166.75pt;margin-top:20.85pt;width:146.3pt;height:36.7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22E80F3F" wp14:editId="22A4A153">
            <wp:extent cx="4786630" cy="1458972"/>
            <wp:effectExtent l="12700" t="12700" r="13970" b="146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6251"/>
                    <a:stretch/>
                  </pic:blipFill>
                  <pic:spPr bwMode="auto">
                    <a:xfrm>
                      <a:off x="0" y="0"/>
                      <a:ext cx="4806556" cy="1465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9CF0" w14:textId="232E8A31" w:rsidR="00F9074D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4B784C99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CAC7936" w14:textId="77777777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search field, type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node-red-dash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</w:t>
      </w:r>
    </w:p>
    <w:p w14:paraId="3FB2E3AF" w14:textId="5B34D5A2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14F494CD" wp14:editId="48BA4E18">
                <wp:simplePos x="0" y="0"/>
                <wp:positionH relativeFrom="column">
                  <wp:posOffset>552018</wp:posOffset>
                </wp:positionH>
                <wp:positionV relativeFrom="paragraph">
                  <wp:posOffset>1219930</wp:posOffset>
                </wp:positionV>
                <wp:extent cx="2529191" cy="357051"/>
                <wp:effectExtent l="12700" t="12700" r="11430" b="11430"/>
                <wp:wrapNone/>
                <wp:docPr id="318" name="Rounded 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1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9ACAA" id="Rounded Rectangle 318" o:spid="_x0000_s1026" style="position:absolute;margin-left:43.45pt;margin-top:96.05pt;width:199.15pt;height:28.1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D369F2E" wp14:editId="0DF97B64">
            <wp:extent cx="4551956" cy="1896893"/>
            <wp:effectExtent l="12700" t="12700" r="762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1383" cy="1909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D58CF6" w14:textId="3ED5E6B4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Next to the nod-red-dashboard result,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378D91C9" w14:textId="7A787609" w:rsidR="003B79AF" w:rsidRPr="008E534D" w:rsidRDefault="00F9074D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7A552E54" wp14:editId="5BCCD481">
                <wp:simplePos x="0" y="0"/>
                <wp:positionH relativeFrom="column">
                  <wp:posOffset>4441595</wp:posOffset>
                </wp:positionH>
                <wp:positionV relativeFrom="paragraph">
                  <wp:posOffset>1857294</wp:posOffset>
                </wp:positionV>
                <wp:extent cx="797668" cy="357051"/>
                <wp:effectExtent l="12700" t="12700" r="15240" b="11430"/>
                <wp:wrapNone/>
                <wp:docPr id="319" name="Rounded 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570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9C86D" id="Rounded Rectangle 319" o:spid="_x0000_s1026" style="position:absolute;margin-left:349.75pt;margin-top:146.25pt;width:62.8pt;height:28.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520BBD" wp14:editId="3154900B">
            <wp:extent cx="4575297" cy="1906622"/>
            <wp:effectExtent l="12700" t="12700" r="9525" b="1143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9307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1E8C62" w14:textId="3B5734D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Install</w:t>
      </w:r>
    </w:p>
    <w:p w14:paraId="27FC6691" w14:textId="36FF53DD" w:rsidR="003B79AF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826A10C" wp14:editId="1B954B31">
            <wp:extent cx="4065471" cy="1391055"/>
            <wp:effectExtent l="12700" t="12700" r="11430" b="190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7365" cy="1408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12963" w14:textId="6ADDAE9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557F4818" w14:textId="0EFDA2F4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33612323" w14:textId="77777777" w:rsidR="00426D5E" w:rsidRPr="008E534D" w:rsidRDefault="00426D5E" w:rsidP="00F9074D">
      <w:pPr>
        <w:pStyle w:val="image"/>
        <w:rPr>
          <w:rFonts w:ascii="Arial" w:hAnsi="Arial" w:cs="Arial"/>
          <w:sz w:val="22"/>
          <w:szCs w:val="22"/>
          <w:lang w:val="en-US"/>
        </w:rPr>
      </w:pPr>
    </w:p>
    <w:p w14:paraId="18F78FC9" w14:textId="7FBF7128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Wait for the new nodes to be deployed.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 popup shows 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which nodes have been installed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C53D3F4" w14:textId="77777777" w:rsidR="003B79AF" w:rsidRPr="008E534D" w:rsidRDefault="003B79AF" w:rsidP="00426D5E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6AC8918" wp14:editId="049454EB">
            <wp:extent cx="2159540" cy="1863725"/>
            <wp:effectExtent l="12700" t="12700" r="12700" b="1587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30" cy="1868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731D9" w14:textId="4BEA8A10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1D7AD7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Close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34403590" w14:textId="6E651A91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the additional</w:t>
      </w:r>
      <w:r w:rsidR="00426D5E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dashboard nodes on the palette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: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</w:t>
      </w:r>
      <w:r w:rsidR="001D7AD7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00170C93" w14:textId="77777777" w:rsidR="006D5ED5" w:rsidRPr="008E534D" w:rsidRDefault="00426D5E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AF8208B" wp14:editId="4421D2B5">
            <wp:extent cx="1439693" cy="2387565"/>
            <wp:effectExtent l="12700" t="12700" r="8255" b="133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5736" cy="2397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176C7E" w14:textId="558F9369" w:rsidR="003B79AF" w:rsidRPr="008E534D" w:rsidRDefault="003B79AF" w:rsidP="00A26DD8">
      <w:pPr>
        <w:pStyle w:val="Steps"/>
        <w:numPr>
          <w:ilvl w:val="0"/>
          <w:numId w:val="33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Note also that there is a new dashboard tab in the right-hand sidebar:</w:t>
      </w:r>
    </w:p>
    <w:p w14:paraId="3FA9D0BA" w14:textId="07FDA5BA" w:rsidR="003B79AF" w:rsidRPr="008E534D" w:rsidRDefault="009603B1" w:rsidP="006D5ED5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8CB7AD5" wp14:editId="05942F8D">
                <wp:simplePos x="0" y="0"/>
                <wp:positionH relativeFrom="column">
                  <wp:posOffset>3547542</wp:posOffset>
                </wp:positionH>
                <wp:positionV relativeFrom="paragraph">
                  <wp:posOffset>628393</wp:posOffset>
                </wp:positionV>
                <wp:extent cx="1342417" cy="340468"/>
                <wp:effectExtent l="12700" t="12700" r="16510" b="1524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417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27B10" id="Rounded Rectangle 12" o:spid="_x0000_s1026" style="position:absolute;margin-left:279.35pt;margin-top:49.5pt;width:105.7pt;height:26.8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6D5ED5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33AD6764" wp14:editId="1AB4A8EB">
            <wp:extent cx="3959158" cy="72999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1619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6D3" w14:textId="312AB141" w:rsidR="003B79AF" w:rsidRPr="008E534D" w:rsidRDefault="003B79AF" w:rsidP="00195E6D">
      <w:pPr>
        <w:rPr>
          <w:rFonts w:ascii="Arial" w:hAnsi="Arial" w:cs="Arial"/>
          <w:i/>
          <w:sz w:val="22"/>
          <w:szCs w:val="22"/>
          <w:lang w:val="en-US" w:eastAsia="fr-FR"/>
        </w:rPr>
      </w:pPr>
      <w:r w:rsidRPr="008E534D">
        <w:rPr>
          <w:rFonts w:ascii="Arial" w:hAnsi="Arial" w:cs="Arial"/>
          <w:i/>
          <w:iCs/>
          <w:sz w:val="22"/>
          <w:szCs w:val="22"/>
          <w:lang w:val="en-US" w:eastAsia="fr-FR"/>
        </w:rPr>
        <w:lastRenderedPageBreak/>
        <w:t xml:space="preserve">TIP: 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This dashboard tab may be used to add new tabs, menus </w:t>
      </w:r>
      <w:r w:rsidR="009603B1" w:rsidRPr="008E534D">
        <w:rPr>
          <w:rFonts w:ascii="Arial" w:hAnsi="Arial" w:cs="Arial"/>
          <w:i/>
          <w:sz w:val="22"/>
          <w:szCs w:val="22"/>
          <w:lang w:val="en-US" w:eastAsia="fr-FR"/>
        </w:rPr>
        <w:t>etc.</w:t>
      </w:r>
      <w:r w:rsidRPr="008E534D">
        <w:rPr>
          <w:rFonts w:ascii="Arial" w:hAnsi="Arial" w:cs="Arial"/>
          <w:i/>
          <w:sz w:val="22"/>
          <w:szCs w:val="22"/>
          <w:lang w:val="en-US" w:eastAsia="fr-FR"/>
        </w:rPr>
        <w:t xml:space="preserve"> to the visualization dashboard. There are also two available themes – light and dark.</w:t>
      </w:r>
    </w:p>
    <w:p w14:paraId="0C7932E5" w14:textId="77777777" w:rsidR="003B79AF" w:rsidRPr="008E534D" w:rsidRDefault="003B79AF" w:rsidP="003B79AF">
      <w:pPr>
        <w:ind w:left="720"/>
        <w:rPr>
          <w:rFonts w:ascii="Arial" w:hAnsi="Arial" w:cs="Arial"/>
          <w:lang w:val="en-US"/>
        </w:rPr>
      </w:pPr>
    </w:p>
    <w:p w14:paraId="20A22095" w14:textId="39E291D2" w:rsidR="003B79AF" w:rsidRPr="008E534D" w:rsidRDefault="003B79AF" w:rsidP="00E24BFD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bookmarkStart w:id="28" w:name="_Toc477435811"/>
      <w:bookmarkStart w:id="29" w:name="_Toc513213426"/>
      <w:bookmarkStart w:id="30" w:name="_Toc514860162"/>
      <w:bookmarkStart w:id="31" w:name="_Toc11350984"/>
      <w:r w:rsidRPr="008E534D">
        <w:rPr>
          <w:rFonts w:ascii="Arial" w:hAnsi="Arial" w:cs="Arial"/>
          <w:color w:val="000000" w:themeColor="text1"/>
          <w:lang w:val="en-US"/>
        </w:rPr>
        <w:t>Create a simple Node-RED Dashboard</w:t>
      </w:r>
      <w:bookmarkEnd w:id="28"/>
      <w:bookmarkEnd w:id="29"/>
      <w:bookmarkEnd w:id="30"/>
      <w:bookmarkEnd w:id="31"/>
    </w:p>
    <w:p w14:paraId="02CB7F32" w14:textId="2BACB5F4" w:rsidR="009603B1" w:rsidRPr="008E534D" w:rsidRDefault="009603B1" w:rsidP="009603B1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>In this section, you will create a simple dashboard for sensor data using new dashboard nodes installed.</w:t>
      </w:r>
    </w:p>
    <w:p w14:paraId="06C8C01C" w14:textId="11A85B84" w:rsidR="003B79AF" w:rsidRPr="008E534D" w:rsidRDefault="009603B1" w:rsidP="00BB3A38">
      <w:pPr>
        <w:pStyle w:val="image"/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drawing>
          <wp:inline distT="0" distB="0" distL="0" distR="0" wp14:anchorId="514BC354" wp14:editId="75082C32">
            <wp:extent cx="1512711" cy="150819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0422" cy="15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CB0" w14:textId="77777777" w:rsidR="003B79AF" w:rsidRPr="008E534D" w:rsidRDefault="003B79AF" w:rsidP="003B79AF">
      <w:pPr>
        <w:rPr>
          <w:rFonts w:ascii="Arial" w:hAnsi="Arial" w:cs="Arial"/>
          <w:noProof/>
          <w:sz w:val="22"/>
          <w:szCs w:val="22"/>
          <w:lang w:val="en-US" w:eastAsia="fr-FR"/>
        </w:rPr>
      </w:pPr>
    </w:p>
    <w:p w14:paraId="1E2547F5" w14:textId="58F78A85" w:rsidR="00A21760" w:rsidRPr="008E534D" w:rsidRDefault="00B6172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32" w:name="_Toc47743581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n 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u w:val="single"/>
          <w:lang w:val="en-US"/>
        </w:rPr>
        <w:t>the current</w:t>
      </w:r>
      <w:r w:rsidR="003B79A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Node-RED tab</w:t>
      </w:r>
      <w:bookmarkEnd w:id="32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, import</w:t>
      </w:r>
      <w:r w:rsidR="009603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 file named </w:t>
      </w:r>
      <w:r w:rsidR="009603B1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Lab3_IoT_Dashboard.v2.0.txt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(pre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viously downloaded)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Menu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&gt;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Clipboard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. </w:t>
      </w:r>
      <w:r w:rsidR="00551D40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current flow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then </w:t>
      </w:r>
      <w:r w:rsidR="00D80319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Import</w:t>
      </w:r>
      <w:r w:rsidR="00D80319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5A450BEE" w14:textId="5155846E" w:rsidR="003B79AF" w:rsidRPr="008E534D" w:rsidRDefault="00A21760" w:rsidP="00A21760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23BF751A" wp14:editId="1697E7D3">
                <wp:simplePos x="0" y="0"/>
                <wp:positionH relativeFrom="column">
                  <wp:posOffset>1962123</wp:posOffset>
                </wp:positionH>
                <wp:positionV relativeFrom="paragraph">
                  <wp:posOffset>1324556</wp:posOffset>
                </wp:positionV>
                <wp:extent cx="797668" cy="340468"/>
                <wp:effectExtent l="12700" t="12700" r="15240" b="1524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3404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BA836" id="Rounded Rectangle 15" o:spid="_x0000_s1026" style="position:absolute;margin-left:154.5pt;margin-top:104.3pt;width:62.8pt;height:26.8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34FF8DC" wp14:editId="702A4FB6">
            <wp:extent cx="2636196" cy="1794196"/>
            <wp:effectExtent l="12700" t="12700" r="1841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3338" cy="1805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6CE2E" w14:textId="47E3DE12" w:rsidR="00D80319" w:rsidRPr="008E534D" w:rsidRDefault="00D80319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Click on workspace to paste </w:t>
      </w:r>
      <w:r w:rsidR="007958D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new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nodes.</w:t>
      </w:r>
    </w:p>
    <w:p w14:paraId="2CA1C8E4" w14:textId="4E58A54F" w:rsidR="003B79AF" w:rsidRPr="008E534D" w:rsidRDefault="00680787" w:rsidP="00680787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drawing>
          <wp:inline distT="0" distB="0" distL="0" distR="0" wp14:anchorId="39CAA36A" wp14:editId="62A72177">
            <wp:extent cx="4192621" cy="2329989"/>
            <wp:effectExtent l="12700" t="12700" r="1143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6917" cy="23379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42F09E" w14:textId="6694054B" w:rsidR="00680787" w:rsidRPr="008E534D" w:rsidRDefault="00680787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Connect new nodes</w:t>
      </w:r>
      <w:r w:rsidR="00C84DB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0E2E88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existing</w:t>
      </w:r>
      <w:r w:rsidR="00520601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…</w:t>
      </w:r>
    </w:p>
    <w:p w14:paraId="0E18CBF9" w14:textId="27E05830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4016A58A" w14:textId="14F4CAE7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Humidity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3FC40D08" w14:textId="11969A33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Object Temperature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IBM </w:t>
      </w:r>
      <w:proofErr w:type="spellStart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Iot</w:t>
      </w:r>
      <w:proofErr w:type="spellEnd"/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App In</w:t>
      </w:r>
    </w:p>
    <w:p w14:paraId="218ADCCD" w14:textId="14137EAC" w:rsidR="00C84DB1" w:rsidRPr="008E534D" w:rsidRDefault="00C84DB1" w:rsidP="00A26DD8">
      <w:pPr>
        <w:pStyle w:val="Steps"/>
        <w:numPr>
          <w:ilvl w:val="1"/>
          <w:numId w:val="35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temp</w:t>
      </w:r>
    </w:p>
    <w:p w14:paraId="0E9FDB4E" w14:textId="1BBEEA3E" w:rsidR="00D80319" w:rsidRPr="008E534D" w:rsidRDefault="00541952" w:rsidP="00C84DB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6EDED83F" wp14:editId="0087764E">
                <wp:simplePos x="0" y="0"/>
                <wp:positionH relativeFrom="column">
                  <wp:posOffset>2672363</wp:posOffset>
                </wp:positionH>
                <wp:positionV relativeFrom="paragraph">
                  <wp:posOffset>2082571</wp:posOffset>
                </wp:positionV>
                <wp:extent cx="291830" cy="291830"/>
                <wp:effectExtent l="0" t="0" r="635" b="63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293CC" w14:textId="6F9978AF" w:rsidR="00660F75" w:rsidRPr="001F1790" w:rsidRDefault="00660F75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ED83F" id="Oval 24" o:spid="_x0000_s1026" style="position:absolute;left:0;text-align:left;margin-left:210.4pt;margin-top:164pt;width:23pt;height:23pt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232293CC" w14:textId="6F9978AF" w:rsidR="00660F75" w:rsidRPr="001F1790" w:rsidRDefault="00660F75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2A17D902" wp14:editId="7D14D984">
                <wp:simplePos x="0" y="0"/>
                <wp:positionH relativeFrom="column">
                  <wp:posOffset>344373</wp:posOffset>
                </wp:positionH>
                <wp:positionV relativeFrom="paragraph">
                  <wp:posOffset>2565617</wp:posOffset>
                </wp:positionV>
                <wp:extent cx="291830" cy="291830"/>
                <wp:effectExtent l="0" t="0" r="635" b="63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CC67C" w14:textId="0EAACFEC" w:rsidR="00660F75" w:rsidRPr="001F1790" w:rsidRDefault="00660F75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7D902" id="Oval 23" o:spid="_x0000_s1027" style="position:absolute;left:0;text-align:left;margin-left:27.1pt;margin-top:202pt;width:23pt;height:23pt;z-index:25197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aEV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" fillcolor="#ed7d31 [3205]" stroked="f" strokeweight="1pt">
                <v:stroke joinstyle="miter"/>
                <v:textbox inset="0,0,0,0">
                  <w:txbxContent>
                    <w:p w14:paraId="57ACC67C" w14:textId="0EAACFEC" w:rsidR="00660F75" w:rsidRPr="001F1790" w:rsidRDefault="00660F75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61886D49" wp14:editId="128FE50C">
                <wp:simplePos x="0" y="0"/>
                <wp:positionH relativeFrom="column">
                  <wp:posOffset>635945</wp:posOffset>
                </wp:positionH>
                <wp:positionV relativeFrom="paragraph">
                  <wp:posOffset>1728862</wp:posOffset>
                </wp:positionV>
                <wp:extent cx="291830" cy="291830"/>
                <wp:effectExtent l="0" t="0" r="635" b="63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521E8" w14:textId="56CB5E9E" w:rsidR="00660F75" w:rsidRPr="001F1790" w:rsidRDefault="00660F75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86D49" id="Oval 21" o:spid="_x0000_s1028" style="position:absolute;left:0;text-align:left;margin-left:50.05pt;margin-top:136.15pt;width:23pt;height:23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" fillcolor="#ed7d31 [3205]" stroked="f" strokeweight="1pt">
                <v:stroke joinstyle="miter"/>
                <v:textbox inset="0,0,0,0">
                  <w:txbxContent>
                    <w:p w14:paraId="510521E8" w14:textId="56CB5E9E" w:rsidR="00660F75" w:rsidRPr="001F1790" w:rsidRDefault="00660F75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0350ADE9" wp14:editId="36B5CA18">
                <wp:simplePos x="0" y="0"/>
                <wp:positionH relativeFrom="column">
                  <wp:posOffset>1504990</wp:posOffset>
                </wp:positionH>
                <wp:positionV relativeFrom="paragraph">
                  <wp:posOffset>1771596</wp:posOffset>
                </wp:positionV>
                <wp:extent cx="291830" cy="291830"/>
                <wp:effectExtent l="0" t="0" r="635" b="63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22251" w14:textId="43B0F975" w:rsidR="00660F75" w:rsidRPr="001F1790" w:rsidRDefault="00660F75" w:rsidP="00541952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ADE9" id="Oval 20" o:spid="_x0000_s1029" style="position:absolute;left:0;text-align:left;margin-left:118.5pt;margin-top:139.5pt;width:23pt;height:23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6B22251" w14:textId="43B0F975" w:rsidR="00660F75" w:rsidRPr="001F1790" w:rsidRDefault="00660F75" w:rsidP="00541952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C84DB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D43AC6D" wp14:editId="5619E011">
            <wp:extent cx="5878830" cy="3336925"/>
            <wp:effectExtent l="12700" t="12700" r="1397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36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B510BF" w14:textId="39835D53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7FA0068D" w14:textId="53E9BE9B" w:rsidR="00012DF0" w:rsidRPr="008E534D" w:rsidRDefault="00012DF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to </w:t>
      </w:r>
      <w:r w:rsidR="00063B8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http://&lt;YOUR_APP_HOSTNAME&gt;/ui</w:t>
      </w:r>
      <w:r w:rsidR="00063B8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(URL generated by Node-red-dashboard node) to see your new dashboard. Change value on virtual sensor app. to see impact on gauges and lines.</w:t>
      </w:r>
    </w:p>
    <w:p w14:paraId="702D73A9" w14:textId="553B3015" w:rsidR="00012DF0" w:rsidRPr="008E534D" w:rsidRDefault="00012DF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drawing>
          <wp:inline distT="0" distB="0" distL="0" distR="0" wp14:anchorId="1A141582" wp14:editId="0BEE4EF7">
            <wp:extent cx="5233481" cy="272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2591" cy="27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50D2" w14:textId="77777777" w:rsidR="00035490" w:rsidRPr="008E534D" w:rsidRDefault="00035490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Customize your dashboard using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tab</w:t>
      </w:r>
    </w:p>
    <w:p w14:paraId="4F952D73" w14:textId="16BC2589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Theme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: use Dark style</w:t>
      </w:r>
    </w:p>
    <w:p w14:paraId="5AB068CC" w14:textId="2B314203" w:rsidR="00035490" w:rsidRPr="008E534D" w:rsidRDefault="00035490" w:rsidP="00035490">
      <w:pPr>
        <w:pStyle w:val="image"/>
        <w:rPr>
          <w:lang w:val="en-US"/>
        </w:rPr>
      </w:pPr>
      <w:r w:rsidRPr="008E534D">
        <w:rPr>
          <w:lang w:val="en-US"/>
        </w:rPr>
        <w:drawing>
          <wp:inline distT="0" distB="0" distL="0" distR="0" wp14:anchorId="1BBE4176" wp14:editId="3DD81E5B">
            <wp:extent cx="2867378" cy="2086814"/>
            <wp:effectExtent l="12700" t="12700" r="158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2553" cy="2090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284AD6" w14:textId="303E5EAE" w:rsidR="00035490" w:rsidRPr="008E534D" w:rsidRDefault="00035490" w:rsidP="00035490">
      <w:pPr>
        <w:pStyle w:val="Steps"/>
        <w:numPr>
          <w:ilvl w:val="0"/>
          <w:numId w:val="27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Site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: 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as below, change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itle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1x1 Widget Size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</w:t>
      </w:r>
      <w:r w:rsidR="00703D9C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 spacing</w:t>
      </w:r>
      <w:r w:rsidR="00703D9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</w:p>
    <w:p w14:paraId="444DB7E7" w14:textId="0471A4DD" w:rsidR="00035490" w:rsidRPr="008E534D" w:rsidRDefault="00035490" w:rsidP="00063B8F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w:drawing>
          <wp:inline distT="0" distB="0" distL="0" distR="0" wp14:anchorId="6B4E4C3C" wp14:editId="0DAF1E9D">
            <wp:extent cx="2844800" cy="4342479"/>
            <wp:effectExtent l="12700" t="12700" r="1270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51958" cy="435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CE555B" w14:textId="1C781756" w:rsidR="00F51F4A" w:rsidRPr="008E534D" w:rsidRDefault="00F51F4A" w:rsidP="00A26DD8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Deploy and check your dashboard.</w:t>
      </w:r>
    </w:p>
    <w:p w14:paraId="7EF5E324" w14:textId="15FBFEC8" w:rsidR="006F2A0C" w:rsidRPr="008E534D" w:rsidRDefault="00012DF0" w:rsidP="006F2A0C">
      <w:pPr>
        <w:pStyle w:val="HeadingSubsection"/>
        <w:spacing w:before="240" w:beforeAutospacing="0" w:after="240" w:afterAutospacing="0"/>
        <w:ind w:left="3402"/>
        <w:rPr>
          <w:rFonts w:ascii="Arial" w:hAnsi="Arial" w:cs="Arial"/>
          <w:color w:val="000000" w:themeColor="text1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br w:type="page"/>
      </w:r>
      <w:bookmarkStart w:id="33" w:name="_Toc514860163"/>
      <w:bookmarkStart w:id="34" w:name="_Toc11350985"/>
      <w:r w:rsidR="006F2A0C" w:rsidRPr="008E534D">
        <w:rPr>
          <w:rFonts w:ascii="Arial" w:hAnsi="Arial" w:cs="Arial"/>
          <w:color w:val="000000" w:themeColor="text1"/>
          <w:lang w:val="en-US"/>
        </w:rPr>
        <w:lastRenderedPageBreak/>
        <w:t>Add voice alert on dashboard</w:t>
      </w:r>
      <w:bookmarkEnd w:id="33"/>
      <w:bookmarkEnd w:id="34"/>
    </w:p>
    <w:p w14:paraId="43206CBA" w14:textId="77777777" w:rsidR="00A922A4" w:rsidRPr="008E534D" w:rsidRDefault="00A922A4" w:rsidP="006F2A0C">
      <w:pPr>
        <w:rPr>
          <w:rFonts w:ascii="Arial" w:hAnsi="Arial" w:cs="Arial"/>
          <w:sz w:val="22"/>
          <w:szCs w:val="22"/>
          <w:lang w:val="en-US" w:eastAsia="fr-FR"/>
        </w:rPr>
      </w:pPr>
    </w:p>
    <w:p w14:paraId="22EB7B74" w14:textId="2B5DA8C6" w:rsidR="002F70B9" w:rsidRPr="008E534D" w:rsidRDefault="006F2A0C" w:rsidP="006F2A0C">
      <w:pPr>
        <w:rPr>
          <w:rFonts w:ascii="Arial" w:hAnsi="Arial" w:cs="Arial"/>
          <w:sz w:val="22"/>
          <w:szCs w:val="22"/>
          <w:lang w:val="en-US" w:eastAsia="fr-FR"/>
        </w:rPr>
      </w:pPr>
      <w:r w:rsidRPr="008E534D">
        <w:rPr>
          <w:rFonts w:ascii="Arial" w:hAnsi="Arial" w:cs="Arial"/>
          <w:sz w:val="22"/>
          <w:szCs w:val="22"/>
          <w:lang w:val="en-US" w:eastAsia="fr-FR"/>
        </w:rPr>
        <w:t xml:space="preserve">In this section, you will </w:t>
      </w:r>
      <w:r w:rsidR="002F70B9" w:rsidRPr="008E534D">
        <w:rPr>
          <w:rFonts w:ascii="Arial" w:hAnsi="Arial" w:cs="Arial"/>
          <w:sz w:val="22"/>
          <w:szCs w:val="22"/>
          <w:lang w:val="en-US" w:eastAsia="fr-FR"/>
        </w:rPr>
        <w:t>add a voice node allowing your app to tell say message when temperature change. To do that, you will deploy a new Watson service: Text to Speech.</w:t>
      </w:r>
    </w:p>
    <w:p w14:paraId="7CF2518D" w14:textId="28FEFC06" w:rsidR="00DC20B6" w:rsidRPr="008E534D" w:rsidRDefault="001F0005" w:rsidP="006F2A0C">
      <w:pPr>
        <w:rPr>
          <w:rFonts w:ascii="Arial" w:hAnsi="Arial" w:cs="Arial"/>
          <w:sz w:val="22"/>
          <w:szCs w:val="22"/>
          <w:lang w:val="en-US" w:eastAsia="fr-FR"/>
        </w:rPr>
      </w:pPr>
      <w:r>
        <w:rPr>
          <w:rFonts w:ascii="Arial" w:hAnsi="Arial" w:cs="Arial"/>
          <w:sz w:val="22"/>
          <w:szCs w:val="22"/>
          <w:lang w:val="en-US" w:eastAsia="fr-FR"/>
        </w:rPr>
        <w:br/>
        <w:t xml:space="preserve">Note: If you don’t run Node-RED on IBM Cloud, you will have to copy the (Watson) service </w:t>
      </w:r>
      <w:r w:rsidR="00E473E7">
        <w:rPr>
          <w:rFonts w:ascii="Arial" w:hAnsi="Arial" w:cs="Arial"/>
          <w:sz w:val="22"/>
          <w:szCs w:val="22"/>
          <w:lang w:val="en-US" w:eastAsia="fr-FR"/>
        </w:rPr>
        <w:t>credentials and</w:t>
      </w:r>
      <w:r>
        <w:rPr>
          <w:rFonts w:ascii="Arial" w:hAnsi="Arial" w:cs="Arial"/>
          <w:sz w:val="22"/>
          <w:szCs w:val="22"/>
          <w:lang w:val="en-US" w:eastAsia="fr-FR"/>
        </w:rPr>
        <w:t xml:space="preserve"> use them in each (Watson) node configuration for accessing the service remotely.  The instructions below are designed for running on IBM Cloud.</w:t>
      </w:r>
      <w:r>
        <w:rPr>
          <w:rFonts w:ascii="Arial" w:hAnsi="Arial" w:cs="Arial"/>
          <w:sz w:val="22"/>
          <w:szCs w:val="22"/>
          <w:lang w:val="en-US" w:eastAsia="fr-FR"/>
        </w:rPr>
        <w:br/>
      </w:r>
    </w:p>
    <w:p w14:paraId="113C141B" w14:textId="3F9EDC82" w:rsidR="00012DF0" w:rsidRPr="008E534D" w:rsidRDefault="00DC20B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In the IBM Cloud window,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Catalog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then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category.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 xml:space="preserve">Click on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service to create your own instance.</w:t>
      </w:r>
    </w:p>
    <w:p w14:paraId="63939CAE" w14:textId="46C012AA" w:rsidR="0039322A" w:rsidRPr="008E534D" w:rsidRDefault="00794188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55841E44" wp14:editId="77984F77">
                <wp:simplePos x="0" y="0"/>
                <wp:positionH relativeFrom="column">
                  <wp:posOffset>2156893</wp:posOffset>
                </wp:positionH>
                <wp:positionV relativeFrom="paragraph">
                  <wp:posOffset>1644745</wp:posOffset>
                </wp:positionV>
                <wp:extent cx="1653702" cy="817123"/>
                <wp:effectExtent l="12700" t="12700" r="10160" b="889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2" cy="8171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4D04A0" id="Rounded Rectangle 26" o:spid="_x0000_s1026" style="position:absolute;margin-left:169.85pt;margin-top:129.5pt;width:130.2pt;height:64.3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261D033" wp14:editId="7A863649">
            <wp:extent cx="5426727" cy="2919108"/>
            <wp:effectExtent l="12700" t="12700" r="88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7742" cy="29250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8D0C9" w14:textId="7747EE35" w:rsidR="00794188" w:rsidRPr="008E534D" w:rsidRDefault="00F13F9F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Enter a name for your service and click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Create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6EC696A4" w14:textId="10A4CCC8" w:rsidR="00176848" w:rsidRPr="008E534D" w:rsidRDefault="009511D6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If running on Node-RED on IBM Cloud: 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br/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On new service dashboard, click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Connection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, and connect Text to speech service to your Node-RED application: </w:t>
      </w:r>
      <w:r w:rsidR="00F13F9F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Connect</w:t>
      </w:r>
      <w:r w:rsidR="00F13F9F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.</w:t>
      </w:r>
    </w:p>
    <w:p w14:paraId="2377EFFD" w14:textId="50BB8819" w:rsidR="00176848" w:rsidRDefault="00775E22" w:rsidP="003E435B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6B46240A" wp14:editId="3B472CFE">
                <wp:simplePos x="0" y="0"/>
                <wp:positionH relativeFrom="column">
                  <wp:posOffset>1362498</wp:posOffset>
                </wp:positionH>
                <wp:positionV relativeFrom="paragraph">
                  <wp:posOffset>1800296</wp:posOffset>
                </wp:positionV>
                <wp:extent cx="4188178" cy="338666"/>
                <wp:effectExtent l="12700" t="12700" r="15875" b="1714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178" cy="33866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1812F" id="Rounded Rectangle 28" o:spid="_x0000_s1026" style="position:absolute;margin-left:107.3pt;margin-top:141.75pt;width:329.8pt;height:26.6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1EDA707" wp14:editId="10B82620">
                <wp:simplePos x="0" y="0"/>
                <wp:positionH relativeFrom="column">
                  <wp:posOffset>21379</wp:posOffset>
                </wp:positionH>
                <wp:positionV relativeFrom="paragraph">
                  <wp:posOffset>1433266</wp:posOffset>
                </wp:positionV>
                <wp:extent cx="826770" cy="271780"/>
                <wp:effectExtent l="12700" t="12700" r="11430" b="76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17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24D60" id="Rounded Rectangle 27" o:spid="_x0000_s1026" style="position:absolute;margin-left:1.7pt;margin-top:112.85pt;width:65.1pt;height:21.4pt;z-index:2519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" filled="f" strokecolor="#ed7d31 [3205]" strokeweight="2.25pt">
                <v:stroke joinstyle="miter"/>
              </v:roundrect>
            </w:pict>
          </mc:Fallback>
        </mc:AlternateContent>
      </w:r>
      <w:r w:rsidR="00176848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03ACE52E" wp14:editId="58325A5C">
            <wp:extent cx="5694642" cy="1994170"/>
            <wp:effectExtent l="12700" t="12700" r="825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2695" cy="2000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A9612E" w14:textId="77777777" w:rsidR="009511D6" w:rsidRPr="008E534D" w:rsidRDefault="009511D6" w:rsidP="009511D6">
      <w:pPr>
        <w:pStyle w:val="Steps"/>
        <w:ind w:left="720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Accept to restage application and wait for your Node-RED application to restart.</w:t>
      </w:r>
    </w:p>
    <w:p w14:paraId="733F9301" w14:textId="1FFCD583" w:rsidR="009511D6" w:rsidRDefault="009511D6" w:rsidP="009511D6">
      <w:pPr>
        <w:pStyle w:val="image"/>
        <w:tabs>
          <w:tab w:val="left" w:pos="3980"/>
        </w:tabs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6CD167A" wp14:editId="44E42E3F">
            <wp:extent cx="2354094" cy="1205780"/>
            <wp:effectExtent l="12700" t="12700" r="825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8265" cy="121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EA49D" w14:textId="1DDC3590" w:rsidR="00176848" w:rsidRPr="008E534D" w:rsidRDefault="009511D6" w:rsidP="009511D6">
      <w:pPr>
        <w:pStyle w:val="image"/>
        <w:jc w:val="left"/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If running outside IBM Cloud, copy the Watson Service credentials (API key…) and use them in Step 8 – node Configuration.  Step 4 is only for IBM Cloud.</w:t>
      </w:r>
    </w:p>
    <w:p w14:paraId="4859C120" w14:textId="207CE3DE" w:rsidR="00F44D53" w:rsidRPr="008E534D" w:rsidRDefault="00F44D53" w:rsidP="00A26DD8">
      <w:pPr>
        <w:pStyle w:val="Steps"/>
        <w:numPr>
          <w:ilvl w:val="0"/>
          <w:numId w:val="36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When restarted, in Node-RED environment, add an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Dashboard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and a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(category </w:t>
      </w:r>
      <w:r w:rsidR="00612115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Watson</w:t>
      </w:r>
      <w:r w:rsidR="00612115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) 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to your flow</w:t>
      </w:r>
    </w:p>
    <w:p w14:paraId="328C226F" w14:textId="1F2B37EB" w:rsidR="00F44D53" w:rsidRPr="008E534D" w:rsidRDefault="00F44D53" w:rsidP="00F44D53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0CF56E" wp14:editId="29B2F551">
                <wp:simplePos x="0" y="0"/>
                <wp:positionH relativeFrom="column">
                  <wp:posOffset>989965</wp:posOffset>
                </wp:positionH>
                <wp:positionV relativeFrom="paragraph">
                  <wp:posOffset>2175510</wp:posOffset>
                </wp:positionV>
                <wp:extent cx="5024194" cy="511560"/>
                <wp:effectExtent l="0" t="635000" r="0" b="288925"/>
                <wp:wrapNone/>
                <wp:docPr id="33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763808" flipV="1">
                          <a:off x="0" y="0"/>
                          <a:ext cx="5024194" cy="51156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150D" id="Freeform 10" o:spid="_x0000_s1026" style="position:absolute;margin-left:77.95pt;margin-top:171.3pt;width:395.6pt;height:40.3pt;rotation:913345fd;flip:y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418691;1953854,782;5024194,51156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anchor distT="0" distB="0" distL="114300" distR="114300" simplePos="0" relativeHeight="251989504" behindDoc="0" locked="0" layoutInCell="1" allowOverlap="1" wp14:anchorId="7BCBC246" wp14:editId="2817C0FE">
            <wp:simplePos x="0" y="0"/>
            <wp:positionH relativeFrom="column">
              <wp:posOffset>182569</wp:posOffset>
            </wp:positionH>
            <wp:positionV relativeFrom="paragraph">
              <wp:posOffset>2358944</wp:posOffset>
            </wp:positionV>
            <wp:extent cx="953311" cy="57489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204" cy="57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23E92315" wp14:editId="4363667D">
                <wp:simplePos x="0" y="0"/>
                <wp:positionH relativeFrom="column">
                  <wp:posOffset>471750</wp:posOffset>
                </wp:positionH>
                <wp:positionV relativeFrom="paragraph">
                  <wp:posOffset>925019</wp:posOffset>
                </wp:positionV>
                <wp:extent cx="4187063" cy="817970"/>
                <wp:effectExtent l="0" t="0" r="93345" b="261620"/>
                <wp:wrapNone/>
                <wp:docPr id="3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0945409">
                          <a:off x="0" y="0"/>
                          <a:ext cx="4187063" cy="817970"/>
                        </a:xfrm>
                        <a:custGeom>
                          <a:avLst/>
                          <a:gdLst>
                            <a:gd name="connsiteX0" fmla="*/ 0 w 1047404"/>
                            <a:gd name="connsiteY0" fmla="*/ 149909 h 183160"/>
                            <a:gd name="connsiteX1" fmla="*/ 407324 w 1047404"/>
                            <a:gd name="connsiteY1" fmla="*/ 280 h 183160"/>
                            <a:gd name="connsiteX2" fmla="*/ 1047404 w 1047404"/>
                            <a:gd name="connsiteY2" fmla="*/ 183160 h 1831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7404" h="183160">
                              <a:moveTo>
                                <a:pt x="0" y="149909"/>
                              </a:moveTo>
                              <a:cubicBezTo>
                                <a:pt x="116378" y="72323"/>
                                <a:pt x="232757" y="-5262"/>
                                <a:pt x="407324" y="280"/>
                              </a:cubicBezTo>
                              <a:cubicBezTo>
                                <a:pt x="581891" y="5822"/>
                                <a:pt x="943495" y="149909"/>
                                <a:pt x="1047404" y="183160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lIns="0" tIns="0" rIns="0" bIns="0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3853E" id="Freeform 10" o:spid="_x0000_s1026" style="position:absolute;margin-left:37.15pt;margin-top:72.85pt;width:329.7pt;height:64.4pt;rotation:-714988fd;z-index:2519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47404,1831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" path="m,149909c116378,72323,232757,-5262,407324,280v174567,5542,536171,149629,640080,182880e" filled="f" strokecolor="#ed7d31 [3205]" strokeweight="1.5pt">
                <v:stroke endarrow="block" joinstyle="miter"/>
                <v:path arrowok="t" o:connecttype="custom" o:connectlocs="0,669475;1628303,1250;4187063,817970" o:connectangles="0,0,0"/>
              </v:shape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77FCF042" wp14:editId="776FE3C5">
            <wp:extent cx="6316688" cy="2344366"/>
            <wp:effectExtent l="12700" t="12700" r="8255" b="184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16688" cy="2344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873DC6" w14:textId="40DDD04C" w:rsidR="00F44D53" w:rsidRPr="008E534D" w:rsidRDefault="00F44D53" w:rsidP="003E435B">
      <w:pPr>
        <w:pStyle w:val="image"/>
        <w:rPr>
          <w:rFonts w:ascii="Arial" w:hAnsi="Arial" w:cs="Arial"/>
          <w:sz w:val="4"/>
          <w:szCs w:val="22"/>
          <w:lang w:val="en-US"/>
        </w:rPr>
      </w:pPr>
    </w:p>
    <w:p w14:paraId="11289B8C" w14:textId="4C0B8646" w:rsidR="00520601" w:rsidRPr="008E534D" w:rsidRDefault="0052060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Connect nodes </w:t>
      </w:r>
      <w:r w:rsidR="00630936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as below</w:t>
      </w:r>
    </w:p>
    <w:p w14:paraId="5DE3F3AB" w14:textId="2D613DB6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</w:p>
    <w:p w14:paraId="0D07CE9A" w14:textId="24763547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Test text change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</w:p>
    <w:p w14:paraId="75F9F41F" w14:textId="73DF4BAE" w:rsidR="00520601" w:rsidRPr="008E534D" w:rsidRDefault="00520601" w:rsidP="00A26DD8">
      <w:pPr>
        <w:pStyle w:val="Steps"/>
        <w:numPr>
          <w:ilvl w:val="1"/>
          <w:numId w:val="37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</w:p>
    <w:p w14:paraId="188CC5E2" w14:textId="12381AAE" w:rsidR="00F66AD0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6AC820C2" wp14:editId="6C748E22">
                <wp:simplePos x="0" y="0"/>
                <wp:positionH relativeFrom="column">
                  <wp:posOffset>1463957</wp:posOffset>
                </wp:positionH>
                <wp:positionV relativeFrom="paragraph">
                  <wp:posOffset>904170</wp:posOffset>
                </wp:positionV>
                <wp:extent cx="291830" cy="291830"/>
                <wp:effectExtent l="0" t="0" r="635" b="63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3B21" w14:textId="77777777" w:rsidR="00660F75" w:rsidRPr="001F1790" w:rsidRDefault="00660F75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820C2" id="Oval 35" o:spid="_x0000_s1030" style="position:absolute;left:0;text-align:left;margin-left:115.25pt;margin-top:71.2pt;width:23pt;height:23pt;z-index:25199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5A963B21" w14:textId="77777777" w:rsidR="00660F75" w:rsidRPr="001F1790" w:rsidRDefault="00660F75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B221A9F" wp14:editId="54986189">
                <wp:simplePos x="0" y="0"/>
                <wp:positionH relativeFrom="column">
                  <wp:posOffset>2031718</wp:posOffset>
                </wp:positionH>
                <wp:positionV relativeFrom="paragraph">
                  <wp:posOffset>1347681</wp:posOffset>
                </wp:positionV>
                <wp:extent cx="291830" cy="291830"/>
                <wp:effectExtent l="0" t="0" r="635" b="63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F81B" w14:textId="1D1E43F1" w:rsidR="00660F75" w:rsidRPr="001F1790" w:rsidRDefault="00660F75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221A9F" id="Oval 36" o:spid="_x0000_s1031" style="position:absolute;left:0;text-align:left;margin-left:160pt;margin-top:106.1pt;width:23pt;height:23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" fillcolor="#ed7d31 [3205]" stroked="f" strokeweight="1pt">
                <v:stroke joinstyle="miter"/>
                <v:textbox inset="0,0,0,0">
                  <w:txbxContent>
                    <w:p w14:paraId="558BF81B" w14:textId="1D1E43F1" w:rsidR="00660F75" w:rsidRPr="001F1790" w:rsidRDefault="00660F75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B24467C" wp14:editId="65469F8F">
                <wp:simplePos x="0" y="0"/>
                <wp:positionH relativeFrom="column">
                  <wp:posOffset>3514796</wp:posOffset>
                </wp:positionH>
                <wp:positionV relativeFrom="paragraph">
                  <wp:posOffset>1281642</wp:posOffset>
                </wp:positionV>
                <wp:extent cx="291830" cy="291830"/>
                <wp:effectExtent l="0" t="0" r="635" b="63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29183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B31C5" w14:textId="19EC3FF0" w:rsidR="00660F75" w:rsidRPr="001F1790" w:rsidRDefault="00660F75" w:rsidP="00520601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</w:rPr>
                            </w:pPr>
                            <w:r w:rsidRPr="001F1790">
                              <w:rPr>
                                <w:rFonts w:ascii="Arial" w:hAnsi="Arial" w:cs="Arial"/>
                                <w:sz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24467C" id="Oval 37" o:spid="_x0000_s1032" style="position:absolute;left:0;text-align:left;margin-left:276.75pt;margin-top:100.9pt;width:23pt;height:23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" fillcolor="#ed7d31 [3205]" stroked="f" strokeweight="1pt">
                <v:stroke joinstyle="miter"/>
                <v:textbox inset="0,0,0,0">
                  <w:txbxContent>
                    <w:p w14:paraId="0A2B31C5" w14:textId="19EC3FF0" w:rsidR="00660F75" w:rsidRPr="001F1790" w:rsidRDefault="00660F75" w:rsidP="00520601">
                      <w:pPr>
                        <w:jc w:val="center"/>
                        <w:rPr>
                          <w:rFonts w:ascii="Arial" w:hAnsi="Arial" w:cs="Arial"/>
                          <w:sz w:val="21"/>
                        </w:rPr>
                      </w:pPr>
                      <w:r w:rsidRPr="001F1790">
                        <w:rPr>
                          <w:rFonts w:ascii="Arial" w:hAnsi="Arial" w:cs="Arial"/>
                          <w:sz w:val="2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20601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43AF007A" wp14:editId="7A17C426">
            <wp:extent cx="3874581" cy="2167466"/>
            <wp:effectExtent l="12700" t="12700" r="1206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0592" cy="22155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50CFA" w14:textId="77777777" w:rsidR="004E4556" w:rsidRPr="008E534D" w:rsidRDefault="004E4556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text to speech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 to </w:t>
      </w:r>
    </w:p>
    <w:p w14:paraId="07871C50" w14:textId="3F1FA5C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use the language your translated to (as configured before in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language translator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node)</w:t>
      </w:r>
    </w:p>
    <w:p w14:paraId="3C272CF7" w14:textId="46419054" w:rsidR="004E4556" w:rsidRPr="008E534D" w:rsidRDefault="004E4556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place the output on </w:t>
      </w:r>
      <w:proofErr w:type="spellStart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msg.payload</w:t>
      </w:r>
      <w:proofErr w:type="spellEnd"/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(check box)</w:t>
      </w:r>
    </w:p>
    <w:p w14:paraId="296658F9" w14:textId="2A8865DC" w:rsidR="004E4556" w:rsidRPr="008E534D" w:rsidRDefault="00775E22" w:rsidP="004E4556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4F5DC70B" wp14:editId="0DA47AFA">
                <wp:simplePos x="0" y="0"/>
                <wp:positionH relativeFrom="column">
                  <wp:posOffset>1945993</wp:posOffset>
                </wp:positionH>
                <wp:positionV relativeFrom="paragraph">
                  <wp:posOffset>2879372</wp:posOffset>
                </wp:positionV>
                <wp:extent cx="1770434" cy="262134"/>
                <wp:effectExtent l="12700" t="12700" r="7620" b="1778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7A874" id="Rounded Rectangle 40" o:spid="_x0000_s1026" style="position:absolute;margin-left:153.25pt;margin-top:226.7pt;width:139.4pt;height:20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" filled="f" strokecolor="#ed7d31 [3205]" strokeweight="2.25pt">
                <v:stroke joinstyle="miter"/>
              </v:roundrect>
            </w:pict>
          </mc:Fallback>
        </mc:AlternateContent>
      </w:r>
      <w:r w:rsidR="001F1790"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2907FF5E" wp14:editId="4D614E52">
                <wp:simplePos x="0" y="0"/>
                <wp:positionH relativeFrom="column">
                  <wp:posOffset>1090013</wp:posOffset>
                </wp:positionH>
                <wp:positionV relativeFrom="paragraph">
                  <wp:posOffset>1953754</wp:posOffset>
                </wp:positionV>
                <wp:extent cx="3540868" cy="359923"/>
                <wp:effectExtent l="12700" t="12700" r="15240" b="889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868" cy="35992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1BCF9" id="Rounded Rectangle 39" o:spid="_x0000_s1026" style="position:absolute;margin-left:85.85pt;margin-top:153.85pt;width:278.8pt;height:28.35pt;z-index:2519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" filled="f" strokecolor="#ed7d31 [3205]" strokeweight="2.25pt">
                <v:stroke joinstyle="miter"/>
              </v:roundrect>
            </w:pict>
          </mc:Fallback>
        </mc:AlternateContent>
      </w:r>
      <w:r w:rsidR="004E4556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59F6DBA4" wp14:editId="12BF1947">
            <wp:extent cx="3443111" cy="2904858"/>
            <wp:effectExtent l="12700" t="12700" r="1143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60091" cy="29191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05CD3" w14:textId="545E29B5" w:rsidR="00B97C1A" w:rsidRPr="008E534D" w:rsidRDefault="00B97C1A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Configure </w:t>
      </w:r>
      <w:r w:rsidR="006B59E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audio out</w:t>
      </w:r>
      <w:r w:rsidR="006B59E4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node</w:t>
      </w:r>
    </w:p>
    <w:p w14:paraId="3B72E87C" w14:textId="750CB827" w:rsidR="006B59E4" w:rsidRPr="008E534D" w:rsidRDefault="006B59E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b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Set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group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to </w:t>
      </w:r>
      <w:r w:rsidR="00574824"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chart [IoT sensor]</w:t>
      </w:r>
    </w:p>
    <w:p w14:paraId="0401A117" w14:textId="1A697385" w:rsidR="00574824" w:rsidRPr="008E534D" w:rsidRDefault="00574824" w:rsidP="00A26DD8">
      <w:pPr>
        <w:pStyle w:val="Steps"/>
        <w:numPr>
          <w:ilvl w:val="1"/>
          <w:numId w:val="34"/>
        </w:numPr>
        <w:ind w:left="1077" w:hanging="357"/>
        <w:contextualSpacing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Check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Play audio when window not in focus</w:t>
      </w:r>
    </w:p>
    <w:p w14:paraId="2C148EE8" w14:textId="78EE1EDF" w:rsidR="004E4556" w:rsidRPr="008E534D" w:rsidRDefault="00775E22" w:rsidP="00520601">
      <w:pPr>
        <w:pStyle w:val="image"/>
        <w:rPr>
          <w:rFonts w:ascii="Arial" w:hAnsi="Arial" w:cs="Arial"/>
          <w:sz w:val="22"/>
          <w:szCs w:val="22"/>
          <w:lang w:val="en-US"/>
        </w:rPr>
      </w:pPr>
      <w:r w:rsidRPr="008E534D">
        <w:rPr>
          <w:rFonts w:ascii="Arial" w:hAnsi="Arial" w:cs="Arial"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13F9A669" wp14:editId="22C87EF4">
                <wp:simplePos x="0" y="0"/>
                <wp:positionH relativeFrom="column">
                  <wp:posOffset>1919887</wp:posOffset>
                </wp:positionH>
                <wp:positionV relativeFrom="paragraph">
                  <wp:posOffset>1886021</wp:posOffset>
                </wp:positionV>
                <wp:extent cx="2130357" cy="262134"/>
                <wp:effectExtent l="12700" t="12700" r="16510" b="1778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7" cy="26213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A690" id="Rounded Rectangle 43" o:spid="_x0000_s1026" style="position:absolute;margin-left:151.15pt;margin-top:148.5pt;width:167.75pt;height:20.6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Pr="008E534D">
        <w:rPr>
          <w:rFonts w:ascii="Arial" w:hAnsi="Arial" w:cs="Arial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3AF4FE0" wp14:editId="2151A5E6">
                <wp:simplePos x="0" y="0"/>
                <wp:positionH relativeFrom="column">
                  <wp:posOffset>1119223</wp:posOffset>
                </wp:positionH>
                <wp:positionV relativeFrom="paragraph">
                  <wp:posOffset>1270846</wp:posOffset>
                </wp:positionV>
                <wp:extent cx="3365770" cy="319986"/>
                <wp:effectExtent l="12700" t="12700" r="12700" b="1079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0" cy="31998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C8BFD" id="Rounded Rectangle 42" o:spid="_x0000_s1026" style="position:absolute;margin-left:88.15pt;margin-top:100.05pt;width:265pt;height:25.2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" filled="f" strokecolor="#ed7d31 [3205]" strokeweight="2.25pt">
                <v:stroke joinstyle="miter"/>
              </v:roundrect>
            </w:pict>
          </mc:Fallback>
        </mc:AlternateContent>
      </w:r>
      <w:r w:rsidR="006B59E4" w:rsidRPr="008E534D">
        <w:rPr>
          <w:rFonts w:ascii="Arial" w:hAnsi="Arial" w:cs="Arial"/>
          <w:sz w:val="22"/>
          <w:szCs w:val="22"/>
          <w:lang w:val="en-US"/>
        </w:rPr>
        <w:drawing>
          <wp:inline distT="0" distB="0" distL="0" distR="0" wp14:anchorId="1F6FF769" wp14:editId="09356FF5">
            <wp:extent cx="3544617" cy="2186729"/>
            <wp:effectExtent l="12700" t="12700" r="1143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0091" cy="2208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2CAFB" w14:textId="77777777" w:rsidR="00511441" w:rsidRPr="008E534D" w:rsidRDefault="00511441" w:rsidP="00A26DD8">
      <w:pPr>
        <w:pStyle w:val="Steps"/>
        <w:numPr>
          <w:ilvl w:val="0"/>
          <w:numId w:val="34"/>
        </w:numPr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Deploy the flow: </w:t>
      </w:r>
      <w:r w:rsidRPr="008E534D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>Deploy</w:t>
      </w:r>
    </w:p>
    <w:p w14:paraId="608638BD" w14:textId="3E8F1E32" w:rsidR="007B09D1" w:rsidRPr="007C5D02" w:rsidRDefault="00F06028" w:rsidP="007C5D02">
      <w:pPr>
        <w:pStyle w:val="Steps"/>
        <w:numPr>
          <w:ilvl w:val="0"/>
          <w:numId w:val="34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color w:val="000000" w:themeColor="text1"/>
          <w:sz w:val="22"/>
          <w:szCs w:val="22"/>
          <w:lang w:val="en-US"/>
        </w:rPr>
        <w:t>Can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you hear</w:t>
      </w:r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something</w:t>
      </w:r>
      <w:r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>?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="001844CC" w:rsidRPr="008E534D">
        <w:rPr>
          <w:rFonts w:ascii="Arial" w:hAnsi="Arial" w:cs="Arial"/>
          <w:color w:val="000000" w:themeColor="text1"/>
          <w:sz w:val="22"/>
          <w:szCs w:val="22"/>
          <w:lang w:val="en-US"/>
        </w:rPr>
        <w:br/>
        <w:t>Try to change temperature in virtual sensor app.</w:t>
      </w:r>
    </w:p>
    <w:p w14:paraId="4A9376C0" w14:textId="77777777" w:rsidR="00FC52A2" w:rsidRDefault="00FC52A2" w:rsidP="00FC52A2">
      <w:pPr>
        <w:rPr>
          <w:rFonts w:ascii="Arial" w:hAnsi="Arial" w:cs="Arial"/>
          <w:lang w:val="en-US"/>
        </w:rPr>
      </w:pPr>
    </w:p>
    <w:p w14:paraId="4B051E40" w14:textId="77777777" w:rsidR="006423F9" w:rsidRDefault="006423F9" w:rsidP="004C53D4">
      <w:pPr>
        <w:jc w:val="center"/>
        <w:rPr>
          <w:rFonts w:ascii="Arial" w:hAnsi="Arial" w:cs="Arial"/>
          <w:lang w:val="en-US"/>
        </w:rPr>
      </w:pPr>
    </w:p>
    <w:p w14:paraId="0E50A3DA" w14:textId="77777777" w:rsidR="00EE3316" w:rsidRPr="008E534D" w:rsidRDefault="00EE3316" w:rsidP="004C53D4">
      <w:pPr>
        <w:jc w:val="center"/>
        <w:rPr>
          <w:rFonts w:ascii="Arial" w:hAnsi="Arial" w:cs="Arial"/>
          <w:lang w:val="en-US"/>
        </w:rPr>
      </w:pPr>
    </w:p>
    <w:p w14:paraId="0E3C04CA" w14:textId="163F8250" w:rsidR="004C53D4" w:rsidRDefault="004C53D4" w:rsidP="004C53D4">
      <w:pPr>
        <w:jc w:val="center"/>
        <w:rPr>
          <w:rFonts w:ascii="Arial" w:hAnsi="Arial" w:cs="Arial"/>
          <w:lang w:val="en-US"/>
        </w:rPr>
      </w:pPr>
      <w:r w:rsidRPr="008E534D">
        <w:rPr>
          <w:rFonts w:ascii="Arial" w:hAnsi="Arial" w:cs="Arial"/>
          <w:lang w:val="en-US"/>
        </w:rPr>
        <w:t>__</w:t>
      </w:r>
      <w:r w:rsidR="00EE3316">
        <w:rPr>
          <w:rFonts w:ascii="Arial" w:hAnsi="Arial" w:cs="Arial"/>
          <w:lang w:val="en-US"/>
        </w:rPr>
        <w:t>__________</w:t>
      </w:r>
      <w:r w:rsidRPr="008E534D">
        <w:rPr>
          <w:rFonts w:ascii="Arial" w:hAnsi="Arial" w:cs="Arial"/>
          <w:lang w:val="en-US"/>
        </w:rPr>
        <w:t>________________ END OF LAB _____________________________</w:t>
      </w:r>
    </w:p>
    <w:p w14:paraId="4EB24AD1" w14:textId="4E697FFC" w:rsidR="00FC52A2" w:rsidRPr="00FC52A2" w:rsidRDefault="00FC52A2" w:rsidP="00FC52A2">
      <w:pPr>
        <w:jc w:val="center"/>
        <w:rPr>
          <w:rFonts w:ascii="Arial" w:hAnsi="Arial" w:cs="Arial"/>
          <w:color w:val="000000" w:themeColor="text1"/>
          <w:lang w:val="en-US"/>
        </w:rPr>
      </w:pPr>
    </w:p>
    <w:p w14:paraId="405FCCAD" w14:textId="5DF0EF61" w:rsidR="00FC52A2" w:rsidRDefault="00FC52A2" w:rsidP="00FC52A2">
      <w:pPr>
        <w:pStyle w:val="HeadingPartorSection"/>
        <w:rPr>
          <w:rFonts w:ascii="Arial" w:hAnsi="Arial" w:cs="Arial"/>
          <w:lang w:val="en-US"/>
        </w:rPr>
      </w:pPr>
      <w:bookmarkStart w:id="35" w:name="_Toc11350986"/>
      <w:r>
        <w:rPr>
          <w:rFonts w:ascii="Arial" w:hAnsi="Arial" w:cs="Arial"/>
          <w:color w:val="000000" w:themeColor="text1"/>
          <w:lang w:val="en-US"/>
        </w:rPr>
        <w:lastRenderedPageBreak/>
        <w:t xml:space="preserve">Appendices: </w:t>
      </w:r>
      <w:r w:rsidRPr="00FC52A2">
        <w:rPr>
          <w:rFonts w:ascii="Arial" w:hAnsi="Arial" w:cs="Arial"/>
          <w:color w:val="000000" w:themeColor="text1"/>
          <w:lang w:val="en-US"/>
        </w:rPr>
        <w:t>Architecture</w:t>
      </w:r>
      <w:r>
        <w:rPr>
          <w:rFonts w:ascii="Arial" w:hAnsi="Arial" w:cs="Arial"/>
          <w:lang w:val="en-US"/>
        </w:rPr>
        <w:t xml:space="preserve"> &amp; Schema on IBM Cloud</w:t>
      </w:r>
      <w:bookmarkEnd w:id="35"/>
    </w:p>
    <w:p w14:paraId="46C56453" w14:textId="1DA6984D" w:rsidR="00FC52A2" w:rsidRDefault="00FC52A2" w:rsidP="004C53D4">
      <w:pPr>
        <w:jc w:val="center"/>
        <w:rPr>
          <w:rFonts w:ascii="Arial" w:hAnsi="Arial" w:cs="Arial"/>
          <w:lang w:val="en-US"/>
        </w:rPr>
      </w:pPr>
    </w:p>
    <w:p w14:paraId="1B2D74C7" w14:textId="39E5AF9D" w:rsidR="00FC52A2" w:rsidRDefault="00FC52A2" w:rsidP="004C53D4">
      <w:pPr>
        <w:jc w:val="center"/>
        <w:rPr>
          <w:rFonts w:ascii="Arial" w:hAnsi="Arial" w:cs="Arial"/>
          <w:lang w:val="en-US"/>
        </w:rPr>
      </w:pPr>
    </w:p>
    <w:p w14:paraId="3B8EF227" w14:textId="363BD26E" w:rsidR="00FC52A2" w:rsidRDefault="00FC52A2" w:rsidP="004C53D4">
      <w:pPr>
        <w:jc w:val="center"/>
        <w:rPr>
          <w:rFonts w:ascii="Arial" w:hAnsi="Arial" w:cs="Arial"/>
          <w:lang w:val="en-US"/>
        </w:rPr>
      </w:pPr>
      <w:r w:rsidRPr="00FC52A2">
        <w:rPr>
          <w:rFonts w:ascii="Arial" w:hAnsi="Arial" w:cs="Arial"/>
          <w:noProof/>
          <w:lang w:val="en-US"/>
        </w:rPr>
        <w:drawing>
          <wp:inline distT="0" distB="0" distL="0" distR="0" wp14:anchorId="794B0C28" wp14:editId="2EAA6D1E">
            <wp:extent cx="5878830" cy="330708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87AD" w14:textId="1063B4CC" w:rsidR="00FC52A2" w:rsidRPr="008E534D" w:rsidRDefault="00FC52A2" w:rsidP="004C53D4">
      <w:pPr>
        <w:jc w:val="center"/>
        <w:rPr>
          <w:rFonts w:ascii="Arial" w:hAnsi="Arial" w:cs="Arial"/>
          <w:lang w:val="en-US"/>
        </w:rPr>
      </w:pPr>
      <w:r w:rsidRPr="00FC52A2">
        <w:rPr>
          <w:rFonts w:ascii="Arial" w:hAnsi="Arial" w:cs="Arial"/>
          <w:noProof/>
          <w:lang w:val="en-US"/>
        </w:rPr>
        <w:drawing>
          <wp:inline distT="0" distB="0" distL="0" distR="0" wp14:anchorId="5C1BADDB" wp14:editId="7BB51030">
            <wp:extent cx="5878830" cy="330708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2A2" w:rsidRPr="008E534D" w:rsidSect="00E01981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1900" w:h="16840" w:code="1"/>
      <w:pgMar w:top="1197" w:right="1321" w:bottom="1729" w:left="1321" w:header="523" w:footer="68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09EC76" w14:textId="77777777" w:rsidR="00F47C7B" w:rsidRDefault="00F47C7B" w:rsidP="00E97192">
      <w:r>
        <w:separator/>
      </w:r>
    </w:p>
    <w:p w14:paraId="0AC11581" w14:textId="77777777" w:rsidR="00F47C7B" w:rsidRDefault="00F47C7B"/>
  </w:endnote>
  <w:endnote w:type="continuationSeparator" w:id="0">
    <w:p w14:paraId="620F88DE" w14:textId="77777777" w:rsidR="00F47C7B" w:rsidRDefault="00F47C7B" w:rsidP="00E97192">
      <w:r>
        <w:continuationSeparator/>
      </w:r>
    </w:p>
    <w:p w14:paraId="09029B65" w14:textId="77777777" w:rsidR="00F47C7B" w:rsidRDefault="00F47C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BM Plex Sans">
    <w:altName w:val="Times New Roman"/>
    <w:panose1 w:val="020B0503050203000203"/>
    <w:charset w:val="4D"/>
    <w:family w:val="swiss"/>
    <w:notTrueType/>
    <w:pitch w:val="variable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7AEA0C" w14:textId="77777777" w:rsidR="00660F75" w:rsidRPr="00716D41" w:rsidRDefault="00660F75" w:rsidP="00E97192">
    <w:pPr>
      <w:pStyle w:val="Footer"/>
    </w:pPr>
    <w:r w:rsidRPr="00716D41">
      <w:fldChar w:fldCharType="begin"/>
    </w:r>
    <w:r w:rsidRPr="00716D41">
      <w:instrText xml:space="preserve">PAGE  </w:instrText>
    </w:r>
    <w:r w:rsidRPr="00716D41">
      <w:fldChar w:fldCharType="separate"/>
    </w:r>
    <w:r>
      <w:rPr>
        <w:noProof/>
      </w:rPr>
      <w:t>2</w:t>
    </w:r>
    <w:r w:rsidRPr="00716D41">
      <w:fldChar w:fldCharType="end"/>
    </w:r>
    <w:r w:rsidRPr="00716D41">
      <w:tab/>
    </w:r>
    <w:r w:rsidRPr="00716D41">
      <w:tab/>
      <w:t xml:space="preserve">© Copyright IBM Corp. </w:t>
    </w:r>
    <w:r>
      <w:t>2011</w:t>
    </w:r>
  </w:p>
  <w:p w14:paraId="1871B311" w14:textId="77777777" w:rsidR="00660F75" w:rsidRPr="00F406DF" w:rsidRDefault="00660F75" w:rsidP="00E97192">
    <w:pPr>
      <w:rPr>
        <w:lang w:val="en-US"/>
      </w:rPr>
    </w:pPr>
    <w:r w:rsidRPr="00F406DF">
      <w:rPr>
        <w:lang w:val="en-US"/>
      </w:rPr>
      <w:t>Course materials may not be reproduced in whole or in part</w:t>
    </w:r>
    <w:r w:rsidRPr="00F406DF">
      <w:rPr>
        <w:lang w:val="en-US"/>
      </w:rPr>
      <w:br/>
      <w:t>without the prior written permission of IBM.</w:t>
    </w:r>
  </w:p>
  <w:p w14:paraId="278DA725" w14:textId="77777777" w:rsidR="00660F75" w:rsidRPr="001F1790" w:rsidRDefault="00660F75">
    <w:pPr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E3E10" w14:textId="2444D13E" w:rsidR="00660F75" w:rsidRPr="00442E02" w:rsidRDefault="00660F75" w:rsidP="00F17D19">
    <w:pPr>
      <w:pStyle w:val="Footer"/>
      <w:rPr>
        <w:rFonts w:ascii="Arial" w:hAnsi="Arial" w:cs="Arial"/>
      </w:rPr>
    </w:pPr>
    <w:r w:rsidRPr="00442E02">
      <w:rPr>
        <w:rFonts w:ascii="Arial" w:hAnsi="Arial" w:cs="Arial"/>
      </w:rPr>
      <w:t>© Copyright IBM Corp. 2018</w:t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tab/>
    </w:r>
    <w:r w:rsidRPr="00442E02">
      <w:rPr>
        <w:rFonts w:ascii="Arial" w:hAnsi="Arial" w:cs="Arial"/>
      </w:rPr>
      <w:fldChar w:fldCharType="begin"/>
    </w:r>
    <w:r w:rsidRPr="00442E02">
      <w:rPr>
        <w:rFonts w:ascii="Arial" w:hAnsi="Arial" w:cs="Arial"/>
      </w:rPr>
      <w:instrText xml:space="preserve">PAGE  </w:instrText>
    </w:r>
    <w:r w:rsidRPr="00442E02">
      <w:rPr>
        <w:rFonts w:ascii="Arial" w:hAnsi="Arial" w:cs="Arial"/>
      </w:rPr>
      <w:fldChar w:fldCharType="separate"/>
    </w:r>
    <w:r w:rsidRPr="00442E02">
      <w:rPr>
        <w:rFonts w:ascii="Arial" w:hAnsi="Arial" w:cs="Arial"/>
        <w:noProof/>
      </w:rPr>
      <w:t>29</w:t>
    </w:r>
    <w:r w:rsidRPr="00442E02">
      <w:rPr>
        <w:rFonts w:ascii="Arial" w:hAnsi="Arial" w:cs="Arial"/>
      </w:rPr>
      <w:fldChar w:fldCharType="end"/>
    </w:r>
  </w:p>
  <w:p w14:paraId="000FCA00" w14:textId="77777777" w:rsidR="00660F75" w:rsidRPr="00442E02" w:rsidRDefault="00660F75" w:rsidP="00F17D19">
    <w:pPr>
      <w:rPr>
        <w:rFonts w:ascii="Arial" w:hAnsi="Arial" w:cs="Arial"/>
        <w:sz w:val="18"/>
        <w:lang w:val="en-US"/>
      </w:rPr>
    </w:pPr>
    <w:r w:rsidRPr="00442E02">
      <w:rPr>
        <w:rFonts w:ascii="Arial" w:hAnsi="Arial" w:cs="Arial"/>
        <w:sz w:val="18"/>
        <w:lang w:val="en-US"/>
      </w:rPr>
      <w:t xml:space="preserve">Materials may not be reproduced in whole or in part </w:t>
    </w:r>
    <w:r w:rsidRPr="00442E02">
      <w:rPr>
        <w:rFonts w:ascii="Arial" w:hAnsi="Arial" w:cs="Arial"/>
        <w:sz w:val="18"/>
        <w:lang w:val="en-US"/>
      </w:rPr>
      <w:br/>
      <w:t>without the prior written permission of IBM.</w:t>
    </w:r>
  </w:p>
  <w:p w14:paraId="59AF2148" w14:textId="77777777" w:rsidR="00660F75" w:rsidRPr="00442E02" w:rsidRDefault="00660F75">
    <w:pPr>
      <w:rPr>
        <w:rFonts w:ascii="Arial" w:hAnsi="Arial" w:cs="Arial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83438" w14:textId="48B5C14A" w:rsidR="00660F75" w:rsidRPr="00F91F10" w:rsidRDefault="00660F75" w:rsidP="00451237">
    <w:pPr>
      <w:pStyle w:val="Footer"/>
      <w:pBdr>
        <w:top w:val="none" w:sz="0" w:space="0" w:color="auto"/>
      </w:pBdr>
      <w:rPr>
        <w:rFonts w:ascii="IBM Plex Sans" w:hAnsi="IBM Plex Sans"/>
        <w:color w:val="000000" w:themeColor="text1"/>
        <w:sz w:val="21"/>
        <w:lang w:val="fr-FR"/>
      </w:rPr>
    </w:pPr>
    <w:r w:rsidRPr="001F6752">
      <w:rPr>
        <w:rFonts w:ascii="IBM Plex Sans" w:hAnsi="IBM Plex Sans"/>
        <w:noProof/>
        <w:color w:val="000000" w:themeColor="text1"/>
        <w:sz w:val="21"/>
        <w:lang w:val="fr-FR"/>
      </w:rPr>
      <w:drawing>
        <wp:anchor distT="0" distB="0" distL="114300" distR="114300" simplePos="0" relativeHeight="251667456" behindDoc="0" locked="0" layoutInCell="1" allowOverlap="1" wp14:anchorId="7FC51044" wp14:editId="0BA29EBD">
          <wp:simplePos x="0" y="0"/>
          <wp:positionH relativeFrom="column">
            <wp:posOffset>-827405</wp:posOffset>
          </wp:positionH>
          <wp:positionV relativeFrom="paragraph">
            <wp:posOffset>34784</wp:posOffset>
          </wp:positionV>
          <wp:extent cx="7676563" cy="538969"/>
          <wp:effectExtent l="0" t="0" r="0" b="0"/>
          <wp:wrapNone/>
          <wp:docPr id="208" name="Picture 2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6563" cy="5389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AE59C8" w14:textId="77777777" w:rsidR="00F47C7B" w:rsidRDefault="00F47C7B" w:rsidP="00E97192">
      <w:r>
        <w:separator/>
      </w:r>
    </w:p>
    <w:p w14:paraId="57B72865" w14:textId="77777777" w:rsidR="00F47C7B" w:rsidRDefault="00F47C7B"/>
  </w:footnote>
  <w:footnote w:type="continuationSeparator" w:id="0">
    <w:p w14:paraId="0AD94948" w14:textId="77777777" w:rsidR="00F47C7B" w:rsidRDefault="00F47C7B" w:rsidP="00E97192">
      <w:r>
        <w:continuationSeparator/>
      </w:r>
    </w:p>
    <w:p w14:paraId="4CDCFB83" w14:textId="77777777" w:rsidR="00F47C7B" w:rsidRDefault="00F47C7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9267F" w14:textId="77777777" w:rsidR="00660F75" w:rsidRPr="00716D41" w:rsidRDefault="00660F75" w:rsidP="00E97192">
    <w:pPr>
      <w:pStyle w:val="Header"/>
    </w:pPr>
    <w:proofErr w:type="spellStart"/>
    <w:r>
      <w:t>Exercises</w:t>
    </w:r>
    <w:proofErr w:type="spellEnd"/>
    <w:r>
      <w:t xml:space="preserve"> Guide</w:t>
    </w:r>
  </w:p>
  <w:p w14:paraId="6A1A6B2C" w14:textId="77777777" w:rsidR="00660F75" w:rsidRDefault="00660F7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605B" w14:textId="5765B4AC" w:rsidR="00660F75" w:rsidRPr="00442E02" w:rsidRDefault="00660F75" w:rsidP="00442E02">
    <w:pPr>
      <w:pStyle w:val="Header"/>
      <w:ind w:left="-567" w:right="-323"/>
      <w:rPr>
        <w:rFonts w:ascii="Arial" w:hAnsi="Arial" w:cs="Arial"/>
        <w:i w:val="0"/>
        <w:sz w:val="20"/>
        <w:lang w:val="en-US"/>
      </w:rPr>
    </w:pPr>
    <w:r w:rsidRPr="00442E02">
      <w:rPr>
        <w:rFonts w:ascii="Arial" w:hAnsi="Arial" w:cs="Arial"/>
        <w:i w:val="0"/>
        <w:sz w:val="21"/>
        <w:lang w:val="en-US"/>
      </w:rPr>
      <w:t xml:space="preserve">IBM </w:t>
    </w:r>
    <w:r w:rsidRPr="00442E02">
      <w:rPr>
        <w:rFonts w:ascii="Arial" w:hAnsi="Arial" w:cs="Arial"/>
        <w:b/>
        <w:i w:val="0"/>
        <w:sz w:val="21"/>
        <w:lang w:val="en-US"/>
      </w:rPr>
      <w:t>Client Center</w:t>
    </w:r>
    <w:r w:rsidRPr="00442E02">
      <w:rPr>
        <w:rFonts w:ascii="Arial" w:hAnsi="Arial" w:cs="Arial"/>
        <w:i w:val="0"/>
        <w:sz w:val="21"/>
        <w:lang w:val="en-US"/>
      </w:rPr>
      <w:t xml:space="preserve"> Montpellier </w:t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sz w:val="20"/>
        <w:lang w:val="en-US"/>
      </w:rPr>
      <w:tab/>
    </w:r>
    <w:r w:rsidRPr="00442E02">
      <w:rPr>
        <w:rFonts w:ascii="Arial" w:hAnsi="Arial" w:cs="Arial"/>
        <w:i w:val="0"/>
        <w:lang w:val="en-US"/>
      </w:rPr>
      <w:t xml:space="preserve">IBM </w:t>
    </w:r>
    <w:r w:rsidRPr="00442E02">
      <w:rPr>
        <w:rFonts w:ascii="Arial" w:hAnsi="Arial" w:cs="Arial"/>
        <w:b/>
        <w:i w:val="0"/>
        <w:lang w:val="en-US"/>
      </w:rPr>
      <w:t>Cloud</w:t>
    </w:r>
    <w:r w:rsidRPr="00442E02">
      <w:rPr>
        <w:rFonts w:ascii="Arial" w:hAnsi="Arial" w:cs="Arial"/>
        <w:i w:val="0"/>
        <w:lang w:val="en-US"/>
      </w:rPr>
      <w:t xml:space="preserve"> - Watson Days</w:t>
    </w:r>
  </w:p>
  <w:p w14:paraId="21B40A53" w14:textId="77777777" w:rsidR="00660F75" w:rsidRDefault="00660F7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3BA14" w14:textId="71695922" w:rsidR="00660F75" w:rsidRPr="00127F0B" w:rsidRDefault="00660F75" w:rsidP="00127F0B">
    <w:pPr>
      <w:jc w:val="center"/>
      <w:rPr>
        <w:rFonts w:ascii="IBM Plex Sans" w:hAnsi="IBM Plex Sans"/>
        <w:color w:val="FFFFFF" w:themeColor="background1"/>
        <w:sz w:val="36"/>
        <w:szCs w:val="52"/>
        <w:lang w:val="en-US"/>
      </w:rPr>
    </w:pPr>
    <w:r w:rsidRPr="00127F0B">
      <w:rPr>
        <w:rFonts w:ascii="IBM Plex Sans" w:hAnsi="IBM Plex Sans"/>
        <w:noProof/>
        <w:color w:val="FFFFFF" w:themeColor="background1"/>
      </w:rPr>
      <w:drawing>
        <wp:anchor distT="0" distB="0" distL="114300" distR="114300" simplePos="0" relativeHeight="251668480" behindDoc="1" locked="0" layoutInCell="1" allowOverlap="1" wp14:anchorId="3411E3ED" wp14:editId="0AC205FB">
          <wp:simplePos x="0" y="0"/>
          <wp:positionH relativeFrom="column">
            <wp:posOffset>-854382</wp:posOffset>
          </wp:positionH>
          <wp:positionV relativeFrom="paragraph">
            <wp:posOffset>-403312</wp:posOffset>
          </wp:positionV>
          <wp:extent cx="7583170" cy="1213485"/>
          <wp:effectExtent l="0" t="0" r="0" b="5715"/>
          <wp:wrapNone/>
          <wp:docPr id="215" name="Picture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3170" cy="12134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IBM </w:t>
    </w:r>
    <w:r w:rsidRPr="00127F0B">
      <w:rPr>
        <w:rFonts w:ascii="IBM Plex Sans" w:hAnsi="IBM Plex Sans"/>
        <w:b/>
        <w:color w:val="FFFFFF" w:themeColor="background1"/>
        <w:sz w:val="36"/>
        <w:szCs w:val="52"/>
        <w:lang w:val="en-US"/>
      </w:rPr>
      <w:t>Client Center</w:t>
    </w:r>
    <w:r w:rsidRPr="00127F0B">
      <w:rPr>
        <w:rFonts w:ascii="IBM Plex Sans" w:hAnsi="IBM Plex Sans"/>
        <w:color w:val="FFFFFF" w:themeColor="background1"/>
        <w:sz w:val="36"/>
        <w:szCs w:val="52"/>
        <w:lang w:val="en-US"/>
      </w:rPr>
      <w:t xml:space="preserve"> Montpellier</w:t>
    </w:r>
  </w:p>
  <w:p w14:paraId="3DB005A8" w14:textId="061F14B0" w:rsidR="00660F75" w:rsidRPr="00127F0B" w:rsidRDefault="00660F75" w:rsidP="00451237">
    <w:pPr>
      <w:pStyle w:val="Header"/>
      <w:pBdr>
        <w:bottom w:val="none" w:sz="0" w:space="0" w:color="auto"/>
      </w:pBdr>
      <w:rPr>
        <w:rFonts w:ascii="IBM Plex Sans" w:hAnsi="IBM Plex Sans"/>
        <w:color w:val="FFFFFF" w:themeColor="background1"/>
        <w:sz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812ABE1E"/>
    <w:lvl w:ilvl="0">
      <w:start w:val="1"/>
      <w:numFmt w:val="lowerLetter"/>
      <w:pStyle w:val="ListNumber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1" w15:restartNumberingAfterBreak="0">
    <w:nsid w:val="FFFFFF80"/>
    <w:multiLevelType w:val="singleLevel"/>
    <w:tmpl w:val="0B12EC4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0C58CE4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E22C6C2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641CE97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20E49F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" w15:restartNumberingAfterBreak="0">
    <w:nsid w:val="FFFFFF89"/>
    <w:multiLevelType w:val="singleLevel"/>
    <w:tmpl w:val="33964E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31903D0"/>
    <w:multiLevelType w:val="hybridMultilevel"/>
    <w:tmpl w:val="0A584596"/>
    <w:lvl w:ilvl="0" w:tplc="84F64E8E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414311E"/>
    <w:multiLevelType w:val="multilevel"/>
    <w:tmpl w:val="1E32C3DE"/>
    <w:lvl w:ilvl="0">
      <w:start w:val="1"/>
      <w:numFmt w:val="none"/>
      <w:pStyle w:val="IconStop"/>
      <w:suff w:val="space"/>
      <w:lvlText w:val="Stop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9" w15:restartNumberingAfterBreak="0">
    <w:nsid w:val="08B652CC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0" w15:restartNumberingAfterBreak="0">
    <w:nsid w:val="08D0532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11" w15:restartNumberingAfterBreak="0">
    <w:nsid w:val="09B928E5"/>
    <w:multiLevelType w:val="multilevel"/>
    <w:tmpl w:val="BBF89558"/>
    <w:lvl w:ilvl="0">
      <w:start w:val="1"/>
      <w:numFmt w:val="none"/>
      <w:pStyle w:val="IconWarning"/>
      <w:suff w:val="space"/>
      <w:lvlText w:val="Warning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2" w15:restartNumberingAfterBreak="0">
    <w:nsid w:val="10651B33"/>
    <w:multiLevelType w:val="multilevel"/>
    <w:tmpl w:val="79C63764"/>
    <w:lvl w:ilvl="0">
      <w:start w:val="1"/>
      <w:numFmt w:val="none"/>
      <w:pStyle w:val="IconUNIX"/>
      <w:suff w:val="space"/>
      <w:lvlText w:val="UNI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3" w15:restartNumberingAfterBreak="0">
    <w:nsid w:val="12904091"/>
    <w:multiLevelType w:val="multilevel"/>
    <w:tmpl w:val="F24617BE"/>
    <w:lvl w:ilvl="0">
      <w:start w:val="1"/>
      <w:numFmt w:val="none"/>
      <w:pStyle w:val="IconNote"/>
      <w:suff w:val="space"/>
      <w:lvlText w:val="Note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4" w15:restartNumberingAfterBreak="0">
    <w:nsid w:val="15FC117B"/>
    <w:multiLevelType w:val="multilevel"/>
    <w:tmpl w:val="AC5CF0D6"/>
    <w:lvl w:ilvl="0">
      <w:start w:val="1"/>
      <w:numFmt w:val="none"/>
      <w:pStyle w:val="IconWindows"/>
      <w:suff w:val="space"/>
      <w:lvlText w:val="Windows:  "/>
      <w:lvlJc w:val="left"/>
      <w:rPr>
        <w:rFonts w:cs="Times New Roman" w:hint="default"/>
        <w:b/>
        <w:i w:val="0"/>
        <w:color w:val="auto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5" w15:restartNumberingAfterBreak="0">
    <w:nsid w:val="168355FA"/>
    <w:multiLevelType w:val="multilevel"/>
    <w:tmpl w:val="7362D9E4"/>
    <w:lvl w:ilvl="0">
      <w:start w:val="1"/>
      <w:numFmt w:val="none"/>
      <w:pStyle w:val="IconLinux"/>
      <w:suff w:val="space"/>
      <w:lvlText w:val="Linux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16" w15:restartNumberingAfterBreak="0">
    <w:nsid w:val="16F13E29"/>
    <w:multiLevelType w:val="hybridMultilevel"/>
    <w:tmpl w:val="B4CC7DB8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FE1330"/>
    <w:multiLevelType w:val="multilevel"/>
    <w:tmpl w:val="98E06B44"/>
    <w:styleLink w:val="Outline"/>
    <w:lvl w:ilvl="0">
      <w:start w:val="1"/>
      <w:numFmt w:val="none"/>
      <w:lvlText w:val="%1int:  "/>
      <w:lvlJc w:val="left"/>
      <w:rPr>
        <w:rFonts w:cs="Times New Roman"/>
        <w:b/>
        <w:i w:val="0"/>
        <w:spacing w:val="-20"/>
        <w:position w:val="0"/>
        <w:u w:val="words"/>
        <w:vertAlign w:val="subscript"/>
      </w:rPr>
    </w:lvl>
    <w:lvl w:ilvl="1">
      <w:start w:val="1"/>
      <w:numFmt w:val="decimal"/>
      <w:lvlText w:val="%2."/>
      <w:lvlJc w:val="left"/>
      <w:rPr>
        <w:rFonts w:cs="Times New Roman"/>
        <w:b/>
        <w:bCs w:val="0"/>
        <w:i w:val="0"/>
        <w:iCs w:val="0"/>
        <w:caps w:val="0"/>
        <w:smallCaps w:val="0"/>
        <w:dstrike/>
        <w:vanish w:val="0"/>
        <w:color w:val="000000"/>
        <w:spacing w:val="0"/>
        <w:kern w:val="3"/>
        <w:position w:val="0"/>
        <w:u w:val="none"/>
        <w:vertAlign w:val="baseline"/>
      </w:rPr>
    </w:lvl>
    <w:lvl w:ilvl="2">
      <w:start w:val="1"/>
      <w:numFmt w:val="decimal"/>
      <w:lvlText w:val="Section %1.%2.%3."/>
      <w:lvlJc w:val="left"/>
      <w:pPr>
        <w:ind w:left="3969" w:hanging="3402"/>
      </w:pPr>
      <w:rPr>
        <w:rFonts w:cs="Times New Roman"/>
        <w:color w:val="00000A"/>
      </w:rPr>
    </w:lvl>
    <w:lvl w:ilvl="3">
      <w:start w:val="1"/>
      <w:numFmt w:val="none"/>
      <w:lvlText w:val="%4"/>
      <w:lvlJc w:val="left"/>
      <w:pPr>
        <w:ind w:left="864" w:hanging="864"/>
      </w:pPr>
    </w:lvl>
    <w:lvl w:ilvl="4">
      <w:start w:val="1"/>
      <w:numFmt w:val="none"/>
      <w:lvlText w:val="%5"/>
      <w:lvlJc w:val="left"/>
      <w:pPr>
        <w:ind w:left="1008" w:hanging="1008"/>
      </w:pPr>
    </w:lvl>
    <w:lvl w:ilvl="5">
      <w:start w:val="1"/>
      <w:numFmt w:val="none"/>
      <w:lvlText w:val="%6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18" w15:restartNumberingAfterBreak="0">
    <w:nsid w:val="1D207B51"/>
    <w:multiLevelType w:val="hybridMultilevel"/>
    <w:tmpl w:val="19DEA564"/>
    <w:lvl w:ilvl="0" w:tplc="5A96B4FE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0FC2C4C"/>
    <w:multiLevelType w:val="hybridMultilevel"/>
    <w:tmpl w:val="D7300CE2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6E787D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1" w15:restartNumberingAfterBreak="0">
    <w:nsid w:val="2B936D77"/>
    <w:multiLevelType w:val="multilevel"/>
    <w:tmpl w:val="478665A4"/>
    <w:lvl w:ilvl="0">
      <w:start w:val="1"/>
      <w:numFmt w:val="none"/>
      <w:pStyle w:val="Heading1"/>
      <w:suff w:val="space"/>
      <w:lvlText w:val="Lab Exercise:"/>
      <w:lvlJc w:val="left"/>
      <w:pPr>
        <w:ind w:left="0" w:firstLine="0"/>
      </w:pPr>
      <w:rPr>
        <w:rFonts w:cs="Times New Roman" w:hint="default"/>
        <w:b/>
        <w:i w:val="0"/>
        <w:spacing w:val="0"/>
        <w:position w:val="0"/>
        <w:sz w:val="48"/>
        <w:szCs w:val="48"/>
        <w:u w:val="none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22" w15:restartNumberingAfterBreak="0">
    <w:nsid w:val="2F307407"/>
    <w:multiLevelType w:val="multilevel"/>
    <w:tmpl w:val="45C28496"/>
    <w:lvl w:ilvl="0">
      <w:start w:val="1"/>
      <w:numFmt w:val="none"/>
      <w:pStyle w:val="IconSyntax"/>
      <w:suff w:val="space"/>
      <w:lvlText w:val="Syntax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3" w15:restartNumberingAfterBreak="0">
    <w:nsid w:val="38A6002A"/>
    <w:multiLevelType w:val="hybridMultilevel"/>
    <w:tmpl w:val="29D6518E"/>
    <w:lvl w:ilvl="0" w:tplc="B69606A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89572E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5" w15:restartNumberingAfterBreak="0">
    <w:nsid w:val="3DDF4509"/>
    <w:multiLevelType w:val="multilevel"/>
    <w:tmpl w:val="6B1C786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hAnsi="Aria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2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26" w15:restartNumberingAfterBreak="0">
    <w:nsid w:val="3E6F6337"/>
    <w:multiLevelType w:val="multilevel"/>
    <w:tmpl w:val="B58EB444"/>
    <w:lvl w:ilvl="0">
      <w:start w:val="1"/>
      <w:numFmt w:val="none"/>
      <w:pStyle w:val="IconExample"/>
      <w:suff w:val="space"/>
      <w:lvlText w:val="Example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7" w15:restartNumberingAfterBreak="0">
    <w:nsid w:val="40A235A3"/>
    <w:multiLevelType w:val="multilevel"/>
    <w:tmpl w:val="D4DA5020"/>
    <w:styleLink w:val="WWNum15"/>
    <w:lvl w:ilvl="0">
      <w:start w:val="1"/>
      <w:numFmt w:val="none"/>
      <w:lvlText w:val="%1mportant:  "/>
      <w:lvlJc w:val="left"/>
      <w:pPr>
        <w:ind w:left="720" w:hanging="360"/>
      </w:pPr>
      <w:rPr>
        <w:rFonts w:cs="Times New Roman"/>
        <w:b/>
        <w:i w:val="0"/>
        <w:spacing w:val="-20"/>
        <w:position w:val="0"/>
        <w:u w:val="words"/>
        <w:vertAlign w:val="subscript"/>
      </w:rPr>
    </w:lvl>
    <w:lvl w:ilvl="1">
      <w:start w:val="1"/>
      <w:numFmt w:val="none"/>
      <w:lvlText w:val="%2"/>
      <w:lvlJc w:val="left"/>
      <w:pPr>
        <w:ind w:left="1080" w:hanging="360"/>
      </w:pPr>
      <w:rPr>
        <w:rFonts w:cs="Times New Roman"/>
      </w:rPr>
    </w:lvl>
    <w:lvl w:ilvl="2">
      <w:start w:val="1"/>
      <w:numFmt w:val="none"/>
      <w:lvlText w:val="%3"/>
      <w:lvlJc w:val="left"/>
      <w:pPr>
        <w:ind w:left="1440" w:hanging="360"/>
      </w:pPr>
      <w:rPr>
        <w:rFonts w:cs="Times New Roman"/>
      </w:rPr>
    </w:lvl>
    <w:lvl w:ilvl="3">
      <w:start w:val="1"/>
      <w:numFmt w:val="none"/>
      <w:lvlText w:val="%4"/>
      <w:lvlJc w:val="left"/>
      <w:pPr>
        <w:ind w:left="1800" w:hanging="360"/>
      </w:pPr>
      <w:rPr>
        <w:rFonts w:cs="Times New Roman"/>
      </w:rPr>
    </w:lvl>
    <w:lvl w:ilvl="4">
      <w:start w:val="1"/>
      <w:numFmt w:val="none"/>
      <w:lvlText w:val="%5"/>
      <w:lvlJc w:val="left"/>
      <w:pPr>
        <w:ind w:left="2160" w:hanging="360"/>
      </w:pPr>
      <w:rPr>
        <w:rFonts w:cs="Times New Roman"/>
      </w:rPr>
    </w:lvl>
    <w:lvl w:ilvl="5">
      <w:start w:val="1"/>
      <w:numFmt w:val="none"/>
      <w:lvlText w:val="%6"/>
      <w:lvlJc w:val="left"/>
      <w:pPr>
        <w:ind w:left="2520" w:hanging="360"/>
      </w:pPr>
      <w:rPr>
        <w:rFonts w:cs="Times New Roman"/>
      </w:rPr>
    </w:lvl>
    <w:lvl w:ilvl="6">
      <w:start w:val="1"/>
      <w:numFmt w:val="none"/>
      <w:lvlText w:val="%7"/>
      <w:lvlJc w:val="left"/>
      <w:pPr>
        <w:ind w:left="2880" w:hanging="360"/>
      </w:pPr>
      <w:rPr>
        <w:rFonts w:cs="Times New Roman"/>
      </w:rPr>
    </w:lvl>
    <w:lvl w:ilvl="7">
      <w:start w:val="1"/>
      <w:numFmt w:val="none"/>
      <w:lvlText w:val="%8"/>
      <w:lvlJc w:val="left"/>
      <w:pPr>
        <w:ind w:left="3240" w:hanging="360"/>
      </w:pPr>
      <w:rPr>
        <w:rFonts w:cs="Times New Roman"/>
      </w:rPr>
    </w:lvl>
    <w:lvl w:ilvl="8">
      <w:start w:val="1"/>
      <w:numFmt w:val="none"/>
      <w:lvlText w:val="%9"/>
      <w:lvlJc w:val="left"/>
      <w:pPr>
        <w:ind w:left="3600" w:hanging="360"/>
      </w:pPr>
      <w:rPr>
        <w:rFonts w:cs="Times New Roman"/>
      </w:rPr>
    </w:lvl>
  </w:abstractNum>
  <w:abstractNum w:abstractNumId="28" w15:restartNumberingAfterBreak="0">
    <w:nsid w:val="466E2B29"/>
    <w:multiLevelType w:val="multilevel"/>
    <w:tmpl w:val="80AE31EE"/>
    <w:lvl w:ilvl="0">
      <w:start w:val="1"/>
      <w:numFmt w:val="none"/>
      <w:pStyle w:val="IconImportant"/>
      <w:suff w:val="space"/>
      <w:lvlText w:val="Important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29" w15:restartNumberingAfterBreak="0">
    <w:nsid w:val="48AE7FA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0" w15:restartNumberingAfterBreak="0">
    <w:nsid w:val="4A9C06F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1" w15:restartNumberingAfterBreak="0">
    <w:nsid w:val="4D4A643E"/>
    <w:multiLevelType w:val="multilevel"/>
    <w:tmpl w:val="C5EC9114"/>
    <w:lvl w:ilvl="0">
      <w:start w:val="1"/>
      <w:numFmt w:val="none"/>
      <w:pStyle w:val="IconRequirements"/>
      <w:suff w:val="space"/>
      <w:lvlText w:val="Requirements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2" w15:restartNumberingAfterBreak="0">
    <w:nsid w:val="4D591C3B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3" w15:restartNumberingAfterBreak="0">
    <w:nsid w:val="4F6814BA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4" w15:restartNumberingAfterBreak="0">
    <w:nsid w:val="514055D0"/>
    <w:multiLevelType w:val="multilevel"/>
    <w:tmpl w:val="AB8C93AA"/>
    <w:lvl w:ilvl="0">
      <w:start w:val="1"/>
      <w:numFmt w:val="none"/>
      <w:pStyle w:val="IconInformation"/>
      <w:suff w:val="space"/>
      <w:lvlText w:val="Informa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5" w15:restartNumberingAfterBreak="0">
    <w:nsid w:val="54F45361"/>
    <w:multiLevelType w:val="multilevel"/>
    <w:tmpl w:val="1ADCB37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-part"/>
      <w:suff w:val="space"/>
      <w:lvlText w:val="Part %3."/>
      <w:lvlJc w:val="left"/>
      <w:pPr>
        <w:ind w:left="3402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6" w15:restartNumberingAfterBreak="0">
    <w:nsid w:val="57DA068D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37" w15:restartNumberingAfterBreak="0">
    <w:nsid w:val="589D546F"/>
    <w:multiLevelType w:val="hybridMultilevel"/>
    <w:tmpl w:val="B31CB2E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8" w15:restartNumberingAfterBreak="0">
    <w:nsid w:val="63E875FE"/>
    <w:multiLevelType w:val="multilevel"/>
    <w:tmpl w:val="91062224"/>
    <w:lvl w:ilvl="0">
      <w:start w:val="1"/>
      <w:numFmt w:val="none"/>
      <w:pStyle w:val="IconQuestion"/>
      <w:suff w:val="space"/>
      <w:lvlText w:val="Question:  "/>
      <w:lvlJc w:val="left"/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</w:pPr>
      <w:rPr>
        <w:rFonts w:cs="Times New Roman" w:hint="default"/>
      </w:rPr>
    </w:lvl>
  </w:abstractNum>
  <w:abstractNum w:abstractNumId="39" w15:restartNumberingAfterBreak="0">
    <w:nsid w:val="651E6C35"/>
    <w:multiLevelType w:val="multilevel"/>
    <w:tmpl w:val="C7860A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cs="Times New Roman" w:hint="default"/>
      </w:rPr>
    </w:lvl>
    <w:lvl w:ilvl="1">
      <w:start w:val="1"/>
      <w:numFmt w:val="decimal"/>
      <w:pStyle w:val="HeadingPartorSection"/>
      <w:suff w:val="space"/>
      <w:lvlText w:val="%2."/>
      <w:lvlJc w:val="left"/>
      <w:pPr>
        <w:ind w:left="0" w:firstLine="0"/>
      </w:pPr>
      <w:rPr>
        <w:rFonts w:cs="Times New Roman"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Subsection"/>
      <w:suff w:val="space"/>
      <w:lvlText w:val="Section %3."/>
      <w:lvlJc w:val="left"/>
      <w:pPr>
        <w:ind w:left="3969" w:hanging="3402"/>
      </w:pPr>
      <w:rPr>
        <w:rFonts w:cs="Times New Roman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0" w15:restartNumberingAfterBreak="0">
    <w:nsid w:val="671C6402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1" w15:restartNumberingAfterBreak="0">
    <w:nsid w:val="67DC40E7"/>
    <w:multiLevelType w:val="multilevel"/>
    <w:tmpl w:val="21285E8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2" w15:restartNumberingAfterBreak="0">
    <w:nsid w:val="6A824849"/>
    <w:multiLevelType w:val="multilevel"/>
    <w:tmpl w:val="B79EC31E"/>
    <w:lvl w:ilvl="0">
      <w:start w:val="1"/>
      <w:numFmt w:val="none"/>
      <w:pStyle w:val="IconHint"/>
      <w:suff w:val="space"/>
      <w:lvlText w:val="Hint:  "/>
      <w:lvlJc w:val="left"/>
      <w:pPr>
        <w:ind w:left="0" w:firstLine="0"/>
      </w:pPr>
      <w:rPr>
        <w:rFonts w:cs="Times New Roman" w:hint="default"/>
        <w:b/>
        <w:i w:val="0"/>
        <w:spacing w:val="-20"/>
        <w:position w:val="0"/>
        <w:u w:val="words"/>
        <w:effect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cs="Times New Roman" w:hint="default"/>
      </w:rPr>
    </w:lvl>
  </w:abstractNum>
  <w:abstractNum w:abstractNumId="43" w15:restartNumberingAfterBreak="0">
    <w:nsid w:val="6BC365D2"/>
    <w:multiLevelType w:val="multilevel"/>
    <w:tmpl w:val="44B42E5A"/>
    <w:lvl w:ilvl="0">
      <w:start w:val="1"/>
      <w:numFmt w:val="none"/>
      <w:pStyle w:val="IconOptional"/>
      <w:suff w:val="space"/>
      <w:lvlText w:val="Optional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4" w15:restartNumberingAfterBreak="0">
    <w:nsid w:val="702102EF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5" w15:restartNumberingAfterBreak="0">
    <w:nsid w:val="717E3300"/>
    <w:multiLevelType w:val="multilevel"/>
    <w:tmpl w:val="E7E6FDE0"/>
    <w:lvl w:ilvl="0">
      <w:start w:val="1"/>
      <w:numFmt w:val="decimal"/>
      <w:lvlText w:val="__ 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lowerRoman"/>
      <w:suff w:val="nothing"/>
      <w:lvlText w:val="__ %3"/>
      <w:lvlJc w:val="left"/>
      <w:pPr>
        <w:ind w:left="3402" w:hanging="1962"/>
      </w:pPr>
      <w:rPr>
        <w:rFonts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 w:hint="default"/>
      </w:rPr>
    </w:lvl>
  </w:abstractNum>
  <w:abstractNum w:abstractNumId="46" w15:restartNumberingAfterBreak="0">
    <w:nsid w:val="761E318B"/>
    <w:multiLevelType w:val="multilevel"/>
    <w:tmpl w:val="1980B6EC"/>
    <w:lvl w:ilvl="0">
      <w:start w:val="1"/>
      <w:numFmt w:val="none"/>
      <w:pStyle w:val="IconTroubleshoot"/>
      <w:suff w:val="space"/>
      <w:lvlText w:val="Troubleshooting:  "/>
      <w:lvlJc w:val="left"/>
      <w:pPr>
        <w:ind w:left="0" w:firstLine="0"/>
      </w:pPr>
      <w:rPr>
        <w:rFonts w:hint="default"/>
        <w:b/>
        <w:i w:val="0"/>
        <w:spacing w:val="-20"/>
        <w:position w:val="0"/>
        <w:u w:val="words"/>
        <w:effect w:val="none"/>
        <w:em w:val="none"/>
      </w:rPr>
    </w:lvl>
    <w:lvl w:ilvl="1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Restart w:val="0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7" w15:restartNumberingAfterBreak="0">
    <w:nsid w:val="77164E79"/>
    <w:multiLevelType w:val="hybridMultilevel"/>
    <w:tmpl w:val="C0C4C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14"/>
  </w:num>
  <w:num w:numId="9">
    <w:abstractNumId w:val="26"/>
  </w:num>
  <w:num w:numId="10">
    <w:abstractNumId w:val="34"/>
  </w:num>
  <w:num w:numId="11">
    <w:abstractNumId w:val="11"/>
  </w:num>
  <w:num w:numId="12">
    <w:abstractNumId w:val="12"/>
  </w:num>
  <w:num w:numId="13">
    <w:abstractNumId w:val="38"/>
  </w:num>
  <w:num w:numId="14">
    <w:abstractNumId w:val="15"/>
  </w:num>
  <w:num w:numId="15">
    <w:abstractNumId w:val="28"/>
  </w:num>
  <w:num w:numId="16">
    <w:abstractNumId w:val="13"/>
  </w:num>
  <w:num w:numId="17">
    <w:abstractNumId w:val="35"/>
  </w:num>
  <w:num w:numId="18">
    <w:abstractNumId w:val="21"/>
  </w:num>
  <w:num w:numId="19">
    <w:abstractNumId w:val="8"/>
  </w:num>
  <w:num w:numId="20">
    <w:abstractNumId w:val="22"/>
  </w:num>
  <w:num w:numId="21">
    <w:abstractNumId w:val="31"/>
  </w:num>
  <w:num w:numId="22">
    <w:abstractNumId w:val="43"/>
  </w:num>
  <w:num w:numId="23">
    <w:abstractNumId w:val="46"/>
  </w:num>
  <w:num w:numId="24">
    <w:abstractNumId w:val="42"/>
  </w:num>
  <w:num w:numId="25">
    <w:abstractNumId w:val="39"/>
  </w:num>
  <w:num w:numId="26">
    <w:abstractNumId w:val="41"/>
  </w:num>
  <w:num w:numId="27">
    <w:abstractNumId w:val="37"/>
  </w:num>
  <w:num w:numId="28">
    <w:abstractNumId w:val="41"/>
  </w:num>
  <w:num w:numId="29">
    <w:abstractNumId w:val="9"/>
  </w:num>
  <w:num w:numId="30">
    <w:abstractNumId w:val="33"/>
  </w:num>
  <w:num w:numId="31">
    <w:abstractNumId w:val="40"/>
  </w:num>
  <w:num w:numId="32">
    <w:abstractNumId w:val="30"/>
  </w:num>
  <w:num w:numId="33">
    <w:abstractNumId w:val="45"/>
  </w:num>
  <w:num w:numId="34">
    <w:abstractNumId w:val="24"/>
  </w:num>
  <w:num w:numId="35">
    <w:abstractNumId w:val="25"/>
  </w:num>
  <w:num w:numId="36">
    <w:abstractNumId w:val="36"/>
  </w:num>
  <w:num w:numId="37">
    <w:abstractNumId w:val="20"/>
  </w:num>
  <w:num w:numId="38">
    <w:abstractNumId w:val="44"/>
  </w:num>
  <w:num w:numId="39">
    <w:abstractNumId w:val="32"/>
  </w:num>
  <w:num w:numId="4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16"/>
  </w:num>
  <w:num w:numId="43">
    <w:abstractNumId w:val="19"/>
  </w:num>
  <w:num w:numId="44">
    <w:abstractNumId w:val="47"/>
  </w:num>
  <w:num w:numId="45">
    <w:abstractNumId w:val="18"/>
  </w:num>
  <w:num w:numId="46">
    <w:abstractNumId w:val="7"/>
  </w:num>
  <w:num w:numId="47">
    <w:abstractNumId w:val="10"/>
  </w:num>
  <w:num w:numId="48">
    <w:abstractNumId w:val="29"/>
  </w:num>
  <w:num w:numId="49">
    <w:abstractNumId w:val="17"/>
  </w:num>
  <w:num w:numId="50">
    <w:abstractNumId w:val="27"/>
  </w:num>
  <w:num w:numId="51">
    <w:abstractNumId w:val="39"/>
  </w:num>
  <w:num w:numId="52">
    <w:abstractNumId w:val="39"/>
  </w:num>
  <w:num w:numId="53">
    <w:abstractNumId w:val="39"/>
  </w:num>
  <w:num w:numId="54">
    <w:abstractNumId w:val="39"/>
  </w:num>
  <w:num w:numId="55">
    <w:abstractNumId w:val="3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293C"/>
    <w:rsid w:val="00001087"/>
    <w:rsid w:val="00001414"/>
    <w:rsid w:val="00001497"/>
    <w:rsid w:val="000028E0"/>
    <w:rsid w:val="00002A71"/>
    <w:rsid w:val="0000362E"/>
    <w:rsid w:val="000053C0"/>
    <w:rsid w:val="00006340"/>
    <w:rsid w:val="00007035"/>
    <w:rsid w:val="00011036"/>
    <w:rsid w:val="00011BBD"/>
    <w:rsid w:val="000120DE"/>
    <w:rsid w:val="00012DF0"/>
    <w:rsid w:val="00013AC1"/>
    <w:rsid w:val="0001505C"/>
    <w:rsid w:val="00015ABB"/>
    <w:rsid w:val="00015E4A"/>
    <w:rsid w:val="0002018C"/>
    <w:rsid w:val="0002055A"/>
    <w:rsid w:val="00020624"/>
    <w:rsid w:val="00023B28"/>
    <w:rsid w:val="00026884"/>
    <w:rsid w:val="00032D3B"/>
    <w:rsid w:val="00035490"/>
    <w:rsid w:val="000362EC"/>
    <w:rsid w:val="000370B0"/>
    <w:rsid w:val="000402A3"/>
    <w:rsid w:val="0004056C"/>
    <w:rsid w:val="00041477"/>
    <w:rsid w:val="0004157F"/>
    <w:rsid w:val="0004273F"/>
    <w:rsid w:val="00043987"/>
    <w:rsid w:val="000446A0"/>
    <w:rsid w:val="00045335"/>
    <w:rsid w:val="00045486"/>
    <w:rsid w:val="0004655F"/>
    <w:rsid w:val="000468A8"/>
    <w:rsid w:val="00047989"/>
    <w:rsid w:val="00050D9C"/>
    <w:rsid w:val="0005203F"/>
    <w:rsid w:val="000520D7"/>
    <w:rsid w:val="000525B1"/>
    <w:rsid w:val="00054415"/>
    <w:rsid w:val="00054EB1"/>
    <w:rsid w:val="00055896"/>
    <w:rsid w:val="00056097"/>
    <w:rsid w:val="0006019E"/>
    <w:rsid w:val="0006047F"/>
    <w:rsid w:val="00061BBD"/>
    <w:rsid w:val="00061C4C"/>
    <w:rsid w:val="000630F1"/>
    <w:rsid w:val="00063A17"/>
    <w:rsid w:val="00063B8F"/>
    <w:rsid w:val="00063CBE"/>
    <w:rsid w:val="00065200"/>
    <w:rsid w:val="00066EA4"/>
    <w:rsid w:val="00067454"/>
    <w:rsid w:val="00070950"/>
    <w:rsid w:val="00070FCD"/>
    <w:rsid w:val="00073369"/>
    <w:rsid w:val="00073384"/>
    <w:rsid w:val="00073D8E"/>
    <w:rsid w:val="00073F56"/>
    <w:rsid w:val="0007407B"/>
    <w:rsid w:val="000767E4"/>
    <w:rsid w:val="000801C0"/>
    <w:rsid w:val="00081ABB"/>
    <w:rsid w:val="00083907"/>
    <w:rsid w:val="00083AD5"/>
    <w:rsid w:val="0008761C"/>
    <w:rsid w:val="000901AD"/>
    <w:rsid w:val="000916CC"/>
    <w:rsid w:val="00091834"/>
    <w:rsid w:val="00091E71"/>
    <w:rsid w:val="00093CA7"/>
    <w:rsid w:val="00093F67"/>
    <w:rsid w:val="00094AFA"/>
    <w:rsid w:val="00095275"/>
    <w:rsid w:val="00096764"/>
    <w:rsid w:val="00096B10"/>
    <w:rsid w:val="000A0576"/>
    <w:rsid w:val="000A2545"/>
    <w:rsid w:val="000A26E8"/>
    <w:rsid w:val="000A3407"/>
    <w:rsid w:val="000A4B49"/>
    <w:rsid w:val="000B0129"/>
    <w:rsid w:val="000B1461"/>
    <w:rsid w:val="000B2A48"/>
    <w:rsid w:val="000B2BD5"/>
    <w:rsid w:val="000B4845"/>
    <w:rsid w:val="000B4F97"/>
    <w:rsid w:val="000B54D5"/>
    <w:rsid w:val="000B6908"/>
    <w:rsid w:val="000C02FF"/>
    <w:rsid w:val="000C42E3"/>
    <w:rsid w:val="000C48EB"/>
    <w:rsid w:val="000C5181"/>
    <w:rsid w:val="000C59D8"/>
    <w:rsid w:val="000C5A0D"/>
    <w:rsid w:val="000C641D"/>
    <w:rsid w:val="000C67EC"/>
    <w:rsid w:val="000C799C"/>
    <w:rsid w:val="000D12D3"/>
    <w:rsid w:val="000D1D79"/>
    <w:rsid w:val="000D305F"/>
    <w:rsid w:val="000D3798"/>
    <w:rsid w:val="000D4094"/>
    <w:rsid w:val="000E2E88"/>
    <w:rsid w:val="000E49C5"/>
    <w:rsid w:val="000F013C"/>
    <w:rsid w:val="000F09D9"/>
    <w:rsid w:val="000F0DAD"/>
    <w:rsid w:val="000F3859"/>
    <w:rsid w:val="000F423D"/>
    <w:rsid w:val="000F44BA"/>
    <w:rsid w:val="000F4774"/>
    <w:rsid w:val="000F4D41"/>
    <w:rsid w:val="000F4EC0"/>
    <w:rsid w:val="000F57C3"/>
    <w:rsid w:val="000F6425"/>
    <w:rsid w:val="000F7ADD"/>
    <w:rsid w:val="00100871"/>
    <w:rsid w:val="00100C05"/>
    <w:rsid w:val="00101A8B"/>
    <w:rsid w:val="00102332"/>
    <w:rsid w:val="00103ADF"/>
    <w:rsid w:val="001049FE"/>
    <w:rsid w:val="00107680"/>
    <w:rsid w:val="00107F3B"/>
    <w:rsid w:val="001105F4"/>
    <w:rsid w:val="001126C5"/>
    <w:rsid w:val="001138C9"/>
    <w:rsid w:val="0011557E"/>
    <w:rsid w:val="00122A5B"/>
    <w:rsid w:val="00123D0C"/>
    <w:rsid w:val="00123D43"/>
    <w:rsid w:val="00123F82"/>
    <w:rsid w:val="00125A05"/>
    <w:rsid w:val="00125DF0"/>
    <w:rsid w:val="00127F0B"/>
    <w:rsid w:val="00130213"/>
    <w:rsid w:val="001304A8"/>
    <w:rsid w:val="00132D8A"/>
    <w:rsid w:val="00133624"/>
    <w:rsid w:val="0013444B"/>
    <w:rsid w:val="00135980"/>
    <w:rsid w:val="00135F6F"/>
    <w:rsid w:val="00137B86"/>
    <w:rsid w:val="00137D6E"/>
    <w:rsid w:val="00137DBE"/>
    <w:rsid w:val="00137FD7"/>
    <w:rsid w:val="0014100A"/>
    <w:rsid w:val="00141594"/>
    <w:rsid w:val="00141D26"/>
    <w:rsid w:val="00142D37"/>
    <w:rsid w:val="00145B13"/>
    <w:rsid w:val="00147BCF"/>
    <w:rsid w:val="001513DC"/>
    <w:rsid w:val="00151EC4"/>
    <w:rsid w:val="001523FD"/>
    <w:rsid w:val="001525A8"/>
    <w:rsid w:val="00153F7B"/>
    <w:rsid w:val="00155D39"/>
    <w:rsid w:val="00157AB2"/>
    <w:rsid w:val="00160C41"/>
    <w:rsid w:val="00161DD7"/>
    <w:rsid w:val="001627A1"/>
    <w:rsid w:val="001631F4"/>
    <w:rsid w:val="0016430B"/>
    <w:rsid w:val="0016552E"/>
    <w:rsid w:val="00166ED1"/>
    <w:rsid w:val="0016753F"/>
    <w:rsid w:val="00167B99"/>
    <w:rsid w:val="00170244"/>
    <w:rsid w:val="00170DD4"/>
    <w:rsid w:val="00172B63"/>
    <w:rsid w:val="00175F43"/>
    <w:rsid w:val="001767CC"/>
    <w:rsid w:val="00176848"/>
    <w:rsid w:val="001832B3"/>
    <w:rsid w:val="001839FB"/>
    <w:rsid w:val="00184378"/>
    <w:rsid w:val="001844CC"/>
    <w:rsid w:val="00184996"/>
    <w:rsid w:val="00184EC3"/>
    <w:rsid w:val="00185896"/>
    <w:rsid w:val="00190495"/>
    <w:rsid w:val="0019079D"/>
    <w:rsid w:val="00190BF1"/>
    <w:rsid w:val="00190C1F"/>
    <w:rsid w:val="00192AD5"/>
    <w:rsid w:val="0019359A"/>
    <w:rsid w:val="001939C5"/>
    <w:rsid w:val="00193C64"/>
    <w:rsid w:val="00194181"/>
    <w:rsid w:val="00194F9D"/>
    <w:rsid w:val="00195DD3"/>
    <w:rsid w:val="00195E6D"/>
    <w:rsid w:val="001A0623"/>
    <w:rsid w:val="001A1AAF"/>
    <w:rsid w:val="001A3614"/>
    <w:rsid w:val="001A37C4"/>
    <w:rsid w:val="001A3E38"/>
    <w:rsid w:val="001A736B"/>
    <w:rsid w:val="001A7D96"/>
    <w:rsid w:val="001A7EFF"/>
    <w:rsid w:val="001B1F55"/>
    <w:rsid w:val="001B2BFC"/>
    <w:rsid w:val="001B3944"/>
    <w:rsid w:val="001B781E"/>
    <w:rsid w:val="001B799F"/>
    <w:rsid w:val="001C2573"/>
    <w:rsid w:val="001C3943"/>
    <w:rsid w:val="001C54C2"/>
    <w:rsid w:val="001D0A6C"/>
    <w:rsid w:val="001D13F4"/>
    <w:rsid w:val="001D153E"/>
    <w:rsid w:val="001D1D15"/>
    <w:rsid w:val="001D2E41"/>
    <w:rsid w:val="001D31AC"/>
    <w:rsid w:val="001D5370"/>
    <w:rsid w:val="001D5F93"/>
    <w:rsid w:val="001D7152"/>
    <w:rsid w:val="001D7AD7"/>
    <w:rsid w:val="001E35A6"/>
    <w:rsid w:val="001E78FE"/>
    <w:rsid w:val="001F0005"/>
    <w:rsid w:val="001F0EAB"/>
    <w:rsid w:val="001F0FF4"/>
    <w:rsid w:val="001F1790"/>
    <w:rsid w:val="001F2291"/>
    <w:rsid w:val="001F458B"/>
    <w:rsid w:val="001F6752"/>
    <w:rsid w:val="001F6B9E"/>
    <w:rsid w:val="00200E9E"/>
    <w:rsid w:val="002019BA"/>
    <w:rsid w:val="0020336F"/>
    <w:rsid w:val="00207215"/>
    <w:rsid w:val="0020745D"/>
    <w:rsid w:val="00207739"/>
    <w:rsid w:val="0021067E"/>
    <w:rsid w:val="00211FA8"/>
    <w:rsid w:val="00212DA3"/>
    <w:rsid w:val="002133A2"/>
    <w:rsid w:val="00215F72"/>
    <w:rsid w:val="002162D4"/>
    <w:rsid w:val="00220637"/>
    <w:rsid w:val="002209B0"/>
    <w:rsid w:val="00220AF5"/>
    <w:rsid w:val="002242AB"/>
    <w:rsid w:val="00226FF3"/>
    <w:rsid w:val="00227C5B"/>
    <w:rsid w:val="00227C6E"/>
    <w:rsid w:val="0023050D"/>
    <w:rsid w:val="00230DF7"/>
    <w:rsid w:val="00232D34"/>
    <w:rsid w:val="00232FDD"/>
    <w:rsid w:val="0023407A"/>
    <w:rsid w:val="00236124"/>
    <w:rsid w:val="00236447"/>
    <w:rsid w:val="00237400"/>
    <w:rsid w:val="00240219"/>
    <w:rsid w:val="00240F75"/>
    <w:rsid w:val="0024251B"/>
    <w:rsid w:val="0024424C"/>
    <w:rsid w:val="002450EA"/>
    <w:rsid w:val="002463A7"/>
    <w:rsid w:val="00250E31"/>
    <w:rsid w:val="00251063"/>
    <w:rsid w:val="00251448"/>
    <w:rsid w:val="002516BB"/>
    <w:rsid w:val="00252CF1"/>
    <w:rsid w:val="00253B65"/>
    <w:rsid w:val="00253FBD"/>
    <w:rsid w:val="0025612A"/>
    <w:rsid w:val="002564F6"/>
    <w:rsid w:val="00257A84"/>
    <w:rsid w:val="00257C20"/>
    <w:rsid w:val="00260063"/>
    <w:rsid w:val="00261883"/>
    <w:rsid w:val="00261DB0"/>
    <w:rsid w:val="00264DD8"/>
    <w:rsid w:val="0026527F"/>
    <w:rsid w:val="00265920"/>
    <w:rsid w:val="00266D06"/>
    <w:rsid w:val="00267056"/>
    <w:rsid w:val="00270AEC"/>
    <w:rsid w:val="00272B12"/>
    <w:rsid w:val="00272F7B"/>
    <w:rsid w:val="00274976"/>
    <w:rsid w:val="0027646E"/>
    <w:rsid w:val="00276A7B"/>
    <w:rsid w:val="00276CE7"/>
    <w:rsid w:val="00276E5C"/>
    <w:rsid w:val="00284A90"/>
    <w:rsid w:val="0028524F"/>
    <w:rsid w:val="00290015"/>
    <w:rsid w:val="00291549"/>
    <w:rsid w:val="00291EA2"/>
    <w:rsid w:val="00293D32"/>
    <w:rsid w:val="00294628"/>
    <w:rsid w:val="00294BA2"/>
    <w:rsid w:val="002957EA"/>
    <w:rsid w:val="002A04BE"/>
    <w:rsid w:val="002A1FD9"/>
    <w:rsid w:val="002A5831"/>
    <w:rsid w:val="002A68E4"/>
    <w:rsid w:val="002A6F67"/>
    <w:rsid w:val="002A735D"/>
    <w:rsid w:val="002B1282"/>
    <w:rsid w:val="002B3256"/>
    <w:rsid w:val="002B4C18"/>
    <w:rsid w:val="002B677B"/>
    <w:rsid w:val="002B76B1"/>
    <w:rsid w:val="002B79FF"/>
    <w:rsid w:val="002C0F7A"/>
    <w:rsid w:val="002C12B1"/>
    <w:rsid w:val="002C22C0"/>
    <w:rsid w:val="002C2723"/>
    <w:rsid w:val="002C2E2C"/>
    <w:rsid w:val="002C3E07"/>
    <w:rsid w:val="002C3F86"/>
    <w:rsid w:val="002C42C0"/>
    <w:rsid w:val="002C4CA6"/>
    <w:rsid w:val="002C62F5"/>
    <w:rsid w:val="002C6C4B"/>
    <w:rsid w:val="002C6FE5"/>
    <w:rsid w:val="002D2002"/>
    <w:rsid w:val="002D34F8"/>
    <w:rsid w:val="002D4801"/>
    <w:rsid w:val="002D54C1"/>
    <w:rsid w:val="002D58C0"/>
    <w:rsid w:val="002D644A"/>
    <w:rsid w:val="002D648E"/>
    <w:rsid w:val="002D7EB0"/>
    <w:rsid w:val="002E1502"/>
    <w:rsid w:val="002E20E5"/>
    <w:rsid w:val="002E2DC2"/>
    <w:rsid w:val="002E4425"/>
    <w:rsid w:val="002E50E3"/>
    <w:rsid w:val="002E5EAD"/>
    <w:rsid w:val="002E5F2C"/>
    <w:rsid w:val="002E785E"/>
    <w:rsid w:val="002E7984"/>
    <w:rsid w:val="002F0EDB"/>
    <w:rsid w:val="002F282A"/>
    <w:rsid w:val="002F2830"/>
    <w:rsid w:val="002F3E7C"/>
    <w:rsid w:val="002F6B17"/>
    <w:rsid w:val="002F6E5B"/>
    <w:rsid w:val="002F70B9"/>
    <w:rsid w:val="00300FDA"/>
    <w:rsid w:val="0030218E"/>
    <w:rsid w:val="00304069"/>
    <w:rsid w:val="0030799F"/>
    <w:rsid w:val="00310772"/>
    <w:rsid w:val="0031095B"/>
    <w:rsid w:val="00312D2A"/>
    <w:rsid w:val="00321BD8"/>
    <w:rsid w:val="00321BF9"/>
    <w:rsid w:val="00322C7D"/>
    <w:rsid w:val="00323013"/>
    <w:rsid w:val="00323774"/>
    <w:rsid w:val="00324C1F"/>
    <w:rsid w:val="003250BF"/>
    <w:rsid w:val="00326525"/>
    <w:rsid w:val="00326D05"/>
    <w:rsid w:val="00326FA2"/>
    <w:rsid w:val="00332B5D"/>
    <w:rsid w:val="00334192"/>
    <w:rsid w:val="003361D9"/>
    <w:rsid w:val="003363B4"/>
    <w:rsid w:val="00340AA3"/>
    <w:rsid w:val="0034143A"/>
    <w:rsid w:val="00341590"/>
    <w:rsid w:val="00342680"/>
    <w:rsid w:val="00343309"/>
    <w:rsid w:val="003444CF"/>
    <w:rsid w:val="00345FC2"/>
    <w:rsid w:val="00347C54"/>
    <w:rsid w:val="00347E53"/>
    <w:rsid w:val="00351633"/>
    <w:rsid w:val="00351BCB"/>
    <w:rsid w:val="00351D57"/>
    <w:rsid w:val="003529E2"/>
    <w:rsid w:val="003543D8"/>
    <w:rsid w:val="003547E0"/>
    <w:rsid w:val="003563F5"/>
    <w:rsid w:val="003571D5"/>
    <w:rsid w:val="00357391"/>
    <w:rsid w:val="00357F13"/>
    <w:rsid w:val="00364A7B"/>
    <w:rsid w:val="0036544F"/>
    <w:rsid w:val="00365ADE"/>
    <w:rsid w:val="00366F5D"/>
    <w:rsid w:val="00367DD8"/>
    <w:rsid w:val="003713EF"/>
    <w:rsid w:val="00372B22"/>
    <w:rsid w:val="00374DA3"/>
    <w:rsid w:val="00376F5B"/>
    <w:rsid w:val="0037764E"/>
    <w:rsid w:val="00377D98"/>
    <w:rsid w:val="0038022F"/>
    <w:rsid w:val="0038031C"/>
    <w:rsid w:val="00380A2B"/>
    <w:rsid w:val="003814F3"/>
    <w:rsid w:val="00383415"/>
    <w:rsid w:val="00383AE7"/>
    <w:rsid w:val="00383C36"/>
    <w:rsid w:val="00384293"/>
    <w:rsid w:val="003845C4"/>
    <w:rsid w:val="00390276"/>
    <w:rsid w:val="00390AD0"/>
    <w:rsid w:val="00390DBE"/>
    <w:rsid w:val="00390FE7"/>
    <w:rsid w:val="003912E9"/>
    <w:rsid w:val="00391727"/>
    <w:rsid w:val="00391C0B"/>
    <w:rsid w:val="003924B5"/>
    <w:rsid w:val="00392541"/>
    <w:rsid w:val="0039322A"/>
    <w:rsid w:val="00394054"/>
    <w:rsid w:val="003967FC"/>
    <w:rsid w:val="00396A74"/>
    <w:rsid w:val="00397880"/>
    <w:rsid w:val="003A0956"/>
    <w:rsid w:val="003A1F8C"/>
    <w:rsid w:val="003A2F6B"/>
    <w:rsid w:val="003A32D9"/>
    <w:rsid w:val="003A3D9E"/>
    <w:rsid w:val="003A3FCE"/>
    <w:rsid w:val="003A4445"/>
    <w:rsid w:val="003A4456"/>
    <w:rsid w:val="003A6477"/>
    <w:rsid w:val="003A744C"/>
    <w:rsid w:val="003B1830"/>
    <w:rsid w:val="003B3056"/>
    <w:rsid w:val="003B30CA"/>
    <w:rsid w:val="003B79AF"/>
    <w:rsid w:val="003B7B1C"/>
    <w:rsid w:val="003C11FC"/>
    <w:rsid w:val="003C1662"/>
    <w:rsid w:val="003C5981"/>
    <w:rsid w:val="003C6199"/>
    <w:rsid w:val="003D1BFB"/>
    <w:rsid w:val="003D2481"/>
    <w:rsid w:val="003D3C69"/>
    <w:rsid w:val="003D4A5A"/>
    <w:rsid w:val="003D4CA0"/>
    <w:rsid w:val="003D5A8D"/>
    <w:rsid w:val="003D5D58"/>
    <w:rsid w:val="003D750F"/>
    <w:rsid w:val="003E09FA"/>
    <w:rsid w:val="003E27DC"/>
    <w:rsid w:val="003E30EB"/>
    <w:rsid w:val="003E42AC"/>
    <w:rsid w:val="003E435B"/>
    <w:rsid w:val="003E455A"/>
    <w:rsid w:val="003F181B"/>
    <w:rsid w:val="003F20FD"/>
    <w:rsid w:val="003F29D2"/>
    <w:rsid w:val="003F3C8B"/>
    <w:rsid w:val="003F3DA8"/>
    <w:rsid w:val="003F53BF"/>
    <w:rsid w:val="003F606B"/>
    <w:rsid w:val="003F611B"/>
    <w:rsid w:val="0040099C"/>
    <w:rsid w:val="00400EA5"/>
    <w:rsid w:val="004025C7"/>
    <w:rsid w:val="00403033"/>
    <w:rsid w:val="00406EB6"/>
    <w:rsid w:val="0040712D"/>
    <w:rsid w:val="004075CC"/>
    <w:rsid w:val="00407C18"/>
    <w:rsid w:val="004101DE"/>
    <w:rsid w:val="00410A56"/>
    <w:rsid w:val="00416854"/>
    <w:rsid w:val="00416EEB"/>
    <w:rsid w:val="00417956"/>
    <w:rsid w:val="00420636"/>
    <w:rsid w:val="0042282B"/>
    <w:rsid w:val="00426D5E"/>
    <w:rsid w:val="00430950"/>
    <w:rsid w:val="00430AF0"/>
    <w:rsid w:val="00432AD3"/>
    <w:rsid w:val="00432EBC"/>
    <w:rsid w:val="004349F9"/>
    <w:rsid w:val="00434A3F"/>
    <w:rsid w:val="00434F04"/>
    <w:rsid w:val="004355A1"/>
    <w:rsid w:val="004368FC"/>
    <w:rsid w:val="00436BDF"/>
    <w:rsid w:val="00437903"/>
    <w:rsid w:val="00441AE6"/>
    <w:rsid w:val="0044247E"/>
    <w:rsid w:val="00442E02"/>
    <w:rsid w:val="00445B95"/>
    <w:rsid w:val="004460CA"/>
    <w:rsid w:val="0044683A"/>
    <w:rsid w:val="0045004D"/>
    <w:rsid w:val="0045085A"/>
    <w:rsid w:val="00451237"/>
    <w:rsid w:val="00451ADE"/>
    <w:rsid w:val="004525B7"/>
    <w:rsid w:val="00452B09"/>
    <w:rsid w:val="00452EB2"/>
    <w:rsid w:val="00453C07"/>
    <w:rsid w:val="00453FE9"/>
    <w:rsid w:val="0045449A"/>
    <w:rsid w:val="004548DC"/>
    <w:rsid w:val="00454913"/>
    <w:rsid w:val="00454B73"/>
    <w:rsid w:val="00454E3F"/>
    <w:rsid w:val="00456EFD"/>
    <w:rsid w:val="004570B2"/>
    <w:rsid w:val="004577DB"/>
    <w:rsid w:val="004609E3"/>
    <w:rsid w:val="004610FA"/>
    <w:rsid w:val="004627FB"/>
    <w:rsid w:val="00466004"/>
    <w:rsid w:val="00466BD9"/>
    <w:rsid w:val="00466D49"/>
    <w:rsid w:val="00467238"/>
    <w:rsid w:val="00474F5D"/>
    <w:rsid w:val="004756E0"/>
    <w:rsid w:val="0047577C"/>
    <w:rsid w:val="00476C23"/>
    <w:rsid w:val="0047738F"/>
    <w:rsid w:val="004829A4"/>
    <w:rsid w:val="00483B9E"/>
    <w:rsid w:val="004914E4"/>
    <w:rsid w:val="00493623"/>
    <w:rsid w:val="00494150"/>
    <w:rsid w:val="00494982"/>
    <w:rsid w:val="0049502A"/>
    <w:rsid w:val="0049625C"/>
    <w:rsid w:val="00496D8B"/>
    <w:rsid w:val="004A0898"/>
    <w:rsid w:val="004A2410"/>
    <w:rsid w:val="004A391A"/>
    <w:rsid w:val="004A3A0A"/>
    <w:rsid w:val="004A4876"/>
    <w:rsid w:val="004A4BF1"/>
    <w:rsid w:val="004A54D0"/>
    <w:rsid w:val="004B000D"/>
    <w:rsid w:val="004B09E0"/>
    <w:rsid w:val="004B0F14"/>
    <w:rsid w:val="004B0F57"/>
    <w:rsid w:val="004B1547"/>
    <w:rsid w:val="004B1741"/>
    <w:rsid w:val="004B2436"/>
    <w:rsid w:val="004B2D80"/>
    <w:rsid w:val="004B4DB7"/>
    <w:rsid w:val="004B6F9F"/>
    <w:rsid w:val="004B7129"/>
    <w:rsid w:val="004C0780"/>
    <w:rsid w:val="004C375D"/>
    <w:rsid w:val="004C3B23"/>
    <w:rsid w:val="004C53D4"/>
    <w:rsid w:val="004C7721"/>
    <w:rsid w:val="004D0B16"/>
    <w:rsid w:val="004D1068"/>
    <w:rsid w:val="004D4436"/>
    <w:rsid w:val="004D4BDB"/>
    <w:rsid w:val="004D5409"/>
    <w:rsid w:val="004D59CD"/>
    <w:rsid w:val="004D695A"/>
    <w:rsid w:val="004D6B13"/>
    <w:rsid w:val="004D7950"/>
    <w:rsid w:val="004E319A"/>
    <w:rsid w:val="004E4556"/>
    <w:rsid w:val="004E5048"/>
    <w:rsid w:val="004F0618"/>
    <w:rsid w:val="004F0B00"/>
    <w:rsid w:val="004F0B9C"/>
    <w:rsid w:val="004F1CDC"/>
    <w:rsid w:val="004F1E74"/>
    <w:rsid w:val="004F34CB"/>
    <w:rsid w:val="004F4AEB"/>
    <w:rsid w:val="004F51CB"/>
    <w:rsid w:val="004F58B3"/>
    <w:rsid w:val="004F6DAF"/>
    <w:rsid w:val="004F7662"/>
    <w:rsid w:val="0050162E"/>
    <w:rsid w:val="00502CC7"/>
    <w:rsid w:val="0050492A"/>
    <w:rsid w:val="00504F6B"/>
    <w:rsid w:val="0050502A"/>
    <w:rsid w:val="00505317"/>
    <w:rsid w:val="005054DE"/>
    <w:rsid w:val="00506E17"/>
    <w:rsid w:val="00510949"/>
    <w:rsid w:val="00511441"/>
    <w:rsid w:val="00511BFE"/>
    <w:rsid w:val="00511ECB"/>
    <w:rsid w:val="0051237D"/>
    <w:rsid w:val="005133DA"/>
    <w:rsid w:val="0051426A"/>
    <w:rsid w:val="00514D7F"/>
    <w:rsid w:val="00516ED6"/>
    <w:rsid w:val="00520601"/>
    <w:rsid w:val="0052117C"/>
    <w:rsid w:val="005239CB"/>
    <w:rsid w:val="00524645"/>
    <w:rsid w:val="0052497F"/>
    <w:rsid w:val="00524F71"/>
    <w:rsid w:val="005263D7"/>
    <w:rsid w:val="005270F7"/>
    <w:rsid w:val="00531113"/>
    <w:rsid w:val="00531E57"/>
    <w:rsid w:val="0053285B"/>
    <w:rsid w:val="00532A5F"/>
    <w:rsid w:val="005336F9"/>
    <w:rsid w:val="0053464E"/>
    <w:rsid w:val="005348EB"/>
    <w:rsid w:val="0053539A"/>
    <w:rsid w:val="005373C3"/>
    <w:rsid w:val="0054059E"/>
    <w:rsid w:val="00541952"/>
    <w:rsid w:val="00541BEB"/>
    <w:rsid w:val="0054247D"/>
    <w:rsid w:val="00544B49"/>
    <w:rsid w:val="005469A5"/>
    <w:rsid w:val="00551D40"/>
    <w:rsid w:val="00552835"/>
    <w:rsid w:val="00552916"/>
    <w:rsid w:val="00553419"/>
    <w:rsid w:val="005542B8"/>
    <w:rsid w:val="00554FFB"/>
    <w:rsid w:val="0055518F"/>
    <w:rsid w:val="005561D5"/>
    <w:rsid w:val="005562D9"/>
    <w:rsid w:val="00561BC4"/>
    <w:rsid w:val="005627B9"/>
    <w:rsid w:val="005667D4"/>
    <w:rsid w:val="005670B4"/>
    <w:rsid w:val="005734CC"/>
    <w:rsid w:val="00574223"/>
    <w:rsid w:val="00574824"/>
    <w:rsid w:val="00574850"/>
    <w:rsid w:val="00577D2C"/>
    <w:rsid w:val="00580695"/>
    <w:rsid w:val="005810AB"/>
    <w:rsid w:val="00583EFD"/>
    <w:rsid w:val="005845B8"/>
    <w:rsid w:val="0059003F"/>
    <w:rsid w:val="00592C4E"/>
    <w:rsid w:val="005956B8"/>
    <w:rsid w:val="00595A1D"/>
    <w:rsid w:val="00595D21"/>
    <w:rsid w:val="005961BD"/>
    <w:rsid w:val="00597D71"/>
    <w:rsid w:val="005A3288"/>
    <w:rsid w:val="005A3625"/>
    <w:rsid w:val="005A6ACF"/>
    <w:rsid w:val="005A73F3"/>
    <w:rsid w:val="005B08A6"/>
    <w:rsid w:val="005B1EFB"/>
    <w:rsid w:val="005B21FD"/>
    <w:rsid w:val="005B57E6"/>
    <w:rsid w:val="005B5C16"/>
    <w:rsid w:val="005B60D2"/>
    <w:rsid w:val="005B61DB"/>
    <w:rsid w:val="005B7294"/>
    <w:rsid w:val="005B7E14"/>
    <w:rsid w:val="005C41B3"/>
    <w:rsid w:val="005C6A93"/>
    <w:rsid w:val="005C7FDD"/>
    <w:rsid w:val="005D37EA"/>
    <w:rsid w:val="005D5160"/>
    <w:rsid w:val="005D665B"/>
    <w:rsid w:val="005D6890"/>
    <w:rsid w:val="005D798D"/>
    <w:rsid w:val="005E0A62"/>
    <w:rsid w:val="005E0DA4"/>
    <w:rsid w:val="005E24F8"/>
    <w:rsid w:val="005E317B"/>
    <w:rsid w:val="005E35CF"/>
    <w:rsid w:val="005E3A92"/>
    <w:rsid w:val="005E4236"/>
    <w:rsid w:val="005E7ABC"/>
    <w:rsid w:val="005F36EF"/>
    <w:rsid w:val="005F510E"/>
    <w:rsid w:val="005F55EA"/>
    <w:rsid w:val="005F5D04"/>
    <w:rsid w:val="005F7AAA"/>
    <w:rsid w:val="006024F5"/>
    <w:rsid w:val="0060294E"/>
    <w:rsid w:val="006031FA"/>
    <w:rsid w:val="00604333"/>
    <w:rsid w:val="00605E4F"/>
    <w:rsid w:val="006101C6"/>
    <w:rsid w:val="00612115"/>
    <w:rsid w:val="00613E73"/>
    <w:rsid w:val="00616179"/>
    <w:rsid w:val="00617045"/>
    <w:rsid w:val="006171D6"/>
    <w:rsid w:val="006172C6"/>
    <w:rsid w:val="006176BF"/>
    <w:rsid w:val="00617AFF"/>
    <w:rsid w:val="00620445"/>
    <w:rsid w:val="00620CA9"/>
    <w:rsid w:val="00620CF6"/>
    <w:rsid w:val="006222AA"/>
    <w:rsid w:val="00623672"/>
    <w:rsid w:val="00624A1E"/>
    <w:rsid w:val="00624C2F"/>
    <w:rsid w:val="0063048F"/>
    <w:rsid w:val="00630936"/>
    <w:rsid w:val="00631405"/>
    <w:rsid w:val="00631753"/>
    <w:rsid w:val="00631B6C"/>
    <w:rsid w:val="00632079"/>
    <w:rsid w:val="006375BD"/>
    <w:rsid w:val="00637E3F"/>
    <w:rsid w:val="00640874"/>
    <w:rsid w:val="00641053"/>
    <w:rsid w:val="00642240"/>
    <w:rsid w:val="006423F9"/>
    <w:rsid w:val="006427CF"/>
    <w:rsid w:val="00642C93"/>
    <w:rsid w:val="00643712"/>
    <w:rsid w:val="0064378E"/>
    <w:rsid w:val="00644B3D"/>
    <w:rsid w:val="00645C77"/>
    <w:rsid w:val="00646856"/>
    <w:rsid w:val="006476CE"/>
    <w:rsid w:val="00647712"/>
    <w:rsid w:val="00650A15"/>
    <w:rsid w:val="006524A7"/>
    <w:rsid w:val="006535A5"/>
    <w:rsid w:val="0065402B"/>
    <w:rsid w:val="00654B07"/>
    <w:rsid w:val="00660F75"/>
    <w:rsid w:val="006612C4"/>
    <w:rsid w:val="00662B21"/>
    <w:rsid w:val="0066309E"/>
    <w:rsid w:val="0066454E"/>
    <w:rsid w:val="00664DA5"/>
    <w:rsid w:val="006652BD"/>
    <w:rsid w:val="00665389"/>
    <w:rsid w:val="006662A3"/>
    <w:rsid w:val="00674388"/>
    <w:rsid w:val="00675E07"/>
    <w:rsid w:val="006771B2"/>
    <w:rsid w:val="00677B3E"/>
    <w:rsid w:val="006802E5"/>
    <w:rsid w:val="0068046C"/>
    <w:rsid w:val="00680787"/>
    <w:rsid w:val="00681DFD"/>
    <w:rsid w:val="0068411A"/>
    <w:rsid w:val="00685C49"/>
    <w:rsid w:val="00685F1A"/>
    <w:rsid w:val="00685F2D"/>
    <w:rsid w:val="00690A48"/>
    <w:rsid w:val="00691B41"/>
    <w:rsid w:val="00691BE1"/>
    <w:rsid w:val="00693F5F"/>
    <w:rsid w:val="0069418B"/>
    <w:rsid w:val="006944DC"/>
    <w:rsid w:val="00695107"/>
    <w:rsid w:val="00696135"/>
    <w:rsid w:val="0069678C"/>
    <w:rsid w:val="0069755E"/>
    <w:rsid w:val="00697E36"/>
    <w:rsid w:val="006A0DB3"/>
    <w:rsid w:val="006A1676"/>
    <w:rsid w:val="006A1CAD"/>
    <w:rsid w:val="006A4E57"/>
    <w:rsid w:val="006B0770"/>
    <w:rsid w:val="006B1C5F"/>
    <w:rsid w:val="006B2D9B"/>
    <w:rsid w:val="006B387E"/>
    <w:rsid w:val="006B5160"/>
    <w:rsid w:val="006B570B"/>
    <w:rsid w:val="006B595A"/>
    <w:rsid w:val="006B59E4"/>
    <w:rsid w:val="006B5CFA"/>
    <w:rsid w:val="006B6A7E"/>
    <w:rsid w:val="006B73C6"/>
    <w:rsid w:val="006C18D8"/>
    <w:rsid w:val="006C240E"/>
    <w:rsid w:val="006C4479"/>
    <w:rsid w:val="006C4F56"/>
    <w:rsid w:val="006D03B1"/>
    <w:rsid w:val="006D0AF9"/>
    <w:rsid w:val="006D0E6E"/>
    <w:rsid w:val="006D1F41"/>
    <w:rsid w:val="006D2355"/>
    <w:rsid w:val="006D242B"/>
    <w:rsid w:val="006D3EC9"/>
    <w:rsid w:val="006D4A63"/>
    <w:rsid w:val="006D5350"/>
    <w:rsid w:val="006D5ED5"/>
    <w:rsid w:val="006D64C9"/>
    <w:rsid w:val="006D77BC"/>
    <w:rsid w:val="006E026C"/>
    <w:rsid w:val="006E1F24"/>
    <w:rsid w:val="006E295F"/>
    <w:rsid w:val="006E3504"/>
    <w:rsid w:val="006E4CB7"/>
    <w:rsid w:val="006E65A2"/>
    <w:rsid w:val="006E714C"/>
    <w:rsid w:val="006F157D"/>
    <w:rsid w:val="006F2A0C"/>
    <w:rsid w:val="006F3289"/>
    <w:rsid w:val="006F5056"/>
    <w:rsid w:val="006F5C31"/>
    <w:rsid w:val="006F5FE9"/>
    <w:rsid w:val="006F63FA"/>
    <w:rsid w:val="006F6E3F"/>
    <w:rsid w:val="006F72A8"/>
    <w:rsid w:val="00700D93"/>
    <w:rsid w:val="007010E1"/>
    <w:rsid w:val="007011A8"/>
    <w:rsid w:val="00702C44"/>
    <w:rsid w:val="00703D9C"/>
    <w:rsid w:val="007042B9"/>
    <w:rsid w:val="007069ED"/>
    <w:rsid w:val="00707672"/>
    <w:rsid w:val="007113F9"/>
    <w:rsid w:val="00714E63"/>
    <w:rsid w:val="00716D41"/>
    <w:rsid w:val="00717682"/>
    <w:rsid w:val="00720169"/>
    <w:rsid w:val="0072038E"/>
    <w:rsid w:val="00720E7C"/>
    <w:rsid w:val="007218CE"/>
    <w:rsid w:val="00721A40"/>
    <w:rsid w:val="007220AF"/>
    <w:rsid w:val="00723A02"/>
    <w:rsid w:val="00723A63"/>
    <w:rsid w:val="007243DD"/>
    <w:rsid w:val="007263C2"/>
    <w:rsid w:val="0072702F"/>
    <w:rsid w:val="0072798B"/>
    <w:rsid w:val="00727CB6"/>
    <w:rsid w:val="00727F45"/>
    <w:rsid w:val="007302D8"/>
    <w:rsid w:val="00730B5D"/>
    <w:rsid w:val="00733CA3"/>
    <w:rsid w:val="00736439"/>
    <w:rsid w:val="007373AA"/>
    <w:rsid w:val="00737BC4"/>
    <w:rsid w:val="0074168A"/>
    <w:rsid w:val="007423A7"/>
    <w:rsid w:val="00742E2D"/>
    <w:rsid w:val="00743390"/>
    <w:rsid w:val="00743A38"/>
    <w:rsid w:val="00744812"/>
    <w:rsid w:val="007449FB"/>
    <w:rsid w:val="0074629F"/>
    <w:rsid w:val="00746FC3"/>
    <w:rsid w:val="00750D8F"/>
    <w:rsid w:val="00750DF1"/>
    <w:rsid w:val="0075101C"/>
    <w:rsid w:val="007526AD"/>
    <w:rsid w:val="0075286C"/>
    <w:rsid w:val="00755BAA"/>
    <w:rsid w:val="00755CFC"/>
    <w:rsid w:val="00756E82"/>
    <w:rsid w:val="007630E3"/>
    <w:rsid w:val="007647F8"/>
    <w:rsid w:val="00766584"/>
    <w:rsid w:val="00766737"/>
    <w:rsid w:val="00766809"/>
    <w:rsid w:val="00766FFF"/>
    <w:rsid w:val="00767451"/>
    <w:rsid w:val="00772607"/>
    <w:rsid w:val="00772801"/>
    <w:rsid w:val="00772CB3"/>
    <w:rsid w:val="0077596B"/>
    <w:rsid w:val="007759B1"/>
    <w:rsid w:val="00775E22"/>
    <w:rsid w:val="00776EF0"/>
    <w:rsid w:val="007777B9"/>
    <w:rsid w:val="00777C2E"/>
    <w:rsid w:val="0078472C"/>
    <w:rsid w:val="007848DF"/>
    <w:rsid w:val="00784963"/>
    <w:rsid w:val="00785D7D"/>
    <w:rsid w:val="007905CA"/>
    <w:rsid w:val="007907DF"/>
    <w:rsid w:val="007913B1"/>
    <w:rsid w:val="007913B7"/>
    <w:rsid w:val="0079165F"/>
    <w:rsid w:val="00791F7C"/>
    <w:rsid w:val="00793B44"/>
    <w:rsid w:val="00794188"/>
    <w:rsid w:val="00794215"/>
    <w:rsid w:val="007958B3"/>
    <w:rsid w:val="007958D5"/>
    <w:rsid w:val="007A0E4F"/>
    <w:rsid w:val="007A4EC9"/>
    <w:rsid w:val="007A5B3D"/>
    <w:rsid w:val="007A6EE7"/>
    <w:rsid w:val="007B09D1"/>
    <w:rsid w:val="007B10CA"/>
    <w:rsid w:val="007B1599"/>
    <w:rsid w:val="007B2869"/>
    <w:rsid w:val="007B2D8B"/>
    <w:rsid w:val="007B4807"/>
    <w:rsid w:val="007B48A9"/>
    <w:rsid w:val="007B5C32"/>
    <w:rsid w:val="007B7FFC"/>
    <w:rsid w:val="007C1F76"/>
    <w:rsid w:val="007C24C4"/>
    <w:rsid w:val="007C2634"/>
    <w:rsid w:val="007C3F22"/>
    <w:rsid w:val="007C5AB8"/>
    <w:rsid w:val="007C5D02"/>
    <w:rsid w:val="007C6242"/>
    <w:rsid w:val="007C65F3"/>
    <w:rsid w:val="007C7122"/>
    <w:rsid w:val="007C7CA6"/>
    <w:rsid w:val="007D021F"/>
    <w:rsid w:val="007E0F87"/>
    <w:rsid w:val="007E170F"/>
    <w:rsid w:val="007E7BEC"/>
    <w:rsid w:val="007E7F0D"/>
    <w:rsid w:val="007F0210"/>
    <w:rsid w:val="007F0670"/>
    <w:rsid w:val="007F0A48"/>
    <w:rsid w:val="007F2D15"/>
    <w:rsid w:val="007F58D4"/>
    <w:rsid w:val="007F62BD"/>
    <w:rsid w:val="007F7920"/>
    <w:rsid w:val="00800019"/>
    <w:rsid w:val="00803C55"/>
    <w:rsid w:val="00803D39"/>
    <w:rsid w:val="0080523D"/>
    <w:rsid w:val="00805984"/>
    <w:rsid w:val="008074FE"/>
    <w:rsid w:val="00807BCB"/>
    <w:rsid w:val="008113BB"/>
    <w:rsid w:val="00811E02"/>
    <w:rsid w:val="008135E3"/>
    <w:rsid w:val="0081381F"/>
    <w:rsid w:val="00814FE5"/>
    <w:rsid w:val="008159B3"/>
    <w:rsid w:val="008202B6"/>
    <w:rsid w:val="00820BB7"/>
    <w:rsid w:val="00820DFA"/>
    <w:rsid w:val="0082391F"/>
    <w:rsid w:val="00824655"/>
    <w:rsid w:val="00825BDF"/>
    <w:rsid w:val="0083071A"/>
    <w:rsid w:val="00830F31"/>
    <w:rsid w:val="008320E5"/>
    <w:rsid w:val="00833C03"/>
    <w:rsid w:val="008476A9"/>
    <w:rsid w:val="008519B6"/>
    <w:rsid w:val="00854D99"/>
    <w:rsid w:val="008572FB"/>
    <w:rsid w:val="00860653"/>
    <w:rsid w:val="008606A9"/>
    <w:rsid w:val="0086098E"/>
    <w:rsid w:val="008624A0"/>
    <w:rsid w:val="0086341A"/>
    <w:rsid w:val="00864AD5"/>
    <w:rsid w:val="00864E99"/>
    <w:rsid w:val="0086521F"/>
    <w:rsid w:val="00865955"/>
    <w:rsid w:val="0087168F"/>
    <w:rsid w:val="00873B6C"/>
    <w:rsid w:val="00873B8F"/>
    <w:rsid w:val="0087572C"/>
    <w:rsid w:val="00876135"/>
    <w:rsid w:val="00876675"/>
    <w:rsid w:val="0087733C"/>
    <w:rsid w:val="00883216"/>
    <w:rsid w:val="00890251"/>
    <w:rsid w:val="008902A3"/>
    <w:rsid w:val="008907AD"/>
    <w:rsid w:val="008920C4"/>
    <w:rsid w:val="008935A2"/>
    <w:rsid w:val="00893A2E"/>
    <w:rsid w:val="00893A45"/>
    <w:rsid w:val="00893CCE"/>
    <w:rsid w:val="00895DBD"/>
    <w:rsid w:val="00895DD9"/>
    <w:rsid w:val="00896F70"/>
    <w:rsid w:val="008A2592"/>
    <w:rsid w:val="008A2831"/>
    <w:rsid w:val="008A43A2"/>
    <w:rsid w:val="008A4CF3"/>
    <w:rsid w:val="008A4F18"/>
    <w:rsid w:val="008B1B46"/>
    <w:rsid w:val="008B2328"/>
    <w:rsid w:val="008B2C00"/>
    <w:rsid w:val="008B3496"/>
    <w:rsid w:val="008B5A0F"/>
    <w:rsid w:val="008B6183"/>
    <w:rsid w:val="008B7F61"/>
    <w:rsid w:val="008C29AA"/>
    <w:rsid w:val="008C39C2"/>
    <w:rsid w:val="008C4174"/>
    <w:rsid w:val="008C544A"/>
    <w:rsid w:val="008C5E56"/>
    <w:rsid w:val="008C697A"/>
    <w:rsid w:val="008C6CDD"/>
    <w:rsid w:val="008C729C"/>
    <w:rsid w:val="008D0477"/>
    <w:rsid w:val="008D130B"/>
    <w:rsid w:val="008D161B"/>
    <w:rsid w:val="008D1F07"/>
    <w:rsid w:val="008D2F6B"/>
    <w:rsid w:val="008D4C30"/>
    <w:rsid w:val="008D4FC7"/>
    <w:rsid w:val="008D5194"/>
    <w:rsid w:val="008D53D4"/>
    <w:rsid w:val="008D6909"/>
    <w:rsid w:val="008E12ED"/>
    <w:rsid w:val="008E255C"/>
    <w:rsid w:val="008E2F95"/>
    <w:rsid w:val="008E3E1D"/>
    <w:rsid w:val="008E4B24"/>
    <w:rsid w:val="008E4BB0"/>
    <w:rsid w:val="008E534D"/>
    <w:rsid w:val="008E5AB8"/>
    <w:rsid w:val="008E6918"/>
    <w:rsid w:val="008F00C2"/>
    <w:rsid w:val="008F063A"/>
    <w:rsid w:val="008F1870"/>
    <w:rsid w:val="008F1A10"/>
    <w:rsid w:val="008F1B75"/>
    <w:rsid w:val="00901CAF"/>
    <w:rsid w:val="00903126"/>
    <w:rsid w:val="00904136"/>
    <w:rsid w:val="00904206"/>
    <w:rsid w:val="0090593D"/>
    <w:rsid w:val="00906C42"/>
    <w:rsid w:val="00911291"/>
    <w:rsid w:val="00911C0F"/>
    <w:rsid w:val="009121F4"/>
    <w:rsid w:val="00913A45"/>
    <w:rsid w:val="00913D7C"/>
    <w:rsid w:val="00913DFD"/>
    <w:rsid w:val="0091606B"/>
    <w:rsid w:val="0091655B"/>
    <w:rsid w:val="00916D63"/>
    <w:rsid w:val="00922764"/>
    <w:rsid w:val="00922EA2"/>
    <w:rsid w:val="00924872"/>
    <w:rsid w:val="00925522"/>
    <w:rsid w:val="00927A00"/>
    <w:rsid w:val="00927BEC"/>
    <w:rsid w:val="009339D9"/>
    <w:rsid w:val="00934851"/>
    <w:rsid w:val="00937491"/>
    <w:rsid w:val="009376A3"/>
    <w:rsid w:val="0094131F"/>
    <w:rsid w:val="0094198C"/>
    <w:rsid w:val="00941EF8"/>
    <w:rsid w:val="0094486B"/>
    <w:rsid w:val="0094541C"/>
    <w:rsid w:val="00947333"/>
    <w:rsid w:val="00947B50"/>
    <w:rsid w:val="00947CA4"/>
    <w:rsid w:val="009505C0"/>
    <w:rsid w:val="009511D6"/>
    <w:rsid w:val="00951620"/>
    <w:rsid w:val="0095225A"/>
    <w:rsid w:val="0095291D"/>
    <w:rsid w:val="00953F41"/>
    <w:rsid w:val="009540F0"/>
    <w:rsid w:val="00954AD8"/>
    <w:rsid w:val="009552EB"/>
    <w:rsid w:val="00955A4C"/>
    <w:rsid w:val="009567B1"/>
    <w:rsid w:val="009603B1"/>
    <w:rsid w:val="00963C9D"/>
    <w:rsid w:val="00964CC5"/>
    <w:rsid w:val="00966528"/>
    <w:rsid w:val="0097061C"/>
    <w:rsid w:val="009710B8"/>
    <w:rsid w:val="009727B1"/>
    <w:rsid w:val="00973FB1"/>
    <w:rsid w:val="0097537A"/>
    <w:rsid w:val="00981C00"/>
    <w:rsid w:val="0098343D"/>
    <w:rsid w:val="0098396C"/>
    <w:rsid w:val="00983D8B"/>
    <w:rsid w:val="00984F16"/>
    <w:rsid w:val="00987058"/>
    <w:rsid w:val="009877E9"/>
    <w:rsid w:val="00990F77"/>
    <w:rsid w:val="00994245"/>
    <w:rsid w:val="00994C1B"/>
    <w:rsid w:val="00995056"/>
    <w:rsid w:val="009960CA"/>
    <w:rsid w:val="009A0F6F"/>
    <w:rsid w:val="009A2B60"/>
    <w:rsid w:val="009A2C04"/>
    <w:rsid w:val="009A310D"/>
    <w:rsid w:val="009A3262"/>
    <w:rsid w:val="009A4447"/>
    <w:rsid w:val="009A4EDA"/>
    <w:rsid w:val="009A6F95"/>
    <w:rsid w:val="009A7533"/>
    <w:rsid w:val="009B0885"/>
    <w:rsid w:val="009B116E"/>
    <w:rsid w:val="009B1286"/>
    <w:rsid w:val="009B2770"/>
    <w:rsid w:val="009B4039"/>
    <w:rsid w:val="009B5686"/>
    <w:rsid w:val="009B621F"/>
    <w:rsid w:val="009B721F"/>
    <w:rsid w:val="009B74CD"/>
    <w:rsid w:val="009C0F28"/>
    <w:rsid w:val="009C1025"/>
    <w:rsid w:val="009C2348"/>
    <w:rsid w:val="009C3278"/>
    <w:rsid w:val="009C3E2F"/>
    <w:rsid w:val="009C4A8F"/>
    <w:rsid w:val="009C7608"/>
    <w:rsid w:val="009C77A5"/>
    <w:rsid w:val="009D0D3E"/>
    <w:rsid w:val="009D1279"/>
    <w:rsid w:val="009D2632"/>
    <w:rsid w:val="009D2D5E"/>
    <w:rsid w:val="009D3202"/>
    <w:rsid w:val="009D3283"/>
    <w:rsid w:val="009D37B6"/>
    <w:rsid w:val="009D41C0"/>
    <w:rsid w:val="009D4219"/>
    <w:rsid w:val="009D4E2A"/>
    <w:rsid w:val="009D6081"/>
    <w:rsid w:val="009D6C84"/>
    <w:rsid w:val="009E29CC"/>
    <w:rsid w:val="009E2FAB"/>
    <w:rsid w:val="009E38CB"/>
    <w:rsid w:val="009E437A"/>
    <w:rsid w:val="009E5575"/>
    <w:rsid w:val="009E6785"/>
    <w:rsid w:val="009E700C"/>
    <w:rsid w:val="009E7FBF"/>
    <w:rsid w:val="009F7854"/>
    <w:rsid w:val="00A00193"/>
    <w:rsid w:val="00A004F4"/>
    <w:rsid w:val="00A007F7"/>
    <w:rsid w:val="00A02FFB"/>
    <w:rsid w:val="00A051F0"/>
    <w:rsid w:val="00A1007C"/>
    <w:rsid w:val="00A10819"/>
    <w:rsid w:val="00A10E38"/>
    <w:rsid w:val="00A123C8"/>
    <w:rsid w:val="00A123E0"/>
    <w:rsid w:val="00A13E67"/>
    <w:rsid w:val="00A15988"/>
    <w:rsid w:val="00A16F34"/>
    <w:rsid w:val="00A1790F"/>
    <w:rsid w:val="00A20ACF"/>
    <w:rsid w:val="00A21760"/>
    <w:rsid w:val="00A237D4"/>
    <w:rsid w:val="00A23E63"/>
    <w:rsid w:val="00A240AE"/>
    <w:rsid w:val="00A26538"/>
    <w:rsid w:val="00A26DD8"/>
    <w:rsid w:val="00A26DEB"/>
    <w:rsid w:val="00A27AC7"/>
    <w:rsid w:val="00A32945"/>
    <w:rsid w:val="00A35E2B"/>
    <w:rsid w:val="00A366D2"/>
    <w:rsid w:val="00A4277B"/>
    <w:rsid w:val="00A43AEA"/>
    <w:rsid w:val="00A44F11"/>
    <w:rsid w:val="00A456E5"/>
    <w:rsid w:val="00A5071A"/>
    <w:rsid w:val="00A51206"/>
    <w:rsid w:val="00A561F5"/>
    <w:rsid w:val="00A5711B"/>
    <w:rsid w:val="00A6205B"/>
    <w:rsid w:val="00A62625"/>
    <w:rsid w:val="00A631D0"/>
    <w:rsid w:val="00A6367A"/>
    <w:rsid w:val="00A64217"/>
    <w:rsid w:val="00A65A74"/>
    <w:rsid w:val="00A7448A"/>
    <w:rsid w:val="00A7621C"/>
    <w:rsid w:val="00A81140"/>
    <w:rsid w:val="00A82696"/>
    <w:rsid w:val="00A8285D"/>
    <w:rsid w:val="00A83141"/>
    <w:rsid w:val="00A831AC"/>
    <w:rsid w:val="00A847E1"/>
    <w:rsid w:val="00A84FEB"/>
    <w:rsid w:val="00A85095"/>
    <w:rsid w:val="00A8578D"/>
    <w:rsid w:val="00A906ED"/>
    <w:rsid w:val="00A911EB"/>
    <w:rsid w:val="00A913A2"/>
    <w:rsid w:val="00A91704"/>
    <w:rsid w:val="00A91A12"/>
    <w:rsid w:val="00A922A4"/>
    <w:rsid w:val="00A9267C"/>
    <w:rsid w:val="00A94EEB"/>
    <w:rsid w:val="00A951CF"/>
    <w:rsid w:val="00A95F09"/>
    <w:rsid w:val="00A96BA6"/>
    <w:rsid w:val="00A97B30"/>
    <w:rsid w:val="00AA02E9"/>
    <w:rsid w:val="00AA0E21"/>
    <w:rsid w:val="00AA1613"/>
    <w:rsid w:val="00AA25B7"/>
    <w:rsid w:val="00AA2648"/>
    <w:rsid w:val="00AA2BA2"/>
    <w:rsid w:val="00AA4B66"/>
    <w:rsid w:val="00AA5847"/>
    <w:rsid w:val="00AA6366"/>
    <w:rsid w:val="00AA788D"/>
    <w:rsid w:val="00AB0C82"/>
    <w:rsid w:val="00AB2BCD"/>
    <w:rsid w:val="00AB4F17"/>
    <w:rsid w:val="00AB56D2"/>
    <w:rsid w:val="00AB5C3F"/>
    <w:rsid w:val="00AB5F14"/>
    <w:rsid w:val="00AC044C"/>
    <w:rsid w:val="00AC10E9"/>
    <w:rsid w:val="00AC16B6"/>
    <w:rsid w:val="00AC2BE5"/>
    <w:rsid w:val="00AC5664"/>
    <w:rsid w:val="00AC6CBA"/>
    <w:rsid w:val="00AC75DD"/>
    <w:rsid w:val="00AC7B8C"/>
    <w:rsid w:val="00AC7DB9"/>
    <w:rsid w:val="00AD0B64"/>
    <w:rsid w:val="00AD10F8"/>
    <w:rsid w:val="00AD1D36"/>
    <w:rsid w:val="00AD2302"/>
    <w:rsid w:val="00AD2A2B"/>
    <w:rsid w:val="00AD355B"/>
    <w:rsid w:val="00AD39C4"/>
    <w:rsid w:val="00AD4D2F"/>
    <w:rsid w:val="00AD50D0"/>
    <w:rsid w:val="00AD56AD"/>
    <w:rsid w:val="00AD66C2"/>
    <w:rsid w:val="00AD7277"/>
    <w:rsid w:val="00AD757A"/>
    <w:rsid w:val="00AE0153"/>
    <w:rsid w:val="00AE0315"/>
    <w:rsid w:val="00AE0763"/>
    <w:rsid w:val="00AE2014"/>
    <w:rsid w:val="00AE25DF"/>
    <w:rsid w:val="00AE283B"/>
    <w:rsid w:val="00AE51DC"/>
    <w:rsid w:val="00AE5247"/>
    <w:rsid w:val="00AE58D6"/>
    <w:rsid w:val="00AF045E"/>
    <w:rsid w:val="00AF1304"/>
    <w:rsid w:val="00AF281D"/>
    <w:rsid w:val="00AF317C"/>
    <w:rsid w:val="00AF3213"/>
    <w:rsid w:val="00AF39BD"/>
    <w:rsid w:val="00AF7475"/>
    <w:rsid w:val="00AF7BB6"/>
    <w:rsid w:val="00B007B3"/>
    <w:rsid w:val="00B01797"/>
    <w:rsid w:val="00B018B1"/>
    <w:rsid w:val="00B01DEA"/>
    <w:rsid w:val="00B033A0"/>
    <w:rsid w:val="00B05D6B"/>
    <w:rsid w:val="00B072D7"/>
    <w:rsid w:val="00B11DB7"/>
    <w:rsid w:val="00B12B4B"/>
    <w:rsid w:val="00B13F61"/>
    <w:rsid w:val="00B14AFB"/>
    <w:rsid w:val="00B1539C"/>
    <w:rsid w:val="00B158FA"/>
    <w:rsid w:val="00B16874"/>
    <w:rsid w:val="00B17F3F"/>
    <w:rsid w:val="00B20303"/>
    <w:rsid w:val="00B24685"/>
    <w:rsid w:val="00B26450"/>
    <w:rsid w:val="00B266C2"/>
    <w:rsid w:val="00B26D67"/>
    <w:rsid w:val="00B32388"/>
    <w:rsid w:val="00B32408"/>
    <w:rsid w:val="00B3241B"/>
    <w:rsid w:val="00B32E31"/>
    <w:rsid w:val="00B33602"/>
    <w:rsid w:val="00B3472E"/>
    <w:rsid w:val="00B3550E"/>
    <w:rsid w:val="00B37416"/>
    <w:rsid w:val="00B3753D"/>
    <w:rsid w:val="00B37EC5"/>
    <w:rsid w:val="00B40C12"/>
    <w:rsid w:val="00B4157B"/>
    <w:rsid w:val="00B41F12"/>
    <w:rsid w:val="00B4500E"/>
    <w:rsid w:val="00B454FE"/>
    <w:rsid w:val="00B46194"/>
    <w:rsid w:val="00B46D28"/>
    <w:rsid w:val="00B472A7"/>
    <w:rsid w:val="00B47422"/>
    <w:rsid w:val="00B47E21"/>
    <w:rsid w:val="00B52268"/>
    <w:rsid w:val="00B5246A"/>
    <w:rsid w:val="00B53D05"/>
    <w:rsid w:val="00B543DE"/>
    <w:rsid w:val="00B5626D"/>
    <w:rsid w:val="00B566B5"/>
    <w:rsid w:val="00B567C6"/>
    <w:rsid w:val="00B56A85"/>
    <w:rsid w:val="00B5731C"/>
    <w:rsid w:val="00B578A5"/>
    <w:rsid w:val="00B604C1"/>
    <w:rsid w:val="00B60CCE"/>
    <w:rsid w:val="00B61729"/>
    <w:rsid w:val="00B61762"/>
    <w:rsid w:val="00B62592"/>
    <w:rsid w:val="00B62611"/>
    <w:rsid w:val="00B62821"/>
    <w:rsid w:val="00B63947"/>
    <w:rsid w:val="00B64340"/>
    <w:rsid w:val="00B65649"/>
    <w:rsid w:val="00B66B8B"/>
    <w:rsid w:val="00B66D41"/>
    <w:rsid w:val="00B67454"/>
    <w:rsid w:val="00B70C5F"/>
    <w:rsid w:val="00B723D5"/>
    <w:rsid w:val="00B723F6"/>
    <w:rsid w:val="00B74955"/>
    <w:rsid w:val="00B74A1C"/>
    <w:rsid w:val="00B74AC8"/>
    <w:rsid w:val="00B76668"/>
    <w:rsid w:val="00B80400"/>
    <w:rsid w:val="00B80552"/>
    <w:rsid w:val="00B80F27"/>
    <w:rsid w:val="00B80FE8"/>
    <w:rsid w:val="00B82B1D"/>
    <w:rsid w:val="00B82C46"/>
    <w:rsid w:val="00B83ABB"/>
    <w:rsid w:val="00B844A4"/>
    <w:rsid w:val="00B84624"/>
    <w:rsid w:val="00B849CB"/>
    <w:rsid w:val="00B85281"/>
    <w:rsid w:val="00B85C44"/>
    <w:rsid w:val="00B8631E"/>
    <w:rsid w:val="00B8788F"/>
    <w:rsid w:val="00B879F7"/>
    <w:rsid w:val="00B87EF6"/>
    <w:rsid w:val="00B9037C"/>
    <w:rsid w:val="00B91329"/>
    <w:rsid w:val="00B919AC"/>
    <w:rsid w:val="00B9268E"/>
    <w:rsid w:val="00B94039"/>
    <w:rsid w:val="00B94B7A"/>
    <w:rsid w:val="00B94CCA"/>
    <w:rsid w:val="00B94E93"/>
    <w:rsid w:val="00B952A7"/>
    <w:rsid w:val="00B95673"/>
    <w:rsid w:val="00B97C1A"/>
    <w:rsid w:val="00B97D83"/>
    <w:rsid w:val="00BA020B"/>
    <w:rsid w:val="00BA3960"/>
    <w:rsid w:val="00BA3B95"/>
    <w:rsid w:val="00BA5A4B"/>
    <w:rsid w:val="00BA6BB6"/>
    <w:rsid w:val="00BA7270"/>
    <w:rsid w:val="00BA7BF5"/>
    <w:rsid w:val="00BB0117"/>
    <w:rsid w:val="00BB0354"/>
    <w:rsid w:val="00BB07FE"/>
    <w:rsid w:val="00BB1C94"/>
    <w:rsid w:val="00BB2032"/>
    <w:rsid w:val="00BB2125"/>
    <w:rsid w:val="00BB2356"/>
    <w:rsid w:val="00BB2EAF"/>
    <w:rsid w:val="00BB3053"/>
    <w:rsid w:val="00BB3A38"/>
    <w:rsid w:val="00BB3CE2"/>
    <w:rsid w:val="00BB4833"/>
    <w:rsid w:val="00BB4BE8"/>
    <w:rsid w:val="00BB60CC"/>
    <w:rsid w:val="00BB6298"/>
    <w:rsid w:val="00BB65E1"/>
    <w:rsid w:val="00BB6A43"/>
    <w:rsid w:val="00BB6D33"/>
    <w:rsid w:val="00BB77F8"/>
    <w:rsid w:val="00BC0831"/>
    <w:rsid w:val="00BC0D6A"/>
    <w:rsid w:val="00BC1D4C"/>
    <w:rsid w:val="00BC3FD2"/>
    <w:rsid w:val="00BC46D4"/>
    <w:rsid w:val="00BC54DA"/>
    <w:rsid w:val="00BC577F"/>
    <w:rsid w:val="00BC5F1E"/>
    <w:rsid w:val="00BC64D2"/>
    <w:rsid w:val="00BC77D3"/>
    <w:rsid w:val="00BC7C03"/>
    <w:rsid w:val="00BD04E6"/>
    <w:rsid w:val="00BD054D"/>
    <w:rsid w:val="00BD3AA2"/>
    <w:rsid w:val="00BD404A"/>
    <w:rsid w:val="00BD6DF8"/>
    <w:rsid w:val="00BD7074"/>
    <w:rsid w:val="00BE0BF6"/>
    <w:rsid w:val="00BE2EBB"/>
    <w:rsid w:val="00BE40AB"/>
    <w:rsid w:val="00BE68A5"/>
    <w:rsid w:val="00BE6A4D"/>
    <w:rsid w:val="00BE6A8C"/>
    <w:rsid w:val="00BE6B83"/>
    <w:rsid w:val="00BF0466"/>
    <w:rsid w:val="00BF1AA5"/>
    <w:rsid w:val="00BF1E98"/>
    <w:rsid w:val="00BF29F7"/>
    <w:rsid w:val="00BF5044"/>
    <w:rsid w:val="00BF550C"/>
    <w:rsid w:val="00BF751F"/>
    <w:rsid w:val="00C024C0"/>
    <w:rsid w:val="00C029CD"/>
    <w:rsid w:val="00C10388"/>
    <w:rsid w:val="00C1128E"/>
    <w:rsid w:val="00C122F4"/>
    <w:rsid w:val="00C14684"/>
    <w:rsid w:val="00C14E10"/>
    <w:rsid w:val="00C162A4"/>
    <w:rsid w:val="00C16550"/>
    <w:rsid w:val="00C17698"/>
    <w:rsid w:val="00C2185B"/>
    <w:rsid w:val="00C218ED"/>
    <w:rsid w:val="00C21FB5"/>
    <w:rsid w:val="00C2251F"/>
    <w:rsid w:val="00C24DB5"/>
    <w:rsid w:val="00C24EE2"/>
    <w:rsid w:val="00C24FAD"/>
    <w:rsid w:val="00C2538B"/>
    <w:rsid w:val="00C253AE"/>
    <w:rsid w:val="00C2656D"/>
    <w:rsid w:val="00C266E9"/>
    <w:rsid w:val="00C32EEC"/>
    <w:rsid w:val="00C33219"/>
    <w:rsid w:val="00C33426"/>
    <w:rsid w:val="00C336D3"/>
    <w:rsid w:val="00C33F8C"/>
    <w:rsid w:val="00C34728"/>
    <w:rsid w:val="00C36163"/>
    <w:rsid w:val="00C366B5"/>
    <w:rsid w:val="00C37354"/>
    <w:rsid w:val="00C37887"/>
    <w:rsid w:val="00C405D7"/>
    <w:rsid w:val="00C42072"/>
    <w:rsid w:val="00C4275F"/>
    <w:rsid w:val="00C4299C"/>
    <w:rsid w:val="00C4471F"/>
    <w:rsid w:val="00C46568"/>
    <w:rsid w:val="00C47008"/>
    <w:rsid w:val="00C5269E"/>
    <w:rsid w:val="00C52D1D"/>
    <w:rsid w:val="00C53C89"/>
    <w:rsid w:val="00C555EE"/>
    <w:rsid w:val="00C564A6"/>
    <w:rsid w:val="00C570BE"/>
    <w:rsid w:val="00C57EE0"/>
    <w:rsid w:val="00C6138C"/>
    <w:rsid w:val="00C616BD"/>
    <w:rsid w:val="00C672AE"/>
    <w:rsid w:val="00C6799B"/>
    <w:rsid w:val="00C67EF4"/>
    <w:rsid w:val="00C72DD4"/>
    <w:rsid w:val="00C73A99"/>
    <w:rsid w:val="00C73FA1"/>
    <w:rsid w:val="00C76894"/>
    <w:rsid w:val="00C776C6"/>
    <w:rsid w:val="00C8192D"/>
    <w:rsid w:val="00C81AB1"/>
    <w:rsid w:val="00C84DB1"/>
    <w:rsid w:val="00C855E7"/>
    <w:rsid w:val="00C85BA9"/>
    <w:rsid w:val="00C85C82"/>
    <w:rsid w:val="00C90904"/>
    <w:rsid w:val="00C97989"/>
    <w:rsid w:val="00CA00E9"/>
    <w:rsid w:val="00CA0B44"/>
    <w:rsid w:val="00CA2454"/>
    <w:rsid w:val="00CA29C6"/>
    <w:rsid w:val="00CA4544"/>
    <w:rsid w:val="00CB002C"/>
    <w:rsid w:val="00CB062C"/>
    <w:rsid w:val="00CB0A2B"/>
    <w:rsid w:val="00CB0E39"/>
    <w:rsid w:val="00CB1842"/>
    <w:rsid w:val="00CB30D2"/>
    <w:rsid w:val="00CB30D6"/>
    <w:rsid w:val="00CB3241"/>
    <w:rsid w:val="00CB3BAA"/>
    <w:rsid w:val="00CB5CF7"/>
    <w:rsid w:val="00CB625C"/>
    <w:rsid w:val="00CB7391"/>
    <w:rsid w:val="00CC0A6B"/>
    <w:rsid w:val="00CC0FC7"/>
    <w:rsid w:val="00CC1B90"/>
    <w:rsid w:val="00CC22BE"/>
    <w:rsid w:val="00CC39AD"/>
    <w:rsid w:val="00CD0116"/>
    <w:rsid w:val="00CD0A03"/>
    <w:rsid w:val="00CD0DCE"/>
    <w:rsid w:val="00CD2377"/>
    <w:rsid w:val="00CD5CE1"/>
    <w:rsid w:val="00CD6418"/>
    <w:rsid w:val="00CD7349"/>
    <w:rsid w:val="00CD7377"/>
    <w:rsid w:val="00CE0799"/>
    <w:rsid w:val="00CE20D0"/>
    <w:rsid w:val="00CE22FD"/>
    <w:rsid w:val="00CE31CB"/>
    <w:rsid w:val="00CE39FC"/>
    <w:rsid w:val="00CE5E66"/>
    <w:rsid w:val="00CE5EC8"/>
    <w:rsid w:val="00CF06A2"/>
    <w:rsid w:val="00CF0DF4"/>
    <w:rsid w:val="00CF0EA4"/>
    <w:rsid w:val="00CF14BD"/>
    <w:rsid w:val="00CF2081"/>
    <w:rsid w:val="00CF3DAF"/>
    <w:rsid w:val="00CF3DBA"/>
    <w:rsid w:val="00CF6772"/>
    <w:rsid w:val="00D004E9"/>
    <w:rsid w:val="00D04E27"/>
    <w:rsid w:val="00D05154"/>
    <w:rsid w:val="00D054DB"/>
    <w:rsid w:val="00D067E0"/>
    <w:rsid w:val="00D074FE"/>
    <w:rsid w:val="00D07591"/>
    <w:rsid w:val="00D10A10"/>
    <w:rsid w:val="00D10DE6"/>
    <w:rsid w:val="00D11124"/>
    <w:rsid w:val="00D11372"/>
    <w:rsid w:val="00D11F73"/>
    <w:rsid w:val="00D12E42"/>
    <w:rsid w:val="00D13A4A"/>
    <w:rsid w:val="00D17A69"/>
    <w:rsid w:val="00D20D73"/>
    <w:rsid w:val="00D21F60"/>
    <w:rsid w:val="00D2341C"/>
    <w:rsid w:val="00D23F23"/>
    <w:rsid w:val="00D24370"/>
    <w:rsid w:val="00D27687"/>
    <w:rsid w:val="00D30F6A"/>
    <w:rsid w:val="00D31843"/>
    <w:rsid w:val="00D3189D"/>
    <w:rsid w:val="00D31F01"/>
    <w:rsid w:val="00D31F2D"/>
    <w:rsid w:val="00D324B0"/>
    <w:rsid w:val="00D328C8"/>
    <w:rsid w:val="00D34186"/>
    <w:rsid w:val="00D3651F"/>
    <w:rsid w:val="00D412A3"/>
    <w:rsid w:val="00D41383"/>
    <w:rsid w:val="00D433F4"/>
    <w:rsid w:val="00D44528"/>
    <w:rsid w:val="00D45850"/>
    <w:rsid w:val="00D45C1D"/>
    <w:rsid w:val="00D50909"/>
    <w:rsid w:val="00D5095A"/>
    <w:rsid w:val="00D50C0F"/>
    <w:rsid w:val="00D52687"/>
    <w:rsid w:val="00D5327A"/>
    <w:rsid w:val="00D532E0"/>
    <w:rsid w:val="00D53ECB"/>
    <w:rsid w:val="00D54D3D"/>
    <w:rsid w:val="00D5593A"/>
    <w:rsid w:val="00D5648F"/>
    <w:rsid w:val="00D62764"/>
    <w:rsid w:val="00D635ED"/>
    <w:rsid w:val="00D64B5E"/>
    <w:rsid w:val="00D6548C"/>
    <w:rsid w:val="00D66125"/>
    <w:rsid w:val="00D674F8"/>
    <w:rsid w:val="00D74374"/>
    <w:rsid w:val="00D74397"/>
    <w:rsid w:val="00D74A34"/>
    <w:rsid w:val="00D74A45"/>
    <w:rsid w:val="00D74DF9"/>
    <w:rsid w:val="00D80319"/>
    <w:rsid w:val="00D82589"/>
    <w:rsid w:val="00D8293C"/>
    <w:rsid w:val="00D829DA"/>
    <w:rsid w:val="00D83DB4"/>
    <w:rsid w:val="00D84E23"/>
    <w:rsid w:val="00D90B86"/>
    <w:rsid w:val="00D90F25"/>
    <w:rsid w:val="00D91169"/>
    <w:rsid w:val="00D91908"/>
    <w:rsid w:val="00D952D3"/>
    <w:rsid w:val="00D96ED1"/>
    <w:rsid w:val="00D97035"/>
    <w:rsid w:val="00DA05CA"/>
    <w:rsid w:val="00DA085D"/>
    <w:rsid w:val="00DA0CD7"/>
    <w:rsid w:val="00DA0DE0"/>
    <w:rsid w:val="00DA23EC"/>
    <w:rsid w:val="00DA35F3"/>
    <w:rsid w:val="00DA4037"/>
    <w:rsid w:val="00DA4C5B"/>
    <w:rsid w:val="00DA5F53"/>
    <w:rsid w:val="00DA6579"/>
    <w:rsid w:val="00DA790E"/>
    <w:rsid w:val="00DB08F7"/>
    <w:rsid w:val="00DB15FF"/>
    <w:rsid w:val="00DB2844"/>
    <w:rsid w:val="00DB389B"/>
    <w:rsid w:val="00DB38B9"/>
    <w:rsid w:val="00DB4117"/>
    <w:rsid w:val="00DB43C0"/>
    <w:rsid w:val="00DB5C02"/>
    <w:rsid w:val="00DB6A96"/>
    <w:rsid w:val="00DB713A"/>
    <w:rsid w:val="00DC05DC"/>
    <w:rsid w:val="00DC11B5"/>
    <w:rsid w:val="00DC2095"/>
    <w:rsid w:val="00DC20B6"/>
    <w:rsid w:val="00DC3E62"/>
    <w:rsid w:val="00DC4A57"/>
    <w:rsid w:val="00DC5399"/>
    <w:rsid w:val="00DC5903"/>
    <w:rsid w:val="00DC5B9C"/>
    <w:rsid w:val="00DC5BA9"/>
    <w:rsid w:val="00DC71C1"/>
    <w:rsid w:val="00DC7A18"/>
    <w:rsid w:val="00DC7F90"/>
    <w:rsid w:val="00DD01FA"/>
    <w:rsid w:val="00DD35E2"/>
    <w:rsid w:val="00DD406B"/>
    <w:rsid w:val="00DD4348"/>
    <w:rsid w:val="00DD513F"/>
    <w:rsid w:val="00DD6348"/>
    <w:rsid w:val="00DD647A"/>
    <w:rsid w:val="00DD667D"/>
    <w:rsid w:val="00DD7AE1"/>
    <w:rsid w:val="00DE01E8"/>
    <w:rsid w:val="00DE10D9"/>
    <w:rsid w:val="00DE1437"/>
    <w:rsid w:val="00DE1E54"/>
    <w:rsid w:val="00DE305C"/>
    <w:rsid w:val="00DE3202"/>
    <w:rsid w:val="00DE3C90"/>
    <w:rsid w:val="00DE756A"/>
    <w:rsid w:val="00DF0750"/>
    <w:rsid w:val="00DF1DAE"/>
    <w:rsid w:val="00DF34A7"/>
    <w:rsid w:val="00DF49EC"/>
    <w:rsid w:val="00DF4C3A"/>
    <w:rsid w:val="00DF50F7"/>
    <w:rsid w:val="00DF60CE"/>
    <w:rsid w:val="00DF64B3"/>
    <w:rsid w:val="00DF7B55"/>
    <w:rsid w:val="00E00062"/>
    <w:rsid w:val="00E01981"/>
    <w:rsid w:val="00E02C68"/>
    <w:rsid w:val="00E0325D"/>
    <w:rsid w:val="00E04B4A"/>
    <w:rsid w:val="00E06092"/>
    <w:rsid w:val="00E06696"/>
    <w:rsid w:val="00E0672E"/>
    <w:rsid w:val="00E06F23"/>
    <w:rsid w:val="00E07AD2"/>
    <w:rsid w:val="00E104CB"/>
    <w:rsid w:val="00E108CB"/>
    <w:rsid w:val="00E11A6B"/>
    <w:rsid w:val="00E12475"/>
    <w:rsid w:val="00E13289"/>
    <w:rsid w:val="00E13B21"/>
    <w:rsid w:val="00E1548D"/>
    <w:rsid w:val="00E162C0"/>
    <w:rsid w:val="00E1651D"/>
    <w:rsid w:val="00E16AE3"/>
    <w:rsid w:val="00E1743D"/>
    <w:rsid w:val="00E20435"/>
    <w:rsid w:val="00E206CE"/>
    <w:rsid w:val="00E22DD1"/>
    <w:rsid w:val="00E24574"/>
    <w:rsid w:val="00E2490E"/>
    <w:rsid w:val="00E24BFD"/>
    <w:rsid w:val="00E24EF1"/>
    <w:rsid w:val="00E26237"/>
    <w:rsid w:val="00E31B5F"/>
    <w:rsid w:val="00E31C85"/>
    <w:rsid w:val="00E3203C"/>
    <w:rsid w:val="00E3283E"/>
    <w:rsid w:val="00E32E84"/>
    <w:rsid w:val="00E33152"/>
    <w:rsid w:val="00E33BBD"/>
    <w:rsid w:val="00E34AA8"/>
    <w:rsid w:val="00E36130"/>
    <w:rsid w:val="00E37930"/>
    <w:rsid w:val="00E37C17"/>
    <w:rsid w:val="00E43E71"/>
    <w:rsid w:val="00E459D7"/>
    <w:rsid w:val="00E473E7"/>
    <w:rsid w:val="00E4776A"/>
    <w:rsid w:val="00E5087A"/>
    <w:rsid w:val="00E5107C"/>
    <w:rsid w:val="00E51C7F"/>
    <w:rsid w:val="00E51F91"/>
    <w:rsid w:val="00E54459"/>
    <w:rsid w:val="00E54D5F"/>
    <w:rsid w:val="00E5772D"/>
    <w:rsid w:val="00E57CF9"/>
    <w:rsid w:val="00E610A4"/>
    <w:rsid w:val="00E61B6D"/>
    <w:rsid w:val="00E63B9D"/>
    <w:rsid w:val="00E64A8F"/>
    <w:rsid w:val="00E6540D"/>
    <w:rsid w:val="00E65424"/>
    <w:rsid w:val="00E65A61"/>
    <w:rsid w:val="00E65C76"/>
    <w:rsid w:val="00E66B3B"/>
    <w:rsid w:val="00E708AC"/>
    <w:rsid w:val="00E72DA9"/>
    <w:rsid w:val="00E741FA"/>
    <w:rsid w:val="00E7460D"/>
    <w:rsid w:val="00E80BA8"/>
    <w:rsid w:val="00E820A4"/>
    <w:rsid w:val="00E82499"/>
    <w:rsid w:val="00E82BA0"/>
    <w:rsid w:val="00E83AD1"/>
    <w:rsid w:val="00E845DF"/>
    <w:rsid w:val="00E84BBB"/>
    <w:rsid w:val="00E854BA"/>
    <w:rsid w:val="00E86707"/>
    <w:rsid w:val="00E8671A"/>
    <w:rsid w:val="00E86DFC"/>
    <w:rsid w:val="00E87BB0"/>
    <w:rsid w:val="00E919DE"/>
    <w:rsid w:val="00E91A87"/>
    <w:rsid w:val="00E91F03"/>
    <w:rsid w:val="00E927C0"/>
    <w:rsid w:val="00E951EB"/>
    <w:rsid w:val="00E9553A"/>
    <w:rsid w:val="00E95B1A"/>
    <w:rsid w:val="00E96764"/>
    <w:rsid w:val="00E970B3"/>
    <w:rsid w:val="00E97192"/>
    <w:rsid w:val="00EA0F24"/>
    <w:rsid w:val="00EA2F99"/>
    <w:rsid w:val="00EA46FD"/>
    <w:rsid w:val="00EB2485"/>
    <w:rsid w:val="00EB405D"/>
    <w:rsid w:val="00EB6291"/>
    <w:rsid w:val="00EC0D8A"/>
    <w:rsid w:val="00EC1081"/>
    <w:rsid w:val="00EC149A"/>
    <w:rsid w:val="00EC358E"/>
    <w:rsid w:val="00EC5AA9"/>
    <w:rsid w:val="00EC7055"/>
    <w:rsid w:val="00EC7B5C"/>
    <w:rsid w:val="00ED176A"/>
    <w:rsid w:val="00ED2047"/>
    <w:rsid w:val="00ED234C"/>
    <w:rsid w:val="00ED32E0"/>
    <w:rsid w:val="00ED3DCD"/>
    <w:rsid w:val="00ED4BD5"/>
    <w:rsid w:val="00ED50F7"/>
    <w:rsid w:val="00ED57DA"/>
    <w:rsid w:val="00ED63C2"/>
    <w:rsid w:val="00EE2DB4"/>
    <w:rsid w:val="00EE3316"/>
    <w:rsid w:val="00EE3B1E"/>
    <w:rsid w:val="00EE3CEA"/>
    <w:rsid w:val="00EE4E27"/>
    <w:rsid w:val="00EE6302"/>
    <w:rsid w:val="00EE7F48"/>
    <w:rsid w:val="00EF03F7"/>
    <w:rsid w:val="00EF5E53"/>
    <w:rsid w:val="00EF6128"/>
    <w:rsid w:val="00EF72B9"/>
    <w:rsid w:val="00EF7EF1"/>
    <w:rsid w:val="00F02004"/>
    <w:rsid w:val="00F02300"/>
    <w:rsid w:val="00F02481"/>
    <w:rsid w:val="00F02519"/>
    <w:rsid w:val="00F03066"/>
    <w:rsid w:val="00F03AC6"/>
    <w:rsid w:val="00F04FB7"/>
    <w:rsid w:val="00F05D80"/>
    <w:rsid w:val="00F05E4E"/>
    <w:rsid w:val="00F06028"/>
    <w:rsid w:val="00F061CB"/>
    <w:rsid w:val="00F067B9"/>
    <w:rsid w:val="00F06EB8"/>
    <w:rsid w:val="00F076E0"/>
    <w:rsid w:val="00F07F66"/>
    <w:rsid w:val="00F100B0"/>
    <w:rsid w:val="00F13193"/>
    <w:rsid w:val="00F133D5"/>
    <w:rsid w:val="00F139E1"/>
    <w:rsid w:val="00F13F9F"/>
    <w:rsid w:val="00F1572D"/>
    <w:rsid w:val="00F15F34"/>
    <w:rsid w:val="00F17BDE"/>
    <w:rsid w:val="00F17D19"/>
    <w:rsid w:val="00F20395"/>
    <w:rsid w:val="00F2625A"/>
    <w:rsid w:val="00F26454"/>
    <w:rsid w:val="00F26628"/>
    <w:rsid w:val="00F2746A"/>
    <w:rsid w:val="00F27B03"/>
    <w:rsid w:val="00F30408"/>
    <w:rsid w:val="00F32693"/>
    <w:rsid w:val="00F32BAA"/>
    <w:rsid w:val="00F33E1E"/>
    <w:rsid w:val="00F34E73"/>
    <w:rsid w:val="00F35195"/>
    <w:rsid w:val="00F35F21"/>
    <w:rsid w:val="00F36D7B"/>
    <w:rsid w:val="00F3786E"/>
    <w:rsid w:val="00F406DF"/>
    <w:rsid w:val="00F44945"/>
    <w:rsid w:val="00F44D53"/>
    <w:rsid w:val="00F45D88"/>
    <w:rsid w:val="00F47C7B"/>
    <w:rsid w:val="00F50280"/>
    <w:rsid w:val="00F51F4A"/>
    <w:rsid w:val="00F531B7"/>
    <w:rsid w:val="00F54297"/>
    <w:rsid w:val="00F56F3B"/>
    <w:rsid w:val="00F5735E"/>
    <w:rsid w:val="00F6410F"/>
    <w:rsid w:val="00F66867"/>
    <w:rsid w:val="00F66AD0"/>
    <w:rsid w:val="00F67B8A"/>
    <w:rsid w:val="00F708EE"/>
    <w:rsid w:val="00F71BC0"/>
    <w:rsid w:val="00F73A27"/>
    <w:rsid w:val="00F740E1"/>
    <w:rsid w:val="00F74929"/>
    <w:rsid w:val="00F760C9"/>
    <w:rsid w:val="00F76735"/>
    <w:rsid w:val="00F81105"/>
    <w:rsid w:val="00F83C77"/>
    <w:rsid w:val="00F843EC"/>
    <w:rsid w:val="00F84B64"/>
    <w:rsid w:val="00F850C6"/>
    <w:rsid w:val="00F87278"/>
    <w:rsid w:val="00F90477"/>
    <w:rsid w:val="00F9074D"/>
    <w:rsid w:val="00F91F10"/>
    <w:rsid w:val="00F92FBD"/>
    <w:rsid w:val="00F93294"/>
    <w:rsid w:val="00F93FB2"/>
    <w:rsid w:val="00F94D05"/>
    <w:rsid w:val="00F95FE2"/>
    <w:rsid w:val="00FA0FFF"/>
    <w:rsid w:val="00FA152F"/>
    <w:rsid w:val="00FA20E7"/>
    <w:rsid w:val="00FA3009"/>
    <w:rsid w:val="00FA447F"/>
    <w:rsid w:val="00FA4539"/>
    <w:rsid w:val="00FA5265"/>
    <w:rsid w:val="00FA5690"/>
    <w:rsid w:val="00FA6533"/>
    <w:rsid w:val="00FA7C29"/>
    <w:rsid w:val="00FA7C90"/>
    <w:rsid w:val="00FB038B"/>
    <w:rsid w:val="00FB0412"/>
    <w:rsid w:val="00FB0A4B"/>
    <w:rsid w:val="00FB13BD"/>
    <w:rsid w:val="00FB307A"/>
    <w:rsid w:val="00FB52AD"/>
    <w:rsid w:val="00FB5D0D"/>
    <w:rsid w:val="00FB6131"/>
    <w:rsid w:val="00FB62FA"/>
    <w:rsid w:val="00FB6D0B"/>
    <w:rsid w:val="00FB7608"/>
    <w:rsid w:val="00FB77DA"/>
    <w:rsid w:val="00FB78E9"/>
    <w:rsid w:val="00FB7CCC"/>
    <w:rsid w:val="00FC04FE"/>
    <w:rsid w:val="00FC092D"/>
    <w:rsid w:val="00FC4418"/>
    <w:rsid w:val="00FC4453"/>
    <w:rsid w:val="00FC5154"/>
    <w:rsid w:val="00FC52A2"/>
    <w:rsid w:val="00FC6152"/>
    <w:rsid w:val="00FC61E7"/>
    <w:rsid w:val="00FC7091"/>
    <w:rsid w:val="00FC79CB"/>
    <w:rsid w:val="00FD111D"/>
    <w:rsid w:val="00FD2F7F"/>
    <w:rsid w:val="00FD33D4"/>
    <w:rsid w:val="00FD4707"/>
    <w:rsid w:val="00FD53B5"/>
    <w:rsid w:val="00FD58C8"/>
    <w:rsid w:val="00FD641C"/>
    <w:rsid w:val="00FD6542"/>
    <w:rsid w:val="00FD7304"/>
    <w:rsid w:val="00FD7ED4"/>
    <w:rsid w:val="00FE2763"/>
    <w:rsid w:val="00FE3EDD"/>
    <w:rsid w:val="00FE4612"/>
    <w:rsid w:val="00FE4806"/>
    <w:rsid w:val="00FE48D6"/>
    <w:rsid w:val="00FE4C86"/>
    <w:rsid w:val="00FE5140"/>
    <w:rsid w:val="00FE749B"/>
    <w:rsid w:val="00FF2B84"/>
    <w:rsid w:val="00FF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1696B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E4806"/>
    <w:rPr>
      <w:rFonts w:eastAsia="Times New Roman"/>
      <w:sz w:val="24"/>
      <w:szCs w:val="24"/>
      <w:lang w:val="fr-FR" w:eastAsia="en-US"/>
    </w:rPr>
  </w:style>
  <w:style w:type="paragraph" w:styleId="Heading1">
    <w:name w:val="heading 1"/>
    <w:basedOn w:val="Normal"/>
    <w:next w:val="Normal"/>
    <w:qFormat/>
    <w:rsid w:val="00716D41"/>
    <w:pPr>
      <w:keepNext/>
      <w:numPr>
        <w:numId w:val="18"/>
      </w:numPr>
      <w:outlineLvl w:val="0"/>
    </w:pPr>
    <w:rPr>
      <w:b/>
      <w:sz w:val="40"/>
      <w:szCs w:val="32"/>
    </w:rPr>
  </w:style>
  <w:style w:type="paragraph" w:styleId="Heading2">
    <w:name w:val="heading 2"/>
    <w:basedOn w:val="Normal"/>
    <w:next w:val="Normal"/>
    <w:qFormat/>
    <w:rsid w:val="00716D41"/>
    <w:pPr>
      <w:keepNext/>
      <w:spacing w:before="100" w:beforeAutospacing="1" w:after="100" w:afterAutospacing="1"/>
      <w:outlineLvl w:val="1"/>
    </w:pPr>
    <w:rPr>
      <w:b/>
      <w:sz w:val="32"/>
    </w:rPr>
  </w:style>
  <w:style w:type="paragraph" w:styleId="Heading3">
    <w:name w:val="heading 3"/>
    <w:basedOn w:val="Heading2"/>
    <w:next w:val="Normal"/>
    <w:qFormat/>
    <w:rsid w:val="00716D41"/>
    <w:pPr>
      <w:outlineLvl w:val="2"/>
    </w:pPr>
    <w:rPr>
      <w:sz w:val="30"/>
    </w:rPr>
  </w:style>
  <w:style w:type="paragraph" w:styleId="Heading4">
    <w:name w:val="heading 4"/>
    <w:basedOn w:val="Heading2"/>
    <w:next w:val="Normal"/>
    <w:qFormat/>
    <w:rsid w:val="00716D41"/>
    <w:pPr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67EC"/>
    <w:pPr>
      <w:pBdr>
        <w:bottom w:val="single" w:sz="4" w:space="1" w:color="auto"/>
      </w:pBdr>
      <w:tabs>
        <w:tab w:val="center" w:pos="4802"/>
        <w:tab w:val="right" w:pos="9582"/>
      </w:tabs>
    </w:pPr>
    <w:rPr>
      <w:i/>
      <w:iCs/>
      <w:sz w:val="18"/>
    </w:rPr>
  </w:style>
  <w:style w:type="paragraph" w:styleId="Footer">
    <w:name w:val="footer"/>
    <w:basedOn w:val="Normal"/>
    <w:rsid w:val="000C67EC"/>
    <w:pPr>
      <w:pBdr>
        <w:top w:val="single" w:sz="4" w:space="1" w:color="auto"/>
      </w:pBdr>
      <w:tabs>
        <w:tab w:val="center" w:pos="4802"/>
        <w:tab w:val="right" w:pos="9582"/>
      </w:tabs>
    </w:pPr>
    <w:rPr>
      <w:snapToGrid w:val="0"/>
      <w:sz w:val="18"/>
      <w:lang w:val="en-US"/>
    </w:rPr>
  </w:style>
  <w:style w:type="paragraph" w:customStyle="1" w:styleId="Steps">
    <w:name w:val="Steps"/>
    <w:basedOn w:val="Normal"/>
    <w:rsid w:val="00716D41"/>
    <w:pPr>
      <w:spacing w:before="120"/>
    </w:pPr>
  </w:style>
  <w:style w:type="paragraph" w:customStyle="1" w:styleId="Code">
    <w:name w:val="Code"/>
    <w:basedOn w:val="Normal"/>
    <w:next w:val="Normal"/>
    <w:link w:val="CodeChar"/>
    <w:rsid w:val="00D90B86"/>
    <w:rPr>
      <w:rFonts w:ascii="Courier New" w:hAnsi="Courier New"/>
      <w:noProof/>
    </w:rPr>
  </w:style>
  <w:style w:type="paragraph" w:styleId="ListBullet">
    <w:name w:val="List Bullet"/>
    <w:basedOn w:val="Normal"/>
    <w:rsid w:val="00716D41"/>
    <w:pPr>
      <w:numPr>
        <w:numId w:val="1"/>
      </w:numPr>
      <w:spacing w:before="120"/>
    </w:pPr>
  </w:style>
  <w:style w:type="paragraph" w:customStyle="1" w:styleId="Comment">
    <w:name w:val="Comment"/>
    <w:basedOn w:val="Normal"/>
    <w:next w:val="Normal"/>
    <w:link w:val="CommentChar"/>
    <w:rsid w:val="0072702F"/>
    <w:pPr>
      <w:pBdr>
        <w:top w:val="single" w:sz="4" w:space="5" w:color="auto"/>
        <w:bottom w:val="single" w:sz="4" w:space="3" w:color="auto"/>
      </w:pBdr>
      <w:spacing w:before="80"/>
    </w:pPr>
    <w:rPr>
      <w:vanish/>
      <w:color w:val="FF6600"/>
    </w:rPr>
  </w:style>
  <w:style w:type="character" w:customStyle="1" w:styleId="CodeChar1">
    <w:name w:val="Code Char1"/>
    <w:rsid w:val="00716D41"/>
    <w:rPr>
      <w:rFonts w:ascii="Courier New" w:hAnsi="Courier New" w:cs="Times New Roman"/>
      <w:noProof/>
      <w:lang w:val="en-US" w:eastAsia="en-US" w:bidi="ar-SA"/>
    </w:rPr>
  </w:style>
  <w:style w:type="paragraph" w:customStyle="1" w:styleId="Normaloffset">
    <w:name w:val="Normal offset"/>
    <w:basedOn w:val="Normal"/>
    <w:link w:val="NormaloffsetChar"/>
    <w:rsid w:val="00716D41"/>
    <w:pPr>
      <w:ind w:left="2160"/>
    </w:pPr>
  </w:style>
  <w:style w:type="paragraph" w:customStyle="1" w:styleId="Condition">
    <w:name w:val="Condition"/>
    <w:basedOn w:val="Normal"/>
    <w:next w:val="Normal"/>
    <w:link w:val="ConditionChar"/>
    <w:rsid w:val="0072702F"/>
    <w:rPr>
      <w:b/>
      <w:vanish/>
      <w:color w:val="FF0000"/>
    </w:rPr>
  </w:style>
  <w:style w:type="character" w:customStyle="1" w:styleId="ConditionChar">
    <w:name w:val="Condition Char"/>
    <w:link w:val="Condition"/>
    <w:rsid w:val="0072702F"/>
    <w:rPr>
      <w:rFonts w:ascii="Arial" w:eastAsia="MS Mincho" w:hAnsi="Arial"/>
      <w:b/>
      <w:vanish/>
      <w:color w:val="FF0000"/>
      <w:sz w:val="22"/>
      <w:szCs w:val="24"/>
      <w:lang w:val="en-US" w:eastAsia="ja-JP" w:bidi="ar-SA"/>
    </w:rPr>
  </w:style>
  <w:style w:type="character" w:customStyle="1" w:styleId="NormaloffsetChar">
    <w:name w:val="Normal offset Char"/>
    <w:link w:val="Normaloffset"/>
    <w:rsid w:val="00716D41"/>
    <w:rPr>
      <w:rFonts w:ascii="Arial" w:eastAsia="MS Mincho" w:hAnsi="Arial"/>
      <w:sz w:val="24"/>
      <w:szCs w:val="24"/>
      <w:lang w:val="en-US" w:eastAsia="ja-JP" w:bidi="ar-SA"/>
    </w:rPr>
  </w:style>
  <w:style w:type="paragraph" w:styleId="ListBullet2">
    <w:name w:val="List Bullet 2"/>
    <w:basedOn w:val="Normal"/>
    <w:rsid w:val="00716D41"/>
    <w:pPr>
      <w:numPr>
        <w:numId w:val="2"/>
      </w:numPr>
    </w:pPr>
  </w:style>
  <w:style w:type="paragraph" w:styleId="ListBullet3">
    <w:name w:val="List Bullet 3"/>
    <w:basedOn w:val="Normal"/>
    <w:rsid w:val="00716D41"/>
    <w:pPr>
      <w:numPr>
        <w:numId w:val="3"/>
      </w:numPr>
    </w:pPr>
  </w:style>
  <w:style w:type="paragraph" w:styleId="ListBullet4">
    <w:name w:val="List Bullet 4"/>
    <w:basedOn w:val="Normal"/>
    <w:rsid w:val="00716D41"/>
    <w:pPr>
      <w:numPr>
        <w:numId w:val="4"/>
      </w:numPr>
    </w:pPr>
  </w:style>
  <w:style w:type="paragraph" w:styleId="ListBullet5">
    <w:name w:val="List Bullet 5"/>
    <w:basedOn w:val="Normal"/>
    <w:rsid w:val="00716D41"/>
    <w:pPr>
      <w:numPr>
        <w:numId w:val="5"/>
      </w:numPr>
    </w:pPr>
  </w:style>
  <w:style w:type="paragraph" w:styleId="ListNumber">
    <w:name w:val="List Number"/>
    <w:basedOn w:val="Normal"/>
    <w:rsid w:val="00716D41"/>
    <w:pPr>
      <w:numPr>
        <w:numId w:val="6"/>
      </w:numPr>
      <w:tabs>
        <w:tab w:val="clear" w:pos="360"/>
        <w:tab w:val="num" w:pos="4680"/>
      </w:tabs>
    </w:pPr>
  </w:style>
  <w:style w:type="paragraph" w:styleId="ListNumber2">
    <w:name w:val="List Number 2"/>
    <w:basedOn w:val="Normal"/>
    <w:rsid w:val="00716D41"/>
    <w:pPr>
      <w:numPr>
        <w:numId w:val="7"/>
      </w:numPr>
      <w:tabs>
        <w:tab w:val="num" w:pos="2520"/>
      </w:tabs>
    </w:pPr>
  </w:style>
  <w:style w:type="paragraph" w:customStyle="1" w:styleId="Heading2newpage">
    <w:name w:val="Heading 2 (new page)"/>
    <w:basedOn w:val="Heading2"/>
    <w:next w:val="Normal"/>
    <w:rsid w:val="00716D41"/>
    <w:pPr>
      <w:pageBreakBefore/>
    </w:pPr>
    <w:rPr>
      <w:szCs w:val="28"/>
    </w:rPr>
  </w:style>
  <w:style w:type="paragraph" w:styleId="ListContinue3">
    <w:name w:val="List Continue 3"/>
    <w:basedOn w:val="Normal"/>
    <w:rsid w:val="00A65A74"/>
    <w:pPr>
      <w:ind w:left="924"/>
    </w:pPr>
  </w:style>
  <w:style w:type="paragraph" w:styleId="ListContinue4">
    <w:name w:val="List Continue 4"/>
    <w:basedOn w:val="Normal"/>
    <w:rsid w:val="00A65A74"/>
    <w:pPr>
      <w:ind w:left="1208"/>
    </w:pPr>
  </w:style>
  <w:style w:type="paragraph" w:styleId="ListContinue">
    <w:name w:val="List Continue"/>
    <w:basedOn w:val="Normal"/>
    <w:rsid w:val="00716D41"/>
    <w:pPr>
      <w:ind w:left="360"/>
    </w:pPr>
  </w:style>
  <w:style w:type="paragraph" w:styleId="ListContinue2">
    <w:name w:val="List Continue 2"/>
    <w:basedOn w:val="Normal"/>
    <w:rsid w:val="00A65A74"/>
    <w:pPr>
      <w:ind w:left="641"/>
    </w:pPr>
  </w:style>
  <w:style w:type="paragraph" w:styleId="ListContinue5">
    <w:name w:val="List Continue 5"/>
    <w:basedOn w:val="Normal"/>
    <w:rsid w:val="00D90B86"/>
    <w:pPr>
      <w:ind w:left="1491"/>
    </w:pPr>
  </w:style>
  <w:style w:type="character" w:customStyle="1" w:styleId="CodeChar">
    <w:name w:val="Code Char"/>
    <w:link w:val="Code"/>
    <w:rsid w:val="00D90B86"/>
    <w:rPr>
      <w:rFonts w:ascii="Courier New" w:eastAsia="MS Mincho" w:hAnsi="Courier New"/>
      <w:noProof/>
      <w:sz w:val="24"/>
      <w:szCs w:val="24"/>
      <w:lang w:val="en-US" w:eastAsia="ja-JP" w:bidi="ar-SA"/>
    </w:rPr>
  </w:style>
  <w:style w:type="paragraph" w:customStyle="1" w:styleId="HeadingPartorSection">
    <w:name w:val="Heading Part or Section"/>
    <w:basedOn w:val="Heading2newpage"/>
    <w:next w:val="Normal"/>
    <w:rsid w:val="00454913"/>
    <w:pPr>
      <w:numPr>
        <w:ilvl w:val="1"/>
        <w:numId w:val="25"/>
      </w:numPr>
    </w:pPr>
  </w:style>
  <w:style w:type="paragraph" w:customStyle="1" w:styleId="IconInformation">
    <w:name w:val="Icon Information"/>
    <w:basedOn w:val="IconHint"/>
    <w:next w:val="Normal"/>
    <w:rsid w:val="00716D41"/>
    <w:pPr>
      <w:numPr>
        <w:numId w:val="10"/>
      </w:numPr>
      <w:tabs>
        <w:tab w:val="num" w:pos="360"/>
        <w:tab w:val="num" w:pos="936"/>
      </w:tabs>
      <w:ind w:left="936" w:hanging="936"/>
    </w:pPr>
  </w:style>
  <w:style w:type="paragraph" w:customStyle="1" w:styleId="IconWarning">
    <w:name w:val="Icon Warning"/>
    <w:basedOn w:val="IconHint"/>
    <w:next w:val="Normal"/>
    <w:rsid w:val="00716D41"/>
    <w:pPr>
      <w:numPr>
        <w:numId w:val="11"/>
      </w:numPr>
      <w:tabs>
        <w:tab w:val="num" w:pos="360"/>
      </w:tabs>
    </w:pPr>
  </w:style>
  <w:style w:type="paragraph" w:customStyle="1" w:styleId="IconNote">
    <w:name w:val="Icon Note"/>
    <w:basedOn w:val="IconHint"/>
    <w:next w:val="Normal"/>
    <w:link w:val="IconNoteChar"/>
    <w:rsid w:val="0072702F"/>
    <w:pPr>
      <w:numPr>
        <w:numId w:val="16"/>
      </w:numPr>
    </w:pPr>
  </w:style>
  <w:style w:type="paragraph" w:customStyle="1" w:styleId="IconLinux">
    <w:name w:val="Icon Linux"/>
    <w:basedOn w:val="IconHint"/>
    <w:next w:val="Normal"/>
    <w:rsid w:val="00716D41"/>
    <w:pPr>
      <w:numPr>
        <w:numId w:val="14"/>
      </w:numPr>
      <w:tabs>
        <w:tab w:val="num" w:pos="360"/>
      </w:tabs>
    </w:pPr>
  </w:style>
  <w:style w:type="paragraph" w:customStyle="1" w:styleId="IconWindows">
    <w:name w:val="Icon Windows"/>
    <w:basedOn w:val="IconHint"/>
    <w:next w:val="Normal"/>
    <w:rsid w:val="00716D41"/>
    <w:pPr>
      <w:numPr>
        <w:numId w:val="8"/>
      </w:numPr>
      <w:tabs>
        <w:tab w:val="num" w:pos="360"/>
      </w:tabs>
    </w:pPr>
  </w:style>
  <w:style w:type="paragraph" w:customStyle="1" w:styleId="IconHint">
    <w:name w:val="Icon Hint"/>
    <w:basedOn w:val="Normal"/>
    <w:next w:val="Normal"/>
    <w:link w:val="IconHintChar"/>
    <w:rsid w:val="00B74955"/>
    <w:pPr>
      <w:numPr>
        <w:numId w:val="24"/>
      </w:numPr>
      <w:pBdr>
        <w:top w:val="threeDEngrave" w:sz="12" w:space="3" w:color="auto"/>
      </w:pBdr>
    </w:pPr>
  </w:style>
  <w:style w:type="paragraph" w:customStyle="1" w:styleId="IconQuestion">
    <w:name w:val="Icon Question"/>
    <w:basedOn w:val="IconHint"/>
    <w:next w:val="Normal"/>
    <w:rsid w:val="00716D41"/>
    <w:pPr>
      <w:numPr>
        <w:numId w:val="13"/>
      </w:numPr>
      <w:tabs>
        <w:tab w:val="num" w:pos="360"/>
      </w:tabs>
      <w:ind w:left="360" w:hanging="360"/>
    </w:pPr>
  </w:style>
  <w:style w:type="paragraph" w:customStyle="1" w:styleId="IconUNIX">
    <w:name w:val="Icon UNIX"/>
    <w:basedOn w:val="IconHint"/>
    <w:next w:val="Normal"/>
    <w:rsid w:val="00716D41"/>
    <w:pPr>
      <w:numPr>
        <w:numId w:val="12"/>
      </w:numPr>
      <w:tabs>
        <w:tab w:val="num" w:pos="360"/>
      </w:tabs>
    </w:pPr>
  </w:style>
  <w:style w:type="character" w:customStyle="1" w:styleId="CommentChar">
    <w:name w:val="Comment Char"/>
    <w:link w:val="Comment"/>
    <w:rsid w:val="0072702F"/>
    <w:rPr>
      <w:rFonts w:ascii="Arial" w:eastAsia="MS Mincho" w:hAnsi="Arial"/>
      <w:vanish/>
      <w:color w:val="FF6600"/>
      <w:sz w:val="22"/>
      <w:szCs w:val="24"/>
      <w:lang w:val="en-US" w:eastAsia="ja-JP" w:bidi="ar-SA"/>
    </w:rPr>
  </w:style>
  <w:style w:type="character" w:customStyle="1" w:styleId="IconNoteChar">
    <w:name w:val="Icon Note Char"/>
    <w:link w:val="IconNote"/>
    <w:rsid w:val="0072702F"/>
    <w:rPr>
      <w:rFonts w:eastAsia="Times New Roman"/>
      <w:sz w:val="24"/>
      <w:szCs w:val="24"/>
      <w:lang w:val="fr-FR" w:eastAsia="en-US"/>
    </w:rPr>
  </w:style>
  <w:style w:type="character" w:customStyle="1" w:styleId="IconHintChar">
    <w:name w:val="Icon Hint Char"/>
    <w:basedOn w:val="IconNoteChar"/>
    <w:link w:val="IconHint"/>
    <w:rsid w:val="00B74955"/>
    <w:rPr>
      <w:rFonts w:eastAsia="Times New Roman"/>
      <w:sz w:val="24"/>
      <w:szCs w:val="24"/>
      <w:lang w:val="fr-FR" w:eastAsia="en-US"/>
    </w:rPr>
  </w:style>
  <w:style w:type="paragraph" w:customStyle="1" w:styleId="IconEnd">
    <w:name w:val="Icon End"/>
    <w:basedOn w:val="Normal"/>
    <w:next w:val="Normal"/>
    <w:rsid w:val="0040099C"/>
    <w:pPr>
      <w:pBdr>
        <w:bottom w:val="threeDEmboss" w:sz="12" w:space="1" w:color="auto"/>
      </w:pBdr>
    </w:pPr>
    <w:rPr>
      <w:sz w:val="6"/>
    </w:rPr>
  </w:style>
  <w:style w:type="paragraph" w:customStyle="1" w:styleId="IconImportant">
    <w:name w:val="Icon Important"/>
    <w:basedOn w:val="IconHint"/>
    <w:next w:val="Normal"/>
    <w:rsid w:val="00716D41"/>
    <w:pPr>
      <w:numPr>
        <w:numId w:val="15"/>
      </w:numPr>
      <w:tabs>
        <w:tab w:val="num" w:pos="360"/>
      </w:tabs>
    </w:pPr>
  </w:style>
  <w:style w:type="paragraph" w:customStyle="1" w:styleId="HeadingSubsection">
    <w:name w:val="Heading Subsection"/>
    <w:basedOn w:val="Heading2"/>
    <w:next w:val="Normal"/>
    <w:rsid w:val="00454913"/>
    <w:pPr>
      <w:numPr>
        <w:ilvl w:val="2"/>
        <w:numId w:val="25"/>
      </w:numPr>
      <w:outlineLvl w:val="2"/>
    </w:pPr>
    <w:rPr>
      <w:i/>
      <w:sz w:val="28"/>
    </w:rPr>
  </w:style>
  <w:style w:type="paragraph" w:customStyle="1" w:styleId="IconBegin">
    <w:name w:val="Icon Begin"/>
    <w:basedOn w:val="IconHint"/>
    <w:next w:val="Normal"/>
    <w:rsid w:val="00DC5B9C"/>
    <w:pPr>
      <w:numPr>
        <w:numId w:val="0"/>
      </w:numPr>
    </w:pPr>
  </w:style>
  <w:style w:type="paragraph" w:customStyle="1" w:styleId="IconExample">
    <w:name w:val="Icon Example"/>
    <w:basedOn w:val="IconHint"/>
    <w:next w:val="Normal"/>
    <w:rsid w:val="008D161B"/>
    <w:pPr>
      <w:numPr>
        <w:numId w:val="9"/>
      </w:numPr>
    </w:pPr>
  </w:style>
  <w:style w:type="paragraph" w:customStyle="1" w:styleId="IconStop">
    <w:name w:val="Icon Stop"/>
    <w:basedOn w:val="IconHint"/>
    <w:next w:val="Normal"/>
    <w:rsid w:val="008D161B"/>
    <w:pPr>
      <w:numPr>
        <w:numId w:val="19"/>
      </w:numPr>
    </w:pPr>
  </w:style>
  <w:style w:type="paragraph" w:customStyle="1" w:styleId="IconSyntax">
    <w:name w:val="Icon Syntax"/>
    <w:basedOn w:val="IconHint"/>
    <w:next w:val="Normal"/>
    <w:rsid w:val="00C76894"/>
    <w:pPr>
      <w:numPr>
        <w:numId w:val="20"/>
      </w:numPr>
    </w:pPr>
  </w:style>
  <w:style w:type="paragraph" w:customStyle="1" w:styleId="IconRequirements">
    <w:name w:val="Icon Requirements"/>
    <w:basedOn w:val="IconHint"/>
    <w:next w:val="Normal"/>
    <w:rsid w:val="00C570BE"/>
    <w:pPr>
      <w:numPr>
        <w:numId w:val="21"/>
      </w:numPr>
    </w:pPr>
  </w:style>
  <w:style w:type="paragraph" w:customStyle="1" w:styleId="IconOptional">
    <w:name w:val="Icon Optional"/>
    <w:basedOn w:val="IconHint"/>
    <w:next w:val="Normal"/>
    <w:rsid w:val="00B74955"/>
    <w:pPr>
      <w:numPr>
        <w:numId w:val="22"/>
      </w:numPr>
    </w:pPr>
  </w:style>
  <w:style w:type="paragraph" w:customStyle="1" w:styleId="IconTroubleshoot">
    <w:name w:val="Icon Troubleshoot"/>
    <w:basedOn w:val="IconHint"/>
    <w:next w:val="Normal"/>
    <w:rsid w:val="00B74955"/>
    <w:pPr>
      <w:numPr>
        <w:numId w:val="23"/>
      </w:numPr>
    </w:pPr>
  </w:style>
  <w:style w:type="paragraph" w:customStyle="1" w:styleId="HeadingSub-part">
    <w:name w:val="Heading Sub-part"/>
    <w:basedOn w:val="HeadingSubsection"/>
    <w:next w:val="Normal"/>
    <w:rsid w:val="00454913"/>
    <w:pPr>
      <w:numPr>
        <w:numId w:val="17"/>
      </w:numPr>
    </w:pPr>
  </w:style>
  <w:style w:type="character" w:styleId="Hyperlink">
    <w:name w:val="Hyperlink"/>
    <w:uiPriority w:val="99"/>
    <w:rsid w:val="005B1EFB"/>
    <w:rPr>
      <w:color w:val="0563C1"/>
      <w:u w:val="single"/>
    </w:rPr>
  </w:style>
  <w:style w:type="table" w:styleId="TableGrid">
    <w:name w:val="Table Grid"/>
    <w:basedOn w:val="TableNormal"/>
    <w:rsid w:val="00434A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loudhost">
    <w:name w:val="cloudhost"/>
    <w:basedOn w:val="Normal"/>
    <w:rsid w:val="00A26DE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A85095"/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ED3DC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ED3DC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D3DC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ED3DC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ED3DC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ED3DC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ED3DC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ED3DC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ED3DC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CommentReference">
    <w:name w:val="annotation reference"/>
    <w:rsid w:val="00321BF9"/>
    <w:rPr>
      <w:sz w:val="18"/>
      <w:szCs w:val="18"/>
    </w:rPr>
  </w:style>
  <w:style w:type="paragraph" w:styleId="CommentText">
    <w:name w:val="annotation text"/>
    <w:basedOn w:val="Normal"/>
    <w:link w:val="CommentTextChar"/>
    <w:rsid w:val="00321BF9"/>
  </w:style>
  <w:style w:type="character" w:customStyle="1" w:styleId="CommentTextChar">
    <w:name w:val="Comment Text Char"/>
    <w:link w:val="CommentText"/>
    <w:rsid w:val="00321BF9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321BF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321BF9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321BF9"/>
    <w:rPr>
      <w:sz w:val="18"/>
      <w:szCs w:val="18"/>
    </w:rPr>
  </w:style>
  <w:style w:type="character" w:customStyle="1" w:styleId="BalloonTextChar">
    <w:name w:val="Balloon Text Char"/>
    <w:link w:val="BalloonText"/>
    <w:rsid w:val="00321BF9"/>
    <w:rPr>
      <w:sz w:val="18"/>
      <w:szCs w:val="18"/>
    </w:rPr>
  </w:style>
  <w:style w:type="character" w:styleId="FollowedHyperlink">
    <w:name w:val="FollowedHyperlink"/>
    <w:rsid w:val="00BB0354"/>
    <w:rPr>
      <w:color w:val="954F72"/>
      <w:u w:val="single"/>
    </w:rPr>
  </w:style>
  <w:style w:type="paragraph" w:styleId="NormalWeb">
    <w:name w:val="Normal (Web)"/>
    <w:basedOn w:val="Normal"/>
    <w:uiPriority w:val="99"/>
    <w:unhideWhenUsed/>
    <w:rsid w:val="00CD2377"/>
    <w:pPr>
      <w:spacing w:before="100" w:beforeAutospacing="1" w:after="100" w:afterAutospacing="1"/>
    </w:pPr>
    <w:rPr>
      <w:rFonts w:eastAsiaTheme="minorEastAsia"/>
    </w:rPr>
  </w:style>
  <w:style w:type="character" w:styleId="Strong">
    <w:name w:val="Strong"/>
    <w:uiPriority w:val="22"/>
    <w:qFormat/>
    <w:rsid w:val="00777C2E"/>
    <w:rPr>
      <w:b/>
      <w:bCs/>
    </w:rPr>
  </w:style>
  <w:style w:type="character" w:customStyle="1" w:styleId="debug-message-object-value">
    <w:name w:val="debug-message-object-value"/>
    <w:basedOn w:val="DefaultParagraphFont"/>
    <w:rsid w:val="006D5350"/>
  </w:style>
  <w:style w:type="character" w:customStyle="1" w:styleId="debug-message-object-header">
    <w:name w:val="debug-message-object-header"/>
    <w:basedOn w:val="DefaultParagraphFont"/>
    <w:rsid w:val="006D5350"/>
  </w:style>
  <w:style w:type="character" w:customStyle="1" w:styleId="debug-message-object-key">
    <w:name w:val="debug-message-object-key"/>
    <w:basedOn w:val="DefaultParagraphFont"/>
    <w:rsid w:val="006D5350"/>
  </w:style>
  <w:style w:type="character" w:styleId="UnresolvedMention">
    <w:name w:val="Unresolved Mention"/>
    <w:basedOn w:val="DefaultParagraphFont"/>
    <w:rsid w:val="00AC7B8C"/>
    <w:rPr>
      <w:color w:val="808080"/>
      <w:shd w:val="clear" w:color="auto" w:fill="E6E6E6"/>
    </w:rPr>
  </w:style>
  <w:style w:type="paragraph" w:customStyle="1" w:styleId="image">
    <w:name w:val="image"/>
    <w:basedOn w:val="Steps"/>
    <w:qFormat/>
    <w:rsid w:val="00100C05"/>
    <w:pPr>
      <w:spacing w:before="480" w:after="480"/>
      <w:jc w:val="center"/>
    </w:pPr>
    <w:rPr>
      <w:noProof/>
      <w:color w:val="000000" w:themeColor="text1"/>
    </w:rPr>
  </w:style>
  <w:style w:type="paragraph" w:styleId="ListParagraph">
    <w:name w:val="List Paragraph"/>
    <w:basedOn w:val="Normal"/>
    <w:uiPriority w:val="34"/>
    <w:qFormat/>
    <w:rsid w:val="00FB0A4B"/>
    <w:pPr>
      <w:ind w:left="720"/>
      <w:contextualSpacing/>
    </w:pPr>
  </w:style>
  <w:style w:type="numbering" w:customStyle="1" w:styleId="Outline">
    <w:name w:val="Outline"/>
    <w:basedOn w:val="NoList"/>
    <w:rsid w:val="008F1870"/>
    <w:pPr>
      <w:numPr>
        <w:numId w:val="49"/>
      </w:numPr>
    </w:pPr>
  </w:style>
  <w:style w:type="paragraph" w:customStyle="1" w:styleId="Standard">
    <w:name w:val="Standard"/>
    <w:rsid w:val="008F1870"/>
    <w:pPr>
      <w:suppressAutoHyphens/>
      <w:autoSpaceDN w:val="0"/>
      <w:textAlignment w:val="baseline"/>
    </w:pPr>
    <w:rPr>
      <w:rFonts w:eastAsia="Times New Roman"/>
      <w:kern w:val="3"/>
      <w:sz w:val="24"/>
      <w:szCs w:val="24"/>
      <w:lang w:val="fr-FR" w:eastAsia="en-US"/>
    </w:rPr>
  </w:style>
  <w:style w:type="numbering" w:customStyle="1" w:styleId="WWNum15">
    <w:name w:val="WWNum15"/>
    <w:basedOn w:val="NoList"/>
    <w:rsid w:val="008F1870"/>
    <w:pPr>
      <w:numPr>
        <w:numId w:val="5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344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9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00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068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354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448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575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0194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5746">
          <w:marLeft w:val="86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2699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5054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4396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3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33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9618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490">
          <w:marLeft w:val="648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181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6067">
          <w:marLeft w:val="994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07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289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0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8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2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24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52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02925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742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599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2497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8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9322">
          <w:marLeft w:val="93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3818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622">
          <w:marLeft w:val="850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5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6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5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www.dexterindustries.com/GrovePi/get-started-with-the-grovepi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5.png"/><Relationship Id="rId11" Type="http://schemas.openxmlformats.org/officeDocument/2006/relationships/hyperlink" Target="https://console.bluemix.net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footnotes" Target="footnotes.xml"/><Relationship Id="rId90" Type="http://schemas.openxmlformats.org/officeDocument/2006/relationships/image" Target="media/image76.emf"/><Relationship Id="rId95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2.png"/><Relationship Id="rId62" Type="http://schemas.openxmlformats.org/officeDocument/2006/relationships/image" Target="media/image50.tiff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emf"/><Relationship Id="rId9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raspberry314-pot.eu-de.mybluemix.net/hom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ibmcloud-watson-day.mybluemix.net/" TargetMode="External"/><Relationship Id="rId31" Type="http://schemas.openxmlformats.org/officeDocument/2006/relationships/image" Target="media/image20.tiff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://ibmcloud-watson-day.mybluemix.net/files/Lab3_IoT_Flow.v2.1.json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oter" Target="footer1.xml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bluemix.ne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footer" Target="footer3.xml"/><Relationship Id="rId7" Type="http://schemas.openxmlformats.org/officeDocument/2006/relationships/image" Target="media/image1.jpeg"/><Relationship Id="rId71" Type="http://schemas.openxmlformats.org/officeDocument/2006/relationships/image" Target="media/image57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hyperlink" Target="http://ibmcloud-watson-day.mybluemix.net/files/Lab3_IoT_Dashboard.v2.1.json" TargetMode="External"/><Relationship Id="rId87" Type="http://schemas.openxmlformats.org/officeDocument/2006/relationships/image" Target="media/image73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8.png"/><Relationship Id="rId14" Type="http://schemas.openxmlformats.org/officeDocument/2006/relationships/hyperlink" Target="https://nodered.org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8.emf"/><Relationship Id="rId93" Type="http://schemas.openxmlformats.org/officeDocument/2006/relationships/header" Target="header2.xml"/><Relationship Id="rId98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DOCUME~1\ADMINI~1\LOCALS~1\Temp\notesEA312D\ClassAuthorExerci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C:\DOCUME~1\ADMINI~1\LOCALS~1\Temp\notesEA312D\ClassAuthorExercise.dot</Template>
  <TotalTime>2</TotalTime>
  <Pages>40</Pages>
  <Words>3135</Words>
  <Characters>17874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IBM</Company>
  <LinksUpToDate>false</LinksUpToDate>
  <CharactersWithSpaces>20968</CharactersWithSpaces>
  <SharedDoc>false</SharedDoc>
  <HLinks>
    <vt:vector size="30" baseType="variant">
      <vt:variant>
        <vt:i4>1835090</vt:i4>
      </vt:variant>
      <vt:variant>
        <vt:i4>36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1835090</vt:i4>
      </vt:variant>
      <vt:variant>
        <vt:i4>33</vt:i4>
      </vt:variant>
      <vt:variant>
        <vt:i4>0</vt:i4>
      </vt:variant>
      <vt:variant>
        <vt:i4>5</vt:i4>
      </vt:variant>
      <vt:variant>
        <vt:lpwstr>http://www.bluemix.net)/</vt:lpwstr>
      </vt:variant>
      <vt:variant>
        <vt:lpwstr/>
      </vt:variant>
      <vt:variant>
        <vt:i4>7405604</vt:i4>
      </vt:variant>
      <vt:variant>
        <vt:i4>30</vt:i4>
      </vt:variant>
      <vt:variant>
        <vt:i4>0</vt:i4>
      </vt:variant>
      <vt:variant>
        <vt:i4>5</vt:i4>
      </vt:variant>
      <vt:variant>
        <vt:lpwstr>http://www.putty.org)/</vt:lpwstr>
      </vt:variant>
      <vt:variant>
        <vt:lpwstr/>
      </vt:variant>
      <vt:variant>
        <vt:i4>6553656</vt:i4>
      </vt:variant>
      <vt:variant>
        <vt:i4>27</vt:i4>
      </vt:variant>
      <vt:variant>
        <vt:i4>0</vt:i4>
      </vt:variant>
      <vt:variant>
        <vt:i4>5</vt:i4>
      </vt:variant>
      <vt:variant>
        <vt:lpwstr>https://hub.jazz.net)/</vt:lpwstr>
      </vt:variant>
      <vt:variant>
        <vt:lpwstr/>
      </vt:variant>
      <vt:variant>
        <vt:i4>5701677</vt:i4>
      </vt:variant>
      <vt:variant>
        <vt:i4>24</vt:i4>
      </vt:variant>
      <vt:variant>
        <vt:i4>0</vt:i4>
      </vt:variant>
      <vt:variant>
        <vt:i4>5</vt:i4>
      </vt:variant>
      <vt:variant>
        <vt:lpwstr>http://ibm.biz/Bluemix-BC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/>
  <dc:creator>AA</dc:creator>
  <cp:keywords/>
  <dc:description>IBM Class Author lab exercise</dc:description>
  <cp:lastModifiedBy>Microsoft Office User</cp:lastModifiedBy>
  <cp:revision>3</cp:revision>
  <cp:lastPrinted>2018-06-26T14:17:00Z</cp:lastPrinted>
  <dcterms:created xsi:type="dcterms:W3CDTF">2019-06-13T18:43:00Z</dcterms:created>
  <dcterms:modified xsi:type="dcterms:W3CDTF">2019-06-13T18:47:00Z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mplate name">
    <vt:lpwstr>Class Author Exercise</vt:lpwstr>
  </property>
  <property fmtid="{D5CDD505-2E9C-101B-9397-08002B2CF9AE}" pid="3" name="Template version">
    <vt:lpwstr>5.2</vt:lpwstr>
  </property>
</Properties>
</file>