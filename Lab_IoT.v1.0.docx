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7C5E9A" w14:textId="53ABC17C" w:rsidR="00073F56" w:rsidRPr="008E534D" w:rsidRDefault="00073F56" w:rsidP="00451237">
      <w:pPr>
        <w:pStyle w:val="Heading1"/>
        <w:numPr>
          <w:ilvl w:val="0"/>
          <w:numId w:val="0"/>
        </w:numPr>
        <w:rPr>
          <w:rFonts w:ascii="Arial" w:hAnsi="Arial" w:cs="Arial"/>
          <w:color w:val="000000" w:themeColor="text1"/>
          <w:lang w:val="en-US"/>
        </w:rPr>
      </w:pPr>
    </w:p>
    <w:p w14:paraId="6A906739" w14:textId="6BD05C63" w:rsidR="00073384" w:rsidRPr="008E534D" w:rsidRDefault="00073384" w:rsidP="005B21FD">
      <w:pPr>
        <w:rPr>
          <w:rFonts w:ascii="Arial" w:hAnsi="Arial" w:cs="Arial"/>
          <w:color w:val="000000" w:themeColor="text1"/>
          <w:lang w:val="en-US"/>
        </w:rPr>
      </w:pPr>
    </w:p>
    <w:p w14:paraId="6E70D80D" w14:textId="4E1AF017" w:rsidR="00F91F10" w:rsidRPr="008E534D" w:rsidRDefault="00F91F10" w:rsidP="00127F0B">
      <w:pPr>
        <w:rPr>
          <w:rFonts w:ascii="Arial" w:hAnsi="Arial" w:cs="Arial"/>
          <w:color w:val="000000" w:themeColor="text1"/>
          <w:sz w:val="52"/>
          <w:szCs w:val="52"/>
          <w:lang w:val="en-US"/>
        </w:rPr>
      </w:pPr>
    </w:p>
    <w:p w14:paraId="7A798F69" w14:textId="77777777" w:rsidR="00127F0B" w:rsidRPr="008E534D" w:rsidRDefault="00127F0B" w:rsidP="00127F0B">
      <w:pPr>
        <w:rPr>
          <w:rFonts w:ascii="Arial" w:hAnsi="Arial" w:cs="Arial"/>
          <w:color w:val="000000" w:themeColor="text1"/>
          <w:sz w:val="40"/>
          <w:lang w:val="en-US"/>
        </w:rPr>
      </w:pPr>
    </w:p>
    <w:p w14:paraId="5903166B" w14:textId="57F44431" w:rsidR="001F6752" w:rsidRPr="008E534D" w:rsidRDefault="00127F0B" w:rsidP="005B21FD">
      <w:pPr>
        <w:jc w:val="center"/>
        <w:rPr>
          <w:rFonts w:ascii="Arial" w:hAnsi="Arial" w:cs="Arial"/>
          <w:color w:val="000000" w:themeColor="text1"/>
          <w:sz w:val="56"/>
          <w:szCs w:val="56"/>
          <w:lang w:val="en-US"/>
        </w:rPr>
      </w:pPr>
      <w:proofErr w:type="gramStart"/>
      <w:r w:rsidRPr="008E534D">
        <w:rPr>
          <w:rFonts w:ascii="Arial" w:hAnsi="Arial" w:cs="Arial"/>
          <w:color w:val="000000" w:themeColor="text1"/>
          <w:sz w:val="72"/>
          <w:szCs w:val="56"/>
          <w:lang w:val="en-US"/>
        </w:rPr>
        <w:t>{</w:t>
      </w:r>
      <w:r w:rsidRPr="008E534D">
        <w:rPr>
          <w:rFonts w:ascii="Arial" w:hAnsi="Arial" w:cs="Arial"/>
          <w:color w:val="000000" w:themeColor="text1"/>
          <w:sz w:val="56"/>
          <w:szCs w:val="56"/>
          <w:lang w:val="en-US"/>
        </w:rPr>
        <w:t xml:space="preserve"> </w:t>
      </w:r>
      <w:r w:rsidR="001F6752" w:rsidRPr="008E534D">
        <w:rPr>
          <w:rFonts w:ascii="Arial" w:hAnsi="Arial" w:cs="Arial"/>
          <w:color w:val="000000" w:themeColor="text1"/>
          <w:sz w:val="56"/>
          <w:szCs w:val="56"/>
          <w:lang w:val="en-US"/>
        </w:rPr>
        <w:t>Lab</w:t>
      </w:r>
      <w:proofErr w:type="gramEnd"/>
      <w:r w:rsidRPr="008E534D">
        <w:rPr>
          <w:rFonts w:ascii="Arial" w:hAnsi="Arial" w:cs="Arial"/>
          <w:color w:val="000000" w:themeColor="text1"/>
          <w:sz w:val="56"/>
          <w:szCs w:val="56"/>
          <w:lang w:val="en-US"/>
        </w:rPr>
        <w:t xml:space="preserve"> </w:t>
      </w:r>
      <w:r w:rsidRPr="008E534D">
        <w:rPr>
          <w:rFonts w:ascii="Arial" w:hAnsi="Arial" w:cs="Arial"/>
          <w:color w:val="000000" w:themeColor="text1"/>
          <w:sz w:val="72"/>
          <w:szCs w:val="56"/>
          <w:lang w:val="en-US"/>
        </w:rPr>
        <w:t>}</w:t>
      </w:r>
    </w:p>
    <w:p w14:paraId="385C264C" w14:textId="247FAAA1" w:rsidR="00127F0B" w:rsidRPr="008E534D" w:rsidRDefault="00127F0B" w:rsidP="005B21FD">
      <w:pPr>
        <w:jc w:val="center"/>
        <w:rPr>
          <w:rFonts w:ascii="Arial" w:hAnsi="Arial" w:cs="Arial"/>
          <w:b/>
          <w:color w:val="000000" w:themeColor="text1"/>
          <w:sz w:val="56"/>
          <w:szCs w:val="56"/>
          <w:lang w:val="en-US"/>
        </w:rPr>
      </w:pPr>
    </w:p>
    <w:p w14:paraId="50C1A327" w14:textId="77777777" w:rsidR="00127F0B" w:rsidRPr="008E534D" w:rsidRDefault="00127F0B" w:rsidP="005B21FD">
      <w:pPr>
        <w:jc w:val="center"/>
        <w:rPr>
          <w:rFonts w:ascii="Arial" w:hAnsi="Arial" w:cs="Arial"/>
          <w:b/>
          <w:color w:val="000000" w:themeColor="text1"/>
          <w:sz w:val="56"/>
          <w:szCs w:val="56"/>
          <w:lang w:val="en-US"/>
        </w:rPr>
      </w:pPr>
    </w:p>
    <w:p w14:paraId="06B491DF" w14:textId="77777777" w:rsidR="00681DFD" w:rsidRPr="008E534D" w:rsidRDefault="001F6752" w:rsidP="005B21FD">
      <w:pPr>
        <w:jc w:val="center"/>
        <w:rPr>
          <w:rFonts w:ascii="Arial" w:hAnsi="Arial" w:cs="Arial"/>
          <w:b/>
          <w:color w:val="000000" w:themeColor="text1"/>
          <w:sz w:val="56"/>
          <w:szCs w:val="56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56"/>
          <w:szCs w:val="56"/>
          <w:lang w:val="en-US"/>
        </w:rPr>
        <w:t xml:space="preserve">IoT </w:t>
      </w:r>
      <w:r w:rsidR="00681DFD" w:rsidRPr="008E534D">
        <w:rPr>
          <w:rFonts w:ascii="Arial" w:hAnsi="Arial" w:cs="Arial"/>
          <w:b/>
          <w:color w:val="000000" w:themeColor="text1"/>
          <w:sz w:val="56"/>
          <w:szCs w:val="56"/>
          <w:lang w:val="en-US"/>
        </w:rPr>
        <w:t>a</w:t>
      </w:r>
      <w:r w:rsidRPr="008E534D">
        <w:rPr>
          <w:rFonts w:ascii="Arial" w:hAnsi="Arial" w:cs="Arial"/>
          <w:b/>
          <w:color w:val="000000" w:themeColor="text1"/>
          <w:sz w:val="56"/>
          <w:szCs w:val="56"/>
          <w:lang w:val="en-US"/>
        </w:rPr>
        <w:t xml:space="preserve">pplication </w:t>
      </w:r>
      <w:r w:rsidR="00681DFD" w:rsidRPr="008E534D">
        <w:rPr>
          <w:rFonts w:ascii="Arial" w:hAnsi="Arial" w:cs="Arial"/>
          <w:b/>
          <w:color w:val="000000" w:themeColor="text1"/>
          <w:sz w:val="56"/>
          <w:szCs w:val="56"/>
          <w:lang w:val="en-US"/>
        </w:rPr>
        <w:t>in IBM Cloud</w:t>
      </w:r>
    </w:p>
    <w:p w14:paraId="61127E47" w14:textId="790D1A3D" w:rsidR="00D8293C" w:rsidRPr="008E534D" w:rsidRDefault="001F6752" w:rsidP="005B21FD">
      <w:pPr>
        <w:jc w:val="center"/>
        <w:rPr>
          <w:rFonts w:ascii="Arial" w:hAnsi="Arial" w:cs="Arial"/>
          <w:b/>
          <w:color w:val="000000" w:themeColor="text1"/>
          <w:sz w:val="56"/>
          <w:szCs w:val="56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56"/>
          <w:szCs w:val="56"/>
          <w:lang w:val="en-US"/>
        </w:rPr>
        <w:t>with Node-RED and IBM Watson</w:t>
      </w:r>
    </w:p>
    <w:p w14:paraId="542ACBF1" w14:textId="6BCA3057" w:rsidR="00E12475" w:rsidRPr="008E534D" w:rsidRDefault="00E12475" w:rsidP="005B21FD">
      <w:pPr>
        <w:rPr>
          <w:rFonts w:ascii="Arial" w:hAnsi="Arial" w:cs="Arial"/>
          <w:color w:val="000000" w:themeColor="text1"/>
          <w:lang w:val="en-US"/>
        </w:rPr>
      </w:pPr>
    </w:p>
    <w:p w14:paraId="668303E8" w14:textId="32110318" w:rsidR="00E12475" w:rsidRPr="008E534D" w:rsidRDefault="00E12475" w:rsidP="005B21FD">
      <w:pPr>
        <w:rPr>
          <w:rFonts w:ascii="Arial" w:hAnsi="Arial" w:cs="Arial"/>
          <w:color w:val="000000" w:themeColor="text1"/>
          <w:lang w:val="en-US"/>
        </w:rPr>
      </w:pPr>
    </w:p>
    <w:p w14:paraId="56AB39A0" w14:textId="3D31F732" w:rsidR="00F91F10" w:rsidRPr="008E534D" w:rsidRDefault="003E455A" w:rsidP="003E455A">
      <w:pPr>
        <w:jc w:val="center"/>
        <w:rPr>
          <w:rFonts w:ascii="Arial" w:hAnsi="Arial" w:cs="Arial"/>
          <w:lang w:val="en-US"/>
        </w:rPr>
      </w:pPr>
      <w:r w:rsidRPr="008E534D">
        <w:rPr>
          <w:rFonts w:ascii="Arial" w:hAnsi="Arial" w:cs="Arial"/>
          <w:lang w:val="en-US"/>
        </w:rPr>
        <w:fldChar w:fldCharType="begin"/>
      </w:r>
      <w:r w:rsidRPr="008E534D">
        <w:rPr>
          <w:rFonts w:ascii="Arial" w:hAnsi="Arial" w:cs="Arial"/>
          <w:lang w:val="en-US"/>
        </w:rPr>
        <w:instrText xml:space="preserve"> INCLUDEPICTURE "/var/folders/71/fyvbq3v924l147w4g99kqt200000gn/T/com.microsoft.Word/WebArchiveCopyPasteTempFiles/leaders_IoT.jpg" \* MERGEFORMATINET </w:instrText>
      </w:r>
      <w:r w:rsidRPr="008E534D">
        <w:rPr>
          <w:rFonts w:ascii="Arial" w:hAnsi="Arial" w:cs="Arial"/>
          <w:lang w:val="en-US"/>
        </w:rPr>
        <w:fldChar w:fldCharType="separate"/>
      </w:r>
      <w:r w:rsidRPr="008E534D">
        <w:rPr>
          <w:rFonts w:ascii="Arial" w:hAnsi="Arial" w:cs="Arial"/>
          <w:noProof/>
          <w:lang w:val="en-US"/>
        </w:rPr>
        <w:drawing>
          <wp:inline distT="0" distB="0" distL="0" distR="0" wp14:anchorId="6C03AE93" wp14:editId="644D3A4E">
            <wp:extent cx="2774731" cy="2790497"/>
            <wp:effectExtent l="0" t="0" r="0" b="3810"/>
            <wp:docPr id="216" name="Picture 216" descr="/var/folders/71/fyvbq3v924l147w4g99kqt200000gn/T/com.microsoft.Word/WebArchiveCopyPasteTempFiles/leaders_Io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/var/folders/71/fyvbq3v924l147w4g99kqt200000gn/T/com.microsoft.Word/WebArchiveCopyPasteTempFiles/leaders_Io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31" t="2689" r="36161" b="2111"/>
                    <a:stretch/>
                  </pic:blipFill>
                  <pic:spPr bwMode="auto">
                    <a:xfrm>
                      <a:off x="0" y="0"/>
                      <a:ext cx="2775291" cy="2791060"/>
                    </a:xfrm>
                    <a:prstGeom prst="ellipse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E534D">
        <w:rPr>
          <w:rFonts w:ascii="Arial" w:hAnsi="Arial" w:cs="Arial"/>
          <w:lang w:val="en-US"/>
        </w:rPr>
        <w:fldChar w:fldCharType="end"/>
      </w:r>
    </w:p>
    <w:p w14:paraId="40E515C7" w14:textId="2F813A40" w:rsidR="00A051F0" w:rsidRPr="008E534D" w:rsidRDefault="00A051F0" w:rsidP="003E455A">
      <w:pPr>
        <w:jc w:val="center"/>
        <w:rPr>
          <w:rFonts w:ascii="Arial" w:hAnsi="Arial" w:cs="Arial"/>
          <w:lang w:val="en-US"/>
        </w:rPr>
      </w:pPr>
    </w:p>
    <w:p w14:paraId="0BA4839E" w14:textId="4159FA1F" w:rsidR="00A051F0" w:rsidRPr="008E534D" w:rsidRDefault="00A051F0" w:rsidP="003E455A">
      <w:pPr>
        <w:jc w:val="center"/>
        <w:rPr>
          <w:rFonts w:ascii="Arial" w:hAnsi="Arial" w:cs="Arial"/>
          <w:lang w:val="en-US"/>
        </w:rPr>
      </w:pPr>
    </w:p>
    <w:p w14:paraId="33DD5A2B" w14:textId="4DD8F478" w:rsidR="00A051F0" w:rsidRPr="008E534D" w:rsidRDefault="00A051F0" w:rsidP="003E455A">
      <w:pPr>
        <w:jc w:val="center"/>
        <w:rPr>
          <w:rFonts w:ascii="Arial" w:hAnsi="Arial" w:cs="Arial"/>
          <w:lang w:val="en-US"/>
        </w:rPr>
      </w:pPr>
    </w:p>
    <w:p w14:paraId="17277910" w14:textId="605C09A4" w:rsidR="00A051F0" w:rsidRPr="008E534D" w:rsidRDefault="00A051F0" w:rsidP="003E455A">
      <w:pPr>
        <w:jc w:val="center"/>
        <w:rPr>
          <w:rFonts w:ascii="Arial" w:hAnsi="Arial" w:cs="Arial"/>
          <w:lang w:val="en-US"/>
        </w:rPr>
      </w:pPr>
    </w:p>
    <w:p w14:paraId="45EAC693" w14:textId="5AD0C1C1" w:rsidR="00A051F0" w:rsidRPr="008E534D" w:rsidRDefault="00A051F0" w:rsidP="003E455A">
      <w:pPr>
        <w:jc w:val="center"/>
        <w:rPr>
          <w:rFonts w:ascii="Arial" w:hAnsi="Arial" w:cs="Arial"/>
          <w:lang w:val="en-US"/>
        </w:rPr>
      </w:pPr>
    </w:p>
    <w:p w14:paraId="15A5E67A" w14:textId="1887963D" w:rsidR="00A051F0" w:rsidRPr="008E534D" w:rsidRDefault="00A051F0" w:rsidP="003E455A">
      <w:pPr>
        <w:jc w:val="center"/>
        <w:rPr>
          <w:rFonts w:ascii="Arial" w:hAnsi="Arial" w:cs="Arial"/>
          <w:lang w:val="en-US"/>
        </w:rPr>
      </w:pPr>
    </w:p>
    <w:p w14:paraId="249B5351" w14:textId="75D803E5" w:rsidR="00A051F0" w:rsidRPr="008E534D" w:rsidRDefault="00A051F0" w:rsidP="003E455A">
      <w:pPr>
        <w:jc w:val="center"/>
        <w:rPr>
          <w:rFonts w:ascii="Arial" w:hAnsi="Arial" w:cs="Arial"/>
          <w:lang w:val="en-US"/>
        </w:rPr>
      </w:pPr>
    </w:p>
    <w:p w14:paraId="7B1A4E3E" w14:textId="3B3889A6" w:rsidR="00A051F0" w:rsidRPr="008E534D" w:rsidRDefault="00A051F0" w:rsidP="003E455A">
      <w:pPr>
        <w:jc w:val="center"/>
        <w:rPr>
          <w:rFonts w:ascii="Arial" w:hAnsi="Arial" w:cs="Arial"/>
          <w:lang w:val="en-US"/>
        </w:rPr>
      </w:pPr>
    </w:p>
    <w:p w14:paraId="03057927" w14:textId="04058A77" w:rsidR="00A051F0" w:rsidRPr="008E534D" w:rsidRDefault="00A051F0" w:rsidP="003E455A">
      <w:pPr>
        <w:jc w:val="center"/>
        <w:rPr>
          <w:rFonts w:ascii="Arial" w:hAnsi="Arial" w:cs="Arial"/>
          <w:lang w:val="en-US"/>
        </w:rPr>
      </w:pPr>
    </w:p>
    <w:p w14:paraId="639D9AAC" w14:textId="3043A619" w:rsidR="00A051F0" w:rsidRPr="008E534D" w:rsidRDefault="00A051F0" w:rsidP="003E455A">
      <w:pPr>
        <w:jc w:val="center"/>
        <w:rPr>
          <w:rFonts w:ascii="Arial" w:hAnsi="Arial" w:cs="Arial"/>
          <w:lang w:val="en-US"/>
        </w:rPr>
      </w:pPr>
    </w:p>
    <w:p w14:paraId="2E47CDAC" w14:textId="3B1E42BD" w:rsidR="00A051F0" w:rsidRPr="008E534D" w:rsidRDefault="00A051F0" w:rsidP="003E455A">
      <w:pPr>
        <w:jc w:val="center"/>
        <w:rPr>
          <w:rFonts w:ascii="Arial" w:hAnsi="Arial" w:cs="Arial"/>
          <w:sz w:val="8"/>
          <w:szCs w:val="8"/>
          <w:lang w:val="en-US"/>
        </w:rPr>
      </w:pPr>
    </w:p>
    <w:p w14:paraId="12F314BF" w14:textId="126F8CD3" w:rsidR="00A051F0" w:rsidRPr="008E534D" w:rsidRDefault="00A051F0" w:rsidP="003E455A">
      <w:pPr>
        <w:jc w:val="center"/>
        <w:rPr>
          <w:rFonts w:ascii="Arial" w:hAnsi="Arial" w:cs="Arial"/>
          <w:sz w:val="8"/>
          <w:szCs w:val="8"/>
          <w:lang w:val="en-US"/>
        </w:rPr>
      </w:pPr>
    </w:p>
    <w:p w14:paraId="5C7A3F49" w14:textId="61F35BA8" w:rsidR="00A051F0" w:rsidRPr="008E534D" w:rsidRDefault="00A051F0" w:rsidP="003E455A">
      <w:pPr>
        <w:jc w:val="center"/>
        <w:rPr>
          <w:rFonts w:ascii="Arial" w:hAnsi="Arial" w:cs="Arial"/>
          <w:sz w:val="8"/>
          <w:szCs w:val="8"/>
          <w:lang w:val="en-US"/>
        </w:rPr>
      </w:pPr>
    </w:p>
    <w:p w14:paraId="3471040C" w14:textId="6EB50AB0" w:rsidR="00A051F0" w:rsidRPr="008E534D" w:rsidRDefault="00A051F0" w:rsidP="003E455A">
      <w:pPr>
        <w:jc w:val="center"/>
        <w:rPr>
          <w:rFonts w:ascii="Arial" w:hAnsi="Arial" w:cs="Arial"/>
          <w:sz w:val="8"/>
          <w:szCs w:val="8"/>
          <w:lang w:val="en-US"/>
        </w:rPr>
      </w:pPr>
    </w:p>
    <w:p w14:paraId="55F13CD6" w14:textId="01602EE3" w:rsidR="00A051F0" w:rsidRPr="008E534D" w:rsidRDefault="00A051F0" w:rsidP="003E455A">
      <w:pPr>
        <w:jc w:val="center"/>
        <w:rPr>
          <w:rFonts w:ascii="Arial" w:hAnsi="Arial" w:cs="Arial"/>
          <w:sz w:val="8"/>
          <w:szCs w:val="8"/>
          <w:lang w:val="en-US"/>
        </w:rPr>
      </w:pPr>
    </w:p>
    <w:p w14:paraId="05BBE6B5" w14:textId="7DADB20C" w:rsidR="008E534D" w:rsidRPr="0024251B" w:rsidRDefault="00045486" w:rsidP="008E534D">
      <w:pPr>
        <w:jc w:val="center"/>
        <w:rPr>
          <w:rFonts w:ascii="Arial" w:hAnsi="Arial" w:cs="Arial"/>
        </w:rPr>
      </w:pPr>
      <w:proofErr w:type="spellStart"/>
      <w:r w:rsidRPr="0024251B">
        <w:rPr>
          <w:rFonts w:ascii="Arial" w:hAnsi="Arial" w:cs="Arial"/>
          <w:sz w:val="18"/>
          <w:szCs w:val="18"/>
        </w:rPr>
        <w:t>June</w:t>
      </w:r>
      <w:proofErr w:type="spellEnd"/>
      <w:r w:rsidR="00A051F0" w:rsidRPr="0024251B">
        <w:rPr>
          <w:rFonts w:ascii="Arial" w:hAnsi="Arial" w:cs="Arial"/>
          <w:sz w:val="18"/>
          <w:szCs w:val="18"/>
        </w:rPr>
        <w:t xml:space="preserve"> 201</w:t>
      </w:r>
      <w:r w:rsidR="0024251B">
        <w:rPr>
          <w:rFonts w:ascii="Arial" w:hAnsi="Arial" w:cs="Arial"/>
          <w:sz w:val="18"/>
          <w:szCs w:val="18"/>
        </w:rPr>
        <w:t>9</w:t>
      </w:r>
      <w:r w:rsidR="00A051F0" w:rsidRPr="0024251B">
        <w:rPr>
          <w:rFonts w:ascii="Arial" w:hAnsi="Arial" w:cs="Arial"/>
          <w:sz w:val="18"/>
          <w:szCs w:val="18"/>
        </w:rPr>
        <w:t xml:space="preserve"> </w:t>
      </w:r>
      <w:r w:rsidR="0024251B">
        <w:rPr>
          <w:rFonts w:ascii="Arial" w:hAnsi="Arial" w:cs="Arial"/>
          <w:sz w:val="18"/>
          <w:szCs w:val="18"/>
        </w:rPr>
        <w:t>–</w:t>
      </w:r>
      <w:r w:rsidR="00A051F0" w:rsidRPr="0024251B">
        <w:rPr>
          <w:rFonts w:ascii="Arial" w:hAnsi="Arial" w:cs="Arial"/>
          <w:sz w:val="18"/>
          <w:szCs w:val="18"/>
        </w:rPr>
        <w:t xml:space="preserve"> v</w:t>
      </w:r>
      <w:r w:rsidR="0024251B">
        <w:rPr>
          <w:rFonts w:ascii="Arial" w:hAnsi="Arial" w:cs="Arial"/>
          <w:sz w:val="18"/>
          <w:szCs w:val="18"/>
        </w:rPr>
        <w:t>1.0</w:t>
      </w:r>
      <w:r w:rsidR="00ED3DCD" w:rsidRPr="0024251B">
        <w:rPr>
          <w:rFonts w:ascii="Arial" w:hAnsi="Arial" w:cs="Arial"/>
        </w:rPr>
        <w:br w:type="page"/>
      </w:r>
    </w:p>
    <w:p w14:paraId="26569E4D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7F4E0EA5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19BC9946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0062BD50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55933A6C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6EF19BD4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3B96A9AF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5E787FF7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48DC76A6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11BF4A75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4F1C6ADE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7FA3BB90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3661EF68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7ED77918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57B51ACA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5A9A0866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77B87D6A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369FE811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429EA120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195DC1AE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5E5DFEB5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66FFAFBB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432FACA1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3B19C5AC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1A046C0E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68863C65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0D9281FE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16AB3919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1EBA3D0B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36E19EAF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4FE30991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28587A10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380C6B6B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4027D255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32B82802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0208E9B9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7D8610E0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59929FF2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7E4955D2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493E362D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1159598E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00347417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43A34A54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1A2DEEF5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59E8281D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5519A994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03650CE6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342C8AEC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735D660E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4C10401E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7C3D742E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5D6A9C10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29CC9F16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55529610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17A772EA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54A3E0A7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19D0C480" w14:textId="62F84021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5748B5C3" w14:textId="47248D46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604C9EF4" w14:textId="767ADF63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62D8D69E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78F50A54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37B4E7D0" w14:textId="18A17690" w:rsidR="008E534D" w:rsidRPr="0024251B" w:rsidRDefault="008E534D" w:rsidP="008E534D">
      <w:pPr>
        <w:rPr>
          <w:rFonts w:ascii="Arial" w:hAnsi="Arial" w:cs="Arial"/>
          <w:sz w:val="20"/>
          <w:szCs w:val="20"/>
        </w:rPr>
      </w:pPr>
      <w:proofErr w:type="spellStart"/>
      <w:proofErr w:type="gramStart"/>
      <w:r w:rsidRPr="0024251B">
        <w:rPr>
          <w:rFonts w:ascii="Arial" w:hAnsi="Arial" w:cs="Arial"/>
          <w:sz w:val="20"/>
          <w:szCs w:val="20"/>
        </w:rPr>
        <w:t>Authors</w:t>
      </w:r>
      <w:proofErr w:type="spellEnd"/>
      <w:r w:rsidRPr="0024251B">
        <w:rPr>
          <w:rFonts w:ascii="Arial" w:hAnsi="Arial" w:cs="Arial"/>
          <w:sz w:val="20"/>
          <w:szCs w:val="20"/>
        </w:rPr>
        <w:t>:</w:t>
      </w:r>
      <w:proofErr w:type="gramEnd"/>
      <w:r w:rsidRPr="0024251B">
        <w:rPr>
          <w:rFonts w:ascii="Arial" w:hAnsi="Arial" w:cs="Arial"/>
          <w:sz w:val="20"/>
          <w:szCs w:val="20"/>
        </w:rPr>
        <w:t xml:space="preserve"> </w:t>
      </w:r>
      <w:r w:rsidR="00137DBE" w:rsidRPr="0024251B">
        <w:rPr>
          <w:rFonts w:ascii="Arial" w:hAnsi="Arial" w:cs="Arial"/>
          <w:sz w:val="20"/>
          <w:szCs w:val="20"/>
        </w:rPr>
        <w:t xml:space="preserve">B. </w:t>
      </w:r>
      <w:proofErr w:type="spellStart"/>
      <w:r w:rsidR="00137DBE" w:rsidRPr="0024251B">
        <w:rPr>
          <w:rFonts w:ascii="Arial" w:hAnsi="Arial" w:cs="Arial"/>
          <w:sz w:val="20"/>
          <w:szCs w:val="20"/>
        </w:rPr>
        <w:t>Marolleau</w:t>
      </w:r>
      <w:proofErr w:type="spellEnd"/>
      <w:r w:rsidR="00137DBE" w:rsidRPr="0024251B">
        <w:rPr>
          <w:rFonts w:ascii="Arial" w:hAnsi="Arial" w:cs="Arial"/>
          <w:sz w:val="20"/>
          <w:szCs w:val="20"/>
        </w:rPr>
        <w:t xml:space="preserve">, C. </w:t>
      </w:r>
      <w:proofErr w:type="spellStart"/>
      <w:r w:rsidR="00137DBE" w:rsidRPr="0024251B">
        <w:rPr>
          <w:rFonts w:ascii="Arial" w:hAnsi="Arial" w:cs="Arial"/>
          <w:sz w:val="20"/>
          <w:szCs w:val="20"/>
        </w:rPr>
        <w:t>Bacle</w:t>
      </w:r>
      <w:proofErr w:type="spellEnd"/>
      <w:r w:rsidR="00137DBE" w:rsidRPr="0024251B">
        <w:rPr>
          <w:rFonts w:ascii="Arial" w:hAnsi="Arial" w:cs="Arial"/>
          <w:sz w:val="20"/>
          <w:szCs w:val="20"/>
        </w:rPr>
        <w:t xml:space="preserve">, </w:t>
      </w:r>
      <w:r w:rsidRPr="0024251B">
        <w:rPr>
          <w:rFonts w:ascii="Arial" w:hAnsi="Arial" w:cs="Arial"/>
          <w:sz w:val="20"/>
          <w:szCs w:val="20"/>
        </w:rPr>
        <w:t xml:space="preserve">C. </w:t>
      </w:r>
      <w:proofErr w:type="spellStart"/>
      <w:r w:rsidRPr="0024251B">
        <w:rPr>
          <w:rFonts w:ascii="Arial" w:hAnsi="Arial" w:cs="Arial"/>
          <w:sz w:val="20"/>
          <w:szCs w:val="20"/>
        </w:rPr>
        <w:t>Lalevée</w:t>
      </w:r>
      <w:proofErr w:type="spellEnd"/>
      <w:r w:rsidR="00F06028">
        <w:rPr>
          <w:rFonts w:ascii="Arial" w:hAnsi="Arial" w:cs="Arial"/>
          <w:sz w:val="20"/>
          <w:szCs w:val="20"/>
        </w:rPr>
        <w:t xml:space="preserve">, </w:t>
      </w:r>
    </w:p>
    <w:p w14:paraId="75E8156B" w14:textId="3C2EDAD7" w:rsidR="008E534D" w:rsidRPr="008E534D" w:rsidRDefault="00045486" w:rsidP="008E534D">
      <w:pPr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>June</w:t>
      </w:r>
      <w:r w:rsidR="008E534D" w:rsidRPr="008E534D">
        <w:rPr>
          <w:rFonts w:ascii="Arial" w:hAnsi="Arial" w:cs="Arial"/>
          <w:sz w:val="20"/>
          <w:szCs w:val="20"/>
          <w:lang w:val="en-US"/>
        </w:rPr>
        <w:t xml:space="preserve"> 201</w:t>
      </w:r>
      <w:r w:rsidR="00F06028">
        <w:rPr>
          <w:rFonts w:ascii="Arial" w:hAnsi="Arial" w:cs="Arial"/>
          <w:sz w:val="20"/>
          <w:szCs w:val="20"/>
          <w:lang w:val="en-US"/>
        </w:rPr>
        <w:t>9</w:t>
      </w:r>
      <w:r w:rsidR="008E534D" w:rsidRPr="008E534D">
        <w:rPr>
          <w:rFonts w:ascii="Arial" w:hAnsi="Arial" w:cs="Arial"/>
          <w:sz w:val="20"/>
          <w:szCs w:val="20"/>
          <w:lang w:val="en-US"/>
        </w:rPr>
        <w:t xml:space="preserve"> </w:t>
      </w:r>
      <w:r w:rsidR="00F06028">
        <w:rPr>
          <w:rFonts w:ascii="Arial" w:hAnsi="Arial" w:cs="Arial"/>
          <w:sz w:val="20"/>
          <w:szCs w:val="20"/>
          <w:lang w:val="en-US"/>
        </w:rPr>
        <w:t>–</w:t>
      </w:r>
      <w:r>
        <w:rPr>
          <w:rFonts w:ascii="Arial" w:hAnsi="Arial" w:cs="Arial"/>
          <w:sz w:val="20"/>
          <w:szCs w:val="20"/>
          <w:lang w:val="en-US"/>
        </w:rPr>
        <w:t xml:space="preserve"> v</w:t>
      </w:r>
      <w:r w:rsidR="00F06028">
        <w:rPr>
          <w:rFonts w:ascii="Arial" w:hAnsi="Arial" w:cs="Arial"/>
          <w:sz w:val="20"/>
          <w:szCs w:val="20"/>
          <w:lang w:val="en-US"/>
        </w:rPr>
        <w:t>1.1</w:t>
      </w:r>
    </w:p>
    <w:p w14:paraId="0EDE8A5E" w14:textId="77777777" w:rsidR="008E534D" w:rsidRPr="008E534D" w:rsidRDefault="008E534D" w:rsidP="008E534D">
      <w:pPr>
        <w:rPr>
          <w:rFonts w:ascii="Arial" w:hAnsi="Arial" w:cs="Arial"/>
          <w:sz w:val="20"/>
          <w:szCs w:val="20"/>
          <w:lang w:val="en-US"/>
        </w:rPr>
      </w:pPr>
    </w:p>
    <w:p w14:paraId="14C41082" w14:textId="778D9D75" w:rsidR="008E534D" w:rsidRPr="008E534D" w:rsidRDefault="008E534D" w:rsidP="008E534D">
      <w:pPr>
        <w:rPr>
          <w:rFonts w:ascii="Arial" w:hAnsi="Arial" w:cs="Arial"/>
          <w:sz w:val="20"/>
          <w:szCs w:val="20"/>
          <w:lang w:val="en-US"/>
        </w:rPr>
      </w:pPr>
      <w:r w:rsidRPr="008E534D">
        <w:rPr>
          <w:rFonts w:ascii="Arial" w:hAnsi="Arial" w:cs="Arial"/>
          <w:sz w:val="20"/>
          <w:szCs w:val="20"/>
          <w:lang w:val="en-US"/>
        </w:rPr>
        <w:t>© Copyright IBM Corp. 2018</w:t>
      </w:r>
    </w:p>
    <w:p w14:paraId="3524997A" w14:textId="78C8B715" w:rsidR="008E534D" w:rsidRPr="008E534D" w:rsidRDefault="008E534D" w:rsidP="008E534D">
      <w:pPr>
        <w:rPr>
          <w:rFonts w:ascii="Arial" w:hAnsi="Arial" w:cs="Arial"/>
          <w:sz w:val="20"/>
          <w:szCs w:val="20"/>
          <w:lang w:val="en-US"/>
        </w:rPr>
      </w:pPr>
      <w:r w:rsidRPr="008E534D">
        <w:rPr>
          <w:rFonts w:ascii="Arial" w:hAnsi="Arial" w:cs="Arial"/>
          <w:sz w:val="20"/>
          <w:szCs w:val="20"/>
          <w:lang w:val="en-US"/>
        </w:rPr>
        <w:t>Materials may not be reproduced in whole or in part without the prior written permission of IBM</w:t>
      </w:r>
    </w:p>
    <w:p w14:paraId="4BD14009" w14:textId="77777777" w:rsidR="00716D41" w:rsidRPr="008E534D" w:rsidRDefault="00CA2454" w:rsidP="00941EF8">
      <w:pPr>
        <w:jc w:val="center"/>
        <w:rPr>
          <w:rFonts w:ascii="Arial" w:hAnsi="Arial" w:cs="Arial"/>
          <w:b/>
          <w:color w:val="000000" w:themeColor="text1"/>
          <w:sz w:val="32"/>
          <w:lang w:val="en-US"/>
        </w:rPr>
      </w:pPr>
      <w:r w:rsidRPr="008E534D">
        <w:rPr>
          <w:rFonts w:ascii="Arial" w:hAnsi="Arial" w:cs="Arial"/>
          <w:color w:val="000000" w:themeColor="text1"/>
          <w:lang w:val="en-US"/>
        </w:rPr>
        <w:br w:type="page"/>
      </w:r>
      <w:r w:rsidR="009D1279" w:rsidRPr="008E534D">
        <w:rPr>
          <w:rFonts w:ascii="Arial" w:hAnsi="Arial" w:cs="Arial"/>
          <w:b/>
          <w:color w:val="000000" w:themeColor="text1"/>
          <w:sz w:val="32"/>
          <w:lang w:val="en-US"/>
        </w:rPr>
        <w:lastRenderedPageBreak/>
        <w:t>Agenda</w:t>
      </w:r>
    </w:p>
    <w:p w14:paraId="01CEA644" w14:textId="77777777" w:rsidR="002E7984" w:rsidRPr="008E534D" w:rsidRDefault="002E7984" w:rsidP="00E97192">
      <w:pPr>
        <w:rPr>
          <w:rFonts w:ascii="Arial" w:hAnsi="Arial" w:cs="Arial"/>
          <w:color w:val="000000" w:themeColor="text1"/>
          <w:lang w:val="en-US"/>
        </w:rPr>
      </w:pPr>
    </w:p>
    <w:p w14:paraId="262B3219" w14:textId="38A53F36" w:rsidR="00F06028" w:rsidRDefault="001A736B">
      <w:pPr>
        <w:pStyle w:val="TOC2"/>
        <w:tabs>
          <w:tab w:val="right" w:leader="underscore" w:pos="9248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r w:rsidRPr="008E534D">
        <w:rPr>
          <w:rFonts w:ascii="Arial" w:hAnsi="Arial" w:cs="Arial"/>
          <w:lang w:val="en-US"/>
        </w:rPr>
        <w:fldChar w:fldCharType="begin"/>
      </w:r>
      <w:r w:rsidRPr="008E534D">
        <w:rPr>
          <w:rFonts w:ascii="Arial" w:hAnsi="Arial" w:cs="Arial"/>
          <w:lang w:val="en-US"/>
        </w:rPr>
        <w:instrText xml:space="preserve"> TOC \o "1-3" \h \z \u </w:instrText>
      </w:r>
      <w:r w:rsidRPr="008E534D">
        <w:rPr>
          <w:rFonts w:ascii="Arial" w:hAnsi="Arial" w:cs="Arial"/>
          <w:lang w:val="en-US"/>
        </w:rPr>
        <w:fldChar w:fldCharType="separate"/>
      </w:r>
      <w:hyperlink w:anchor="_Toc9947493" w:history="1">
        <w:r w:rsidR="00F06028" w:rsidRPr="00C450E6">
          <w:rPr>
            <w:rStyle w:val="Hyperlink"/>
            <w:rFonts w:ascii="Arial" w:eastAsia="MS Mincho" w:hAnsi="Arial" w:cs="Arial"/>
            <w:noProof/>
            <w:lang w:val="en-US"/>
          </w:rPr>
          <w:t>Before Starting</w:t>
        </w:r>
        <w:r w:rsidR="00F06028">
          <w:rPr>
            <w:noProof/>
            <w:webHidden/>
          </w:rPr>
          <w:tab/>
        </w:r>
        <w:r w:rsidR="00F06028">
          <w:rPr>
            <w:noProof/>
            <w:webHidden/>
          </w:rPr>
          <w:fldChar w:fldCharType="begin"/>
        </w:r>
        <w:r w:rsidR="00F06028">
          <w:rPr>
            <w:noProof/>
            <w:webHidden/>
          </w:rPr>
          <w:instrText xml:space="preserve"> PAGEREF _Toc9947493 \h </w:instrText>
        </w:r>
        <w:r w:rsidR="00F06028">
          <w:rPr>
            <w:noProof/>
            <w:webHidden/>
          </w:rPr>
        </w:r>
        <w:r w:rsidR="00F06028">
          <w:rPr>
            <w:noProof/>
            <w:webHidden/>
          </w:rPr>
          <w:fldChar w:fldCharType="separate"/>
        </w:r>
        <w:r w:rsidR="00F06028">
          <w:rPr>
            <w:noProof/>
            <w:webHidden/>
          </w:rPr>
          <w:t>4</w:t>
        </w:r>
        <w:r w:rsidR="00F06028">
          <w:rPr>
            <w:noProof/>
            <w:webHidden/>
          </w:rPr>
          <w:fldChar w:fldCharType="end"/>
        </w:r>
      </w:hyperlink>
    </w:p>
    <w:p w14:paraId="622DB80E" w14:textId="3EC6F61E" w:rsidR="00F06028" w:rsidRDefault="00F06028">
      <w:pPr>
        <w:pStyle w:val="TOC2"/>
        <w:tabs>
          <w:tab w:val="right" w:leader="underscore" w:pos="9248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hyperlink w:anchor="_Toc9947494" w:history="1">
        <w:r w:rsidRPr="00C450E6">
          <w:rPr>
            <w:rStyle w:val="Hyperlink"/>
            <w:rFonts w:ascii="Arial" w:eastAsia="MS Mincho" w:hAnsi="Arial" w:cs="Arial"/>
            <w:noProof/>
            <w:lang w:val="en-US"/>
          </w:rPr>
          <w:t>Hands-on presentation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_Toc9947494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EFADC29" w14:textId="4A32D33C" w:rsidR="00F06028" w:rsidRDefault="00F06028">
      <w:pPr>
        <w:pStyle w:val="TOC3"/>
        <w:tabs>
          <w:tab w:val="right" w:leader="underscore" w:pos="9248"/>
        </w:tabs>
        <w:rPr>
          <w:rFonts w:eastAsiaTheme="minorEastAsia" w:cstheme="minorBidi"/>
          <w:noProof/>
          <w:sz w:val="24"/>
          <w:szCs w:val="24"/>
        </w:rPr>
      </w:pPr>
      <w:hyperlink w:anchor="_Toc9947495" w:history="1">
        <w:r w:rsidRPr="00C450E6">
          <w:rPr>
            <w:rStyle w:val="Hyperlink"/>
            <w:rFonts w:ascii="Arial" w:eastAsia="MS Mincho" w:hAnsi="Arial"/>
            <w:noProof/>
            <w:lang w:val="en-US"/>
          </w:rPr>
          <w:t>Section 1.</w:t>
        </w:r>
        <w:r w:rsidRPr="00C450E6">
          <w:rPr>
            <w:rStyle w:val="Hyperlink"/>
            <w:rFonts w:ascii="Arial" w:eastAsia="MS Mincho" w:hAnsi="Arial" w:cs="Arial"/>
            <w:noProof/>
            <w:lang w:val="en-US"/>
          </w:rPr>
          <w:t xml:space="preserve"> Overview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_Toc9947495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8DCDA06" w14:textId="732EBDA9" w:rsidR="00F06028" w:rsidRDefault="00F06028">
      <w:pPr>
        <w:pStyle w:val="TOC3"/>
        <w:tabs>
          <w:tab w:val="right" w:leader="underscore" w:pos="9248"/>
        </w:tabs>
        <w:rPr>
          <w:rFonts w:eastAsiaTheme="minorEastAsia" w:cstheme="minorBidi"/>
          <w:noProof/>
          <w:sz w:val="24"/>
          <w:szCs w:val="24"/>
        </w:rPr>
      </w:pPr>
      <w:hyperlink w:anchor="_Toc9947496" w:history="1">
        <w:r w:rsidRPr="00C450E6">
          <w:rPr>
            <w:rStyle w:val="Hyperlink"/>
            <w:rFonts w:ascii="Arial" w:eastAsia="MS Mincho" w:hAnsi="Arial"/>
            <w:noProof/>
            <w:lang w:val="en-US"/>
          </w:rPr>
          <w:t>Section 2.</w:t>
        </w:r>
        <w:r w:rsidRPr="00C450E6">
          <w:rPr>
            <w:rStyle w:val="Hyperlink"/>
            <w:rFonts w:ascii="Arial" w:eastAsia="MS Mincho" w:hAnsi="Arial" w:cs="Arial"/>
            <w:noProof/>
            <w:lang w:val="en-US"/>
          </w:rPr>
          <w:t xml:space="preserve"> Prerequisites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_Toc9947496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BA4FCCF" w14:textId="2EE6A215" w:rsidR="00F06028" w:rsidRDefault="00F06028">
      <w:pPr>
        <w:pStyle w:val="TOC2"/>
        <w:tabs>
          <w:tab w:val="right" w:leader="underscore" w:pos="9248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hyperlink w:anchor="_Toc9947497" w:history="1">
        <w:r w:rsidRPr="00C450E6">
          <w:rPr>
            <w:rStyle w:val="Hyperlink"/>
            <w:rFonts w:eastAsia="MS Mincho"/>
            <w:noProof/>
            <w:lang w:val="en-US"/>
          </w:rPr>
          <w:t>Cloud: Create Node-RED application and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_Toc9947497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38368DD" w14:textId="134AE858" w:rsidR="00F06028" w:rsidRDefault="00F06028">
      <w:pPr>
        <w:pStyle w:val="TOC2"/>
        <w:tabs>
          <w:tab w:val="right" w:leader="underscore" w:pos="9248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hyperlink w:anchor="_Toc9947498" w:history="1">
        <w:r w:rsidRPr="00C450E6">
          <w:rPr>
            <w:rStyle w:val="Hyperlink"/>
            <w:rFonts w:ascii="Arial" w:eastAsia="MS Mincho" w:hAnsi="Arial"/>
            <w:noProof/>
            <w:lang w:val="en-US"/>
          </w:rPr>
          <w:t>1.</w:t>
        </w:r>
        <w:r w:rsidRPr="00C450E6">
          <w:rPr>
            <w:rStyle w:val="Hyperlink"/>
            <w:rFonts w:ascii="Arial" w:eastAsia="MS Mincho" w:hAnsi="Arial" w:cs="Arial"/>
            <w:noProof/>
            <w:lang w:val="en-US"/>
          </w:rPr>
          <w:t xml:space="preserve"> Cloud: Create a virtual sensor and a new flow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_Toc9947498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35AD40E" w14:textId="5F9B2664" w:rsidR="00F06028" w:rsidRDefault="00F06028">
      <w:pPr>
        <w:pStyle w:val="TOC3"/>
        <w:tabs>
          <w:tab w:val="right" w:leader="underscore" w:pos="9248"/>
        </w:tabs>
        <w:rPr>
          <w:rFonts w:eastAsiaTheme="minorEastAsia" w:cstheme="minorBidi"/>
          <w:noProof/>
          <w:sz w:val="24"/>
          <w:szCs w:val="24"/>
        </w:rPr>
      </w:pPr>
      <w:hyperlink w:anchor="_Toc9947499" w:history="1">
        <w:r w:rsidRPr="00C450E6">
          <w:rPr>
            <w:rStyle w:val="Hyperlink"/>
            <w:rFonts w:ascii="Arial" w:eastAsia="MS Mincho" w:hAnsi="Arial"/>
            <w:noProof/>
            <w:lang w:val="en-US"/>
          </w:rPr>
          <w:t>Section 1.</w:t>
        </w:r>
        <w:r w:rsidRPr="00C450E6">
          <w:rPr>
            <w:rStyle w:val="Hyperlink"/>
            <w:rFonts w:ascii="Arial" w:eastAsia="MS Mincho" w:hAnsi="Arial" w:cs="Arial"/>
            <w:noProof/>
            <w:lang w:val="en-US"/>
          </w:rPr>
          <w:t xml:space="preserve"> Sensors &amp; IoT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_Toc9947499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E85FAE6" w14:textId="3F7B0144" w:rsidR="00F06028" w:rsidRDefault="00F06028">
      <w:pPr>
        <w:pStyle w:val="TOC3"/>
        <w:tabs>
          <w:tab w:val="right" w:leader="underscore" w:pos="9248"/>
        </w:tabs>
        <w:rPr>
          <w:rFonts w:eastAsiaTheme="minorEastAsia" w:cstheme="minorBidi"/>
          <w:noProof/>
          <w:sz w:val="24"/>
          <w:szCs w:val="24"/>
        </w:rPr>
      </w:pPr>
      <w:hyperlink w:anchor="_Toc9947500" w:history="1">
        <w:r w:rsidRPr="00C450E6">
          <w:rPr>
            <w:rStyle w:val="Hyperlink"/>
            <w:rFonts w:ascii="Arial" w:eastAsia="MS Mincho" w:hAnsi="Arial"/>
            <w:noProof/>
            <w:lang w:val="en-US"/>
          </w:rPr>
          <w:t>Section 2.</w:t>
        </w:r>
        <w:r w:rsidRPr="00C450E6">
          <w:rPr>
            <w:rStyle w:val="Hyperlink"/>
            <w:rFonts w:ascii="Arial" w:eastAsia="MS Mincho" w:hAnsi="Arial" w:cs="Arial"/>
            <w:noProof/>
            <w:lang w:val="en-US"/>
          </w:rPr>
          <w:t xml:space="preserve"> Node-RED flow: creation &amp; import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_Toc9947500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4F70CEA" w14:textId="2EBFE945" w:rsidR="00F06028" w:rsidRDefault="00F06028">
      <w:pPr>
        <w:pStyle w:val="TOC2"/>
        <w:tabs>
          <w:tab w:val="right" w:leader="underscore" w:pos="9248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hyperlink w:anchor="_Toc9947501" w:history="1">
        <w:r w:rsidRPr="00C450E6">
          <w:rPr>
            <w:rStyle w:val="Hyperlink"/>
            <w:rFonts w:eastAsia="MS Mincho"/>
            <w:noProof/>
            <w:lang w:val="en-US"/>
          </w:rPr>
          <w:t>2.</w:t>
        </w:r>
        <w:r w:rsidRPr="00C450E6">
          <w:rPr>
            <w:rStyle w:val="Hyperlink"/>
            <w:rFonts w:ascii="Arial" w:eastAsia="MS Mincho" w:hAnsi="Arial" w:cs="Arial"/>
            <w:noProof/>
            <w:lang w:val="en-US"/>
          </w:rPr>
          <w:t xml:space="preserve"> Node</w:t>
        </w:r>
        <w:r w:rsidRPr="00C450E6">
          <w:rPr>
            <w:rStyle w:val="Hyperlink"/>
            <w:rFonts w:ascii="Arial" w:eastAsia="MS Mincho" w:hAnsi="Arial" w:cs="Arial"/>
            <w:noProof/>
            <w:shd w:val="clear" w:color="auto" w:fill="FFFFFF"/>
            <w:lang w:val="en-US"/>
          </w:rPr>
          <w:t>-RED on PI:   MQTT Simulator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_Toc9947501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4B75229" w14:textId="0CE6A599" w:rsidR="00F06028" w:rsidRDefault="00F06028">
      <w:pPr>
        <w:pStyle w:val="TOC2"/>
        <w:tabs>
          <w:tab w:val="right" w:leader="underscore" w:pos="9248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hyperlink w:anchor="_Toc9947502" w:history="1">
        <w:r w:rsidRPr="00C450E6">
          <w:rPr>
            <w:rStyle w:val="Hyperlink"/>
            <w:rFonts w:ascii="Arial" w:eastAsia="MS Mincho" w:hAnsi="Arial"/>
            <w:noProof/>
            <w:lang w:val="en-US"/>
          </w:rPr>
          <w:t>3.</w:t>
        </w:r>
        <w:r w:rsidRPr="00C450E6">
          <w:rPr>
            <w:rStyle w:val="Hyperlink"/>
            <w:rFonts w:ascii="Arial" w:eastAsia="MS Mincho" w:hAnsi="Arial" w:cs="Arial"/>
            <w:noProof/>
            <w:lang w:val="en-US"/>
          </w:rPr>
          <w:t xml:space="preserve"> Cloud: Visual Recognition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_Toc9947502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7D7D0FA" w14:textId="1607486D" w:rsidR="00F06028" w:rsidRDefault="00F06028">
      <w:pPr>
        <w:pStyle w:val="TOC2"/>
        <w:tabs>
          <w:tab w:val="right" w:leader="underscore" w:pos="9248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hyperlink w:anchor="_Toc9947503" w:history="1">
        <w:r w:rsidRPr="00C450E6">
          <w:rPr>
            <w:rStyle w:val="Hyperlink"/>
            <w:rFonts w:ascii="Arial" w:eastAsia="MS Mincho" w:hAnsi="Arial"/>
            <w:noProof/>
            <w:lang w:val="en-US"/>
          </w:rPr>
          <w:t>4.</w:t>
        </w:r>
        <w:r w:rsidRPr="00C450E6">
          <w:rPr>
            <w:rStyle w:val="Hyperlink"/>
            <w:rFonts w:ascii="Arial" w:eastAsia="MS Mincho" w:hAnsi="Arial" w:cs="Arial"/>
            <w:noProof/>
            <w:lang w:val="en-US"/>
          </w:rPr>
          <w:t xml:space="preserve"> Cloud: Camera &amp; Dashboard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_Toc9947503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D78D7BE" w14:textId="2092A7F8" w:rsidR="00F06028" w:rsidRDefault="00F06028">
      <w:pPr>
        <w:pStyle w:val="TOC2"/>
        <w:tabs>
          <w:tab w:val="right" w:leader="underscore" w:pos="9248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hyperlink w:anchor="_Toc9947504" w:history="1">
        <w:r w:rsidRPr="00C450E6">
          <w:rPr>
            <w:rStyle w:val="Hyperlink"/>
            <w:rFonts w:ascii="Arial" w:eastAsia="MS Mincho" w:hAnsi="Arial"/>
            <w:noProof/>
            <w:lang w:val="en-US"/>
          </w:rPr>
          <w:t>5.</w:t>
        </w:r>
        <w:r w:rsidRPr="00C450E6">
          <w:rPr>
            <w:rStyle w:val="Hyperlink"/>
            <w:rFonts w:ascii="Arial" w:eastAsia="MS Mincho" w:hAnsi="Arial" w:cs="Arial"/>
            <w:noProof/>
            <w:lang w:val="en-US"/>
          </w:rPr>
          <w:t xml:space="preserve"> Node-RED on PI: Camera &amp; Dashboard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_Toc9947504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FF97475" w14:textId="5819FACE" w:rsidR="00F06028" w:rsidRDefault="00F06028">
      <w:pPr>
        <w:pStyle w:val="TOC2"/>
        <w:tabs>
          <w:tab w:val="right" w:leader="underscore" w:pos="9248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hyperlink w:anchor="_Toc9947505" w:history="1">
        <w:r w:rsidRPr="00C450E6">
          <w:rPr>
            <w:rStyle w:val="Hyperlink"/>
            <w:rFonts w:ascii="Arial" w:eastAsia="MS Mincho" w:hAnsi="Arial"/>
            <w:noProof/>
            <w:lang w:val="en-US"/>
          </w:rPr>
          <w:t>6.</w:t>
        </w:r>
        <w:r w:rsidRPr="00C450E6">
          <w:rPr>
            <w:rStyle w:val="Hyperlink"/>
            <w:rFonts w:ascii="Arial" w:eastAsia="MS Mincho" w:hAnsi="Arial" w:cs="Arial"/>
            <w:noProof/>
            <w:lang w:val="en-US"/>
          </w:rPr>
          <w:t xml:space="preserve"> Node-RED on PI: Grovepi Hat &amp; Sensors (Optional #1)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_Toc9947505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FF57D94" w14:textId="49788755" w:rsidR="00F06028" w:rsidRDefault="00F06028">
      <w:pPr>
        <w:pStyle w:val="TOC2"/>
        <w:tabs>
          <w:tab w:val="right" w:leader="underscore" w:pos="9248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hyperlink w:anchor="_Toc9947506" w:history="1">
        <w:r w:rsidRPr="00C450E6">
          <w:rPr>
            <w:rStyle w:val="Hyperlink"/>
            <w:rFonts w:ascii="Arial" w:eastAsia="MS Mincho" w:hAnsi="Arial"/>
            <w:noProof/>
            <w:lang w:val="en-US"/>
          </w:rPr>
          <w:t>7.</w:t>
        </w:r>
        <w:r w:rsidRPr="00C450E6">
          <w:rPr>
            <w:rStyle w:val="Hyperlink"/>
            <w:rFonts w:ascii="Arial" w:eastAsia="MS Mincho" w:hAnsi="Arial" w:cs="Arial"/>
            <w:noProof/>
            <w:lang w:val="en-US"/>
          </w:rPr>
          <w:t xml:space="preserve"> Node-R</w:t>
        </w:r>
        <w:r w:rsidRPr="00C450E6">
          <w:rPr>
            <w:rStyle w:val="Hyperlink"/>
            <w:rFonts w:ascii="Arial" w:eastAsia="MS Mincho" w:hAnsi="Arial" w:cs="Arial"/>
            <w:noProof/>
            <w:lang w:val="en-US"/>
          </w:rPr>
          <w:t>E</w:t>
        </w:r>
        <w:r w:rsidRPr="00C450E6">
          <w:rPr>
            <w:rStyle w:val="Hyperlink"/>
            <w:rFonts w:ascii="Arial" w:eastAsia="MS Mincho" w:hAnsi="Arial" w:cs="Arial"/>
            <w:noProof/>
            <w:lang w:val="en-US"/>
          </w:rPr>
          <w:t>D o</w:t>
        </w:r>
        <w:r w:rsidRPr="00C450E6">
          <w:rPr>
            <w:rStyle w:val="Hyperlink"/>
            <w:rFonts w:ascii="Arial" w:eastAsia="MS Mincho" w:hAnsi="Arial" w:cs="Arial"/>
            <w:noProof/>
            <w:lang w:val="en-US"/>
          </w:rPr>
          <w:t>n</w:t>
        </w:r>
        <w:r w:rsidRPr="00C450E6">
          <w:rPr>
            <w:rStyle w:val="Hyperlink"/>
            <w:rFonts w:ascii="Arial" w:eastAsia="MS Mincho" w:hAnsi="Arial" w:cs="Arial"/>
            <w:noProof/>
            <w:lang w:val="en-US"/>
          </w:rPr>
          <w:t xml:space="preserve"> PI: Insert IoT Data in Cloudant DB (Optional #2)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_Toc9947506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7DF5EC5" w14:textId="33D14102" w:rsidR="00F06028" w:rsidRDefault="00F06028">
      <w:pPr>
        <w:pStyle w:val="TOC2"/>
        <w:tabs>
          <w:tab w:val="right" w:leader="underscore" w:pos="9248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hyperlink w:anchor="_Toc9947507" w:history="1">
        <w:r w:rsidRPr="00C450E6">
          <w:rPr>
            <w:rStyle w:val="Hyperlink"/>
            <w:rFonts w:ascii="Arial" w:eastAsia="MS Mincho" w:hAnsi="Arial"/>
            <w:noProof/>
            <w:lang w:val="en-US"/>
          </w:rPr>
          <w:t>8.</w:t>
        </w:r>
        <w:r w:rsidRPr="00C450E6">
          <w:rPr>
            <w:rStyle w:val="Hyperlink"/>
            <w:rFonts w:ascii="Arial" w:eastAsia="MS Mincho" w:hAnsi="Arial" w:cs="Arial"/>
            <w:noProof/>
            <w:lang w:val="en-US"/>
          </w:rPr>
          <w:t xml:space="preserve"> Node-RED on PI: Process IoT Data with Watson Language Translator (Optional #3)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_Toc9947507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F439AC3" w14:textId="7AF752B9" w:rsidR="00F06028" w:rsidRDefault="00F06028">
      <w:pPr>
        <w:pStyle w:val="TOC2"/>
        <w:tabs>
          <w:tab w:val="right" w:leader="underscore" w:pos="9248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hyperlink w:anchor="_Toc9947508" w:history="1">
        <w:r w:rsidRPr="00C450E6">
          <w:rPr>
            <w:rStyle w:val="Hyperlink"/>
            <w:rFonts w:ascii="Arial" w:eastAsia="MS Mincho" w:hAnsi="Arial"/>
            <w:noProof/>
            <w:lang w:val="en-US"/>
          </w:rPr>
          <w:t>9.</w:t>
        </w:r>
        <w:r w:rsidRPr="00C450E6">
          <w:rPr>
            <w:rStyle w:val="Hyperlink"/>
            <w:rFonts w:ascii="Arial" w:eastAsia="MS Mincho" w:hAnsi="Arial" w:cs="Arial"/>
            <w:noProof/>
            <w:lang w:val="en-US"/>
          </w:rPr>
          <w:t xml:space="preserve"> Create a dashboard application in Node-RED (optional #4)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_Toc9947508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F94F398" w14:textId="1E9591D2" w:rsidR="00F06028" w:rsidRDefault="00F06028">
      <w:pPr>
        <w:pStyle w:val="TOC3"/>
        <w:tabs>
          <w:tab w:val="right" w:leader="underscore" w:pos="9248"/>
        </w:tabs>
        <w:rPr>
          <w:rFonts w:eastAsiaTheme="minorEastAsia" w:cstheme="minorBidi"/>
          <w:noProof/>
          <w:sz w:val="24"/>
          <w:szCs w:val="24"/>
        </w:rPr>
      </w:pPr>
      <w:hyperlink w:anchor="_Toc9947509" w:history="1">
        <w:r w:rsidRPr="00C450E6">
          <w:rPr>
            <w:rStyle w:val="Hyperlink"/>
            <w:rFonts w:ascii="Arial" w:eastAsia="MS Mincho" w:hAnsi="Arial"/>
            <w:noProof/>
            <w:lang w:val="en-US"/>
          </w:rPr>
          <w:t>Section 1.</w:t>
        </w:r>
        <w:r w:rsidRPr="00C450E6">
          <w:rPr>
            <w:rStyle w:val="Hyperlink"/>
            <w:rFonts w:ascii="Arial" w:eastAsia="MS Mincho" w:hAnsi="Arial" w:cs="Arial"/>
            <w:noProof/>
            <w:lang w:val="en-US"/>
          </w:rPr>
          <w:t xml:space="preserve"> Import Node-RED Dashboarding capability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_Toc9947509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051F65F" w14:textId="2D56A6C3" w:rsidR="00F06028" w:rsidRDefault="00F06028">
      <w:pPr>
        <w:pStyle w:val="TOC3"/>
        <w:tabs>
          <w:tab w:val="right" w:leader="underscore" w:pos="9248"/>
        </w:tabs>
        <w:rPr>
          <w:rFonts w:eastAsiaTheme="minorEastAsia" w:cstheme="minorBidi"/>
          <w:noProof/>
          <w:sz w:val="24"/>
          <w:szCs w:val="24"/>
        </w:rPr>
      </w:pPr>
      <w:hyperlink w:anchor="_Toc9947510" w:history="1">
        <w:r w:rsidRPr="00C450E6">
          <w:rPr>
            <w:rStyle w:val="Hyperlink"/>
            <w:rFonts w:ascii="Arial" w:eastAsia="MS Mincho" w:hAnsi="Arial"/>
            <w:noProof/>
            <w:lang w:val="en-US"/>
          </w:rPr>
          <w:t>Section 2.</w:t>
        </w:r>
        <w:r w:rsidRPr="00C450E6">
          <w:rPr>
            <w:rStyle w:val="Hyperlink"/>
            <w:rFonts w:ascii="Arial" w:eastAsia="MS Mincho" w:hAnsi="Arial" w:cs="Arial"/>
            <w:noProof/>
            <w:lang w:val="en-US"/>
          </w:rPr>
          <w:t xml:space="preserve"> Create a simple Node-RED Dashboard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_Toc9947510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365606D" w14:textId="4E5A76B4" w:rsidR="00F06028" w:rsidRDefault="00F06028">
      <w:pPr>
        <w:pStyle w:val="TOC3"/>
        <w:tabs>
          <w:tab w:val="right" w:leader="underscore" w:pos="9248"/>
        </w:tabs>
        <w:rPr>
          <w:rFonts w:eastAsiaTheme="minorEastAsia" w:cstheme="minorBidi"/>
          <w:noProof/>
          <w:sz w:val="24"/>
          <w:szCs w:val="24"/>
        </w:rPr>
      </w:pPr>
      <w:hyperlink w:anchor="_Toc9947511" w:history="1">
        <w:r w:rsidRPr="00C450E6">
          <w:rPr>
            <w:rStyle w:val="Hyperlink"/>
            <w:rFonts w:ascii="Arial" w:eastAsia="MS Mincho" w:hAnsi="Arial"/>
            <w:noProof/>
            <w:lang w:val="en-US"/>
          </w:rPr>
          <w:t>Section 3.</w:t>
        </w:r>
        <w:r w:rsidRPr="00C450E6">
          <w:rPr>
            <w:rStyle w:val="Hyperlink"/>
            <w:rFonts w:ascii="Arial" w:eastAsia="MS Mincho" w:hAnsi="Arial" w:cs="Arial"/>
            <w:noProof/>
            <w:lang w:val="en-US"/>
          </w:rPr>
          <w:t xml:space="preserve"> Add voice alert on dashboard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_Toc9947511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25D35ABE" w14:textId="63F22A8F" w:rsidR="00045335" w:rsidRPr="008E534D" w:rsidRDefault="001A736B" w:rsidP="00DB2844">
      <w:pPr>
        <w:rPr>
          <w:rFonts w:ascii="Arial" w:hAnsi="Arial" w:cs="Arial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fldChar w:fldCharType="end"/>
      </w:r>
    </w:p>
    <w:p w14:paraId="1EF280EB" w14:textId="49788BC1" w:rsidR="008A43A2" w:rsidRPr="008E534D" w:rsidRDefault="008A43A2">
      <w:pPr>
        <w:rPr>
          <w:rFonts w:ascii="Arial" w:hAnsi="Arial" w:cs="Arial"/>
          <w:lang w:val="en-US"/>
        </w:rPr>
      </w:pPr>
      <w:r w:rsidRPr="008E534D">
        <w:rPr>
          <w:rFonts w:ascii="Arial" w:hAnsi="Arial" w:cs="Arial"/>
          <w:lang w:val="en-US"/>
        </w:rPr>
        <w:br w:type="page"/>
      </w:r>
    </w:p>
    <w:p w14:paraId="3EB34C0E" w14:textId="637ABEAB" w:rsidR="008A43A2" w:rsidRPr="008E534D" w:rsidRDefault="008B5A0F" w:rsidP="008A43A2">
      <w:pPr>
        <w:pStyle w:val="Heading2newpage"/>
        <w:rPr>
          <w:rFonts w:ascii="Arial" w:hAnsi="Arial" w:cs="Arial"/>
          <w:lang w:val="en-US"/>
        </w:rPr>
      </w:pPr>
      <w:bookmarkStart w:id="0" w:name="_Toc514860150"/>
      <w:bookmarkStart w:id="1" w:name="_Toc9947493"/>
      <w:r w:rsidRPr="008E534D">
        <w:rPr>
          <w:rFonts w:ascii="Arial" w:hAnsi="Arial" w:cs="Arial"/>
          <w:noProof/>
          <w:lang w:val="en-US" w:eastAsia="en-GB"/>
        </w:rPr>
        <w:lastRenderedPageBreak/>
        <w:drawing>
          <wp:anchor distT="0" distB="0" distL="114300" distR="114300" simplePos="0" relativeHeight="251909632" behindDoc="1" locked="0" layoutInCell="1" allowOverlap="1" wp14:anchorId="66081AC6" wp14:editId="11CBF0E0">
            <wp:simplePos x="0" y="0"/>
            <wp:positionH relativeFrom="margin">
              <wp:posOffset>-191135</wp:posOffset>
            </wp:positionH>
            <wp:positionV relativeFrom="paragraph">
              <wp:posOffset>306705</wp:posOffset>
            </wp:positionV>
            <wp:extent cx="6096000" cy="1651000"/>
            <wp:effectExtent l="0" t="0" r="0" b="0"/>
            <wp:wrapNone/>
            <wp:docPr id="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43A2" w:rsidRPr="008E534D">
        <w:rPr>
          <w:rFonts w:ascii="Arial" w:hAnsi="Arial" w:cs="Arial"/>
          <w:lang w:val="en-US"/>
        </w:rPr>
        <w:t>Before Starting</w:t>
      </w:r>
      <w:bookmarkEnd w:id="0"/>
      <w:bookmarkEnd w:id="1"/>
    </w:p>
    <w:p w14:paraId="7F798063" w14:textId="460FB40A" w:rsidR="008A43A2" w:rsidRPr="008E534D" w:rsidRDefault="008A43A2" w:rsidP="008A43A2">
      <w:pPr>
        <w:rPr>
          <w:rFonts w:ascii="Arial" w:hAnsi="Arial" w:cs="Arial"/>
          <w:lang w:val="en-US"/>
        </w:rPr>
      </w:pPr>
    </w:p>
    <w:p w14:paraId="733F44DB" w14:textId="77777777" w:rsidR="008A43A2" w:rsidRPr="008E534D" w:rsidRDefault="008A43A2" w:rsidP="008A43A2">
      <w:pPr>
        <w:rPr>
          <w:rFonts w:ascii="Arial" w:hAnsi="Arial" w:cs="Arial"/>
          <w:lang w:val="en-US"/>
        </w:rPr>
      </w:pPr>
    </w:p>
    <w:p w14:paraId="5D417F2A" w14:textId="77777777" w:rsidR="008A43A2" w:rsidRPr="008E534D" w:rsidRDefault="008A43A2" w:rsidP="008A43A2">
      <w:pPr>
        <w:ind w:left="284" w:right="528"/>
        <w:rPr>
          <w:rFonts w:ascii="Arial" w:hAnsi="Arial" w:cs="Arial"/>
          <w:lang w:val="en-US"/>
        </w:rPr>
      </w:pPr>
    </w:p>
    <w:p w14:paraId="34B866F8" w14:textId="2BB092F1" w:rsidR="008A43A2" w:rsidRDefault="008A43A2" w:rsidP="008A43A2">
      <w:pPr>
        <w:ind w:left="284" w:right="528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This hands-on required to have a</w:t>
      </w:r>
      <w:r w:rsidR="00A62625" w:rsidRPr="008E534D">
        <w:rPr>
          <w:rFonts w:ascii="Arial" w:hAnsi="Arial" w:cs="Arial"/>
          <w:sz w:val="22"/>
          <w:szCs w:val="22"/>
          <w:lang w:val="en-US"/>
        </w:rPr>
        <w:t>n</w:t>
      </w:r>
      <w:r w:rsidRPr="008E534D">
        <w:rPr>
          <w:rFonts w:ascii="Arial" w:hAnsi="Arial" w:cs="Arial"/>
          <w:sz w:val="22"/>
          <w:szCs w:val="22"/>
          <w:lang w:val="en-US"/>
        </w:rPr>
        <w:t xml:space="preserve"> IBM Cloud account. If you don’t, you can create one here: </w:t>
      </w:r>
      <w:hyperlink r:id="rId9" w:history="1">
        <w:r w:rsidR="00DC3E62" w:rsidRPr="008E534D">
          <w:rPr>
            <w:rStyle w:val="Hyperlink"/>
            <w:rFonts w:ascii="Arial" w:hAnsi="Arial" w:cs="Arial"/>
            <w:sz w:val="22"/>
            <w:szCs w:val="22"/>
            <w:lang w:val="en-US"/>
          </w:rPr>
          <w:t>http://bluemix.net/</w:t>
        </w:r>
      </w:hyperlink>
      <w:r w:rsidRPr="008E534D">
        <w:rPr>
          <w:rFonts w:ascii="Arial" w:hAnsi="Arial" w:cs="Arial"/>
          <w:sz w:val="22"/>
          <w:szCs w:val="22"/>
          <w:lang w:val="en-US"/>
        </w:rPr>
        <w:t>.</w:t>
      </w:r>
      <w:r w:rsidR="00DD35E2">
        <w:rPr>
          <w:rFonts w:ascii="Arial" w:hAnsi="Arial" w:cs="Arial"/>
          <w:sz w:val="22"/>
          <w:szCs w:val="22"/>
          <w:lang w:val="en-US"/>
        </w:rPr>
        <w:br/>
        <w:t xml:space="preserve">A complete guideline can also be found on the “IBM Cloud &amp; Watson Day” web page here: </w:t>
      </w:r>
      <w:hyperlink r:id="rId10" w:history="1">
        <w:r w:rsidR="00DD35E2" w:rsidRPr="009B5E1F">
          <w:rPr>
            <w:rStyle w:val="Hyperlink"/>
            <w:rFonts w:ascii="Arial" w:hAnsi="Arial" w:cs="Arial"/>
            <w:sz w:val="22"/>
            <w:szCs w:val="22"/>
            <w:lang w:val="en-US"/>
          </w:rPr>
          <w:t>http://ibmcloud-watson-day.mybluemix.net/</w:t>
        </w:r>
      </w:hyperlink>
    </w:p>
    <w:p w14:paraId="7C56A5F5" w14:textId="77777777" w:rsidR="00DD35E2" w:rsidRPr="008E534D" w:rsidRDefault="00DD35E2" w:rsidP="008A43A2">
      <w:pPr>
        <w:ind w:left="284" w:right="528"/>
        <w:rPr>
          <w:rFonts w:ascii="Arial" w:hAnsi="Arial" w:cs="Arial"/>
          <w:sz w:val="22"/>
          <w:szCs w:val="22"/>
          <w:lang w:val="en-US"/>
        </w:rPr>
      </w:pPr>
    </w:p>
    <w:p w14:paraId="21530379" w14:textId="77777777" w:rsidR="008A43A2" w:rsidRPr="008E534D" w:rsidRDefault="008A43A2" w:rsidP="008A43A2">
      <w:pPr>
        <w:rPr>
          <w:rFonts w:ascii="Arial" w:hAnsi="Arial" w:cs="Arial"/>
          <w:lang w:val="en-US"/>
        </w:rPr>
      </w:pPr>
    </w:p>
    <w:p w14:paraId="08B90876" w14:textId="77777777" w:rsidR="008A43A2" w:rsidRPr="008E534D" w:rsidRDefault="008A43A2" w:rsidP="008A43A2">
      <w:pPr>
        <w:rPr>
          <w:rFonts w:ascii="Arial" w:hAnsi="Arial" w:cs="Arial"/>
          <w:lang w:val="en-US"/>
        </w:rPr>
      </w:pPr>
    </w:p>
    <w:p w14:paraId="62CAE38C" w14:textId="77777777" w:rsidR="008A2831" w:rsidRPr="008E534D" w:rsidRDefault="008A2831" w:rsidP="008A43A2">
      <w:pPr>
        <w:pStyle w:val="Steps"/>
        <w:numPr>
          <w:ilvl w:val="0"/>
          <w:numId w:val="26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O</w:t>
      </w:r>
      <w:r w:rsidR="008A43A2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pen a browser and a</w:t>
      </w:r>
      <w:r w:rsidR="00456EF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ccess to IBM Cloud</w:t>
      </w:r>
      <w:r w:rsidR="008A43A2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: </w:t>
      </w:r>
      <w:hyperlink r:id="rId11" w:history="1">
        <w:r w:rsidR="008B5A0F" w:rsidRPr="008E534D">
          <w:rPr>
            <w:rStyle w:val="Hyperlink"/>
            <w:rFonts w:ascii="Arial" w:hAnsi="Arial" w:cs="Arial"/>
            <w:sz w:val="22"/>
            <w:szCs w:val="22"/>
            <w:lang w:val="en-US"/>
          </w:rPr>
          <w:t>https://console.bluemix.net</w:t>
        </w:r>
      </w:hyperlink>
      <w:r w:rsidR="008A43A2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4DE8ADF6" w14:textId="58E87819" w:rsidR="00456EFD" w:rsidRPr="008E534D" w:rsidRDefault="008A2831" w:rsidP="008A43A2">
      <w:pPr>
        <w:pStyle w:val="Steps"/>
        <w:numPr>
          <w:ilvl w:val="0"/>
          <w:numId w:val="26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If you have an IBM Cloud account, c</w:t>
      </w:r>
      <w:r w:rsidR="008B5A0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lick </w:t>
      </w:r>
      <w:r w:rsidR="008A43A2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Log</w:t>
      </w:r>
      <w:r w:rsidR="006375BD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 xml:space="preserve"> </w:t>
      </w:r>
      <w:r w:rsidR="008A43A2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in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, and enter your IBM ID credentials.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>If you don’t have an IBM</w:t>
      </w:r>
      <w:r w:rsidR="00A6262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Cloud account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, 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Create a free account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 Enter your email address, and additional information required. You will receive an email with activation link</w:t>
      </w:r>
      <w:r w:rsidR="00E26237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 Once activated</w:t>
      </w:r>
      <w:r w:rsidR="00A6262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,</w:t>
      </w:r>
      <w:r w:rsidR="00E26237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you could use </w:t>
      </w:r>
      <w:r w:rsidR="00A6262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your new free IBM cloud account: log in.</w:t>
      </w:r>
    </w:p>
    <w:p w14:paraId="6044F577" w14:textId="384DC645" w:rsidR="008A43A2" w:rsidRPr="008E534D" w:rsidRDefault="008A43A2" w:rsidP="008A43A2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ABC2188" wp14:editId="49CC4925">
            <wp:extent cx="4824548" cy="2013616"/>
            <wp:effectExtent l="12700" t="12700" r="14605" b="1841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8697" cy="201952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458FF9" w14:textId="7F506FEC" w:rsidR="006375BD" w:rsidRPr="008E534D" w:rsidRDefault="006375BD" w:rsidP="00E54459">
      <w:pPr>
        <w:pStyle w:val="Steps"/>
        <w:numPr>
          <w:ilvl w:val="0"/>
          <w:numId w:val="26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Select organization</w:t>
      </w:r>
      <w:r w:rsidR="00A6262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, location and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space to use during this lab</w:t>
      </w:r>
      <w:r w:rsidR="00A6262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</w:p>
    <w:p w14:paraId="352F7A63" w14:textId="031BBF75" w:rsidR="006375BD" w:rsidRPr="008E534D" w:rsidRDefault="006375BD" w:rsidP="006375BD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5A8CAA71" wp14:editId="1AB9F0B6">
            <wp:extent cx="5878830" cy="739140"/>
            <wp:effectExtent l="12700" t="12700" r="13970" b="1016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78830" cy="7391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49A8A65" w14:textId="67E396D1" w:rsidR="00456EFD" w:rsidRPr="008E534D" w:rsidRDefault="006375BD" w:rsidP="006375BD">
      <w:pPr>
        <w:pStyle w:val="Steps"/>
        <w:numPr>
          <w:ilvl w:val="0"/>
          <w:numId w:val="26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If needed, f</w:t>
      </w:r>
      <w:r w:rsidR="00456EF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ree resources (GB / #Services) </w:t>
      </w:r>
      <w:r w:rsidR="00A6262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in your IBM Cloud Organization &amp; </w:t>
      </w:r>
      <w:r w:rsidR="00456EF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Spaces to run the lab exercises. </w:t>
      </w:r>
      <w:r w:rsidR="00456EF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>If you encounter a resource contention (</w:t>
      </w:r>
      <w:r w:rsidR="00A6262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e</w:t>
      </w:r>
      <w:r w:rsidR="00456EF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rror </w:t>
      </w:r>
      <w:r w:rsidR="00A6262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m</w:t>
      </w:r>
      <w:r w:rsidR="00456EF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essage saying you are out of resources), clean up your </w:t>
      </w:r>
      <w:r w:rsidR="00A6262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s</w:t>
      </w:r>
      <w:r w:rsidR="00456EF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paces by deleting existing Apps or Services.</w:t>
      </w:r>
    </w:p>
    <w:p w14:paraId="594ECA4A" w14:textId="77777777" w:rsidR="008A43A2" w:rsidRPr="008E534D" w:rsidRDefault="008A43A2" w:rsidP="00BD6DF8">
      <w:pPr>
        <w:jc w:val="both"/>
        <w:rPr>
          <w:rFonts w:ascii="Arial" w:hAnsi="Arial" w:cs="Arial"/>
          <w:lang w:val="en-US"/>
        </w:rPr>
      </w:pPr>
    </w:p>
    <w:p w14:paraId="13612F39" w14:textId="5F0837BA" w:rsidR="008E6918" w:rsidRPr="008E534D" w:rsidRDefault="008E6918" w:rsidP="00BD6DF8">
      <w:pPr>
        <w:jc w:val="both"/>
        <w:rPr>
          <w:rFonts w:ascii="Arial" w:hAnsi="Arial" w:cs="Arial"/>
          <w:color w:val="000000" w:themeColor="text1"/>
          <w:lang w:val="en-US"/>
        </w:rPr>
      </w:pPr>
      <w:r w:rsidRPr="008E534D">
        <w:rPr>
          <w:rFonts w:ascii="Arial" w:hAnsi="Arial" w:cs="Arial"/>
          <w:color w:val="000000" w:themeColor="text1"/>
          <w:lang w:val="en-US"/>
        </w:rPr>
        <w:br w:type="page"/>
      </w:r>
    </w:p>
    <w:p w14:paraId="0A040C3F" w14:textId="46E5B733" w:rsidR="00137B86" w:rsidRPr="008E534D" w:rsidRDefault="00137B86" w:rsidP="0024251B">
      <w:pPr>
        <w:pStyle w:val="HeadingPartorSection"/>
        <w:numPr>
          <w:ilvl w:val="0"/>
          <w:numId w:val="0"/>
        </w:numPr>
        <w:spacing w:after="360" w:afterAutospacing="0"/>
        <w:rPr>
          <w:rFonts w:ascii="Arial" w:hAnsi="Arial" w:cs="Arial"/>
          <w:lang w:val="en-US"/>
        </w:rPr>
      </w:pPr>
      <w:bookmarkStart w:id="2" w:name="_Toc514860151"/>
      <w:bookmarkStart w:id="3" w:name="_Toc9947494"/>
      <w:r w:rsidRPr="008E534D">
        <w:rPr>
          <w:rFonts w:ascii="Arial" w:hAnsi="Arial" w:cs="Arial"/>
          <w:lang w:val="en-US"/>
        </w:rPr>
        <w:lastRenderedPageBreak/>
        <w:t>Hands-on presentation</w:t>
      </w:r>
      <w:bookmarkEnd w:id="2"/>
      <w:bookmarkEnd w:id="3"/>
      <w:r w:rsidRPr="008E534D">
        <w:rPr>
          <w:rFonts w:ascii="Arial" w:hAnsi="Arial" w:cs="Arial"/>
          <w:lang w:val="en-US"/>
        </w:rPr>
        <w:t xml:space="preserve"> </w:t>
      </w:r>
    </w:p>
    <w:p w14:paraId="395A1CC6" w14:textId="616A208D" w:rsidR="0080523D" w:rsidRPr="008E534D" w:rsidRDefault="0080523D" w:rsidP="00864AD5">
      <w:pPr>
        <w:pStyle w:val="HeadingSubsection"/>
        <w:spacing w:before="240" w:beforeAutospacing="0" w:after="240" w:afterAutospacing="0"/>
        <w:ind w:left="3402"/>
        <w:rPr>
          <w:rFonts w:ascii="Arial" w:hAnsi="Arial" w:cs="Arial"/>
          <w:color w:val="000000" w:themeColor="text1"/>
          <w:lang w:val="en-US"/>
        </w:rPr>
      </w:pPr>
      <w:bookmarkStart w:id="4" w:name="_Toc9947495"/>
      <w:r w:rsidRPr="008E534D">
        <w:rPr>
          <w:rFonts w:ascii="Arial" w:hAnsi="Arial" w:cs="Arial"/>
          <w:color w:val="000000" w:themeColor="text1"/>
          <w:lang w:val="en-US"/>
        </w:rPr>
        <w:t>Overview</w:t>
      </w:r>
      <w:bookmarkEnd w:id="4"/>
      <w:r w:rsidRPr="008E534D">
        <w:rPr>
          <w:rFonts w:ascii="Arial" w:hAnsi="Arial" w:cs="Arial"/>
          <w:color w:val="000000" w:themeColor="text1"/>
          <w:lang w:val="en-US"/>
        </w:rPr>
        <w:tab/>
      </w:r>
    </w:p>
    <w:p w14:paraId="3B7DB72C" w14:textId="60E8E69A" w:rsidR="00CB3BAA" w:rsidRPr="008E534D" w:rsidRDefault="00864AD5" w:rsidP="00DD35E2">
      <w:pPr>
        <w:jc w:val="both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In this hands-on session, you will create a Node-RED application in IBM Cloud to collect, store and display </w:t>
      </w:r>
      <w:r w:rsidR="00A62625" w:rsidRPr="008E534D">
        <w:rPr>
          <w:rFonts w:ascii="Arial" w:hAnsi="Arial" w:cs="Arial"/>
          <w:sz w:val="22"/>
          <w:szCs w:val="22"/>
          <w:lang w:val="en-US"/>
        </w:rPr>
        <w:t xml:space="preserve">virtual </w:t>
      </w:r>
      <w:r w:rsidRPr="008E534D">
        <w:rPr>
          <w:rFonts w:ascii="Arial" w:hAnsi="Arial" w:cs="Arial"/>
          <w:sz w:val="22"/>
          <w:szCs w:val="22"/>
          <w:lang w:val="en-US"/>
        </w:rPr>
        <w:t xml:space="preserve">sensor data. </w:t>
      </w:r>
    </w:p>
    <w:p w14:paraId="1159EFD3" w14:textId="77777777" w:rsidR="00CB3BAA" w:rsidRPr="008E534D" w:rsidRDefault="00CB3BAA" w:rsidP="00DD35E2">
      <w:pPr>
        <w:jc w:val="both"/>
        <w:rPr>
          <w:rFonts w:ascii="Arial" w:hAnsi="Arial" w:cs="Arial"/>
          <w:sz w:val="22"/>
          <w:szCs w:val="22"/>
          <w:lang w:val="en-US"/>
        </w:rPr>
      </w:pPr>
    </w:p>
    <w:p w14:paraId="6CAF9B06" w14:textId="06FC1FBB" w:rsidR="00CB3BAA" w:rsidRPr="008E534D" w:rsidRDefault="00CB3BAA" w:rsidP="00DD35E2">
      <w:pPr>
        <w:jc w:val="both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Node-RED (</w:t>
      </w:r>
      <w:hyperlink r:id="rId14" w:tgtFrame="_blank" w:history="1">
        <w:r w:rsidRPr="008E534D">
          <w:rPr>
            <w:rStyle w:val="Hyperlink"/>
            <w:rFonts w:ascii="Arial" w:hAnsi="Arial" w:cs="Arial"/>
            <w:sz w:val="22"/>
            <w:szCs w:val="22"/>
            <w:lang w:val="en-US"/>
          </w:rPr>
          <w:t>https://nodered.org/</w:t>
        </w:r>
      </w:hyperlink>
      <w:r w:rsidRPr="008E534D">
        <w:rPr>
          <w:rFonts w:ascii="Arial" w:hAnsi="Arial" w:cs="Arial"/>
          <w:sz w:val="22"/>
          <w:szCs w:val="22"/>
          <w:lang w:val="en-US"/>
        </w:rPr>
        <w:t>) is a flow-based programming tool, originally developed by the IBM Emerging Technology Services team (in early 2013) and now a part of JS Foundation.</w:t>
      </w:r>
    </w:p>
    <w:p w14:paraId="27DB1670" w14:textId="77777777" w:rsidR="00CB3BAA" w:rsidRPr="008E534D" w:rsidRDefault="00CB3BAA" w:rsidP="00DD35E2">
      <w:pPr>
        <w:jc w:val="both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Traditional development can be very technical, but Node-RED enables you to concentrate on the logic of your workflow and allows fast prototyping.</w:t>
      </w:r>
    </w:p>
    <w:p w14:paraId="1AF897D6" w14:textId="77777777" w:rsidR="00CB3BAA" w:rsidRPr="008E534D" w:rsidRDefault="00CB3BAA" w:rsidP="00DD35E2">
      <w:pPr>
        <w:jc w:val="both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Node-RED consists of a Node.js-based runtime with a flow editor accessed through a web browser. Within the browser, you create your application by dragging nodes from a customizable palette into a workspace and start to wire them together. With a single click, the application is deployed back to its runtime.</w:t>
      </w:r>
    </w:p>
    <w:p w14:paraId="61E3970E" w14:textId="77777777" w:rsidR="00CB3BAA" w:rsidRPr="008E534D" w:rsidRDefault="00CB3BAA" w:rsidP="00864AD5">
      <w:pPr>
        <w:rPr>
          <w:rFonts w:ascii="Arial" w:hAnsi="Arial" w:cs="Arial"/>
          <w:sz w:val="22"/>
          <w:szCs w:val="22"/>
          <w:lang w:val="en-US"/>
        </w:rPr>
      </w:pPr>
    </w:p>
    <w:p w14:paraId="789D5CFB" w14:textId="240DAB9F" w:rsidR="00864AD5" w:rsidRPr="008E534D" w:rsidRDefault="00864AD5" w:rsidP="00DD35E2">
      <w:pPr>
        <w:jc w:val="both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Session objectives are:</w:t>
      </w:r>
    </w:p>
    <w:p w14:paraId="53E01A55" w14:textId="73491DA7" w:rsidR="00DD35E2" w:rsidRPr="00DD35E2" w:rsidRDefault="00456EFD" w:rsidP="00DD35E2">
      <w:pPr>
        <w:pStyle w:val="ListParagraph"/>
        <w:numPr>
          <w:ilvl w:val="0"/>
          <w:numId w:val="27"/>
        </w:numPr>
        <w:spacing w:before="120"/>
        <w:ind w:left="709" w:hanging="357"/>
        <w:jc w:val="both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Create &amp; modify an application using Node-RED</w:t>
      </w:r>
      <w:r w:rsidR="00864AD5" w:rsidRPr="008E534D">
        <w:rPr>
          <w:rFonts w:ascii="Arial" w:hAnsi="Arial" w:cs="Arial"/>
          <w:sz w:val="22"/>
          <w:szCs w:val="22"/>
          <w:lang w:val="en-US"/>
        </w:rPr>
        <w:t xml:space="preserve"> in </w:t>
      </w:r>
      <w:r w:rsidR="00A62625" w:rsidRPr="008E534D">
        <w:rPr>
          <w:rFonts w:ascii="Arial" w:hAnsi="Arial" w:cs="Arial"/>
          <w:sz w:val="22"/>
          <w:szCs w:val="22"/>
          <w:lang w:val="en-US"/>
        </w:rPr>
        <w:t>IBM Cloud</w:t>
      </w:r>
      <w:r w:rsidR="00DD35E2">
        <w:rPr>
          <w:rFonts w:ascii="Arial" w:hAnsi="Arial" w:cs="Arial"/>
          <w:sz w:val="22"/>
          <w:szCs w:val="22"/>
          <w:lang w:val="en-US"/>
        </w:rPr>
        <w:t xml:space="preserve"> </w:t>
      </w:r>
      <w:r w:rsidR="00FE4612">
        <w:rPr>
          <w:rFonts w:ascii="Arial" w:hAnsi="Arial" w:cs="Arial"/>
          <w:sz w:val="22"/>
          <w:szCs w:val="22"/>
          <w:lang w:val="en-US"/>
        </w:rPr>
        <w:t>and on a device</w:t>
      </w:r>
      <w:r w:rsidR="00DD35E2">
        <w:rPr>
          <w:rFonts w:ascii="Arial" w:hAnsi="Arial" w:cs="Arial"/>
          <w:sz w:val="22"/>
          <w:szCs w:val="22"/>
          <w:lang w:val="en-US"/>
        </w:rPr>
        <w:t xml:space="preserve">. In that example, we will use a </w:t>
      </w:r>
      <w:r w:rsidR="00FE4612">
        <w:rPr>
          <w:rFonts w:ascii="Arial" w:hAnsi="Arial" w:cs="Arial"/>
          <w:sz w:val="22"/>
          <w:szCs w:val="22"/>
          <w:lang w:val="en-US"/>
        </w:rPr>
        <w:t>Raspberry</w:t>
      </w:r>
      <w:r w:rsidR="00DD35E2">
        <w:rPr>
          <w:rFonts w:ascii="Arial" w:hAnsi="Arial" w:cs="Arial"/>
          <w:sz w:val="22"/>
          <w:szCs w:val="22"/>
          <w:lang w:val="en-US"/>
        </w:rPr>
        <w:t xml:space="preserve"> PI 2 B+</w:t>
      </w:r>
      <w:r w:rsidR="00FE4612">
        <w:rPr>
          <w:rFonts w:ascii="Arial" w:hAnsi="Arial" w:cs="Arial"/>
          <w:sz w:val="22"/>
          <w:szCs w:val="22"/>
          <w:lang w:val="en-US"/>
        </w:rPr>
        <w:t xml:space="preserve"> </w:t>
      </w:r>
    </w:p>
    <w:p w14:paraId="320DCFCC" w14:textId="1698D91E" w:rsidR="00456EFD" w:rsidRPr="008E534D" w:rsidRDefault="00456EFD" w:rsidP="00DD35E2">
      <w:pPr>
        <w:pStyle w:val="ListParagraph"/>
        <w:numPr>
          <w:ilvl w:val="0"/>
          <w:numId w:val="27"/>
        </w:numPr>
        <w:spacing w:before="120"/>
        <w:ind w:left="709" w:hanging="357"/>
        <w:jc w:val="both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Discover new services </w:t>
      </w:r>
      <w:r w:rsidR="00253B65" w:rsidRPr="008E534D">
        <w:rPr>
          <w:rFonts w:ascii="Arial" w:hAnsi="Arial" w:cs="Arial"/>
          <w:sz w:val="22"/>
          <w:szCs w:val="22"/>
          <w:lang w:val="en-US"/>
        </w:rPr>
        <w:t>&amp; Node-RED to</w:t>
      </w:r>
      <w:r w:rsidRPr="008E534D">
        <w:rPr>
          <w:rFonts w:ascii="Arial" w:hAnsi="Arial" w:cs="Arial"/>
          <w:sz w:val="22"/>
          <w:szCs w:val="22"/>
          <w:lang w:val="en-US"/>
        </w:rPr>
        <w:t xml:space="preserve"> consume or create services (IoT /</w:t>
      </w:r>
      <w:r w:rsidR="00FE4612">
        <w:rPr>
          <w:rFonts w:ascii="Arial" w:hAnsi="Arial" w:cs="Arial"/>
          <w:sz w:val="22"/>
          <w:szCs w:val="22"/>
          <w:lang w:val="en-US"/>
        </w:rPr>
        <w:t xml:space="preserve"> AI /Database)</w:t>
      </w:r>
    </w:p>
    <w:p w14:paraId="1AFE87B7" w14:textId="0DEE0983" w:rsidR="00864AD5" w:rsidRDefault="00864AD5" w:rsidP="00DD35E2">
      <w:pPr>
        <w:pStyle w:val="ListParagraph"/>
        <w:numPr>
          <w:ilvl w:val="0"/>
          <w:numId w:val="27"/>
        </w:numPr>
        <w:spacing w:before="120"/>
        <w:ind w:left="709" w:hanging="357"/>
        <w:jc w:val="both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Discover </w:t>
      </w:r>
      <w:r w:rsidR="00DD35E2">
        <w:rPr>
          <w:rFonts w:ascii="Arial" w:hAnsi="Arial" w:cs="Arial"/>
          <w:sz w:val="22"/>
          <w:szCs w:val="22"/>
          <w:lang w:val="en-US"/>
        </w:rPr>
        <w:t xml:space="preserve">IBM </w:t>
      </w:r>
      <w:r w:rsidRPr="008E534D">
        <w:rPr>
          <w:rFonts w:ascii="Arial" w:hAnsi="Arial" w:cs="Arial"/>
          <w:sz w:val="22"/>
          <w:szCs w:val="22"/>
          <w:lang w:val="en-US"/>
        </w:rPr>
        <w:t>Watson</w:t>
      </w:r>
      <w:r w:rsidR="00DD35E2">
        <w:rPr>
          <w:rFonts w:ascii="Arial" w:hAnsi="Arial" w:cs="Arial"/>
          <w:sz w:val="22"/>
          <w:szCs w:val="22"/>
          <w:lang w:val="en-US"/>
        </w:rPr>
        <w:t xml:space="preserve"> AI and IoT</w:t>
      </w:r>
      <w:r w:rsidRPr="008E534D">
        <w:rPr>
          <w:rFonts w:ascii="Arial" w:hAnsi="Arial" w:cs="Arial"/>
          <w:sz w:val="22"/>
          <w:szCs w:val="22"/>
          <w:lang w:val="en-US"/>
        </w:rPr>
        <w:t xml:space="preserve"> services</w:t>
      </w:r>
    </w:p>
    <w:p w14:paraId="76E9A3FE" w14:textId="2F11E4CE" w:rsidR="00FE4612" w:rsidRDefault="00FE4612" w:rsidP="00DD35E2">
      <w:pPr>
        <w:pStyle w:val="ListParagraph"/>
        <w:numPr>
          <w:ilvl w:val="0"/>
          <w:numId w:val="27"/>
        </w:numPr>
        <w:spacing w:before="120"/>
        <w:ind w:left="709" w:hanging="357"/>
        <w:jc w:val="both"/>
        <w:rPr>
          <w:rFonts w:ascii="Arial" w:hAnsi="Arial" w:cs="Arial"/>
          <w:sz w:val="22"/>
          <w:szCs w:val="22"/>
          <w:lang w:val="en-US"/>
        </w:rPr>
      </w:pPr>
      <w:r>
        <w:rPr>
          <w:rFonts w:ascii="Arial" w:hAnsi="Arial" w:cs="Arial"/>
          <w:sz w:val="22"/>
          <w:szCs w:val="22"/>
          <w:lang w:val="en-US"/>
        </w:rPr>
        <w:t xml:space="preserve">Discover how to integrate Cloud Services with a Raspberry PI or any device using Node-RED and create prototype </w:t>
      </w:r>
      <w:r w:rsidR="00DD513F">
        <w:rPr>
          <w:rFonts w:ascii="Arial" w:hAnsi="Arial" w:cs="Arial"/>
          <w:sz w:val="22"/>
          <w:szCs w:val="22"/>
          <w:lang w:val="en-US"/>
        </w:rPr>
        <w:t>quickly</w:t>
      </w:r>
      <w:r>
        <w:rPr>
          <w:rFonts w:ascii="Arial" w:hAnsi="Arial" w:cs="Arial"/>
          <w:sz w:val="22"/>
          <w:szCs w:val="22"/>
          <w:lang w:val="en-US"/>
        </w:rPr>
        <w:t xml:space="preserve">. </w:t>
      </w:r>
    </w:p>
    <w:p w14:paraId="0588BE8D" w14:textId="49A82706" w:rsidR="000B0129" w:rsidRDefault="000B0129" w:rsidP="00E57CF9">
      <w:pPr>
        <w:pStyle w:val="image"/>
        <w:spacing w:before="240" w:after="240"/>
        <w:ind w:left="567"/>
        <w:jc w:val="left"/>
        <w:rPr>
          <w:lang w:val="en-US"/>
        </w:rPr>
      </w:pPr>
    </w:p>
    <w:p w14:paraId="52EDFD4D" w14:textId="77777777" w:rsidR="00FE4612" w:rsidRPr="008E534D" w:rsidRDefault="00FE4612" w:rsidP="00E57CF9">
      <w:pPr>
        <w:pStyle w:val="image"/>
        <w:spacing w:before="240" w:after="240"/>
        <w:ind w:left="567"/>
        <w:jc w:val="left"/>
        <w:rPr>
          <w:rFonts w:ascii="Arial" w:hAnsi="Arial" w:cs="Arial"/>
          <w:sz w:val="22"/>
          <w:szCs w:val="22"/>
          <w:lang w:val="en-US"/>
        </w:rPr>
      </w:pPr>
    </w:p>
    <w:p w14:paraId="1A2C0637" w14:textId="43E65AD1" w:rsidR="003E30EB" w:rsidRPr="008E534D" w:rsidRDefault="003E30EB" w:rsidP="003E30EB">
      <w:pPr>
        <w:pStyle w:val="HeadingSubsection"/>
        <w:spacing w:before="240" w:beforeAutospacing="0" w:after="240" w:afterAutospacing="0"/>
        <w:ind w:left="3402"/>
        <w:rPr>
          <w:rFonts w:ascii="Arial" w:hAnsi="Arial" w:cs="Arial"/>
          <w:color w:val="000000" w:themeColor="text1"/>
          <w:lang w:val="en-US"/>
        </w:rPr>
      </w:pPr>
      <w:bookmarkStart w:id="5" w:name="_Toc9947496"/>
      <w:r w:rsidRPr="008E534D">
        <w:rPr>
          <w:rFonts w:ascii="Arial" w:hAnsi="Arial" w:cs="Arial"/>
          <w:lang w:val="en-US"/>
        </w:rPr>
        <w:t>Prerequisites</w:t>
      </w:r>
      <w:bookmarkEnd w:id="5"/>
      <w:r w:rsidRPr="008E534D">
        <w:rPr>
          <w:rFonts w:ascii="Arial" w:hAnsi="Arial" w:cs="Arial"/>
          <w:color w:val="000000" w:themeColor="text1"/>
          <w:lang w:val="en-US"/>
        </w:rPr>
        <w:tab/>
      </w:r>
    </w:p>
    <w:p w14:paraId="5A54A9A0" w14:textId="62EFA5BA" w:rsidR="00067454" w:rsidRDefault="00DD35E2" w:rsidP="00984F16">
      <w:pPr>
        <w:pStyle w:val="Steps"/>
        <w:rPr>
          <w:rFonts w:ascii="Arial" w:hAnsi="Arial" w:cs="Arial"/>
          <w:sz w:val="22"/>
          <w:szCs w:val="22"/>
          <w:lang w:val="en-US"/>
        </w:rPr>
      </w:pPr>
      <w:r>
        <w:rPr>
          <w:rFonts w:ascii="Arial" w:hAnsi="Arial" w:cs="Arial"/>
          <w:sz w:val="22"/>
          <w:szCs w:val="22"/>
          <w:lang w:val="en-US"/>
        </w:rPr>
        <w:t xml:space="preserve">There are </w:t>
      </w:r>
      <w:r w:rsidR="007F0670">
        <w:rPr>
          <w:rFonts w:ascii="Arial" w:hAnsi="Arial" w:cs="Arial"/>
          <w:sz w:val="22"/>
          <w:szCs w:val="22"/>
          <w:lang w:val="en-US"/>
        </w:rPr>
        <w:t xml:space="preserve">2 </w:t>
      </w:r>
      <w:r w:rsidR="00FE4612">
        <w:rPr>
          <w:rFonts w:ascii="Arial" w:hAnsi="Arial" w:cs="Arial"/>
          <w:sz w:val="22"/>
          <w:szCs w:val="22"/>
          <w:lang w:val="en-US"/>
        </w:rPr>
        <w:t>kinds</w:t>
      </w:r>
      <w:r w:rsidR="007F0670">
        <w:rPr>
          <w:rFonts w:ascii="Arial" w:hAnsi="Arial" w:cs="Arial"/>
          <w:sz w:val="22"/>
          <w:szCs w:val="22"/>
          <w:lang w:val="en-US"/>
        </w:rPr>
        <w:t xml:space="preserve"> of </w:t>
      </w:r>
      <w:r w:rsidR="00F04FB7">
        <w:rPr>
          <w:rFonts w:ascii="Arial" w:hAnsi="Arial" w:cs="Arial"/>
          <w:sz w:val="22"/>
          <w:szCs w:val="22"/>
          <w:lang w:val="en-US"/>
        </w:rPr>
        <w:t>exercises</w:t>
      </w:r>
      <w:r>
        <w:rPr>
          <w:rFonts w:ascii="Arial" w:hAnsi="Arial" w:cs="Arial"/>
          <w:sz w:val="22"/>
          <w:szCs w:val="22"/>
          <w:lang w:val="en-US"/>
        </w:rPr>
        <w:t xml:space="preserve"> in the present Lab</w:t>
      </w:r>
      <w:r w:rsidR="00F04FB7">
        <w:rPr>
          <w:rFonts w:ascii="Arial" w:hAnsi="Arial" w:cs="Arial"/>
          <w:sz w:val="22"/>
          <w:szCs w:val="22"/>
          <w:lang w:val="en-US"/>
        </w:rPr>
        <w:t>:</w:t>
      </w:r>
      <w:r w:rsidR="007F0670">
        <w:rPr>
          <w:rFonts w:ascii="Arial" w:hAnsi="Arial" w:cs="Arial"/>
          <w:sz w:val="22"/>
          <w:szCs w:val="22"/>
          <w:lang w:val="en-US"/>
        </w:rPr>
        <w:t xml:space="preserve"> in the Cloud (IBM Cloud) and local (Node-RED on a Raspberry PI</w:t>
      </w:r>
      <w:r w:rsidR="00F04FB7">
        <w:rPr>
          <w:rFonts w:ascii="Arial" w:hAnsi="Arial" w:cs="Arial"/>
          <w:sz w:val="22"/>
          <w:szCs w:val="22"/>
          <w:lang w:val="en-US"/>
        </w:rPr>
        <w:t>).</w:t>
      </w:r>
    </w:p>
    <w:p w14:paraId="3BB0404C" w14:textId="6C7246E8" w:rsidR="00DD35E2" w:rsidRDefault="00F04FB7" w:rsidP="00280D2B">
      <w:pPr>
        <w:pStyle w:val="Steps"/>
        <w:numPr>
          <w:ilvl w:val="0"/>
          <w:numId w:val="44"/>
        </w:numPr>
        <w:rPr>
          <w:rFonts w:ascii="Arial" w:hAnsi="Arial" w:cs="Arial"/>
          <w:sz w:val="22"/>
          <w:szCs w:val="22"/>
          <w:lang w:val="en-US"/>
        </w:rPr>
      </w:pPr>
      <w:r>
        <w:rPr>
          <w:rFonts w:ascii="Arial" w:hAnsi="Arial" w:cs="Arial"/>
          <w:sz w:val="22"/>
          <w:szCs w:val="22"/>
          <w:lang w:val="en-US"/>
        </w:rPr>
        <w:t>The necessary hardware</w:t>
      </w:r>
      <w:r w:rsidR="00391C0B">
        <w:rPr>
          <w:rFonts w:ascii="Arial" w:hAnsi="Arial" w:cs="Arial"/>
          <w:sz w:val="22"/>
          <w:szCs w:val="22"/>
          <w:lang w:val="en-US"/>
        </w:rPr>
        <w:t xml:space="preserve"> (provided)</w:t>
      </w:r>
      <w:r>
        <w:rPr>
          <w:rFonts w:ascii="Arial" w:hAnsi="Arial" w:cs="Arial"/>
          <w:sz w:val="22"/>
          <w:szCs w:val="22"/>
          <w:lang w:val="en-US"/>
        </w:rPr>
        <w:t xml:space="preserve">; </w:t>
      </w:r>
    </w:p>
    <w:p w14:paraId="16DE450E" w14:textId="77777777" w:rsidR="00DD35E2" w:rsidRDefault="00F04FB7" w:rsidP="00280D2B">
      <w:pPr>
        <w:pStyle w:val="Steps"/>
        <w:numPr>
          <w:ilvl w:val="0"/>
          <w:numId w:val="43"/>
        </w:numPr>
        <w:rPr>
          <w:rFonts w:ascii="Arial" w:hAnsi="Arial" w:cs="Arial"/>
          <w:sz w:val="22"/>
          <w:szCs w:val="22"/>
          <w:lang w:val="en-US"/>
        </w:rPr>
      </w:pPr>
      <w:r>
        <w:rPr>
          <w:rFonts w:ascii="Arial" w:hAnsi="Arial" w:cs="Arial"/>
          <w:sz w:val="22"/>
          <w:szCs w:val="22"/>
          <w:lang w:val="en-US"/>
        </w:rPr>
        <w:t xml:space="preserve">Raspberry PI 2 with an internet access and Node-RED </w:t>
      </w:r>
      <w:r w:rsidRPr="00DD35E2">
        <w:rPr>
          <w:rFonts w:ascii="Arial" w:hAnsi="Arial" w:cs="Arial"/>
          <w:sz w:val="22"/>
          <w:szCs w:val="22"/>
          <w:lang w:val="en-US"/>
        </w:rPr>
        <w:t xml:space="preserve">installed. </w:t>
      </w:r>
    </w:p>
    <w:p w14:paraId="3AC9E6EC" w14:textId="24136389" w:rsidR="00B018B1" w:rsidRPr="00DD35E2" w:rsidRDefault="00F04FB7" w:rsidP="00280D2B">
      <w:pPr>
        <w:pStyle w:val="Steps"/>
        <w:numPr>
          <w:ilvl w:val="0"/>
          <w:numId w:val="43"/>
        </w:numPr>
        <w:rPr>
          <w:rFonts w:ascii="Arial" w:hAnsi="Arial" w:cs="Arial"/>
          <w:sz w:val="22"/>
          <w:szCs w:val="22"/>
          <w:lang w:val="en-US"/>
        </w:rPr>
      </w:pPr>
      <w:r w:rsidRPr="00DD35E2">
        <w:rPr>
          <w:rFonts w:ascii="Arial" w:hAnsi="Arial" w:cs="Arial"/>
          <w:sz w:val="22"/>
          <w:szCs w:val="22"/>
          <w:lang w:val="en-US"/>
        </w:rPr>
        <w:t>A PC connected to the Raspberry PI network</w:t>
      </w:r>
      <w:r w:rsidR="0053464E" w:rsidRPr="00DD35E2">
        <w:rPr>
          <w:rFonts w:ascii="Arial" w:hAnsi="Arial" w:cs="Arial"/>
          <w:sz w:val="22"/>
          <w:szCs w:val="22"/>
          <w:lang w:val="en-US"/>
        </w:rPr>
        <w:t xml:space="preserve"> (provided)</w:t>
      </w:r>
    </w:p>
    <w:p w14:paraId="67FC4EE2" w14:textId="1957D884" w:rsidR="00B018B1" w:rsidRPr="00B018B1" w:rsidRDefault="00B018B1" w:rsidP="00280D2B">
      <w:pPr>
        <w:pStyle w:val="Steps"/>
        <w:numPr>
          <w:ilvl w:val="0"/>
          <w:numId w:val="44"/>
        </w:numPr>
        <w:rPr>
          <w:rFonts w:ascii="Arial" w:hAnsi="Arial" w:cs="Arial"/>
          <w:sz w:val="22"/>
          <w:szCs w:val="22"/>
          <w:lang w:val="en-US"/>
        </w:rPr>
      </w:pPr>
      <w:r w:rsidRPr="00B018B1">
        <w:rPr>
          <w:rFonts w:ascii="Arial" w:hAnsi="Arial" w:cs="Arial"/>
          <w:sz w:val="22"/>
          <w:szCs w:val="22"/>
          <w:lang w:val="en-US"/>
        </w:rPr>
        <w:t>Setup &amp; Connectivity check</w:t>
      </w:r>
      <w:r w:rsidR="00391C0B">
        <w:rPr>
          <w:rFonts w:ascii="Arial" w:hAnsi="Arial" w:cs="Arial"/>
          <w:sz w:val="22"/>
          <w:szCs w:val="22"/>
          <w:lang w:val="en-US"/>
        </w:rPr>
        <w:t xml:space="preserve">: </w:t>
      </w:r>
    </w:p>
    <w:p w14:paraId="41BD8A60" w14:textId="77777777" w:rsidR="00391C0B" w:rsidRDefault="00391C0B" w:rsidP="00280D2B">
      <w:pPr>
        <w:pStyle w:val="Steps"/>
        <w:numPr>
          <w:ilvl w:val="0"/>
          <w:numId w:val="41"/>
        </w:numPr>
        <w:rPr>
          <w:rFonts w:ascii="Arial" w:hAnsi="Arial" w:cs="Arial"/>
          <w:sz w:val="22"/>
          <w:szCs w:val="22"/>
          <w:lang w:val="en-US"/>
        </w:rPr>
      </w:pPr>
      <w:r>
        <w:rPr>
          <w:rFonts w:ascii="Arial" w:hAnsi="Arial" w:cs="Arial"/>
          <w:sz w:val="22"/>
          <w:szCs w:val="22"/>
          <w:lang w:val="en-US"/>
        </w:rPr>
        <w:t>Power on</w:t>
      </w:r>
      <w:r w:rsidR="00B018B1" w:rsidRPr="00B018B1">
        <w:rPr>
          <w:rFonts w:ascii="Arial" w:hAnsi="Arial" w:cs="Arial"/>
          <w:sz w:val="22"/>
          <w:szCs w:val="22"/>
          <w:lang w:val="en-US"/>
        </w:rPr>
        <w:t xml:space="preserve"> the </w:t>
      </w:r>
      <w:r>
        <w:rPr>
          <w:rFonts w:ascii="Arial" w:hAnsi="Arial" w:cs="Arial"/>
          <w:sz w:val="22"/>
          <w:szCs w:val="22"/>
          <w:lang w:val="en-US"/>
        </w:rPr>
        <w:t>Raspberry</w:t>
      </w:r>
      <w:r w:rsidR="00B018B1" w:rsidRPr="00B018B1">
        <w:rPr>
          <w:rFonts w:ascii="Arial" w:hAnsi="Arial" w:cs="Arial"/>
          <w:sz w:val="22"/>
          <w:szCs w:val="22"/>
          <w:lang w:val="en-US"/>
        </w:rPr>
        <w:t xml:space="preserve"> - </w:t>
      </w:r>
      <w:r>
        <w:rPr>
          <w:rFonts w:ascii="Arial" w:hAnsi="Arial" w:cs="Arial"/>
          <w:sz w:val="22"/>
          <w:szCs w:val="22"/>
          <w:lang w:val="en-US"/>
        </w:rPr>
        <w:t>USB</w:t>
      </w:r>
      <w:r w:rsidR="00B018B1" w:rsidRPr="00B018B1">
        <w:rPr>
          <w:rFonts w:ascii="Arial" w:hAnsi="Arial" w:cs="Arial"/>
          <w:sz w:val="22"/>
          <w:szCs w:val="22"/>
          <w:lang w:val="en-US"/>
        </w:rPr>
        <w:t xml:space="preserve"> power</w:t>
      </w:r>
      <w:r>
        <w:rPr>
          <w:rFonts w:ascii="Arial" w:hAnsi="Arial" w:cs="Arial"/>
          <w:sz w:val="22"/>
          <w:szCs w:val="22"/>
          <w:lang w:val="en-US"/>
        </w:rPr>
        <w:t xml:space="preserve"> supply</w:t>
      </w:r>
    </w:p>
    <w:p w14:paraId="4630A5F1" w14:textId="77777777" w:rsidR="00DD35E2" w:rsidRDefault="00391C0B" w:rsidP="00280D2B">
      <w:pPr>
        <w:pStyle w:val="Steps"/>
        <w:numPr>
          <w:ilvl w:val="0"/>
          <w:numId w:val="41"/>
        </w:numPr>
        <w:rPr>
          <w:rFonts w:ascii="Arial" w:hAnsi="Arial" w:cs="Arial"/>
          <w:sz w:val="22"/>
          <w:szCs w:val="22"/>
          <w:lang w:val="en-US"/>
        </w:rPr>
      </w:pPr>
      <w:r w:rsidRPr="00391C0B">
        <w:rPr>
          <w:rFonts w:ascii="Arial" w:hAnsi="Arial" w:cs="Arial"/>
          <w:sz w:val="22"/>
          <w:szCs w:val="22"/>
          <w:lang w:val="en-US"/>
        </w:rPr>
        <w:t>F</w:t>
      </w:r>
      <w:r w:rsidR="00B018B1" w:rsidRPr="00391C0B">
        <w:rPr>
          <w:rFonts w:ascii="Arial" w:hAnsi="Arial" w:cs="Arial"/>
          <w:sz w:val="22"/>
          <w:szCs w:val="22"/>
          <w:lang w:val="en-US"/>
        </w:rPr>
        <w:t xml:space="preserve">rom </w:t>
      </w:r>
      <w:r w:rsidRPr="00391C0B">
        <w:rPr>
          <w:rFonts w:ascii="Arial" w:hAnsi="Arial" w:cs="Arial"/>
          <w:sz w:val="22"/>
          <w:szCs w:val="22"/>
          <w:lang w:val="en-US"/>
        </w:rPr>
        <w:t>your</w:t>
      </w:r>
      <w:r w:rsidR="00B018B1" w:rsidRPr="00391C0B">
        <w:rPr>
          <w:rFonts w:ascii="Arial" w:hAnsi="Arial" w:cs="Arial"/>
          <w:sz w:val="22"/>
          <w:szCs w:val="22"/>
          <w:lang w:val="en-US"/>
        </w:rPr>
        <w:t xml:space="preserve"> PC - go to </w:t>
      </w:r>
      <w:hyperlink r:id="rId15" w:tgtFrame="_blank" w:history="1">
        <w:r w:rsidR="00B018B1" w:rsidRPr="00391C0B">
          <w:rPr>
            <w:rFonts w:ascii="Arial" w:hAnsi="Arial" w:cs="Arial"/>
            <w:sz w:val="22"/>
            <w:szCs w:val="22"/>
            <w:lang w:val="en-US"/>
          </w:rPr>
          <w:t>http://raspberry314-pot.eu-de.mybluemix.net/home</w:t>
        </w:r>
      </w:hyperlink>
      <w:r w:rsidR="00B018B1" w:rsidRPr="00391C0B">
        <w:rPr>
          <w:rFonts w:ascii="Arial" w:hAnsi="Arial" w:cs="Arial"/>
          <w:sz w:val="22"/>
          <w:szCs w:val="22"/>
          <w:lang w:val="en-US"/>
        </w:rPr>
        <w:t> . </w:t>
      </w:r>
    </w:p>
    <w:p w14:paraId="2EA0A5CB" w14:textId="77777777" w:rsidR="00DD35E2" w:rsidRDefault="00B018B1" w:rsidP="00280D2B">
      <w:pPr>
        <w:pStyle w:val="Steps"/>
        <w:numPr>
          <w:ilvl w:val="1"/>
          <w:numId w:val="41"/>
        </w:numPr>
        <w:rPr>
          <w:rFonts w:ascii="Arial" w:hAnsi="Arial" w:cs="Arial"/>
          <w:sz w:val="22"/>
          <w:szCs w:val="22"/>
          <w:lang w:val="en-US"/>
        </w:rPr>
      </w:pPr>
      <w:r w:rsidRPr="00DD35E2">
        <w:rPr>
          <w:rFonts w:ascii="Arial" w:hAnsi="Arial" w:cs="Arial"/>
          <w:sz w:val="22"/>
          <w:szCs w:val="22"/>
          <w:lang w:val="en-US"/>
        </w:rPr>
        <w:t xml:space="preserve">click on your team picture and get the IP of your </w:t>
      </w:r>
      <w:r w:rsidR="00391C0B" w:rsidRPr="00DD35E2">
        <w:rPr>
          <w:rFonts w:ascii="Arial" w:hAnsi="Arial" w:cs="Arial"/>
          <w:sz w:val="22"/>
          <w:szCs w:val="22"/>
          <w:lang w:val="en-US"/>
        </w:rPr>
        <w:t>Raspberry</w:t>
      </w:r>
      <w:r w:rsidRPr="00DD35E2">
        <w:rPr>
          <w:rFonts w:ascii="Arial" w:hAnsi="Arial" w:cs="Arial"/>
          <w:sz w:val="22"/>
          <w:szCs w:val="22"/>
          <w:lang w:val="en-US"/>
        </w:rPr>
        <w:t xml:space="preserve"> on the </w:t>
      </w:r>
      <w:r w:rsidR="00391C0B" w:rsidRPr="00DD35E2">
        <w:rPr>
          <w:rFonts w:ascii="Arial" w:hAnsi="Arial" w:cs="Arial"/>
          <w:sz w:val="22"/>
          <w:szCs w:val="22"/>
          <w:lang w:val="en-US"/>
        </w:rPr>
        <w:t xml:space="preserve">local </w:t>
      </w:r>
      <w:r w:rsidRPr="00DD35E2">
        <w:rPr>
          <w:rFonts w:ascii="Arial" w:hAnsi="Arial" w:cs="Arial"/>
          <w:sz w:val="22"/>
          <w:szCs w:val="22"/>
          <w:lang w:val="en-US"/>
        </w:rPr>
        <w:t>network.</w:t>
      </w:r>
    </w:p>
    <w:p w14:paraId="3A588A08" w14:textId="78ECC724" w:rsidR="00391C0B" w:rsidRPr="00DD35E2" w:rsidRDefault="00391C0B" w:rsidP="00DD35E2">
      <w:pPr>
        <w:pStyle w:val="Steps"/>
        <w:ind w:left="1440"/>
        <w:rPr>
          <w:rFonts w:ascii="Arial" w:hAnsi="Arial" w:cs="Arial"/>
          <w:sz w:val="22"/>
          <w:szCs w:val="22"/>
          <w:lang w:val="en-US"/>
        </w:rPr>
      </w:pPr>
      <w:r w:rsidRPr="00DD35E2">
        <w:rPr>
          <w:rFonts w:ascii="Arial" w:hAnsi="Arial" w:cs="Arial"/>
          <w:sz w:val="22"/>
          <w:szCs w:val="22"/>
          <w:lang w:val="en-US"/>
        </w:rPr>
        <w:t>You will use this address to access your Raspberry from a Browser.</w:t>
      </w:r>
    </w:p>
    <w:p w14:paraId="736A8E8B" w14:textId="0AA2AE40" w:rsidR="00391C0B" w:rsidRDefault="00DD35E2" w:rsidP="00280D2B">
      <w:pPr>
        <w:pStyle w:val="Steps"/>
        <w:numPr>
          <w:ilvl w:val="0"/>
          <w:numId w:val="42"/>
        </w:numPr>
        <w:rPr>
          <w:rFonts w:ascii="Arial" w:hAnsi="Arial" w:cs="Arial"/>
          <w:sz w:val="22"/>
          <w:szCs w:val="22"/>
          <w:lang w:val="en-US"/>
        </w:rPr>
      </w:pPr>
      <w:r>
        <w:rPr>
          <w:rFonts w:ascii="Arial" w:hAnsi="Arial" w:cs="Arial"/>
          <w:sz w:val="22"/>
          <w:szCs w:val="22"/>
          <w:lang w:val="en-US"/>
        </w:rPr>
        <w:t>From</w:t>
      </w:r>
      <w:r w:rsidR="00B018B1" w:rsidRPr="00B018B1">
        <w:rPr>
          <w:rFonts w:ascii="Arial" w:hAnsi="Arial" w:cs="Arial"/>
          <w:sz w:val="22"/>
          <w:szCs w:val="22"/>
          <w:lang w:val="en-US"/>
        </w:rPr>
        <w:t xml:space="preserve"> your PC, connect to</w:t>
      </w:r>
      <w:r>
        <w:rPr>
          <w:rFonts w:ascii="Arial" w:hAnsi="Arial" w:cs="Arial"/>
          <w:sz w:val="22"/>
          <w:szCs w:val="22"/>
          <w:lang w:val="en-US"/>
        </w:rPr>
        <w:t xml:space="preserve"> Node-RED using</w:t>
      </w:r>
      <w:r w:rsidR="00B018B1" w:rsidRPr="00B018B1">
        <w:rPr>
          <w:rFonts w:ascii="Arial" w:hAnsi="Arial" w:cs="Arial"/>
          <w:sz w:val="22"/>
          <w:szCs w:val="22"/>
          <w:lang w:val="en-US"/>
        </w:rPr>
        <w:t> </w:t>
      </w:r>
      <w:hyperlink r:id="rId16" w:tgtFrame="_blank" w:history="1">
        <w:r w:rsidR="00B018B1" w:rsidRPr="00B018B1">
          <w:rPr>
            <w:rFonts w:ascii="Arial" w:hAnsi="Arial" w:cs="Arial"/>
            <w:sz w:val="22"/>
            <w:szCs w:val="22"/>
            <w:lang w:val="en-US"/>
          </w:rPr>
          <w:t>http://YOUR-RASPI-IP:1880</w:t>
        </w:r>
      </w:hyperlink>
      <w:r w:rsidR="00B018B1" w:rsidRPr="00B018B1">
        <w:rPr>
          <w:rFonts w:ascii="Arial" w:hAnsi="Arial" w:cs="Arial"/>
          <w:sz w:val="22"/>
          <w:szCs w:val="22"/>
          <w:lang w:val="en-US"/>
        </w:rPr>
        <w:t> from a Browser</w:t>
      </w:r>
      <w:r w:rsidR="00391C0B">
        <w:rPr>
          <w:rFonts w:ascii="Arial" w:hAnsi="Arial" w:cs="Arial"/>
          <w:sz w:val="22"/>
          <w:szCs w:val="22"/>
          <w:lang w:val="en-US"/>
        </w:rPr>
        <w:t xml:space="preserve"> (Firefox, …)</w:t>
      </w:r>
    </w:p>
    <w:p w14:paraId="3703E77B" w14:textId="1E037A8C" w:rsidR="00FA152F" w:rsidRPr="00391C0B" w:rsidRDefault="00DD35E2" w:rsidP="00280D2B">
      <w:pPr>
        <w:pStyle w:val="Steps"/>
        <w:numPr>
          <w:ilvl w:val="0"/>
          <w:numId w:val="42"/>
        </w:numPr>
        <w:rPr>
          <w:rFonts w:ascii="Arial" w:hAnsi="Arial" w:cs="Arial"/>
          <w:sz w:val="22"/>
          <w:szCs w:val="22"/>
          <w:lang w:val="en-US"/>
        </w:rPr>
      </w:pPr>
      <w:r>
        <w:rPr>
          <w:rFonts w:ascii="Arial" w:hAnsi="Arial" w:cs="Arial"/>
          <w:sz w:val="22"/>
          <w:szCs w:val="22"/>
          <w:lang w:val="en-US"/>
        </w:rPr>
        <w:t>I</w:t>
      </w:r>
      <w:r w:rsidR="00FA152F" w:rsidRPr="00391C0B">
        <w:rPr>
          <w:rFonts w:ascii="Arial" w:hAnsi="Arial" w:cs="Arial"/>
          <w:sz w:val="22"/>
          <w:szCs w:val="22"/>
          <w:lang w:val="en-US"/>
        </w:rPr>
        <w:t>BM Cloud</w:t>
      </w:r>
      <w:r w:rsidR="00391C0B" w:rsidRPr="00391C0B">
        <w:rPr>
          <w:rFonts w:ascii="Arial" w:hAnsi="Arial" w:cs="Arial"/>
          <w:sz w:val="22"/>
          <w:szCs w:val="22"/>
          <w:lang w:val="en-US"/>
        </w:rPr>
        <w:t xml:space="preserve"> Sign in / Log on</w:t>
      </w:r>
      <w:r w:rsidR="00FA152F" w:rsidRPr="00391C0B">
        <w:rPr>
          <w:rFonts w:ascii="Arial" w:hAnsi="Arial" w:cs="Arial"/>
          <w:sz w:val="22"/>
          <w:szCs w:val="22"/>
          <w:lang w:val="en-US"/>
        </w:rPr>
        <w:t> as mentioned in “Before Starting” section above.</w:t>
      </w:r>
    </w:p>
    <w:p w14:paraId="2BD42B48" w14:textId="77777777" w:rsidR="00FA152F" w:rsidRPr="00FA152F" w:rsidRDefault="00FA152F" w:rsidP="00FA152F">
      <w:pPr>
        <w:pStyle w:val="Steps"/>
        <w:rPr>
          <w:rFonts w:ascii="Arial" w:hAnsi="Arial" w:cs="Arial"/>
          <w:sz w:val="22"/>
          <w:szCs w:val="22"/>
          <w:lang w:val="en-US"/>
        </w:rPr>
      </w:pPr>
    </w:p>
    <w:p w14:paraId="4CB3FE28" w14:textId="2EAD8C96" w:rsidR="00FA152F" w:rsidRPr="00B018B1" w:rsidRDefault="00FA152F" w:rsidP="00B018B1">
      <w:pPr>
        <w:pStyle w:val="Steps"/>
        <w:rPr>
          <w:rFonts w:ascii="Arial" w:hAnsi="Arial" w:cs="Arial"/>
          <w:sz w:val="22"/>
          <w:szCs w:val="22"/>
          <w:lang w:val="en-US"/>
        </w:rPr>
      </w:pPr>
    </w:p>
    <w:p w14:paraId="75B9F0FC" w14:textId="77777777" w:rsidR="00B018B1" w:rsidRPr="00DE3C90" w:rsidRDefault="00B018B1" w:rsidP="00984F16">
      <w:pPr>
        <w:pStyle w:val="Steps"/>
        <w:rPr>
          <w:b/>
          <w:sz w:val="32"/>
          <w:szCs w:val="28"/>
          <w:lang w:val="en-US"/>
        </w:rPr>
      </w:pPr>
    </w:p>
    <w:p w14:paraId="4DA76F1C" w14:textId="2E239C38" w:rsidR="00D45850" w:rsidRPr="0024251B" w:rsidRDefault="0079165F" w:rsidP="00DE3C90">
      <w:pPr>
        <w:pStyle w:val="HeadingPartorSection"/>
        <w:numPr>
          <w:ilvl w:val="0"/>
          <w:numId w:val="0"/>
        </w:numPr>
        <w:spacing w:after="360" w:afterAutospacing="0"/>
        <w:rPr>
          <w:lang w:val="en-US"/>
        </w:rPr>
      </w:pPr>
      <w:bookmarkStart w:id="6" w:name="_Toc514860154"/>
      <w:bookmarkStart w:id="7" w:name="_Toc9947497"/>
      <w:r>
        <w:rPr>
          <w:lang w:val="en-US"/>
        </w:rPr>
        <w:lastRenderedPageBreak/>
        <w:t xml:space="preserve">Cloud: </w:t>
      </w:r>
      <w:r w:rsidR="00DA4C5B" w:rsidRPr="0024251B">
        <w:rPr>
          <w:lang w:val="en-US"/>
        </w:rPr>
        <w:t xml:space="preserve">Create </w:t>
      </w:r>
      <w:r w:rsidR="00B41F12" w:rsidRPr="0024251B">
        <w:rPr>
          <w:lang w:val="en-US"/>
        </w:rPr>
        <w:t xml:space="preserve">Node-RED application </w:t>
      </w:r>
      <w:r w:rsidR="00DA4C5B" w:rsidRPr="0024251B">
        <w:rPr>
          <w:lang w:val="en-US"/>
        </w:rPr>
        <w:t>and Login</w:t>
      </w:r>
      <w:bookmarkEnd w:id="6"/>
      <w:bookmarkEnd w:id="7"/>
    </w:p>
    <w:p w14:paraId="69D839BA" w14:textId="272B86EA" w:rsidR="00FE4612" w:rsidRDefault="00FE4612" w:rsidP="00FE4612">
      <w:pPr>
        <w:pStyle w:val="Steps"/>
        <w:ind w:left="720"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6548CB28" w14:textId="6D6BD10D" w:rsidR="00FE4612" w:rsidRPr="008E534D" w:rsidRDefault="00FE4612" w:rsidP="00FE4612">
      <w:pPr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Expected results are:</w:t>
      </w:r>
    </w:p>
    <w:p w14:paraId="34A69E7D" w14:textId="77777777" w:rsidR="00FE4612" w:rsidRPr="008E534D" w:rsidRDefault="00FE4612" w:rsidP="00FE4612">
      <w:pPr>
        <w:pStyle w:val="ListParagraph"/>
        <w:numPr>
          <w:ilvl w:val="0"/>
          <w:numId w:val="27"/>
        </w:numPr>
        <w:spacing w:before="120"/>
        <w:ind w:left="709" w:hanging="357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Your Node-RED application is operational (using Node.js runtime), accessing Cloudant &amp; IoT platform (QuickStart)</w:t>
      </w:r>
    </w:p>
    <w:p w14:paraId="771AFCE5" w14:textId="77777777" w:rsidR="00FE4612" w:rsidRPr="008E534D" w:rsidRDefault="00FE4612" w:rsidP="00FE4612">
      <w:pPr>
        <w:pStyle w:val="image"/>
        <w:tabs>
          <w:tab w:val="center" w:pos="4395"/>
        </w:tabs>
        <w:spacing w:before="240" w:after="240"/>
        <w:jc w:val="left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color w:val="auto"/>
          <w:sz w:val="22"/>
          <w:szCs w:val="22"/>
          <w:lang w:val="en-US"/>
        </w:rPr>
        <w:t xml:space="preserve"> </w:t>
      </w:r>
      <w:r w:rsidRPr="008E534D">
        <w:rPr>
          <w:rFonts w:ascii="Arial" w:hAnsi="Arial" w:cs="Arial"/>
          <w:color w:val="auto"/>
          <w:sz w:val="22"/>
          <w:szCs w:val="22"/>
          <w:lang w:val="en-US"/>
        </w:rPr>
        <w:tab/>
      </w:r>
      <w:r w:rsidRPr="008E534D">
        <w:rPr>
          <w:rFonts w:ascii="Arial" w:hAnsi="Arial" w:cs="Arial"/>
          <w:color w:val="auto"/>
          <w:sz w:val="22"/>
          <w:szCs w:val="22"/>
          <w:lang w:val="en-US"/>
        </w:rPr>
        <w:drawing>
          <wp:inline distT="0" distB="0" distL="0" distR="0" wp14:anchorId="5244B037" wp14:editId="30290EF0">
            <wp:extent cx="2548647" cy="1665785"/>
            <wp:effectExtent l="88900" t="88900" r="220345" b="213995"/>
            <wp:docPr id="45" name="Picture 35">
              <a:extLst xmlns:a="http://schemas.openxmlformats.org/drawingml/2006/main">
                <a:ext uri="{FF2B5EF4-FFF2-40B4-BE49-F238E27FC236}">
                  <a16:creationId xmlns:a16="http://schemas.microsoft.com/office/drawing/2014/main" id="{19CCF7B9-506C-F44E-B12B-6AF9880D018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5">
                      <a:extLst>
                        <a:ext uri="{FF2B5EF4-FFF2-40B4-BE49-F238E27FC236}">
                          <a16:creationId xmlns:a16="http://schemas.microsoft.com/office/drawing/2014/main" id="{19CCF7B9-506C-F44E-B12B-6AF9880D018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26561" cy="1716709"/>
                    </a:xfrm>
                    <a:prstGeom prst="rect">
                      <a:avLst/>
                    </a:prstGeom>
                    <a:effectLst>
                      <a:outerShdw blurRad="177800" dist="889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8E534D">
        <w:rPr>
          <w:rFonts w:ascii="Arial" w:hAnsi="Arial" w:cs="Arial"/>
          <w:sz w:val="22"/>
          <w:szCs w:val="22"/>
          <w:lang w:val="en-US"/>
        </w:rPr>
        <w:t xml:space="preserve"> </w:t>
      </w:r>
    </w:p>
    <w:p w14:paraId="6164D513" w14:textId="77777777" w:rsidR="00FE4612" w:rsidRPr="008E534D" w:rsidRDefault="00FE4612" w:rsidP="00FE4612">
      <w:pPr>
        <w:pStyle w:val="ListParagraph"/>
        <w:numPr>
          <w:ilvl w:val="0"/>
          <w:numId w:val="27"/>
        </w:numPr>
        <w:ind w:left="709" w:hanging="357"/>
        <w:contextualSpacing w:val="0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Your Node-RED app is online (reachable from the Internet), &amp; will be connected to a </w:t>
      </w:r>
      <w:proofErr w:type="gramStart"/>
      <w:r w:rsidRPr="008E534D">
        <w:rPr>
          <w:rFonts w:ascii="Arial" w:hAnsi="Arial" w:cs="Arial"/>
          <w:sz w:val="22"/>
          <w:szCs w:val="22"/>
          <w:lang w:val="en-US"/>
        </w:rPr>
        <w:t>temperature  simulator</w:t>
      </w:r>
      <w:proofErr w:type="gramEnd"/>
      <w:r w:rsidRPr="008E534D">
        <w:rPr>
          <w:rFonts w:ascii="Arial" w:hAnsi="Arial" w:cs="Arial"/>
          <w:sz w:val="22"/>
          <w:szCs w:val="22"/>
          <w:lang w:val="en-US"/>
        </w:rPr>
        <w:t xml:space="preserve"> (sensor)</w:t>
      </w:r>
    </w:p>
    <w:p w14:paraId="744F2BB7" w14:textId="77777777" w:rsidR="00FE4612" w:rsidRPr="008E534D" w:rsidRDefault="00FE4612" w:rsidP="00FE4612">
      <w:pPr>
        <w:pStyle w:val="image"/>
        <w:spacing w:before="240" w:after="240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322EE8AD" wp14:editId="4CA1065F">
            <wp:extent cx="1518272" cy="2052536"/>
            <wp:effectExtent l="88900" t="88900" r="222250" b="220980"/>
            <wp:docPr id="2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44204" cy="2087593"/>
                    </a:xfrm>
                    <a:prstGeom prst="rect">
                      <a:avLst/>
                    </a:prstGeom>
                    <a:effectLst>
                      <a:outerShdw blurRad="177800" dist="889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E37987" w14:textId="1C4D0850" w:rsidR="00FE4612" w:rsidRDefault="00FE4612" w:rsidP="00FE4612">
      <w:pPr>
        <w:pStyle w:val="Steps"/>
        <w:ind w:left="720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br w:type="page"/>
      </w:r>
    </w:p>
    <w:p w14:paraId="2B4DDDF5" w14:textId="77777777" w:rsidR="00FE4612" w:rsidRDefault="00FE4612" w:rsidP="00FE4612">
      <w:pPr>
        <w:pStyle w:val="Steps"/>
        <w:ind w:left="720"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53F492A2" w14:textId="3D5B1242" w:rsidR="00E01981" w:rsidRPr="008E534D" w:rsidRDefault="00E01981" w:rsidP="00A26DD8">
      <w:pPr>
        <w:pStyle w:val="Steps"/>
        <w:numPr>
          <w:ilvl w:val="0"/>
          <w:numId w:val="30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In IBM Cloud Catalog, choose </w:t>
      </w:r>
      <w:r w:rsidR="002564F6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B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oilerplate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category</w:t>
      </w:r>
    </w:p>
    <w:p w14:paraId="2FB3ED54" w14:textId="04D852AC" w:rsidR="00E01981" w:rsidRPr="008E534D" w:rsidRDefault="00F100B0" w:rsidP="00984F16">
      <w:pPr>
        <w:pStyle w:val="image"/>
        <w:rPr>
          <w:lang w:val="en-US"/>
        </w:rPr>
      </w:pPr>
      <w:r w:rsidRPr="008E534D">
        <w:rPr>
          <w:lang w:val="en-US"/>
        </w:rPr>
        <mc:AlternateContent>
          <mc:Choice Requires="wps">
            <w:drawing>
              <wp:anchor distT="0" distB="0" distL="114300" distR="114300" simplePos="0" relativeHeight="251913728" behindDoc="0" locked="0" layoutInCell="1" allowOverlap="1" wp14:anchorId="1B04E242" wp14:editId="7A6EB122">
                <wp:simplePos x="0" y="0"/>
                <wp:positionH relativeFrom="column">
                  <wp:posOffset>3734435</wp:posOffset>
                </wp:positionH>
                <wp:positionV relativeFrom="paragraph">
                  <wp:posOffset>1273066</wp:posOffset>
                </wp:positionV>
                <wp:extent cx="1210491" cy="844731"/>
                <wp:effectExtent l="12700" t="12700" r="8890" b="19050"/>
                <wp:wrapNone/>
                <wp:docPr id="237" name="Rounded Rectangle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491" cy="84473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E30B6C" id="Rounded Rectangle 237" o:spid="_x0000_s1026" style="position:absolute;margin-left:294.05pt;margin-top:100.25pt;width:95.3pt;height:66.5pt;z-index:2519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" filled="f" strokecolor="#ed7d31 [3205]" strokeweight="2.25pt">
                <v:stroke joinstyle="miter"/>
              </v:roundrect>
            </w:pict>
          </mc:Fallback>
        </mc:AlternateContent>
      </w:r>
      <w:r w:rsidR="007069ED" w:rsidRPr="008E534D">
        <w:rPr>
          <w:lang w:val="en-US"/>
        </w:rPr>
        <mc:AlternateContent>
          <mc:Choice Requires="wps">
            <w:drawing>
              <wp:anchor distT="0" distB="0" distL="114300" distR="114300" simplePos="0" relativeHeight="251911680" behindDoc="0" locked="0" layoutInCell="1" allowOverlap="1" wp14:anchorId="7ABD6EE3" wp14:editId="2AB77AB5">
                <wp:simplePos x="0" y="0"/>
                <wp:positionH relativeFrom="column">
                  <wp:posOffset>646457</wp:posOffset>
                </wp:positionH>
                <wp:positionV relativeFrom="paragraph">
                  <wp:posOffset>2325519</wp:posOffset>
                </wp:positionV>
                <wp:extent cx="1323703" cy="304346"/>
                <wp:effectExtent l="12700" t="12700" r="10160" b="13335"/>
                <wp:wrapNone/>
                <wp:docPr id="236" name="Rounded Rectangle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703" cy="30434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FCE246" id="Rounded Rectangle 236" o:spid="_x0000_s1026" style="position:absolute;margin-left:50.9pt;margin-top:183.1pt;width:104.25pt;height:23.95pt;z-index:2519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" filled="f" strokecolor="#ed7d31 [3205]" strokeweight="2.25pt">
                <v:stroke joinstyle="miter"/>
              </v:roundrect>
            </w:pict>
          </mc:Fallback>
        </mc:AlternateContent>
      </w:r>
      <w:r w:rsidR="00E01981" w:rsidRPr="008E534D">
        <w:rPr>
          <w:lang w:val="en-US"/>
        </w:rPr>
        <w:drawing>
          <wp:inline distT="0" distB="0" distL="0" distR="0" wp14:anchorId="4307FAA5" wp14:editId="2AD26A8A">
            <wp:extent cx="4682083" cy="2656114"/>
            <wp:effectExtent l="12700" t="12700" r="17145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14117" cy="26742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49A624" w14:textId="1BB04370" w:rsidR="00294BA2" w:rsidRPr="008E534D" w:rsidRDefault="00E01981" w:rsidP="00A26DD8">
      <w:pPr>
        <w:pStyle w:val="Steps"/>
        <w:numPr>
          <w:ilvl w:val="0"/>
          <w:numId w:val="30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on </w:t>
      </w:r>
      <w:r w:rsidR="00BF29F7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Internet of Things Platform Starter</w:t>
      </w:r>
      <w:r w:rsidR="00984F16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create an instance: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 xml:space="preserve">Fill in the App Name &amp; </w:t>
      </w:r>
      <w:r w:rsidR="002E442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Host n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ame fields.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 xml:space="preserve">Note: Node-RED is a Node.js based application: using this boilerplate will instantiate a Node.js runtime + a Cloudant (NoSQL DB) service. </w:t>
      </w:r>
    </w:p>
    <w:p w14:paraId="4A0309E3" w14:textId="6F338917" w:rsidR="00294BA2" w:rsidRPr="008E534D" w:rsidRDefault="00227C5B" w:rsidP="00294BA2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19872" behindDoc="0" locked="0" layoutInCell="1" allowOverlap="1" wp14:anchorId="0D1392DD" wp14:editId="7834866A">
                <wp:simplePos x="0" y="0"/>
                <wp:positionH relativeFrom="column">
                  <wp:posOffset>1987440</wp:posOffset>
                </wp:positionH>
                <wp:positionV relativeFrom="paragraph">
                  <wp:posOffset>3018264</wp:posOffset>
                </wp:positionV>
                <wp:extent cx="1541417" cy="592183"/>
                <wp:effectExtent l="12700" t="12700" r="8255" b="17780"/>
                <wp:wrapNone/>
                <wp:docPr id="241" name="Rounded Rectangle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1417" cy="592183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047484" id="Rounded Rectangle 241" o:spid="_x0000_s1026" style="position:absolute;margin-left:156.5pt;margin-top:237.65pt;width:121.35pt;height:46.65pt;z-index:2519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" filled="f" strokecolor="#ed7d31 [3205]" strokeweight="2.25pt">
                <v:stroke joinstyle="miter"/>
              </v:roundrect>
            </w:pict>
          </mc:Fallback>
        </mc:AlternateContent>
      </w:r>
      <w:r w:rsidR="00F100B0"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17824" behindDoc="0" locked="0" layoutInCell="1" allowOverlap="1" wp14:anchorId="0DD48E8D" wp14:editId="36921DB0">
                <wp:simplePos x="0" y="0"/>
                <wp:positionH relativeFrom="column">
                  <wp:posOffset>1984146</wp:posOffset>
                </wp:positionH>
                <wp:positionV relativeFrom="paragraph">
                  <wp:posOffset>964484</wp:posOffset>
                </wp:positionV>
                <wp:extent cx="3248297" cy="330926"/>
                <wp:effectExtent l="12700" t="12700" r="15875" b="12065"/>
                <wp:wrapNone/>
                <wp:docPr id="240" name="Rounded 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8297" cy="33092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3D1869" id="Rounded Rectangle 240" o:spid="_x0000_s1026" style="position:absolute;margin-left:156.25pt;margin-top:75.95pt;width:255.75pt;height:26.05pt;z-index:2519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" filled="f" strokecolor="#ed7d31 [3205]" strokeweight="2.25pt">
                <v:stroke joinstyle="miter"/>
              </v:roundrect>
            </w:pict>
          </mc:Fallback>
        </mc:AlternateContent>
      </w:r>
      <w:r w:rsidR="007069ED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7B691584" wp14:editId="790CF32E">
            <wp:extent cx="4853072" cy="3622766"/>
            <wp:effectExtent l="12700" t="12700" r="11430" b="952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66304" cy="36326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E502E35" w14:textId="023A0589" w:rsidR="00E01981" w:rsidRPr="008E534D" w:rsidRDefault="00E01981" w:rsidP="00A26DD8">
      <w:pPr>
        <w:pStyle w:val="Steps"/>
        <w:numPr>
          <w:ilvl w:val="0"/>
          <w:numId w:val="30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 xml:space="preserve">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Create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. </w:t>
      </w:r>
      <w:r w:rsidR="007069E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Wait for the environment to be created &amp; the </w:t>
      </w:r>
      <w:r w:rsidR="00366F5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a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pp to start (~4 minutes).</w:t>
      </w:r>
    </w:p>
    <w:p w14:paraId="71736489" w14:textId="0D0F7325" w:rsidR="006F72A8" w:rsidRPr="008E534D" w:rsidRDefault="00294BA2" w:rsidP="006F72A8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15776" behindDoc="0" locked="0" layoutInCell="1" allowOverlap="1" wp14:anchorId="5DFF00AE" wp14:editId="555B420F">
                <wp:simplePos x="0" y="0"/>
                <wp:positionH relativeFrom="column">
                  <wp:posOffset>2646450</wp:posOffset>
                </wp:positionH>
                <wp:positionV relativeFrom="paragraph">
                  <wp:posOffset>641728</wp:posOffset>
                </wp:positionV>
                <wp:extent cx="513806" cy="304346"/>
                <wp:effectExtent l="12700" t="12700" r="6985" b="13335"/>
                <wp:wrapNone/>
                <wp:docPr id="238" name="Rounded Rectangle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806" cy="30434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919FAA" id="Rounded Rectangle 238" o:spid="_x0000_s1026" style="position:absolute;margin-left:208.4pt;margin-top:50.55pt;width:40.45pt;height:23.95pt;z-index:2519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" filled="f" strokecolor="#ed7d31 [3205]" strokeweight="2.25pt">
                <v:stroke joinstyle="miter"/>
              </v:roundrect>
            </w:pict>
          </mc:Fallback>
        </mc:AlternateContent>
      </w:r>
      <w:r w:rsidR="006F72A8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4D71E332" wp14:editId="1E32ADF6">
            <wp:extent cx="4698207" cy="1193075"/>
            <wp:effectExtent l="12700" t="12700" r="13970" b="1397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27617" cy="120054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B14ECB" w14:textId="154BEAF7" w:rsidR="002E5F2C" w:rsidRPr="008E534D" w:rsidRDefault="00675E07" w:rsidP="00A26DD8">
      <w:pPr>
        <w:pStyle w:val="Steps"/>
        <w:numPr>
          <w:ilvl w:val="0"/>
          <w:numId w:val="30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By clicking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Visit App URL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, access the Node-RED application </w:t>
      </w:r>
    </w:p>
    <w:p w14:paraId="526787E6" w14:textId="3DCFD3D4" w:rsidR="00CB30D2" w:rsidRPr="008E534D" w:rsidRDefault="00CB30D2" w:rsidP="00CB30D2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21920" behindDoc="0" locked="0" layoutInCell="1" allowOverlap="1" wp14:anchorId="1EB7FC5D" wp14:editId="227F1007">
                <wp:simplePos x="0" y="0"/>
                <wp:positionH relativeFrom="column">
                  <wp:posOffset>3673881</wp:posOffset>
                </wp:positionH>
                <wp:positionV relativeFrom="paragraph">
                  <wp:posOffset>794939</wp:posOffset>
                </wp:positionV>
                <wp:extent cx="635726" cy="304346"/>
                <wp:effectExtent l="12700" t="12700" r="12065" b="13335"/>
                <wp:wrapNone/>
                <wp:docPr id="243" name="Rounded Rectangle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726" cy="30434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FC1738" id="Rounded Rectangle 243" o:spid="_x0000_s1026" style="position:absolute;margin-left:289.3pt;margin-top:62.6pt;width:50.05pt;height:23.95pt;z-index:2519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56F491BF" wp14:editId="036649CB">
            <wp:extent cx="4641772" cy="1132115"/>
            <wp:effectExtent l="12700" t="12700" r="6985" b="1143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99566" cy="114621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DF83D6" w14:textId="77777777" w:rsidR="00984F16" w:rsidRPr="008E534D" w:rsidRDefault="00E01981" w:rsidP="00A26DD8">
      <w:pPr>
        <w:pStyle w:val="Steps"/>
        <w:numPr>
          <w:ilvl w:val="0"/>
          <w:numId w:val="30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Run the wizard to configure authentication: secure your editor with your own credentials so only authorized users can access it</w:t>
      </w:r>
      <w:r w:rsidR="009B1286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(Node-RED has its own authentication system).</w:t>
      </w:r>
    </w:p>
    <w:p w14:paraId="1A08F79E" w14:textId="78ADF79F" w:rsidR="00E01981" w:rsidRPr="008E534D" w:rsidRDefault="00E01981" w:rsidP="00984F16">
      <w:pPr>
        <w:pStyle w:val="Steps"/>
        <w:ind w:left="709"/>
        <w:jc w:val="center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ED7D31" w:themeColor="accent2"/>
          <w:sz w:val="22"/>
          <w:szCs w:val="22"/>
          <w:lang w:val="en-US"/>
        </w:rPr>
        <w:t xml:space="preserve">Don’t check </w:t>
      </w:r>
      <w:r w:rsidRPr="008E534D">
        <w:rPr>
          <w:rFonts w:ascii="Arial" w:hAnsi="Arial" w:cs="Arial"/>
          <w:b/>
          <w:color w:val="ED7D31" w:themeColor="accent2"/>
          <w:sz w:val="22"/>
          <w:szCs w:val="22"/>
          <w:lang w:val="en-US"/>
        </w:rPr>
        <w:t>Allow anyone to view the editor, but not make any changes</w:t>
      </w:r>
      <w:r w:rsidRPr="008E534D">
        <w:rPr>
          <w:rFonts w:ascii="Arial" w:hAnsi="Arial" w:cs="Arial"/>
          <w:color w:val="ED7D31" w:themeColor="accent2"/>
          <w:sz w:val="22"/>
          <w:szCs w:val="22"/>
          <w:lang w:val="en-US"/>
        </w:rPr>
        <w:t xml:space="preserve"> and </w:t>
      </w:r>
      <w:r w:rsidR="009B1286" w:rsidRPr="008E534D">
        <w:rPr>
          <w:rFonts w:ascii="Arial" w:hAnsi="Arial" w:cs="Arial"/>
          <w:b/>
          <w:color w:val="ED7D31" w:themeColor="accent2"/>
          <w:sz w:val="22"/>
          <w:szCs w:val="22"/>
          <w:lang w:val="en-US"/>
        </w:rPr>
        <w:t>Allow anyone to view the editor</w:t>
      </w:r>
      <w:r w:rsidR="009B1286" w:rsidRPr="008E534D">
        <w:rPr>
          <w:rFonts w:ascii="Arial" w:hAnsi="Arial" w:cs="Arial"/>
          <w:color w:val="ED7D31" w:themeColor="accent2"/>
          <w:sz w:val="22"/>
          <w:szCs w:val="22"/>
          <w:lang w:val="en-US"/>
        </w:rPr>
        <w:t>.</w:t>
      </w:r>
    </w:p>
    <w:p w14:paraId="22F3685D" w14:textId="33BEBF61" w:rsidR="001B799F" w:rsidRPr="008E534D" w:rsidRDefault="00067454" w:rsidP="001B799F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26016" behindDoc="0" locked="0" layoutInCell="1" allowOverlap="1" wp14:anchorId="3C5796A0" wp14:editId="79F0B76E">
                <wp:simplePos x="0" y="0"/>
                <wp:positionH relativeFrom="column">
                  <wp:posOffset>1547495</wp:posOffset>
                </wp:positionH>
                <wp:positionV relativeFrom="paragraph">
                  <wp:posOffset>1957422</wp:posOffset>
                </wp:positionV>
                <wp:extent cx="2412274" cy="200298"/>
                <wp:effectExtent l="12700" t="12700" r="13970" b="15875"/>
                <wp:wrapNone/>
                <wp:docPr id="245" name="Rounded Rectangle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274" cy="200298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1AE0FC9" id="Rounded Rectangle 245" o:spid="_x0000_s1026" style="position:absolute;margin-left:121.85pt;margin-top:154.15pt;width:189.95pt;height:15.75pt;z-index:2519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23968" behindDoc="0" locked="0" layoutInCell="1" allowOverlap="1" wp14:anchorId="1929BEE6" wp14:editId="5BF3C032">
                <wp:simplePos x="0" y="0"/>
                <wp:positionH relativeFrom="column">
                  <wp:posOffset>1550670</wp:posOffset>
                </wp:positionH>
                <wp:positionV relativeFrom="paragraph">
                  <wp:posOffset>1586379</wp:posOffset>
                </wp:positionV>
                <wp:extent cx="2412274" cy="200298"/>
                <wp:effectExtent l="12700" t="12700" r="13970" b="15875"/>
                <wp:wrapNone/>
                <wp:docPr id="244" name="Rounded Rectangle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274" cy="200298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B58006" id="Rounded Rectangle 244" o:spid="_x0000_s1026" style="position:absolute;margin-left:122.1pt;margin-top:124.9pt;width:189.95pt;height:15.75pt;z-index:2519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" filled="f" strokecolor="#ed7d31 [3205]" strokeweight="2.25pt">
                <v:stroke joinstyle="miter"/>
              </v:roundrect>
            </w:pict>
          </mc:Fallback>
        </mc:AlternateContent>
      </w:r>
      <w:r w:rsidR="009B1286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33778321" wp14:editId="2C60AA52">
            <wp:extent cx="3448110" cy="3013166"/>
            <wp:effectExtent l="0" t="0" r="0" b="0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E86FCCCD-1C28-9344-BE92-CE4ED7A267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E86FCCCD-1C28-9344-BE92-CE4ED7A267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57480" cy="302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E008F" w14:textId="56569D15" w:rsidR="001B799F" w:rsidRPr="008E534D" w:rsidRDefault="001B799F" w:rsidP="00166ED1">
      <w:pPr>
        <w:jc w:val="center"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2BCB074D" w14:textId="18AE60D5" w:rsidR="001B799F" w:rsidRPr="008E534D" w:rsidRDefault="001B799F" w:rsidP="00166ED1">
      <w:pPr>
        <w:jc w:val="center"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04D6E658" w14:textId="31AF7C16" w:rsidR="001B799F" w:rsidRPr="008E534D" w:rsidRDefault="00BB77F8" w:rsidP="00A26DD8">
      <w:pPr>
        <w:pStyle w:val="Steps"/>
        <w:numPr>
          <w:ilvl w:val="0"/>
          <w:numId w:val="30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>On wizard last step screen, c</w:t>
      </w:r>
      <w:r w:rsidR="001B799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lick on </w:t>
      </w:r>
      <w:r w:rsidR="001B799F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Finish</w:t>
      </w:r>
      <w:r w:rsidR="004D695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</w:t>
      </w:r>
      <w:r w:rsidR="001B799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o start Node-RED</w:t>
      </w:r>
      <w:r w:rsidR="004D695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  <w:r w:rsidR="001B799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</w:p>
    <w:p w14:paraId="48FB11E0" w14:textId="122F813B" w:rsidR="006802E5" w:rsidRPr="008E534D" w:rsidRDefault="006802E5" w:rsidP="006802E5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437D7911" wp14:editId="67F660C7">
            <wp:extent cx="2455818" cy="2168676"/>
            <wp:effectExtent l="0" t="0" r="0" b="3175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0AA8A7F3-63B4-BB4F-81AF-0AB7696F0CE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0AA8A7F3-63B4-BB4F-81AF-0AB7696F0CE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62780" cy="217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C3D21" w14:textId="0FF1A2A6" w:rsidR="002A1FD9" w:rsidRPr="008E534D" w:rsidRDefault="002A1FD9" w:rsidP="00DD35E2">
      <w:pPr>
        <w:pStyle w:val="Steps"/>
        <w:numPr>
          <w:ilvl w:val="0"/>
          <w:numId w:val="30"/>
        </w:numPr>
        <w:jc w:val="both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Node</w:t>
      </w:r>
      <w:r w:rsidR="00496D8B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-</w:t>
      </w:r>
      <w:r w:rsidR="009D4E2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RED is a browser-based editor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that makes it easy to wire together flows that can be deployed to the runtime. In the case of IoT, Node-RED is really powerful to quickly test all the possibilities that IBM Cloud offers with different kind of services.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 xml:space="preserve">Your Node-RED app has a public URL like any web app </w:t>
      </w:r>
      <w:r w:rsidR="00C1468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(you defined it </w:t>
      </w:r>
      <w:r w:rsidR="00DB15F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in step 2</w:t>
      </w:r>
      <w:r w:rsidR="00C1468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)</w:t>
      </w:r>
      <w:r w:rsidR="00B47E2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 w:rsidR="00E0198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on </w:t>
      </w:r>
      <w:r w:rsidR="00E01981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Go to your Node-RED flow editor</w:t>
      </w:r>
      <w:r w:rsidR="00E0198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and use the credentials provided before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5B24B5EB" w14:textId="162463B9" w:rsidR="006802E5" w:rsidRPr="008E534D" w:rsidRDefault="005054DE" w:rsidP="006802E5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30112" behindDoc="0" locked="0" layoutInCell="1" allowOverlap="1" wp14:anchorId="0D125DFE" wp14:editId="3AECF558">
                <wp:simplePos x="0" y="0"/>
                <wp:positionH relativeFrom="column">
                  <wp:posOffset>3160889</wp:posOffset>
                </wp:positionH>
                <wp:positionV relativeFrom="paragraph">
                  <wp:posOffset>1807069</wp:posOffset>
                </wp:positionV>
                <wp:extent cx="1550125" cy="496389"/>
                <wp:effectExtent l="12700" t="12700" r="12065" b="12065"/>
                <wp:wrapNone/>
                <wp:docPr id="268" name="Rounded Rectangle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0125" cy="496389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2D2D9B" id="Rounded Rectangle 268" o:spid="_x0000_s1026" style="position:absolute;margin-left:248.9pt;margin-top:142.3pt;width:122.05pt;height:39.1pt;z-index:2519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" filled="f" strokecolor="#ed7d31 [3205]" strokeweight="2.25pt">
                <v:stroke joinstyle="miter"/>
              </v:roundrect>
            </w:pict>
          </mc:Fallback>
        </mc:AlternateContent>
      </w:r>
      <w:r w:rsidR="006802E5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36403B5B" wp14:editId="1EC3EDEF">
            <wp:extent cx="4972595" cy="2505633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80247" cy="250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40E9F" w14:textId="0A5EE371" w:rsidR="002F6B17" w:rsidRPr="008E534D" w:rsidRDefault="00890251" w:rsidP="00A26DD8">
      <w:pPr>
        <w:pStyle w:val="Steps"/>
        <w:numPr>
          <w:ilvl w:val="0"/>
          <w:numId w:val="30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You now have access to the Node-RED UI.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>K</w:t>
      </w:r>
      <w:r w:rsidR="002F6B17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eep the existing default flow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and </w:t>
      </w:r>
      <w:r w:rsidR="002F6B17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create</w:t>
      </w:r>
      <w:r w:rsidR="005054DE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a new flow: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</w:t>
      </w:r>
      <w:r w:rsidR="005054DE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+</w:t>
      </w:r>
      <w:r w:rsidR="005B57E6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. You will use it </w:t>
      </w:r>
      <w:r w:rsidR="00B80400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in next exercise</w:t>
      </w:r>
      <w:r w:rsidR="005B57E6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3291E601" w14:textId="6445007D" w:rsidR="002A1FD9" w:rsidRPr="008E534D" w:rsidRDefault="005054DE" w:rsidP="005054DE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32160" behindDoc="0" locked="0" layoutInCell="1" allowOverlap="1" wp14:anchorId="496076D1" wp14:editId="3B9ED909">
                <wp:simplePos x="0" y="0"/>
                <wp:positionH relativeFrom="column">
                  <wp:posOffset>5492297</wp:posOffset>
                </wp:positionH>
                <wp:positionV relativeFrom="paragraph">
                  <wp:posOffset>454206</wp:posOffset>
                </wp:positionV>
                <wp:extent cx="513806" cy="418012"/>
                <wp:effectExtent l="12700" t="12700" r="6985" b="13970"/>
                <wp:wrapNone/>
                <wp:docPr id="270" name="Rounded Rectangle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806" cy="418012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4300B1" id="Rounded Rectangle 270" o:spid="_x0000_s1026" style="position:absolute;margin-left:432.45pt;margin-top:35.75pt;width:40.45pt;height:32.9pt;z-index:2519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3BC4A62" wp14:editId="0CBB8BAE">
            <wp:extent cx="5878830" cy="684530"/>
            <wp:effectExtent l="0" t="0" r="1270" b="127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7883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981B9" w14:textId="3ED472A1" w:rsidR="003543D8" w:rsidRPr="0024251B" w:rsidRDefault="00D3651F" w:rsidP="00280D2B">
      <w:pPr>
        <w:pStyle w:val="HeadingPartorSection"/>
        <w:numPr>
          <w:ilvl w:val="1"/>
          <w:numId w:val="40"/>
        </w:numPr>
        <w:rPr>
          <w:rFonts w:ascii="Arial" w:hAnsi="Arial" w:cs="Arial"/>
          <w:color w:val="000000" w:themeColor="text1"/>
          <w:lang w:val="en-US"/>
        </w:rPr>
      </w:pPr>
      <w:bookmarkStart w:id="8" w:name="_Toc514860155"/>
      <w:bookmarkStart w:id="9" w:name="_Toc9947498"/>
      <w:r>
        <w:rPr>
          <w:rFonts w:ascii="Arial" w:hAnsi="Arial" w:cs="Arial"/>
          <w:color w:val="000000" w:themeColor="text1"/>
          <w:lang w:val="en-US"/>
        </w:rPr>
        <w:lastRenderedPageBreak/>
        <w:t xml:space="preserve">Cloud: </w:t>
      </w:r>
      <w:r w:rsidR="003543D8" w:rsidRPr="0024251B">
        <w:rPr>
          <w:rFonts w:ascii="Arial" w:hAnsi="Arial" w:cs="Arial"/>
          <w:color w:val="000000" w:themeColor="text1"/>
          <w:lang w:val="en-US"/>
        </w:rPr>
        <w:t xml:space="preserve">Create </w:t>
      </w:r>
      <w:r w:rsidR="007011A8">
        <w:rPr>
          <w:rFonts w:ascii="Arial" w:hAnsi="Arial" w:cs="Arial"/>
          <w:color w:val="000000" w:themeColor="text1"/>
          <w:lang w:val="en-US"/>
        </w:rPr>
        <w:t xml:space="preserve">a virtual </w:t>
      </w:r>
      <w:r w:rsidR="005B57E6" w:rsidRPr="0024251B">
        <w:rPr>
          <w:rFonts w:ascii="Arial" w:hAnsi="Arial" w:cs="Arial"/>
          <w:color w:val="000000" w:themeColor="text1"/>
          <w:lang w:val="en-US"/>
        </w:rPr>
        <w:t xml:space="preserve">sensor and </w:t>
      </w:r>
      <w:r w:rsidR="00733CA3" w:rsidRPr="0024251B">
        <w:rPr>
          <w:rFonts w:ascii="Arial" w:hAnsi="Arial" w:cs="Arial"/>
          <w:color w:val="000000" w:themeColor="text1"/>
          <w:lang w:val="en-US"/>
        </w:rPr>
        <w:t>a new flow</w:t>
      </w:r>
      <w:bookmarkEnd w:id="8"/>
      <w:bookmarkEnd w:id="9"/>
    </w:p>
    <w:p w14:paraId="795B80E1" w14:textId="3F70BFAD" w:rsidR="005B61DB" w:rsidRPr="008E534D" w:rsidRDefault="005B61DB" w:rsidP="005B61DB">
      <w:pPr>
        <w:pStyle w:val="HeadingSubsection"/>
        <w:spacing w:before="240" w:beforeAutospacing="0" w:after="240" w:afterAutospacing="0"/>
        <w:ind w:left="3402"/>
        <w:rPr>
          <w:rFonts w:ascii="Arial" w:hAnsi="Arial" w:cs="Arial"/>
          <w:color w:val="000000" w:themeColor="text1"/>
          <w:lang w:val="en-US"/>
        </w:rPr>
      </w:pPr>
      <w:bookmarkStart w:id="10" w:name="_Toc514860156"/>
      <w:bookmarkStart w:id="11" w:name="_Toc9947499"/>
      <w:r w:rsidRPr="008E534D">
        <w:rPr>
          <w:rFonts w:ascii="Arial" w:hAnsi="Arial" w:cs="Arial"/>
          <w:color w:val="000000" w:themeColor="text1"/>
          <w:lang w:val="en-US"/>
        </w:rPr>
        <w:t>Sensors &amp; IoT</w:t>
      </w:r>
      <w:bookmarkEnd w:id="10"/>
      <w:bookmarkEnd w:id="11"/>
      <w:r w:rsidRPr="008E534D">
        <w:rPr>
          <w:rFonts w:ascii="Arial" w:hAnsi="Arial" w:cs="Arial"/>
          <w:color w:val="000000" w:themeColor="text1"/>
          <w:lang w:val="en-US"/>
        </w:rPr>
        <w:tab/>
      </w:r>
    </w:p>
    <w:p w14:paraId="72C6CE65" w14:textId="0E345B3F" w:rsidR="00B62821" w:rsidRPr="008E534D" w:rsidRDefault="00B62821" w:rsidP="00A26DD8">
      <w:pPr>
        <w:pStyle w:val="Steps"/>
        <w:numPr>
          <w:ilvl w:val="0"/>
          <w:numId w:val="38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Open a new window </w:t>
      </w:r>
      <w:r w:rsidR="0069678C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or tab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in your browser.</w:t>
      </w:r>
    </w:p>
    <w:p w14:paraId="3C26030F" w14:textId="0AF7AD62" w:rsidR="005B61DB" w:rsidRPr="008E534D" w:rsidRDefault="005B61DB" w:rsidP="00A26DD8">
      <w:pPr>
        <w:pStyle w:val="Steps"/>
        <w:numPr>
          <w:ilvl w:val="0"/>
          <w:numId w:val="38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To create a sensor simulator, connect to </w:t>
      </w:r>
      <w:hyperlink r:id="rId27" w:history="1">
        <w:r w:rsidRPr="008E534D">
          <w:rPr>
            <w:rFonts w:ascii="Arial" w:hAnsi="Arial" w:cs="Arial"/>
            <w:color w:val="000000" w:themeColor="text1"/>
            <w:sz w:val="22"/>
            <w:szCs w:val="22"/>
            <w:u w:val="single"/>
            <w:lang w:val="en-US"/>
          </w:rPr>
          <w:t>http://ibm.biz/iotsensor</w:t>
        </w:r>
      </w:hyperlink>
      <w:r w:rsidR="00B6282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There are </w:t>
      </w:r>
      <w:r w:rsidR="000B484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3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simulated sensors:</w:t>
      </w:r>
    </w:p>
    <w:p w14:paraId="19503191" w14:textId="2F49958C" w:rsidR="005B61DB" w:rsidRPr="008E534D" w:rsidRDefault="005B61DB" w:rsidP="00A26DD8">
      <w:pPr>
        <w:pStyle w:val="ListParagraph"/>
        <w:numPr>
          <w:ilvl w:val="1"/>
          <w:numId w:val="29"/>
        </w:numPr>
        <w:ind w:left="1418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Object </w:t>
      </w:r>
      <w:r w:rsidR="006D2355" w:rsidRPr="008E534D">
        <w:rPr>
          <w:rFonts w:ascii="Arial" w:hAnsi="Arial" w:cs="Arial"/>
          <w:sz w:val="22"/>
          <w:szCs w:val="22"/>
          <w:lang w:val="en-US"/>
        </w:rPr>
        <w:t>temperature</w:t>
      </w:r>
    </w:p>
    <w:p w14:paraId="348A365B" w14:textId="18FE993B" w:rsidR="005B61DB" w:rsidRPr="008E534D" w:rsidRDefault="006D2355" w:rsidP="00A26DD8">
      <w:pPr>
        <w:pStyle w:val="ListParagraph"/>
        <w:numPr>
          <w:ilvl w:val="1"/>
          <w:numId w:val="29"/>
        </w:numPr>
        <w:ind w:left="1418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Temperature</w:t>
      </w:r>
    </w:p>
    <w:p w14:paraId="3554211E" w14:textId="638D917A" w:rsidR="005B61DB" w:rsidRPr="008E534D" w:rsidRDefault="006D2355" w:rsidP="00A26DD8">
      <w:pPr>
        <w:pStyle w:val="ListParagraph"/>
        <w:numPr>
          <w:ilvl w:val="1"/>
          <w:numId w:val="29"/>
        </w:numPr>
        <w:ind w:left="1418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Humidity</w:t>
      </w:r>
    </w:p>
    <w:p w14:paraId="73FD4DFE" w14:textId="77777777" w:rsidR="000B4845" w:rsidRPr="008E534D" w:rsidRDefault="000B4845" w:rsidP="000B4845">
      <w:pPr>
        <w:ind w:left="709"/>
        <w:rPr>
          <w:rFonts w:ascii="Arial" w:hAnsi="Arial" w:cs="Arial"/>
          <w:sz w:val="22"/>
          <w:szCs w:val="22"/>
          <w:lang w:val="en-US"/>
        </w:rPr>
      </w:pPr>
    </w:p>
    <w:p w14:paraId="59D88434" w14:textId="61D2EDE5" w:rsidR="005B61DB" w:rsidRPr="008E534D" w:rsidRDefault="005B61DB" w:rsidP="000B4845">
      <w:pPr>
        <w:ind w:left="709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The simulator </w:t>
      </w:r>
      <w:r w:rsidR="00B62821" w:rsidRPr="008E534D">
        <w:rPr>
          <w:rFonts w:ascii="Arial" w:hAnsi="Arial" w:cs="Arial"/>
          <w:sz w:val="22"/>
          <w:szCs w:val="22"/>
          <w:lang w:val="en-US"/>
        </w:rPr>
        <w:t xml:space="preserve">(from </w:t>
      </w:r>
      <w:r w:rsidR="000B4845" w:rsidRPr="008E534D">
        <w:rPr>
          <w:rFonts w:ascii="Arial" w:hAnsi="Arial" w:cs="Arial"/>
          <w:sz w:val="22"/>
          <w:szCs w:val="22"/>
          <w:lang w:val="en-US"/>
        </w:rPr>
        <w:t xml:space="preserve">IBM Cloud </w:t>
      </w:r>
      <w:r w:rsidR="00B62821" w:rsidRPr="008E534D">
        <w:rPr>
          <w:rFonts w:ascii="Arial" w:hAnsi="Arial" w:cs="Arial"/>
          <w:sz w:val="22"/>
          <w:szCs w:val="22"/>
          <w:lang w:val="en-US"/>
        </w:rPr>
        <w:t xml:space="preserve">IoT </w:t>
      </w:r>
      <w:proofErr w:type="spellStart"/>
      <w:r w:rsidR="00B62821" w:rsidRPr="008E534D">
        <w:rPr>
          <w:rFonts w:ascii="Arial" w:hAnsi="Arial" w:cs="Arial"/>
          <w:sz w:val="22"/>
          <w:szCs w:val="22"/>
          <w:lang w:val="en-US"/>
        </w:rPr>
        <w:t>Quickstart</w:t>
      </w:r>
      <w:proofErr w:type="spellEnd"/>
      <w:r w:rsidR="00B62821" w:rsidRPr="008E534D">
        <w:rPr>
          <w:rFonts w:ascii="Arial" w:hAnsi="Arial" w:cs="Arial"/>
          <w:sz w:val="22"/>
          <w:szCs w:val="22"/>
          <w:lang w:val="en-US"/>
        </w:rPr>
        <w:t xml:space="preserve">) </w:t>
      </w:r>
      <w:r w:rsidRPr="008E534D">
        <w:rPr>
          <w:rFonts w:ascii="Arial" w:hAnsi="Arial" w:cs="Arial"/>
          <w:sz w:val="22"/>
          <w:szCs w:val="22"/>
          <w:lang w:val="en-US"/>
        </w:rPr>
        <w:t>connects automatically and starts publishing data.</w:t>
      </w:r>
      <w:r w:rsidR="00B62821" w:rsidRPr="008E534D">
        <w:rPr>
          <w:rFonts w:ascii="Arial" w:hAnsi="Arial" w:cs="Arial"/>
          <w:sz w:val="22"/>
          <w:szCs w:val="22"/>
          <w:lang w:val="en-US"/>
        </w:rPr>
        <w:br/>
        <w:t>It</w:t>
      </w:r>
      <w:r w:rsidRPr="008E534D">
        <w:rPr>
          <w:rFonts w:ascii="Arial" w:hAnsi="Arial" w:cs="Arial"/>
          <w:sz w:val="22"/>
          <w:szCs w:val="22"/>
          <w:lang w:val="en-US"/>
        </w:rPr>
        <w:t xml:space="preserve"> must remain connected to visualize the data.</w:t>
      </w:r>
      <w:r w:rsidR="00B62821" w:rsidRPr="008E534D">
        <w:rPr>
          <w:rFonts w:ascii="Arial" w:hAnsi="Arial" w:cs="Arial"/>
          <w:sz w:val="22"/>
          <w:szCs w:val="22"/>
          <w:lang w:val="en-US"/>
        </w:rPr>
        <w:br/>
      </w:r>
      <w:r w:rsidRPr="008E534D">
        <w:rPr>
          <w:rFonts w:ascii="Arial" w:hAnsi="Arial" w:cs="Arial"/>
          <w:sz w:val="22"/>
          <w:szCs w:val="22"/>
          <w:lang w:val="en-US"/>
        </w:rPr>
        <w:t>Use the simulator buttons to change the simulated sensor readings. Data is published periodically.</w:t>
      </w:r>
    </w:p>
    <w:p w14:paraId="0E283404" w14:textId="494B25A3" w:rsidR="005B61DB" w:rsidRPr="008E534D" w:rsidRDefault="00B62821" w:rsidP="00B62821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28064" behindDoc="0" locked="0" layoutInCell="1" allowOverlap="1" wp14:anchorId="62EFB581" wp14:editId="7DF81648">
                <wp:simplePos x="0" y="0"/>
                <wp:positionH relativeFrom="column">
                  <wp:posOffset>3130982</wp:posOffset>
                </wp:positionH>
                <wp:positionV relativeFrom="paragraph">
                  <wp:posOffset>289709</wp:posOffset>
                </wp:positionV>
                <wp:extent cx="923109" cy="261258"/>
                <wp:effectExtent l="12700" t="12700" r="17145" b="18415"/>
                <wp:wrapNone/>
                <wp:docPr id="255" name="Rounded Rectangle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109" cy="261258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91BE6A" id="Rounded Rectangle 255" o:spid="_x0000_s1026" style="position:absolute;margin-left:246.55pt;margin-top:22.8pt;width:72.7pt;height:20.55pt;z-index:2519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" filled="f" strokecolor="#ed7d31 [3205]" strokeweight="2.25pt">
                <v:stroke joinstyle="miter"/>
              </v:roundrect>
            </w:pict>
          </mc:Fallback>
        </mc:AlternateContent>
      </w:r>
      <w:r w:rsidR="005B61DB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C9E0DFE" wp14:editId="5C59A070">
            <wp:extent cx="2255520" cy="2899954"/>
            <wp:effectExtent l="0" t="0" r="508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63021" cy="290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552AC" w14:textId="0930C877" w:rsidR="0045449A" w:rsidRPr="008E534D" w:rsidRDefault="0045449A" w:rsidP="000B4845">
      <w:pPr>
        <w:ind w:left="709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Note: Instead of using your desktop brows</w:t>
      </w:r>
      <w:r w:rsidR="00B62821" w:rsidRPr="008E534D">
        <w:rPr>
          <w:rFonts w:ascii="Arial" w:hAnsi="Arial" w:cs="Arial"/>
          <w:sz w:val="22"/>
          <w:szCs w:val="22"/>
          <w:lang w:val="en-US"/>
        </w:rPr>
        <w:t>er, you can use your smartphone.</w:t>
      </w:r>
    </w:p>
    <w:p w14:paraId="15FF50E6" w14:textId="592EEB1B" w:rsidR="00B62821" w:rsidRPr="008E534D" w:rsidRDefault="00B62821" w:rsidP="00A26DD8">
      <w:pPr>
        <w:pStyle w:val="Steps"/>
        <w:numPr>
          <w:ilvl w:val="0"/>
          <w:numId w:val="38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Identify your virtual device ID (top r</w:t>
      </w:r>
      <w:r w:rsidR="00A91A12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ight corner)</w:t>
      </w:r>
      <w:r w:rsidR="0014159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: c</w:t>
      </w:r>
      <w:r w:rsidR="00A91A12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opy it.</w:t>
      </w:r>
      <w:r w:rsidR="000B484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You will use it in next section.</w:t>
      </w:r>
      <w:r w:rsidR="000B484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>Warning: if you reload this page, the device ID changes.</w:t>
      </w:r>
      <w:r w:rsidR="00A91A12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</w:p>
    <w:p w14:paraId="32B99997" w14:textId="77777777" w:rsidR="00240F75" w:rsidRPr="008E534D" w:rsidRDefault="00240F75">
      <w:pPr>
        <w:rPr>
          <w:rFonts w:ascii="Arial" w:hAnsi="Arial" w:cs="Arial"/>
          <w:b/>
          <w:i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 w:type="page"/>
      </w:r>
    </w:p>
    <w:p w14:paraId="0F80D216" w14:textId="52ABADB7" w:rsidR="00A91A12" w:rsidRPr="008E534D" w:rsidRDefault="00E927C0" w:rsidP="00A91A12">
      <w:pPr>
        <w:pStyle w:val="HeadingSubsection"/>
        <w:spacing w:before="240" w:beforeAutospacing="0" w:after="240" w:afterAutospacing="0"/>
        <w:ind w:left="3402"/>
        <w:rPr>
          <w:rFonts w:ascii="Arial" w:hAnsi="Arial" w:cs="Arial"/>
          <w:color w:val="000000" w:themeColor="text1"/>
          <w:lang w:val="en-US"/>
        </w:rPr>
      </w:pPr>
      <w:bookmarkStart w:id="12" w:name="_Toc514860157"/>
      <w:bookmarkStart w:id="13" w:name="_Toc9947500"/>
      <w:r w:rsidRPr="008E534D">
        <w:rPr>
          <w:rFonts w:ascii="Arial" w:hAnsi="Arial" w:cs="Arial"/>
          <w:color w:val="000000" w:themeColor="text1"/>
          <w:lang w:val="en-US"/>
        </w:rPr>
        <w:lastRenderedPageBreak/>
        <w:t>Node-</w:t>
      </w:r>
      <w:r w:rsidR="00A91A12" w:rsidRPr="008E534D">
        <w:rPr>
          <w:rFonts w:ascii="Arial" w:hAnsi="Arial" w:cs="Arial"/>
          <w:color w:val="000000" w:themeColor="text1"/>
          <w:lang w:val="en-US"/>
        </w:rPr>
        <w:t>RED flow</w:t>
      </w:r>
      <w:r w:rsidR="0039322A" w:rsidRPr="008E534D">
        <w:rPr>
          <w:rFonts w:ascii="Arial" w:hAnsi="Arial" w:cs="Arial"/>
          <w:color w:val="000000" w:themeColor="text1"/>
          <w:lang w:val="en-US"/>
        </w:rPr>
        <w:t>: creation &amp; import</w:t>
      </w:r>
      <w:bookmarkEnd w:id="12"/>
      <w:bookmarkEnd w:id="13"/>
    </w:p>
    <w:p w14:paraId="090A4EE1" w14:textId="43C96070" w:rsidR="00207215" w:rsidRPr="008E534D" w:rsidRDefault="00207215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Go back to Node-RED window</w:t>
      </w:r>
    </w:p>
    <w:p w14:paraId="00369993" w14:textId="7A015A6D" w:rsidR="00685F2D" w:rsidRPr="008E534D" w:rsidRDefault="000D3798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From left panel, </w:t>
      </w:r>
      <w:r w:rsidR="00685F2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drag and drop nodes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="00685F2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the workspace</w:t>
      </w:r>
    </w:p>
    <w:p w14:paraId="6E1D40DC" w14:textId="77777777" w:rsidR="00685F2D" w:rsidRPr="008E534D" w:rsidRDefault="000D3798" w:rsidP="00A26DD8">
      <w:pPr>
        <w:pStyle w:val="ListParagraph"/>
        <w:numPr>
          <w:ilvl w:val="1"/>
          <w:numId w:val="39"/>
        </w:numPr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Chose the Input node </w:t>
      </w:r>
      <w:proofErr w:type="spellStart"/>
      <w:r w:rsidRPr="008E534D">
        <w:rPr>
          <w:rFonts w:ascii="Arial" w:hAnsi="Arial" w:cs="Arial"/>
          <w:b/>
          <w:sz w:val="22"/>
          <w:szCs w:val="22"/>
          <w:lang w:val="en-US"/>
        </w:rPr>
        <w:t>ibmiot</w:t>
      </w:r>
      <w:proofErr w:type="spellEnd"/>
    </w:p>
    <w:p w14:paraId="1249C28B" w14:textId="77777777" w:rsidR="00685F2D" w:rsidRPr="008E534D" w:rsidRDefault="000D3798" w:rsidP="00A26DD8">
      <w:pPr>
        <w:pStyle w:val="ListParagraph"/>
        <w:numPr>
          <w:ilvl w:val="1"/>
          <w:numId w:val="39"/>
        </w:numPr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Add an output </w:t>
      </w:r>
      <w:r w:rsidRPr="008E534D">
        <w:rPr>
          <w:rFonts w:ascii="Arial" w:hAnsi="Arial" w:cs="Arial"/>
          <w:b/>
          <w:sz w:val="22"/>
          <w:szCs w:val="22"/>
          <w:lang w:val="en-US"/>
        </w:rPr>
        <w:t>debug</w:t>
      </w:r>
      <w:r w:rsidRPr="008E534D">
        <w:rPr>
          <w:rFonts w:ascii="Arial" w:hAnsi="Arial" w:cs="Arial"/>
          <w:sz w:val="22"/>
          <w:szCs w:val="22"/>
          <w:lang w:val="en-US"/>
        </w:rPr>
        <w:t xml:space="preserve"> node </w:t>
      </w:r>
    </w:p>
    <w:p w14:paraId="4971548E" w14:textId="56857097" w:rsidR="000D3798" w:rsidRPr="008E534D" w:rsidRDefault="000D3798" w:rsidP="00A26DD8">
      <w:pPr>
        <w:pStyle w:val="ListParagraph"/>
        <w:numPr>
          <w:ilvl w:val="1"/>
          <w:numId w:val="39"/>
        </w:numPr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L</w:t>
      </w:r>
      <w:r w:rsidR="00685F2D" w:rsidRPr="008E534D">
        <w:rPr>
          <w:rFonts w:ascii="Arial" w:hAnsi="Arial" w:cs="Arial"/>
          <w:sz w:val="22"/>
          <w:szCs w:val="22"/>
          <w:lang w:val="en-US"/>
        </w:rPr>
        <w:t>ink them</w:t>
      </w:r>
    </w:p>
    <w:p w14:paraId="4EFA6ACF" w14:textId="4ED77A35" w:rsidR="000D3798" w:rsidRPr="008E534D" w:rsidRDefault="00AD66C2" w:rsidP="000D3798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38304" behindDoc="0" locked="0" layoutInCell="1" allowOverlap="1" wp14:anchorId="148A40B7" wp14:editId="6927671B">
                <wp:simplePos x="0" y="0"/>
                <wp:positionH relativeFrom="column">
                  <wp:posOffset>3059571</wp:posOffset>
                </wp:positionH>
                <wp:positionV relativeFrom="paragraph">
                  <wp:posOffset>1079782</wp:posOffset>
                </wp:positionV>
                <wp:extent cx="374469" cy="0"/>
                <wp:effectExtent l="0" t="12700" r="19685" b="12700"/>
                <wp:wrapNone/>
                <wp:docPr id="281" name="Straight Connector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4469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554251" id="Straight Connector 281" o:spid="_x0000_s1026" style="position:absolute;flip:y;z-index:2519383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40.9pt,85pt" to="270.4pt,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" strokecolor="#ed7d31 [3205]" strokeweight="1.5pt">
                <v:stroke joinstyle="miter"/>
              </v:line>
            </w:pict>
          </mc:Fallback>
        </mc:AlternateContent>
      </w:r>
      <w:r w:rsidR="008E3E1D"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35232" behindDoc="0" locked="0" layoutInCell="1" allowOverlap="1" wp14:anchorId="097D4EAE" wp14:editId="5E00F0CC">
                <wp:simplePos x="0" y="0"/>
                <wp:positionH relativeFrom="column">
                  <wp:posOffset>1841047</wp:posOffset>
                </wp:positionH>
                <wp:positionV relativeFrom="paragraph">
                  <wp:posOffset>557802</wp:posOffset>
                </wp:positionV>
                <wp:extent cx="1035914" cy="204515"/>
                <wp:effectExtent l="12700" t="63500" r="5715" b="151130"/>
                <wp:wrapNone/>
                <wp:docPr id="112" name="Freeform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834308">
                          <a:off x="0" y="0"/>
                          <a:ext cx="1035914" cy="204515"/>
                        </a:xfrm>
                        <a:custGeom>
                          <a:avLst/>
                          <a:gdLst>
                            <a:gd name="connsiteX0" fmla="*/ 0 w 1047404"/>
                            <a:gd name="connsiteY0" fmla="*/ 149909 h 183160"/>
                            <a:gd name="connsiteX1" fmla="*/ 407324 w 1047404"/>
                            <a:gd name="connsiteY1" fmla="*/ 280 h 183160"/>
                            <a:gd name="connsiteX2" fmla="*/ 1047404 w 1047404"/>
                            <a:gd name="connsiteY2" fmla="*/ 183160 h 1831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1047404" h="183160">
                              <a:moveTo>
                                <a:pt x="0" y="149909"/>
                              </a:moveTo>
                              <a:cubicBezTo>
                                <a:pt x="116378" y="72323"/>
                                <a:pt x="232757" y="-5262"/>
                                <a:pt x="407324" y="280"/>
                              </a:cubicBezTo>
                              <a:cubicBezTo>
                                <a:pt x="581891" y="5822"/>
                                <a:pt x="943495" y="149909"/>
                                <a:pt x="1047404" y="183160"/>
                              </a:cubicBezTo>
                            </a:path>
                          </a:pathLst>
                        </a:custGeom>
                        <a:ln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lIns="0" tIns="0" rIns="0" bIns="0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BC08C8" id="Freeform 10" o:spid="_x0000_s1026" style="position:absolute;margin-left:144.95pt;margin-top:43.9pt;width:81.55pt;height:16.1pt;rotation:911287fd;z-index:2519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047404,1831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" path="m,149909c116378,72323,232757,-5262,407324,280v174567,5542,536171,149629,640080,182880e" filled="f" strokecolor="#ed7d31 [3205]" strokeweight="1.5pt">
                <v:stroke endarrow="block" joinstyle="miter"/>
                <v:path arrowok="t" o:connecttype="custom" o:connectlocs="0,167387;402856,313;1035914,204515" o:connectangles="0,0,0"/>
              </v:shape>
            </w:pict>
          </mc:Fallback>
        </mc:AlternateContent>
      </w:r>
      <w:r w:rsidR="008E3E1D"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37280" behindDoc="0" locked="0" layoutInCell="1" allowOverlap="1" wp14:anchorId="4F9FF9FA" wp14:editId="7FED5020">
                <wp:simplePos x="0" y="0"/>
                <wp:positionH relativeFrom="column">
                  <wp:posOffset>1942556</wp:posOffset>
                </wp:positionH>
                <wp:positionV relativeFrom="paragraph">
                  <wp:posOffset>1182098</wp:posOffset>
                </wp:positionV>
                <wp:extent cx="1747849" cy="273949"/>
                <wp:effectExtent l="0" t="127000" r="5080" b="43815"/>
                <wp:wrapNone/>
                <wp:docPr id="279" name="Freeform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21230590" flipV="1">
                          <a:off x="0" y="0"/>
                          <a:ext cx="1747849" cy="273949"/>
                        </a:xfrm>
                        <a:custGeom>
                          <a:avLst/>
                          <a:gdLst>
                            <a:gd name="connsiteX0" fmla="*/ 0 w 1047404"/>
                            <a:gd name="connsiteY0" fmla="*/ 149909 h 183160"/>
                            <a:gd name="connsiteX1" fmla="*/ 407324 w 1047404"/>
                            <a:gd name="connsiteY1" fmla="*/ 280 h 183160"/>
                            <a:gd name="connsiteX2" fmla="*/ 1047404 w 1047404"/>
                            <a:gd name="connsiteY2" fmla="*/ 183160 h 1831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1047404" h="183160">
                              <a:moveTo>
                                <a:pt x="0" y="149909"/>
                              </a:moveTo>
                              <a:cubicBezTo>
                                <a:pt x="116378" y="72323"/>
                                <a:pt x="232757" y="-5262"/>
                                <a:pt x="407324" y="280"/>
                              </a:cubicBezTo>
                              <a:cubicBezTo>
                                <a:pt x="581891" y="5822"/>
                                <a:pt x="943495" y="149909"/>
                                <a:pt x="1047404" y="183160"/>
                              </a:cubicBezTo>
                            </a:path>
                          </a:pathLst>
                        </a:custGeom>
                        <a:ln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lIns="0" tIns="0" rIns="0" bIns="0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49DDA2" id="Freeform 10" o:spid="_x0000_s1026" style="position:absolute;margin-left:152.95pt;margin-top:93.1pt;width:137.65pt;height:21.55pt;rotation:403494fd;flip:y;z-index:2519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047404,1831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" path="m,149909c116378,72323,232757,-5262,407324,280v174567,5542,536171,149629,640080,182880e" filled="f" strokecolor="#ed7d31 [3205]" strokeweight="1.5pt">
                <v:stroke endarrow="block" joinstyle="miter"/>
                <v:path arrowok="t" o:connecttype="custom" o:connectlocs="0,224216;679719,419;1747849,273949" o:connectangles="0,0,0"/>
              </v:shape>
            </w:pict>
          </mc:Fallback>
        </mc:AlternateContent>
      </w:r>
      <w:r w:rsidR="000D3798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08635D92" wp14:editId="5D4632AF">
            <wp:extent cx="3378926" cy="1176310"/>
            <wp:effectExtent l="0" t="0" r="0" b="508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10810" cy="118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B81E3" w14:textId="77777777" w:rsidR="000D3798" w:rsidRPr="008E534D" w:rsidRDefault="000D3798" w:rsidP="000D3798">
      <w:pPr>
        <w:pStyle w:val="Steps"/>
        <w:ind w:left="720" w:hanging="720"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72F84D98" w14:textId="7E1A5418" w:rsidR="0045449A" w:rsidRPr="008E534D" w:rsidRDefault="00617AFF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Configure IBM IoT </w:t>
      </w:r>
      <w:r w:rsidR="0045449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by double clicking on it :</w:t>
      </w:r>
    </w:p>
    <w:p w14:paraId="3AC5B45C" w14:textId="77777777" w:rsidR="0060294E" w:rsidRPr="008E534D" w:rsidRDefault="00276A7B" w:rsidP="00A26DD8">
      <w:pPr>
        <w:pStyle w:val="ListParagraph"/>
        <w:numPr>
          <w:ilvl w:val="1"/>
          <w:numId w:val="28"/>
        </w:numPr>
        <w:ind w:left="1276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Authentication: </w:t>
      </w:r>
      <w:proofErr w:type="spellStart"/>
      <w:r w:rsidRPr="008E534D">
        <w:rPr>
          <w:rFonts w:ascii="Arial" w:hAnsi="Arial" w:cs="Arial"/>
          <w:sz w:val="22"/>
          <w:szCs w:val="22"/>
          <w:lang w:val="en-US"/>
        </w:rPr>
        <w:t>Quickstart</w:t>
      </w:r>
      <w:proofErr w:type="spellEnd"/>
      <w:r w:rsidRPr="008E534D">
        <w:rPr>
          <w:rFonts w:ascii="Arial" w:hAnsi="Arial" w:cs="Arial"/>
          <w:sz w:val="22"/>
          <w:szCs w:val="22"/>
          <w:lang w:val="en-US"/>
        </w:rPr>
        <w:t xml:space="preserve"> (means it is a simple authentication – for demo purposes)</w:t>
      </w:r>
    </w:p>
    <w:p w14:paraId="4DA4F5E1" w14:textId="77404820" w:rsidR="0060294E" w:rsidRPr="008E534D" w:rsidRDefault="00276A7B" w:rsidP="00A26DD8">
      <w:pPr>
        <w:pStyle w:val="ListParagraph"/>
        <w:numPr>
          <w:ilvl w:val="1"/>
          <w:numId w:val="28"/>
        </w:numPr>
        <w:ind w:left="1276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Device ID : &lt;The value from </w:t>
      </w:r>
      <w:r w:rsidR="006D2355" w:rsidRPr="008E534D">
        <w:rPr>
          <w:rFonts w:ascii="Arial" w:hAnsi="Arial" w:cs="Arial"/>
          <w:sz w:val="22"/>
          <w:szCs w:val="22"/>
          <w:lang w:val="en-US"/>
        </w:rPr>
        <w:t>Section 1, step 3</w:t>
      </w:r>
      <w:r w:rsidRPr="008E534D">
        <w:rPr>
          <w:rFonts w:ascii="Arial" w:hAnsi="Arial" w:cs="Arial"/>
          <w:sz w:val="22"/>
          <w:szCs w:val="22"/>
          <w:lang w:val="en-US"/>
        </w:rPr>
        <w:t xml:space="preserve"> -  Generated by the Simulator&gt;</w:t>
      </w:r>
    </w:p>
    <w:p w14:paraId="0CE05D92" w14:textId="4E2D1C28" w:rsidR="00CB002C" w:rsidRPr="008E534D" w:rsidRDefault="00CB002C" w:rsidP="00A123C8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339DFD2E" wp14:editId="54CAAEE5">
            <wp:extent cx="2586446" cy="1627234"/>
            <wp:effectExtent l="12700" t="12700" r="17145" b="1143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06305" cy="163972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6BD7352" w14:textId="4E3DB8D2" w:rsidR="0045449A" w:rsidRPr="008E534D" w:rsidRDefault="0045449A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Done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&amp; </w:t>
      </w:r>
      <w:r w:rsidR="00E51C7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d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eploy your flow by clicking th</w:t>
      </w:r>
      <w:r w:rsidR="00E51C7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e </w:t>
      </w:r>
      <w:r w:rsidR="00E51C7F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Deploy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button (top right).</w:t>
      </w:r>
    </w:p>
    <w:p w14:paraId="13D5E672" w14:textId="44CA0CE5" w:rsidR="002E5EAD" w:rsidRPr="008E534D" w:rsidRDefault="002E5EAD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Check the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Debug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Panel on the right side while you are playing with the sensor simulator. You should receive Device (sensor</w:t>
      </w:r>
      <w:r w:rsidR="008E3E1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= web app. you opened in other window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) data as the IBM IoT Node subscribed to this particular Device topic.</w:t>
      </w:r>
    </w:p>
    <w:p w14:paraId="1002C47D" w14:textId="165D7427" w:rsidR="008E3E1D" w:rsidRPr="008E534D" w:rsidRDefault="002C42C0" w:rsidP="004A4876">
      <w:pPr>
        <w:pStyle w:val="image"/>
        <w:ind w:left="851"/>
        <w:jc w:val="left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anchor distT="0" distB="0" distL="114300" distR="114300" simplePos="0" relativeHeight="251939328" behindDoc="0" locked="0" layoutInCell="1" allowOverlap="1" wp14:anchorId="0B602D0F" wp14:editId="14B0F579">
            <wp:simplePos x="0" y="0"/>
            <wp:positionH relativeFrom="column">
              <wp:posOffset>4542246</wp:posOffset>
            </wp:positionH>
            <wp:positionV relativeFrom="paragraph">
              <wp:posOffset>86905</wp:posOffset>
            </wp:positionV>
            <wp:extent cx="1132114" cy="1753473"/>
            <wp:effectExtent l="0" t="0" r="0" b="0"/>
            <wp:wrapNone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2114" cy="17534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3E1D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27C414AD" wp14:editId="602324FE">
            <wp:extent cx="4145280" cy="1504443"/>
            <wp:effectExtent l="12700" t="12700" r="7620" b="698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04969" cy="152610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FF66E1F" w14:textId="06B4A4CB" w:rsidR="002E5EAD" w:rsidRPr="008E534D" w:rsidRDefault="002E5EAD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 xml:space="preserve">Delete the whole </w:t>
      </w:r>
      <w:r w:rsidR="00AF281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f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low by selecting all the nodes &amp; pressing the ‘Delete’ key.</w:t>
      </w:r>
    </w:p>
    <w:p w14:paraId="5B22AD9A" w14:textId="48FFCED9" w:rsidR="00D635ED" w:rsidRPr="008E534D" w:rsidRDefault="00D635ED" w:rsidP="00D635ED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8AF4070" wp14:editId="751600BE">
            <wp:extent cx="2682240" cy="868601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26640" cy="88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B3DED" w14:textId="520D308E" w:rsidR="00D635ED" w:rsidRPr="008E534D" w:rsidRDefault="00A1007C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</w:t>
      </w:r>
      <w:r w:rsidR="00DE756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ow import a new flow.</w:t>
      </w:r>
      <w:r w:rsidR="00A8285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A flow can be </w:t>
      </w:r>
      <w:r w:rsidR="00685F1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exported</w:t>
      </w:r>
      <w:r w:rsidR="00A8285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and </w:t>
      </w:r>
      <w:r w:rsidR="00685F1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imported</w:t>
      </w:r>
      <w:r w:rsidR="00A8285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  <w:r w:rsidR="00685F1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using</w:t>
      </w:r>
      <w:r w:rsidR="00A8285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JSON </w:t>
      </w:r>
      <w:r w:rsidR="00685F1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file</w:t>
      </w:r>
      <w:r w:rsidR="00A8285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  <w:r w:rsidR="00DE756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 xml:space="preserve">Open link </w:t>
      </w:r>
      <w:hyperlink r:id="rId34" w:history="1">
        <w:r w:rsidR="00F100B0" w:rsidRPr="008E534D">
          <w:rPr>
            <w:rFonts w:ascii="Arial" w:hAnsi="Arial" w:cs="Arial"/>
            <w:color w:val="000000" w:themeColor="text1"/>
            <w:sz w:val="22"/>
            <w:szCs w:val="22"/>
            <w:u w:val="single"/>
            <w:lang w:val="en-US"/>
          </w:rPr>
          <w:t>http://ibmcloud-watson-day.mybluemix.net/files/Lab3_IoT_Flow.v2.1.json</w:t>
        </w:r>
      </w:hyperlink>
      <w:r w:rsidR="00DE756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display code in JSON format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 You can also open the file you downloaded previously.</w:t>
      </w:r>
    </w:p>
    <w:p w14:paraId="0B6029B2" w14:textId="061BF601" w:rsidR="00D635ED" w:rsidRPr="008E534D" w:rsidRDefault="00DE756A" w:rsidP="00DE756A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79B92567" wp14:editId="321387F6">
            <wp:extent cx="4603446" cy="2203268"/>
            <wp:effectExtent l="12700" t="12700" r="6985" b="698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36030" cy="221886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BEB5268" w14:textId="7AD6C63B" w:rsidR="002E5EAD" w:rsidRPr="008E534D" w:rsidRDefault="00300FDA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Select all and copy it</w:t>
      </w:r>
    </w:p>
    <w:p w14:paraId="66342CFC" w14:textId="09ED4D9F" w:rsidR="0060294E" w:rsidRPr="008E534D" w:rsidRDefault="00276A7B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Click on t</w:t>
      </w:r>
      <w:r w:rsidR="00300FD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he top right button near </w:t>
      </w:r>
      <w:r w:rsidR="00300FDA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Deploy</w:t>
      </w:r>
      <w:r w:rsidR="00300FD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  <w:r w:rsidR="00300FD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Select </w:t>
      </w:r>
      <w:r w:rsidR="0014159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mport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,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Clipboard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&amp; copy/paste the content of the JSON file</w:t>
      </w:r>
      <w:r w:rsidR="0014159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in </w:t>
      </w:r>
      <w:r w:rsidR="0014159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Current flow</w:t>
      </w:r>
      <w:r w:rsidR="0014159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7BEBBDDE" w14:textId="7AE0AE75" w:rsidR="00300FDA" w:rsidRPr="008E534D" w:rsidRDefault="00466004" w:rsidP="00300FDA">
      <w:pPr>
        <w:pStyle w:val="image"/>
        <w:ind w:left="993"/>
        <w:jc w:val="left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42400" behindDoc="0" locked="0" layoutInCell="1" allowOverlap="1" wp14:anchorId="3B9F87A7" wp14:editId="62E0D5D5">
                <wp:simplePos x="0" y="0"/>
                <wp:positionH relativeFrom="column">
                  <wp:posOffset>3506561</wp:posOffset>
                </wp:positionH>
                <wp:positionV relativeFrom="paragraph">
                  <wp:posOffset>1630952</wp:posOffset>
                </wp:positionV>
                <wp:extent cx="574766" cy="322217"/>
                <wp:effectExtent l="12700" t="12700" r="9525" b="8255"/>
                <wp:wrapNone/>
                <wp:docPr id="289" name="Rounded Rectangle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766" cy="322217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F94B35" id="Rounded Rectangle 289" o:spid="_x0000_s1026" style="position:absolute;margin-left:276.1pt;margin-top:128.4pt;width:45.25pt;height:25.35pt;z-index:2519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" filled="f" strokecolor="#ed7d31 [3205]" strokeweight="2.25pt">
                <v:stroke joinstyle="miter"/>
              </v:roundrect>
            </w:pict>
          </mc:Fallback>
        </mc:AlternateContent>
      </w:r>
      <w:r w:rsidR="00300FDA" w:rsidRPr="008E534D">
        <w:rPr>
          <w:rFonts w:ascii="Arial" w:hAnsi="Arial" w:cs="Arial"/>
          <w:sz w:val="22"/>
          <w:szCs w:val="22"/>
          <w:lang w:val="en-US"/>
        </w:rPr>
        <w:drawing>
          <wp:anchor distT="0" distB="0" distL="114300" distR="114300" simplePos="0" relativeHeight="251940352" behindDoc="0" locked="0" layoutInCell="1" allowOverlap="1" wp14:anchorId="4E65D01A" wp14:editId="0642CC9E">
            <wp:simplePos x="0" y="0"/>
            <wp:positionH relativeFrom="column">
              <wp:posOffset>3071132</wp:posOffset>
            </wp:positionH>
            <wp:positionV relativeFrom="paragraph">
              <wp:posOffset>598260</wp:posOffset>
            </wp:positionV>
            <wp:extent cx="2629989" cy="1799908"/>
            <wp:effectExtent l="12700" t="12700" r="12065" b="16510"/>
            <wp:wrapNone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989" cy="179990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0FDA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262D45AD" wp14:editId="4C55DCEF">
            <wp:extent cx="3416902" cy="1088571"/>
            <wp:effectExtent l="12700" t="12700" r="12700" b="1651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28077" cy="112398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63348B" w14:textId="66739324" w:rsidR="00300FDA" w:rsidRPr="008E534D" w:rsidRDefault="00300FDA" w:rsidP="00300FDA">
      <w:pPr>
        <w:pStyle w:val="image"/>
        <w:ind w:left="993"/>
        <w:jc w:val="left"/>
        <w:rPr>
          <w:rFonts w:ascii="Arial" w:hAnsi="Arial" w:cs="Arial"/>
          <w:sz w:val="22"/>
          <w:szCs w:val="22"/>
          <w:lang w:val="en-US"/>
        </w:rPr>
      </w:pPr>
    </w:p>
    <w:p w14:paraId="5E37698C" w14:textId="2CC29A1E" w:rsidR="00300FDA" w:rsidRPr="008E534D" w:rsidRDefault="00300FDA" w:rsidP="00300FDA">
      <w:pPr>
        <w:pStyle w:val="image"/>
        <w:ind w:left="993"/>
        <w:jc w:val="left"/>
        <w:rPr>
          <w:rFonts w:ascii="Arial" w:hAnsi="Arial" w:cs="Arial"/>
          <w:sz w:val="22"/>
          <w:szCs w:val="22"/>
          <w:lang w:val="en-US"/>
        </w:rPr>
      </w:pPr>
    </w:p>
    <w:p w14:paraId="5676F94F" w14:textId="77777777" w:rsidR="00D3189D" w:rsidRPr="008E534D" w:rsidRDefault="00D3189D">
      <w:p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 w:type="page"/>
      </w:r>
    </w:p>
    <w:p w14:paraId="6F4BB946" w14:textId="4B764909" w:rsidR="000C42E3" w:rsidRPr="008E534D" w:rsidRDefault="000C42E3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 xml:space="preserve">Click on workspace to paste imported nodes </w:t>
      </w:r>
    </w:p>
    <w:p w14:paraId="2A4BAAB8" w14:textId="30740E0C" w:rsidR="00C97989" w:rsidRPr="008E534D" w:rsidRDefault="002E5EAD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Fill</w:t>
      </w:r>
      <w:r w:rsidR="0014159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in the </w:t>
      </w:r>
      <w:r w:rsidR="0014159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Device ID</w:t>
      </w:r>
      <w:r w:rsidR="0014159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field in the </w:t>
      </w:r>
      <w:r w:rsidR="0014159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IBM IoT App In</w:t>
      </w:r>
      <w:r w:rsidR="0014159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  <w:r w:rsidR="00A1007C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</w:t>
      </w:r>
      <w:r w:rsidR="00C97989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ode.</w:t>
      </w:r>
    </w:p>
    <w:p w14:paraId="1C867BAC" w14:textId="7458FC70" w:rsidR="00D3189D" w:rsidRPr="008E534D" w:rsidRDefault="00D3189D" w:rsidP="00D3189D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4D955DE" wp14:editId="2A9AF230">
            <wp:extent cx="4650922" cy="1294602"/>
            <wp:effectExtent l="12700" t="12700" r="10160" b="1397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79763" cy="13026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665DB8B" w14:textId="725E928A" w:rsidR="002E5EAD" w:rsidRPr="008E534D" w:rsidRDefault="006612C4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Deploy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d</w:t>
      </w:r>
      <w:r w:rsidR="002E5EA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eploy the new Flow. </w:t>
      </w:r>
      <w:r w:rsidR="002E5EA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 xml:space="preserve">Modify the Device Temperature &amp; check the </w:t>
      </w:r>
      <w:r w:rsidR="002E5EAD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Debug</w:t>
      </w:r>
      <w:r w:rsidR="002E5EA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logs.</w:t>
      </w:r>
    </w:p>
    <w:p w14:paraId="2BCF101A" w14:textId="53959E97" w:rsidR="00166ED1" w:rsidRPr="008E534D" w:rsidRDefault="00876135" w:rsidP="00876135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0BA4C72D" wp14:editId="1ADCAB91">
            <wp:extent cx="4353301" cy="1655646"/>
            <wp:effectExtent l="0" t="0" r="3175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77757" cy="166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B7E69" w14:textId="77777777" w:rsidR="00107F3B" w:rsidRPr="008E534D" w:rsidRDefault="00107F3B">
      <w:pPr>
        <w:rPr>
          <w:rFonts w:ascii="Arial" w:hAnsi="Arial" w:cs="Arial"/>
          <w:b/>
          <w:i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 w:type="page"/>
      </w:r>
    </w:p>
    <w:p w14:paraId="57C93877" w14:textId="3FB160CD" w:rsidR="0024251B" w:rsidRPr="00D3651F" w:rsidRDefault="0024251B" w:rsidP="00280D2B">
      <w:pPr>
        <w:pStyle w:val="HeadingPartorSection"/>
        <w:numPr>
          <w:ilvl w:val="1"/>
          <w:numId w:val="40"/>
        </w:numPr>
        <w:rPr>
          <w:lang w:val="en-US"/>
        </w:rPr>
      </w:pPr>
      <w:bookmarkStart w:id="14" w:name="_Toc514860158"/>
      <w:bookmarkStart w:id="15" w:name="_Toc9947501"/>
      <w:r w:rsidRPr="00D3651F">
        <w:rPr>
          <w:rFonts w:ascii="Arial" w:hAnsi="Arial" w:cs="Arial"/>
          <w:color w:val="000000" w:themeColor="text1"/>
          <w:lang w:val="en-US"/>
        </w:rPr>
        <w:lastRenderedPageBreak/>
        <w:t>Node</w:t>
      </w:r>
      <w:r w:rsidRPr="0024251B">
        <w:rPr>
          <w:rFonts w:ascii="Arial" w:hAnsi="Arial" w:cs="Arial"/>
          <w:color w:val="000000"/>
          <w:shd w:val="clear" w:color="auto" w:fill="FFFFFF"/>
          <w:lang w:val="en-US"/>
        </w:rPr>
        <w:t>-RED on PI:   MQTT</w:t>
      </w:r>
      <w:r w:rsidR="00D3651F">
        <w:rPr>
          <w:rFonts w:ascii="Arial" w:hAnsi="Arial" w:cs="Arial"/>
          <w:color w:val="000000"/>
          <w:shd w:val="clear" w:color="auto" w:fill="FFFFFF"/>
          <w:lang w:val="en-US"/>
        </w:rPr>
        <w:t xml:space="preserve"> Simulator</w:t>
      </w:r>
      <w:bookmarkEnd w:id="15"/>
    </w:p>
    <w:p w14:paraId="20A44096" w14:textId="2C37D516" w:rsidR="00D3651F" w:rsidRPr="001C3943" w:rsidRDefault="001C3943" w:rsidP="00D3651F">
      <w:pPr>
        <w:rPr>
          <w:color w:val="FF0000"/>
          <w:lang w:val="en-US"/>
        </w:rPr>
      </w:pPr>
      <w:r w:rsidRPr="001C3943">
        <w:rPr>
          <w:color w:val="FF0000"/>
          <w:lang w:val="en-US"/>
        </w:rPr>
        <w:t>To do Yves</w:t>
      </w:r>
    </w:p>
    <w:p w14:paraId="499D6B84" w14:textId="74F67140" w:rsidR="0024251B" w:rsidRDefault="0079165F" w:rsidP="00280D2B">
      <w:pPr>
        <w:pStyle w:val="HeadingPartorSection"/>
        <w:numPr>
          <w:ilvl w:val="1"/>
          <w:numId w:val="40"/>
        </w:numPr>
        <w:rPr>
          <w:rFonts w:ascii="Arial" w:hAnsi="Arial" w:cs="Arial"/>
          <w:color w:val="000000" w:themeColor="text1"/>
          <w:lang w:val="en-US"/>
        </w:rPr>
      </w:pPr>
      <w:bookmarkStart w:id="16" w:name="_Toc9947502"/>
      <w:r>
        <w:rPr>
          <w:rFonts w:ascii="Arial" w:hAnsi="Arial" w:cs="Arial"/>
          <w:color w:val="000000" w:themeColor="text1"/>
          <w:lang w:val="en-US"/>
        </w:rPr>
        <w:lastRenderedPageBreak/>
        <w:t xml:space="preserve">Cloud: Visual </w:t>
      </w:r>
      <w:r w:rsidR="004B1741">
        <w:rPr>
          <w:rFonts w:ascii="Arial" w:hAnsi="Arial" w:cs="Arial"/>
          <w:color w:val="000000" w:themeColor="text1"/>
          <w:lang w:val="en-US"/>
        </w:rPr>
        <w:t>Recognition</w:t>
      </w:r>
      <w:bookmarkEnd w:id="16"/>
    </w:p>
    <w:p w14:paraId="200ECB1B" w14:textId="1DA1D7F3" w:rsidR="001C3943" w:rsidRPr="001C3943" w:rsidRDefault="001C3943" w:rsidP="001C3943">
      <w:pPr>
        <w:rPr>
          <w:color w:val="FF0000"/>
          <w:lang w:val="en-US"/>
        </w:rPr>
      </w:pPr>
      <w:r w:rsidRPr="001C3943">
        <w:rPr>
          <w:color w:val="FF0000"/>
          <w:lang w:val="en-US"/>
        </w:rPr>
        <w:t>To do Yves</w:t>
      </w:r>
    </w:p>
    <w:p w14:paraId="2977E6EB" w14:textId="683DD391" w:rsidR="0024251B" w:rsidRDefault="0079165F" w:rsidP="00280D2B">
      <w:pPr>
        <w:pStyle w:val="HeadingPartorSection"/>
        <w:numPr>
          <w:ilvl w:val="1"/>
          <w:numId w:val="40"/>
        </w:numPr>
        <w:rPr>
          <w:rFonts w:ascii="Arial" w:hAnsi="Arial" w:cs="Arial"/>
          <w:color w:val="000000" w:themeColor="text1"/>
          <w:lang w:val="en-US"/>
        </w:rPr>
      </w:pPr>
      <w:bookmarkStart w:id="17" w:name="_Toc9947503"/>
      <w:r>
        <w:rPr>
          <w:rFonts w:ascii="Arial" w:hAnsi="Arial" w:cs="Arial"/>
          <w:color w:val="000000" w:themeColor="text1"/>
          <w:lang w:val="en-US"/>
        </w:rPr>
        <w:lastRenderedPageBreak/>
        <w:t>Cloud: Camera &amp; Dashboard</w:t>
      </w:r>
      <w:bookmarkEnd w:id="17"/>
    </w:p>
    <w:p w14:paraId="26EA51B2" w14:textId="064CE259" w:rsidR="001C3943" w:rsidRDefault="001C3943" w:rsidP="001C3943">
      <w:pPr>
        <w:rPr>
          <w:lang w:val="en-US"/>
        </w:rPr>
      </w:pPr>
    </w:p>
    <w:p w14:paraId="15DF5A84" w14:textId="77777777" w:rsidR="001C3943" w:rsidRPr="001C3943" w:rsidRDefault="001C3943" w:rsidP="001C3943">
      <w:pPr>
        <w:rPr>
          <w:color w:val="FF0000"/>
          <w:lang w:val="en-US"/>
        </w:rPr>
      </w:pPr>
      <w:r w:rsidRPr="001C3943">
        <w:rPr>
          <w:color w:val="FF0000"/>
          <w:lang w:val="en-US"/>
        </w:rPr>
        <w:t>To do Yves</w:t>
      </w:r>
    </w:p>
    <w:p w14:paraId="4E942B26" w14:textId="77777777" w:rsidR="001C3943" w:rsidRPr="001C3943" w:rsidRDefault="001C3943" w:rsidP="001C3943">
      <w:pPr>
        <w:rPr>
          <w:lang w:val="en-US"/>
        </w:rPr>
      </w:pPr>
    </w:p>
    <w:p w14:paraId="47F7DAD9" w14:textId="34A045DB" w:rsidR="0024251B" w:rsidRDefault="0079165F" w:rsidP="00280D2B">
      <w:pPr>
        <w:pStyle w:val="HeadingPartorSection"/>
        <w:numPr>
          <w:ilvl w:val="1"/>
          <w:numId w:val="40"/>
        </w:numPr>
        <w:rPr>
          <w:rFonts w:ascii="Arial" w:hAnsi="Arial" w:cs="Arial"/>
          <w:color w:val="000000" w:themeColor="text1"/>
          <w:lang w:val="en-US"/>
        </w:rPr>
      </w:pPr>
      <w:bookmarkStart w:id="18" w:name="_Toc9947504"/>
      <w:r>
        <w:rPr>
          <w:rFonts w:ascii="Arial" w:hAnsi="Arial" w:cs="Arial"/>
          <w:color w:val="000000" w:themeColor="text1"/>
          <w:lang w:val="en-US"/>
        </w:rPr>
        <w:lastRenderedPageBreak/>
        <w:t>Node-RED on PI: Camera &amp; Dashboard</w:t>
      </w:r>
      <w:bookmarkEnd w:id="18"/>
    </w:p>
    <w:p w14:paraId="03A4BC7A" w14:textId="61DF4698" w:rsidR="001C3943" w:rsidRDefault="001C3943" w:rsidP="001C3943">
      <w:pPr>
        <w:rPr>
          <w:lang w:val="en-US"/>
        </w:rPr>
      </w:pPr>
    </w:p>
    <w:p w14:paraId="72F38A57" w14:textId="77777777" w:rsidR="001C3943" w:rsidRPr="001C3943" w:rsidRDefault="001C3943" w:rsidP="001C3943">
      <w:pPr>
        <w:rPr>
          <w:color w:val="FF0000"/>
          <w:lang w:val="en-US"/>
        </w:rPr>
      </w:pPr>
      <w:r w:rsidRPr="001C3943">
        <w:rPr>
          <w:color w:val="FF0000"/>
          <w:lang w:val="en-US"/>
        </w:rPr>
        <w:t>To do Yves</w:t>
      </w:r>
    </w:p>
    <w:p w14:paraId="4DA430DA" w14:textId="77777777" w:rsidR="001C3943" w:rsidRPr="001C3943" w:rsidRDefault="001C3943" w:rsidP="001C3943">
      <w:pPr>
        <w:rPr>
          <w:lang w:val="en-US"/>
        </w:rPr>
      </w:pPr>
    </w:p>
    <w:p w14:paraId="5D2E5C12" w14:textId="040F0E5D" w:rsidR="0079165F" w:rsidRDefault="0079165F" w:rsidP="00280D2B">
      <w:pPr>
        <w:pStyle w:val="HeadingPartorSection"/>
        <w:numPr>
          <w:ilvl w:val="1"/>
          <w:numId w:val="40"/>
        </w:numPr>
        <w:rPr>
          <w:rFonts w:ascii="Arial" w:hAnsi="Arial" w:cs="Arial"/>
          <w:color w:val="000000" w:themeColor="text1"/>
          <w:lang w:val="en-US"/>
        </w:rPr>
      </w:pPr>
      <w:bookmarkStart w:id="19" w:name="_Toc9947505"/>
      <w:r>
        <w:rPr>
          <w:rFonts w:ascii="Arial" w:hAnsi="Arial" w:cs="Arial"/>
          <w:color w:val="000000" w:themeColor="text1"/>
          <w:lang w:val="en-US"/>
        </w:rPr>
        <w:lastRenderedPageBreak/>
        <w:t>Node-RED on PI: Grovepi Hat &amp; Sensors (Optional #1)</w:t>
      </w:r>
      <w:bookmarkEnd w:id="19"/>
    </w:p>
    <w:p w14:paraId="1EC91786" w14:textId="77777777" w:rsidR="001C3943" w:rsidRDefault="001C3943" w:rsidP="001C3943">
      <w:pPr>
        <w:pStyle w:val="ListParagraph"/>
        <w:ind w:left="0"/>
        <w:rPr>
          <w:color w:val="FF0000"/>
          <w:lang w:val="en-US"/>
        </w:rPr>
      </w:pPr>
    </w:p>
    <w:p w14:paraId="39630893" w14:textId="3F3BE10B" w:rsidR="001C3943" w:rsidRPr="001C3943" w:rsidRDefault="001C3943" w:rsidP="001C3943">
      <w:pPr>
        <w:pStyle w:val="ListParagraph"/>
        <w:ind w:left="0"/>
        <w:rPr>
          <w:color w:val="FF0000"/>
          <w:lang w:val="en-US"/>
        </w:rPr>
      </w:pPr>
      <w:r w:rsidRPr="001C3943">
        <w:rPr>
          <w:color w:val="FF0000"/>
          <w:lang w:val="en-US"/>
        </w:rPr>
        <w:t xml:space="preserve">To do </w:t>
      </w:r>
      <w:r>
        <w:rPr>
          <w:color w:val="FF0000"/>
          <w:lang w:val="en-US"/>
        </w:rPr>
        <w:t>Benoit</w:t>
      </w:r>
    </w:p>
    <w:p w14:paraId="60B582BC" w14:textId="74883F74" w:rsidR="001C3943" w:rsidRDefault="001C3943" w:rsidP="001C3943">
      <w:pPr>
        <w:rPr>
          <w:lang w:val="en-US"/>
        </w:rPr>
      </w:pPr>
    </w:p>
    <w:p w14:paraId="29F74425" w14:textId="5E6A4394" w:rsidR="00DE3C90" w:rsidRPr="001C3943" w:rsidRDefault="00DE3C90" w:rsidP="001C3943">
      <w:pPr>
        <w:rPr>
          <w:lang w:val="en-US"/>
        </w:rPr>
      </w:pPr>
    </w:p>
    <w:p w14:paraId="3608FE86" w14:textId="7F88B4BF" w:rsidR="0039322A" w:rsidRPr="008E534D" w:rsidRDefault="00107F3B" w:rsidP="00280D2B">
      <w:pPr>
        <w:pStyle w:val="HeadingPartorSection"/>
        <w:numPr>
          <w:ilvl w:val="1"/>
          <w:numId w:val="40"/>
        </w:numPr>
        <w:rPr>
          <w:rFonts w:ascii="Arial" w:hAnsi="Arial" w:cs="Arial"/>
          <w:color w:val="000000" w:themeColor="text1"/>
          <w:lang w:val="en-US"/>
        </w:rPr>
      </w:pPr>
      <w:bookmarkStart w:id="20" w:name="_Toc9947506"/>
      <w:r w:rsidRPr="008E534D">
        <w:rPr>
          <w:rFonts w:ascii="Arial" w:hAnsi="Arial" w:cs="Arial"/>
          <w:color w:val="000000" w:themeColor="text1"/>
          <w:lang w:val="en-US"/>
        </w:rPr>
        <w:lastRenderedPageBreak/>
        <w:t>Insert IoT Data in Cloudant DB</w:t>
      </w:r>
      <w:bookmarkEnd w:id="14"/>
      <w:r w:rsidR="0079165F">
        <w:rPr>
          <w:rFonts w:ascii="Arial" w:hAnsi="Arial" w:cs="Arial"/>
          <w:color w:val="000000" w:themeColor="text1"/>
          <w:lang w:val="en-US"/>
        </w:rPr>
        <w:t xml:space="preserve"> (Optional #2)</w:t>
      </w:r>
      <w:bookmarkEnd w:id="20"/>
    </w:p>
    <w:p w14:paraId="6AA51BBE" w14:textId="77777777" w:rsidR="00F56F3B" w:rsidRPr="008E534D" w:rsidRDefault="00D004E9" w:rsidP="00D004E9">
      <w:pPr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Let’s insert the event data coming from the Device sensors in a Cloudant </w:t>
      </w:r>
      <w:r w:rsidR="00F56F3B" w:rsidRPr="008E534D">
        <w:rPr>
          <w:rFonts w:ascii="Arial" w:hAnsi="Arial" w:cs="Arial"/>
          <w:sz w:val="22"/>
          <w:szCs w:val="22"/>
          <w:lang w:val="en-US"/>
        </w:rPr>
        <w:t>d</w:t>
      </w:r>
      <w:r w:rsidRPr="008E534D">
        <w:rPr>
          <w:rFonts w:ascii="Arial" w:hAnsi="Arial" w:cs="Arial"/>
          <w:sz w:val="22"/>
          <w:szCs w:val="22"/>
          <w:lang w:val="en-US"/>
        </w:rPr>
        <w:t xml:space="preserve">atabase! </w:t>
      </w:r>
    </w:p>
    <w:p w14:paraId="7C2C842D" w14:textId="67CC6257" w:rsidR="00D004E9" w:rsidRPr="008E534D" w:rsidRDefault="00F56F3B" w:rsidP="00D004E9">
      <w:pPr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Remember that you already have a Cloudant service deployed for Node-RED. You will use it to store your data.</w:t>
      </w:r>
    </w:p>
    <w:p w14:paraId="61ADEC26" w14:textId="77777777" w:rsidR="00D004E9" w:rsidRPr="008E534D" w:rsidRDefault="00D004E9" w:rsidP="00D004E9">
      <w:pPr>
        <w:rPr>
          <w:rFonts w:ascii="Arial" w:hAnsi="Arial" w:cs="Arial"/>
          <w:sz w:val="22"/>
          <w:szCs w:val="22"/>
          <w:lang w:val="en-US"/>
        </w:rPr>
      </w:pPr>
    </w:p>
    <w:p w14:paraId="52D7B0D3" w14:textId="07D00F50" w:rsidR="00D004E9" w:rsidRPr="008E534D" w:rsidRDefault="00D004E9" w:rsidP="00A26DD8">
      <w:pPr>
        <w:pStyle w:val="Steps"/>
        <w:numPr>
          <w:ilvl w:val="0"/>
          <w:numId w:val="31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Add a Cloudant Node  (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Cloudant OUT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 in the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Storage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Category) &amp; link it</w:t>
      </w:r>
      <w:r w:rsidR="0046600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the </w:t>
      </w:r>
      <w:r w:rsidR="0046600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temp</w:t>
      </w:r>
      <w:r w:rsidR="0046600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function node </w:t>
      </w:r>
    </w:p>
    <w:p w14:paraId="4799CB22" w14:textId="72219E6F" w:rsidR="00466004" w:rsidRPr="008E534D" w:rsidRDefault="00466004" w:rsidP="00466004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44448" behindDoc="0" locked="0" layoutInCell="1" allowOverlap="1" wp14:anchorId="66F0C268" wp14:editId="7739F76F">
                <wp:simplePos x="0" y="0"/>
                <wp:positionH relativeFrom="column">
                  <wp:posOffset>1106534</wp:posOffset>
                </wp:positionH>
                <wp:positionV relativeFrom="paragraph">
                  <wp:posOffset>1796524</wp:posOffset>
                </wp:positionV>
                <wp:extent cx="2386678" cy="256840"/>
                <wp:effectExtent l="0" t="0" r="39370" b="60960"/>
                <wp:wrapNone/>
                <wp:docPr id="293" name="Freeform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21316598">
                          <a:off x="0" y="0"/>
                          <a:ext cx="2386678" cy="256840"/>
                        </a:xfrm>
                        <a:custGeom>
                          <a:avLst/>
                          <a:gdLst>
                            <a:gd name="connsiteX0" fmla="*/ 0 w 1047404"/>
                            <a:gd name="connsiteY0" fmla="*/ 149909 h 183160"/>
                            <a:gd name="connsiteX1" fmla="*/ 407324 w 1047404"/>
                            <a:gd name="connsiteY1" fmla="*/ 280 h 183160"/>
                            <a:gd name="connsiteX2" fmla="*/ 1047404 w 1047404"/>
                            <a:gd name="connsiteY2" fmla="*/ 183160 h 1831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1047404" h="183160">
                              <a:moveTo>
                                <a:pt x="0" y="149909"/>
                              </a:moveTo>
                              <a:cubicBezTo>
                                <a:pt x="116378" y="72323"/>
                                <a:pt x="232757" y="-5262"/>
                                <a:pt x="407324" y="280"/>
                              </a:cubicBezTo>
                              <a:cubicBezTo>
                                <a:pt x="581891" y="5822"/>
                                <a:pt x="943495" y="149909"/>
                                <a:pt x="1047404" y="183160"/>
                              </a:cubicBezTo>
                            </a:path>
                          </a:pathLst>
                        </a:custGeom>
                        <a:ln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lIns="0" tIns="0" rIns="0" bIns="0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4142BA" id="Freeform 10" o:spid="_x0000_s1026" style="position:absolute;margin-left:87.15pt;margin-top:141.45pt;width:187.95pt;height:20.2pt;rotation:-309551fd;z-index:2519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047404,1831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" path="m,149909c116378,72323,232757,-5262,407324,280v174567,5542,536171,149629,640080,182880e" filled="f" strokecolor="#ed7d31 [3205]" strokeweight="1.5pt">
                <v:stroke endarrow="block" joinstyle="miter"/>
                <v:path arrowok="t" o:connecttype="custom" o:connectlocs="0,210213;928153,393;2386678,256840" o:connectangles="0,0,0"/>
              </v:shape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38EDEBC" wp14:editId="0EC7F067">
            <wp:extent cx="5277939" cy="2118473"/>
            <wp:effectExtent l="0" t="0" r="5715" b="254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83721" cy="212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9176C" w14:textId="734375CE" w:rsidR="00E1548D" w:rsidRDefault="00E1548D" w:rsidP="00A26DD8">
      <w:pPr>
        <w:pStyle w:val="Steps"/>
        <w:numPr>
          <w:ilvl w:val="0"/>
          <w:numId w:val="31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Configure 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Cloudant client in Node-RED. 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 xml:space="preserve">2 Options: </w:t>
      </w:r>
      <w:r w:rsidR="00F06028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A) Node-RED </w:t>
      </w:r>
      <w:proofErr w:type="gramStart"/>
      <w:r>
        <w:rPr>
          <w:rFonts w:ascii="Arial" w:hAnsi="Arial" w:cs="Arial"/>
          <w:color w:val="000000" w:themeColor="text1"/>
          <w:sz w:val="22"/>
          <w:szCs w:val="22"/>
          <w:lang w:val="en-US"/>
        </w:rPr>
        <w:t>On</w:t>
      </w:r>
      <w:proofErr w:type="gramEnd"/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IBM Cloud </w:t>
      </w:r>
      <w:r w:rsidR="00F06028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>B) Node-RED on any “remote” device (Raspberry</w:t>
      </w:r>
      <w:r w:rsidR="00F06028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PI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, server…) 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</w:p>
    <w:p w14:paraId="37A77FDF" w14:textId="10F56328" w:rsidR="00D004E9" w:rsidRPr="00F06028" w:rsidRDefault="00E1548D" w:rsidP="00E1548D">
      <w:pPr>
        <w:pStyle w:val="Steps"/>
        <w:ind w:left="720"/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</w:pPr>
      <w:r w:rsidRPr="00F06028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 xml:space="preserve">A)  </w:t>
      </w:r>
      <w:r w:rsidR="00D62764" w:rsidRPr="00F06028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If running on IBM Cloud (Cloudant service auto-detect</w:t>
      </w:r>
      <w:r w:rsidR="00F06028" w:rsidRPr="00F06028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ion</w:t>
      </w:r>
      <w:r w:rsidR="00D62764" w:rsidRPr="00F06028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)</w:t>
      </w:r>
    </w:p>
    <w:p w14:paraId="2FE15319" w14:textId="77777777" w:rsidR="0060294E" w:rsidRPr="008E534D" w:rsidRDefault="00276A7B" w:rsidP="00A26DD8">
      <w:pPr>
        <w:pStyle w:val="Steps"/>
        <w:numPr>
          <w:ilvl w:val="1"/>
          <w:numId w:val="31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proofErr w:type="gramStart"/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Service :</w:t>
      </w:r>
      <w:proofErr w:type="gramEnd"/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Cloudant service name bound to your Node.js runtime.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 w:rsidRPr="008E534D">
        <w:rPr>
          <w:rFonts w:ascii="Arial" w:hAnsi="Arial" w:cs="Arial"/>
          <w:i/>
          <w:iCs/>
          <w:color w:val="000000" w:themeColor="text1"/>
          <w:sz w:val="22"/>
          <w:szCs w:val="22"/>
          <w:lang w:val="en-US"/>
        </w:rPr>
        <w:t>As Node.js is already bound to a Cloudant Service, the service name should appear in the Drop-down list.</w:t>
      </w:r>
    </w:p>
    <w:p w14:paraId="723DABB0" w14:textId="77777777" w:rsidR="0060294E" w:rsidRPr="008E534D" w:rsidRDefault="00276A7B" w:rsidP="00A26DD8">
      <w:pPr>
        <w:pStyle w:val="Steps"/>
        <w:numPr>
          <w:ilvl w:val="1"/>
          <w:numId w:val="31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Database: name of your choice (</w:t>
      </w:r>
      <w:r w:rsidRPr="008E534D">
        <w:rPr>
          <w:rFonts w:ascii="Arial" w:hAnsi="Arial" w:cs="Arial"/>
          <w:color w:val="000000" w:themeColor="text1"/>
          <w:sz w:val="22"/>
          <w:szCs w:val="22"/>
          <w:u w:val="single"/>
          <w:lang w:val="en-US"/>
        </w:rPr>
        <w:t>lower case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)</w:t>
      </w:r>
    </w:p>
    <w:p w14:paraId="42F07553" w14:textId="2ADAA272" w:rsidR="0060294E" w:rsidRPr="008E534D" w:rsidRDefault="00276A7B" w:rsidP="00A26DD8">
      <w:pPr>
        <w:pStyle w:val="Steps"/>
        <w:numPr>
          <w:ilvl w:val="1"/>
          <w:numId w:val="31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Name (node): name of your choice</w:t>
      </w:r>
    </w:p>
    <w:p w14:paraId="2096AFC8" w14:textId="095B32B1" w:rsidR="00417956" w:rsidRPr="008E534D" w:rsidRDefault="00417956" w:rsidP="00417956">
      <w:pPr>
        <w:spacing w:before="120"/>
        <w:ind w:left="709"/>
        <w:rPr>
          <w:rFonts w:ascii="Arial" w:hAnsi="Arial" w:cs="Arial"/>
          <w:sz w:val="22"/>
          <w:lang w:val="en-US"/>
        </w:rPr>
      </w:pPr>
      <w:r w:rsidRPr="008E534D">
        <w:rPr>
          <w:rFonts w:ascii="Arial" w:hAnsi="Arial" w:cs="Arial"/>
          <w:sz w:val="22"/>
          <w:lang w:val="en-US"/>
        </w:rPr>
        <w:t xml:space="preserve">Click </w:t>
      </w:r>
      <w:r w:rsidRPr="008E534D">
        <w:rPr>
          <w:rFonts w:ascii="Arial" w:hAnsi="Arial" w:cs="Arial"/>
          <w:b/>
          <w:sz w:val="22"/>
          <w:lang w:val="en-US"/>
        </w:rPr>
        <w:t>Done</w:t>
      </w:r>
      <w:r w:rsidRPr="008E534D">
        <w:rPr>
          <w:rFonts w:ascii="Arial" w:hAnsi="Arial" w:cs="Arial"/>
          <w:sz w:val="22"/>
          <w:lang w:val="en-US"/>
        </w:rPr>
        <w:t>.</w:t>
      </w:r>
    </w:p>
    <w:p w14:paraId="0CF5A7CE" w14:textId="32CA706D" w:rsidR="00466004" w:rsidRDefault="00466004" w:rsidP="00466004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23984635" wp14:editId="499EDF57">
            <wp:extent cx="2638698" cy="1860163"/>
            <wp:effectExtent l="12700" t="12700" r="15875" b="6985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66434" cy="187971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0C724C" w14:textId="3C21EB76" w:rsidR="00D62764" w:rsidRPr="00F06028" w:rsidRDefault="00D62764" w:rsidP="00280D2B">
      <w:pPr>
        <w:pStyle w:val="Steps"/>
        <w:numPr>
          <w:ilvl w:val="0"/>
          <w:numId w:val="45"/>
        </w:numPr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</w:pPr>
      <w:r w:rsidRPr="00F06028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lastRenderedPageBreak/>
        <w:t>If running on a remote device (Raspberry PI …)</w:t>
      </w:r>
      <w:r w:rsidR="002C22C0" w:rsidRPr="00F06028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br/>
      </w:r>
    </w:p>
    <w:p w14:paraId="2BB711B9" w14:textId="7556CF73" w:rsidR="002C22C0" w:rsidRPr="008E534D" w:rsidRDefault="002C22C0" w:rsidP="002C22C0">
      <w:pPr>
        <w:pStyle w:val="Steps"/>
        <w:ind w:left="720"/>
        <w:jc w:val="center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2C22C0">
        <w:rPr>
          <w:rFonts w:ascii="Arial" w:hAnsi="Arial" w:cs="Arial"/>
          <w:color w:val="000000" w:themeColor="text1"/>
          <w:sz w:val="22"/>
          <w:szCs w:val="22"/>
          <w:lang w:val="en-US"/>
        </w:rPr>
        <w:drawing>
          <wp:inline distT="0" distB="0" distL="0" distR="0" wp14:anchorId="1E616D42" wp14:editId="11B3FFFB">
            <wp:extent cx="3228772" cy="258427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38000" cy="259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A6CAB" w14:textId="3EFB47C3" w:rsidR="002C22C0" w:rsidRDefault="002C22C0" w:rsidP="00D62764">
      <w:pPr>
        <w:pStyle w:val="Steps"/>
        <w:numPr>
          <w:ilvl w:val="1"/>
          <w:numId w:val="31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In </w:t>
      </w:r>
      <w:r w:rsidRPr="002C22C0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Service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, select “External </w:t>
      </w:r>
      <w:proofErr w:type="spellStart"/>
      <w:r>
        <w:rPr>
          <w:rFonts w:ascii="Arial" w:hAnsi="Arial" w:cs="Arial"/>
          <w:color w:val="000000" w:themeColor="text1"/>
          <w:sz w:val="22"/>
          <w:szCs w:val="22"/>
          <w:lang w:val="en-US"/>
        </w:rPr>
        <w:t>cloudant</w:t>
      </w:r>
      <w:proofErr w:type="spellEnd"/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or </w:t>
      </w:r>
      <w:proofErr w:type="spellStart"/>
      <w:r>
        <w:rPr>
          <w:rFonts w:ascii="Arial" w:hAnsi="Arial" w:cs="Arial"/>
          <w:color w:val="000000" w:themeColor="text1"/>
          <w:sz w:val="22"/>
          <w:szCs w:val="22"/>
          <w:lang w:val="en-US"/>
        </w:rPr>
        <w:t>couchdb</w:t>
      </w:r>
      <w:proofErr w:type="spellEnd"/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service”</w:t>
      </w:r>
    </w:p>
    <w:p w14:paraId="48FCE8C5" w14:textId="7EA689B9" w:rsidR="002C22C0" w:rsidRDefault="002C22C0" w:rsidP="00D62764">
      <w:pPr>
        <w:pStyle w:val="Steps"/>
        <w:numPr>
          <w:ilvl w:val="1"/>
          <w:numId w:val="31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In </w:t>
      </w:r>
      <w:r w:rsidRPr="002C22C0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Server</w:t>
      </w:r>
      <w:r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 xml:space="preserve">, 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>click</w:t>
      </w:r>
      <w:r w:rsidR="00DC7A18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on the button on the right </w:t>
      </w:r>
    </w:p>
    <w:p w14:paraId="331EA3ED" w14:textId="7CE24F1E" w:rsidR="00DC7A18" w:rsidRDefault="00DC7A18" w:rsidP="00D62764">
      <w:pPr>
        <w:pStyle w:val="Steps"/>
        <w:numPr>
          <w:ilvl w:val="1"/>
          <w:numId w:val="31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>
        <w:rPr>
          <w:rFonts w:ascii="Arial" w:hAnsi="Arial" w:cs="Arial"/>
          <w:color w:val="000000" w:themeColor="text1"/>
          <w:sz w:val="22"/>
          <w:szCs w:val="22"/>
          <w:lang w:val="en-US"/>
        </w:rPr>
        <w:t>On IBM Cloud, G</w:t>
      </w:r>
      <w:r w:rsidR="00D62764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o to 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the Resource list </w:t>
      </w:r>
      <w:proofErr w:type="gramStart"/>
      <w:r>
        <w:rPr>
          <w:rFonts w:ascii="Arial" w:hAnsi="Arial" w:cs="Arial"/>
          <w:color w:val="000000" w:themeColor="text1"/>
          <w:sz w:val="22"/>
          <w:szCs w:val="22"/>
          <w:lang w:val="en-US"/>
        </w:rPr>
        <w:t>page ,</w:t>
      </w:r>
      <w:proofErr w:type="gramEnd"/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then on </w:t>
      </w:r>
      <w:r w:rsidR="00D62764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the Cloudant database service 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running </w:t>
      </w:r>
      <w:r w:rsidR="00D62764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in your IBM Cloud </w:t>
      </w:r>
      <w:proofErr w:type="spellStart"/>
      <w:r>
        <w:rPr>
          <w:rFonts w:ascii="Arial" w:hAnsi="Arial" w:cs="Arial"/>
          <w:color w:val="000000" w:themeColor="text1"/>
          <w:sz w:val="22"/>
          <w:szCs w:val="22"/>
          <w:lang w:val="en-US"/>
        </w:rPr>
        <w:t>workspace.This</w:t>
      </w:r>
      <w:proofErr w:type="spellEnd"/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Cloudant Database service was created in your IBM Cloud account, in the first exercise. </w:t>
      </w:r>
    </w:p>
    <w:p w14:paraId="68899636" w14:textId="7DFCE10A" w:rsidR="00D62764" w:rsidRPr="008E534D" w:rsidRDefault="00DC7A18" w:rsidP="00D62764">
      <w:pPr>
        <w:pStyle w:val="Steps"/>
        <w:numPr>
          <w:ilvl w:val="1"/>
          <w:numId w:val="31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On the service </w:t>
      </w:r>
      <w:proofErr w:type="spellStart"/>
      <w:r>
        <w:rPr>
          <w:rFonts w:ascii="Arial" w:hAnsi="Arial" w:cs="Arial"/>
          <w:color w:val="000000" w:themeColor="text1"/>
          <w:sz w:val="22"/>
          <w:szCs w:val="22"/>
          <w:lang w:val="en-US"/>
        </w:rPr>
        <w:t>page,</w:t>
      </w:r>
      <w:proofErr w:type="spellEnd"/>
      <w:r w:rsidR="00D62764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Go to </w:t>
      </w:r>
      <w:r w:rsidRPr="00DC7A18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Service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  <w:proofErr w:type="gramStart"/>
      <w:r w:rsidR="00D62764" w:rsidRPr="00D62764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Credentials</w:t>
      </w:r>
      <w:r w:rsidR="00D62764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 xml:space="preserve"> </w:t>
      </w:r>
      <w:r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.</w:t>
      </w:r>
      <w:proofErr w:type="gramEnd"/>
      <w:r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br/>
      </w:r>
      <w:r>
        <w:rPr>
          <w:rFonts w:ascii="Arial" w:hAnsi="Arial" w:cs="Arial"/>
          <w:bCs/>
          <w:color w:val="000000" w:themeColor="text1"/>
          <w:sz w:val="22"/>
          <w:szCs w:val="22"/>
          <w:lang w:val="en-US"/>
        </w:rPr>
        <w:t xml:space="preserve">If there is no credentials available, click the </w:t>
      </w:r>
      <w:r w:rsidRPr="00DC7A18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New Credentials</w:t>
      </w:r>
      <w:r>
        <w:rPr>
          <w:rFonts w:ascii="Arial" w:hAnsi="Arial" w:cs="Arial"/>
          <w:bCs/>
          <w:color w:val="000000" w:themeColor="text1"/>
          <w:sz w:val="22"/>
          <w:szCs w:val="22"/>
          <w:lang w:val="en-US"/>
        </w:rPr>
        <w:t xml:space="preserve"> button, click </w:t>
      </w:r>
      <w:r w:rsidRPr="00DC7A18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Add</w:t>
      </w:r>
      <w:r>
        <w:rPr>
          <w:rFonts w:ascii="Arial" w:hAnsi="Arial" w:cs="Arial"/>
          <w:bCs/>
          <w:color w:val="000000" w:themeColor="text1"/>
          <w:sz w:val="22"/>
          <w:szCs w:val="22"/>
          <w:lang w:val="en-US"/>
        </w:rPr>
        <w:br/>
      </w:r>
      <w:r>
        <w:rPr>
          <w:rFonts w:ascii="Arial" w:hAnsi="Arial" w:cs="Arial"/>
          <w:bCs/>
          <w:color w:val="000000" w:themeColor="text1"/>
          <w:sz w:val="22"/>
          <w:szCs w:val="22"/>
          <w:lang w:val="en-US"/>
        </w:rPr>
        <w:br/>
      </w:r>
      <w:r w:rsidRPr="00DC7A18">
        <w:rPr>
          <w:rFonts w:ascii="Arial" w:hAnsi="Arial" w:cs="Arial"/>
          <w:color w:val="000000" w:themeColor="text1"/>
          <w:sz w:val="22"/>
          <w:szCs w:val="22"/>
          <w:lang w:val="en-US"/>
        </w:rPr>
        <w:drawing>
          <wp:inline distT="0" distB="0" distL="0" distR="0" wp14:anchorId="131CCEE2" wp14:editId="692EF361">
            <wp:extent cx="5421630" cy="2009247"/>
            <wp:effectExtent l="0" t="0" r="127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32273" cy="201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FEB41" w14:textId="77777777" w:rsidR="00DC7A18" w:rsidRDefault="00DC7A18" w:rsidP="00DC7A18">
      <w:pPr>
        <w:pStyle w:val="Steps"/>
        <w:ind w:left="107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5C29EB03" w14:textId="0E03A1A6" w:rsidR="00DC7A18" w:rsidRDefault="00257A84" w:rsidP="00D62764">
      <w:pPr>
        <w:pStyle w:val="Steps"/>
        <w:numPr>
          <w:ilvl w:val="1"/>
          <w:numId w:val="31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on </w:t>
      </w:r>
      <w:r w:rsidRPr="00257A84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View Credentials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and copy/paste the information to your Node-RED config node as shown below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</w:p>
    <w:p w14:paraId="5754319B" w14:textId="77777777" w:rsidR="00257A84" w:rsidRDefault="00257A84" w:rsidP="00257A84">
      <w:pPr>
        <w:pStyle w:val="ListParagraph"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183FB296" w14:textId="77777777" w:rsidR="00257A84" w:rsidRDefault="00257A84" w:rsidP="00257A84">
      <w:pPr>
        <w:pStyle w:val="Steps"/>
        <w:ind w:left="1077"/>
        <w:contextualSpacing/>
        <w:jc w:val="center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257A84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drawing>
          <wp:inline distT="0" distB="0" distL="0" distR="0" wp14:anchorId="7032F0F5" wp14:editId="1AC2D54A">
            <wp:extent cx="4088130" cy="2654326"/>
            <wp:effectExtent l="0" t="0" r="127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92062" cy="265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</w:p>
    <w:p w14:paraId="3C5D034B" w14:textId="5FFDD40B" w:rsidR="00257A84" w:rsidRDefault="00257A84" w:rsidP="00257A84">
      <w:pPr>
        <w:pStyle w:val="Steps"/>
        <w:ind w:left="107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257A84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Host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= </w:t>
      </w:r>
      <w:proofErr w:type="spellStart"/>
      <w:r>
        <w:rPr>
          <w:rFonts w:ascii="Arial" w:hAnsi="Arial" w:cs="Arial"/>
          <w:color w:val="000000" w:themeColor="text1"/>
          <w:sz w:val="22"/>
          <w:szCs w:val="22"/>
          <w:lang w:val="en-US"/>
        </w:rPr>
        <w:t>url</w:t>
      </w:r>
      <w:proofErr w:type="spellEnd"/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field in the Credentials. 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 w:rsidRPr="00257A84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Username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and </w:t>
      </w:r>
      <w:r w:rsidRPr="00257A84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Password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= username, password in the Credentials. 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 xml:space="preserve">Click </w:t>
      </w:r>
      <w:r w:rsidRPr="00257A84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Add</w:t>
      </w:r>
    </w:p>
    <w:p w14:paraId="01549633" w14:textId="4F110CEE" w:rsidR="00D62764" w:rsidRPr="008E534D" w:rsidRDefault="00D62764" w:rsidP="00D62764">
      <w:pPr>
        <w:pStyle w:val="Steps"/>
        <w:numPr>
          <w:ilvl w:val="1"/>
          <w:numId w:val="31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Database: name of your choice (</w:t>
      </w:r>
      <w:r w:rsidRPr="008E534D">
        <w:rPr>
          <w:rFonts w:ascii="Arial" w:hAnsi="Arial" w:cs="Arial"/>
          <w:color w:val="000000" w:themeColor="text1"/>
          <w:sz w:val="22"/>
          <w:szCs w:val="22"/>
          <w:u w:val="single"/>
          <w:lang w:val="en-US"/>
        </w:rPr>
        <w:t>lower case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)</w:t>
      </w:r>
    </w:p>
    <w:p w14:paraId="21FBD3DC" w14:textId="77777777" w:rsidR="00257A84" w:rsidRDefault="00D62764" w:rsidP="00257A84">
      <w:pPr>
        <w:pStyle w:val="Steps"/>
        <w:numPr>
          <w:ilvl w:val="1"/>
          <w:numId w:val="31"/>
        </w:numPr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Name (node): name of your choic</w:t>
      </w:r>
      <w:r w:rsidR="00257A84">
        <w:rPr>
          <w:rFonts w:ascii="Arial" w:hAnsi="Arial" w:cs="Arial"/>
          <w:color w:val="000000" w:themeColor="text1"/>
          <w:sz w:val="22"/>
          <w:szCs w:val="22"/>
          <w:lang w:val="en-US"/>
        </w:rPr>
        <w:t>e.</w:t>
      </w:r>
    </w:p>
    <w:p w14:paraId="1B47C417" w14:textId="2067C969" w:rsidR="00257A84" w:rsidRDefault="00D62764" w:rsidP="00257A84">
      <w:pPr>
        <w:pStyle w:val="Steps"/>
        <w:numPr>
          <w:ilvl w:val="1"/>
          <w:numId w:val="31"/>
        </w:numPr>
        <w:contextualSpacing/>
        <w:rPr>
          <w:rFonts w:ascii="Arial" w:hAnsi="Arial" w:cs="Arial"/>
          <w:b/>
          <w:sz w:val="22"/>
          <w:lang w:val="en-US"/>
        </w:rPr>
      </w:pPr>
      <w:r w:rsidRPr="00257A84">
        <w:rPr>
          <w:rFonts w:ascii="Arial" w:hAnsi="Arial" w:cs="Arial"/>
          <w:sz w:val="22"/>
          <w:lang w:val="en-US"/>
        </w:rPr>
        <w:t xml:space="preserve">Click </w:t>
      </w:r>
      <w:r w:rsidRPr="00257A84">
        <w:rPr>
          <w:rFonts w:ascii="Arial" w:hAnsi="Arial" w:cs="Arial"/>
          <w:b/>
          <w:sz w:val="22"/>
          <w:lang w:val="en-US"/>
        </w:rPr>
        <w:t>Done</w:t>
      </w:r>
    </w:p>
    <w:p w14:paraId="4B694423" w14:textId="12C13037" w:rsidR="00D62764" w:rsidRPr="00F06028" w:rsidRDefault="00D62764" w:rsidP="00F06028">
      <w:pPr>
        <w:rPr>
          <w:rFonts w:ascii="Arial" w:hAnsi="Arial" w:cs="Arial"/>
          <w:b/>
          <w:sz w:val="22"/>
          <w:lang w:val="en-US"/>
        </w:rPr>
      </w:pPr>
    </w:p>
    <w:p w14:paraId="18D55F58" w14:textId="42BB3348" w:rsidR="00466004" w:rsidRPr="00937491" w:rsidRDefault="00D004E9" w:rsidP="00937491">
      <w:pPr>
        <w:pStyle w:val="Steps"/>
        <w:numPr>
          <w:ilvl w:val="0"/>
          <w:numId w:val="31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Deploy your new flow </w:t>
      </w:r>
      <w:r w:rsidR="0046600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(</w:t>
      </w:r>
      <w:r w:rsidR="0046600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Deploy</w:t>
      </w:r>
      <w:r w:rsidR="0046600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button)</w:t>
      </w:r>
      <w:r w:rsidR="0046600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</w:p>
    <w:p w14:paraId="2AC207ED" w14:textId="3347E91A" w:rsidR="00466004" w:rsidRPr="008E534D" w:rsidRDefault="00D004E9" w:rsidP="00A26DD8">
      <w:pPr>
        <w:pStyle w:val="Steps"/>
        <w:numPr>
          <w:ilvl w:val="0"/>
          <w:numId w:val="31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From your IBM Cloud Dashboard</w:t>
      </w:r>
      <w:r w:rsidR="002C12B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(IBM Cloud window of your browser)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, start the Cloudant </w:t>
      </w:r>
      <w:r w:rsidR="006317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dashboard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by clicking on the line of </w:t>
      </w:r>
      <w:r w:rsidR="009D608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Cloudant service</w:t>
      </w:r>
    </w:p>
    <w:p w14:paraId="0A2BCC84" w14:textId="5AE2FE24" w:rsidR="009D6081" w:rsidRPr="008E534D" w:rsidRDefault="009D6081" w:rsidP="009D6081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48544" behindDoc="0" locked="0" layoutInCell="1" allowOverlap="1" wp14:anchorId="114D2D13" wp14:editId="49481803">
                <wp:simplePos x="0" y="0"/>
                <wp:positionH relativeFrom="column">
                  <wp:posOffset>1407160</wp:posOffset>
                </wp:positionH>
                <wp:positionV relativeFrom="paragraph">
                  <wp:posOffset>1872332</wp:posOffset>
                </wp:positionV>
                <wp:extent cx="2908663" cy="218531"/>
                <wp:effectExtent l="12700" t="12700" r="12700" b="10160"/>
                <wp:wrapNone/>
                <wp:docPr id="300" name="Rounded Rectangle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663" cy="21853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D68205" id="Rounded Rectangle 300" o:spid="_x0000_s1026" style="position:absolute;margin-left:110.8pt;margin-top:147.45pt;width:229.05pt;height:17.2pt;z-index:2519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7C44B506" wp14:editId="74151C42">
            <wp:extent cx="2917371" cy="2042285"/>
            <wp:effectExtent l="12700" t="12700" r="16510" b="1524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34323" cy="205415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3C8837" w14:textId="5B8A6291" w:rsidR="009D6081" w:rsidRPr="008E534D" w:rsidRDefault="009D6081" w:rsidP="00A26DD8">
      <w:pPr>
        <w:pStyle w:val="Steps"/>
        <w:numPr>
          <w:ilvl w:val="0"/>
          <w:numId w:val="31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Launch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button</w:t>
      </w:r>
      <w:r w:rsidR="006317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start Cloudant console</w:t>
      </w:r>
    </w:p>
    <w:p w14:paraId="4E0FAAA2" w14:textId="430E038F" w:rsidR="00466004" w:rsidRPr="008E534D" w:rsidRDefault="00466004" w:rsidP="00466004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46496" behindDoc="0" locked="0" layoutInCell="1" allowOverlap="1" wp14:anchorId="0BAB4DB5" wp14:editId="5E9B182B">
                <wp:simplePos x="0" y="0"/>
                <wp:positionH relativeFrom="column">
                  <wp:posOffset>4227336</wp:posOffset>
                </wp:positionH>
                <wp:positionV relativeFrom="paragraph">
                  <wp:posOffset>901347</wp:posOffset>
                </wp:positionV>
                <wp:extent cx="992778" cy="375646"/>
                <wp:effectExtent l="12700" t="12700" r="10795" b="18415"/>
                <wp:wrapNone/>
                <wp:docPr id="298" name="Rounded Rectangle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2778" cy="37564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F58CA0" id="Rounded Rectangle 298" o:spid="_x0000_s1026" style="position:absolute;margin-left:332.85pt;margin-top:70.95pt;width:78.15pt;height:29.6pt;z-index:2519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BF4D4E4" wp14:editId="25752341">
            <wp:extent cx="4224201" cy="924871"/>
            <wp:effectExtent l="12700" t="12700" r="17780" b="1524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52724" cy="93111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847F4F7" w14:textId="592A69B3" w:rsidR="00FB7608" w:rsidRPr="008E534D" w:rsidRDefault="00FB7608" w:rsidP="00A26DD8">
      <w:pPr>
        <w:pStyle w:val="Steps"/>
        <w:numPr>
          <w:ilvl w:val="0"/>
          <w:numId w:val="31"/>
        </w:numPr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Select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Database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icon in left panel</w:t>
      </w:r>
      <w:r w:rsidR="002A735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, then your database name</w:t>
      </w:r>
      <w:r w:rsidR="00750DF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(defined in step 2).</w:t>
      </w:r>
    </w:p>
    <w:p w14:paraId="228DF951" w14:textId="5F29F90D" w:rsidR="00FB7608" w:rsidRPr="008E534D" w:rsidRDefault="002A735D" w:rsidP="00FB7608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2007936" behindDoc="0" locked="0" layoutInCell="1" allowOverlap="1" wp14:anchorId="68445989" wp14:editId="361B3D43">
                <wp:simplePos x="0" y="0"/>
                <wp:positionH relativeFrom="column">
                  <wp:posOffset>305219</wp:posOffset>
                </wp:positionH>
                <wp:positionV relativeFrom="paragraph">
                  <wp:posOffset>1132070</wp:posOffset>
                </wp:positionV>
                <wp:extent cx="470263" cy="218531"/>
                <wp:effectExtent l="12700" t="12700" r="12700" b="10160"/>
                <wp:wrapNone/>
                <wp:docPr id="47" name="Rounded 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263" cy="21853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87F0F1" id="Rounded Rectangle 47" o:spid="_x0000_s1026" style="position:absolute;margin-left:24.05pt;margin-top:89.15pt;width:37.05pt;height:17.2pt;z-index:2520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" filled="f" strokecolor="#ed7d31 [3205]" strokeweight="2.25pt">
                <v:stroke joinstyle="miter"/>
              </v:roundrect>
            </w:pict>
          </mc:Fallback>
        </mc:AlternateContent>
      </w:r>
      <w:r w:rsidR="00FB7608"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50592" behindDoc="0" locked="0" layoutInCell="1" allowOverlap="1" wp14:anchorId="66BA619A" wp14:editId="2564C429">
                <wp:simplePos x="0" y="0"/>
                <wp:positionH relativeFrom="column">
                  <wp:posOffset>-77754</wp:posOffset>
                </wp:positionH>
                <wp:positionV relativeFrom="paragraph">
                  <wp:posOffset>835849</wp:posOffset>
                </wp:positionV>
                <wp:extent cx="470263" cy="218531"/>
                <wp:effectExtent l="12700" t="12700" r="12700" b="10160"/>
                <wp:wrapNone/>
                <wp:docPr id="302" name="Rounded Rectangl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263" cy="21853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14E94B" id="Rounded Rectangle 302" o:spid="_x0000_s1026" style="position:absolute;margin-left:-6.1pt;margin-top:65.8pt;width:37.05pt;height:17.2pt;z-index:2519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" filled="f" strokecolor="#ed7d31 [3205]" strokeweight="2.25pt">
                <v:stroke joinstyle="miter"/>
              </v:roundrect>
            </w:pict>
          </mc:Fallback>
        </mc:AlternateContent>
      </w:r>
      <w:r w:rsidR="00FB7608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31EF3F6A" wp14:editId="1EC1580B">
            <wp:extent cx="5878830" cy="1315720"/>
            <wp:effectExtent l="12700" t="12700" r="13970" b="1778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78830" cy="13157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FBFD8C" w14:textId="200542D0" w:rsidR="00FB7608" w:rsidRPr="008E534D" w:rsidRDefault="00FB7608" w:rsidP="00A26DD8">
      <w:pPr>
        <w:pStyle w:val="Steps"/>
        <w:numPr>
          <w:ilvl w:val="0"/>
          <w:numId w:val="31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Have a look to the</w:t>
      </w:r>
      <w:r w:rsidR="0001505C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inserted data in the database. Click on record to see content.</w:t>
      </w:r>
    </w:p>
    <w:p w14:paraId="57E2482A" w14:textId="1EF74502" w:rsidR="007C5AB8" w:rsidRPr="008E534D" w:rsidRDefault="00FB7608" w:rsidP="007C5AB8">
      <w:pPr>
        <w:pStyle w:val="image"/>
        <w:rPr>
          <w:rFonts w:ascii="Arial" w:hAnsi="Arial" w:cs="Arial"/>
          <w:b/>
          <w:i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677ECE2" wp14:editId="683FE518">
            <wp:extent cx="5878830" cy="1459865"/>
            <wp:effectExtent l="12700" t="12700" r="13970" b="13335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78830" cy="14598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7C5AB8" w:rsidRPr="008E534D">
        <w:rPr>
          <w:rFonts w:ascii="Arial" w:hAnsi="Arial" w:cs="Arial"/>
          <w:sz w:val="22"/>
          <w:szCs w:val="22"/>
          <w:lang w:val="en-US"/>
        </w:rPr>
        <w:br w:type="page"/>
      </w:r>
    </w:p>
    <w:p w14:paraId="4A6E3303" w14:textId="18637AEF" w:rsidR="007C5AB8" w:rsidRPr="008E534D" w:rsidRDefault="007C5AB8" w:rsidP="00280D2B">
      <w:pPr>
        <w:pStyle w:val="HeadingPartorSection"/>
        <w:numPr>
          <w:ilvl w:val="1"/>
          <w:numId w:val="40"/>
        </w:numPr>
        <w:rPr>
          <w:rFonts w:ascii="Arial" w:hAnsi="Arial" w:cs="Arial"/>
          <w:color w:val="000000" w:themeColor="text1"/>
          <w:lang w:val="en-US"/>
        </w:rPr>
      </w:pPr>
      <w:bookmarkStart w:id="21" w:name="_Toc514860159"/>
      <w:bookmarkStart w:id="22" w:name="_Toc9947507"/>
      <w:r w:rsidRPr="008E534D">
        <w:rPr>
          <w:rFonts w:ascii="Arial" w:hAnsi="Arial" w:cs="Arial"/>
          <w:color w:val="000000" w:themeColor="text1"/>
          <w:lang w:val="en-US"/>
        </w:rPr>
        <w:lastRenderedPageBreak/>
        <w:t>Process IoT Data with Watson</w:t>
      </w:r>
      <w:bookmarkEnd w:id="21"/>
      <w:r w:rsidR="0024251B">
        <w:rPr>
          <w:rFonts w:ascii="Arial" w:hAnsi="Arial" w:cs="Arial"/>
          <w:color w:val="000000" w:themeColor="text1"/>
          <w:lang w:val="en-US"/>
        </w:rPr>
        <w:t xml:space="preserve"> Language Translator</w:t>
      </w:r>
      <w:r w:rsidR="0079165F">
        <w:rPr>
          <w:rFonts w:ascii="Arial" w:hAnsi="Arial" w:cs="Arial"/>
          <w:color w:val="000000" w:themeColor="text1"/>
          <w:lang w:val="en-US"/>
        </w:rPr>
        <w:t xml:space="preserve"> (Optional #3)</w:t>
      </w:r>
      <w:bookmarkEnd w:id="22"/>
    </w:p>
    <w:p w14:paraId="2DD4F192" w14:textId="526B403E" w:rsidR="004F1E74" w:rsidRDefault="00E06696" w:rsidP="00A26DD8">
      <w:pPr>
        <w:pStyle w:val="Steps"/>
        <w:numPr>
          <w:ilvl w:val="0"/>
          <w:numId w:val="3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In IBM Cloud windows, a</w:t>
      </w:r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dd a « Watson Language Translator » service to your existing Node-RE</w:t>
      </w:r>
      <w:r w:rsidR="004F1E7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D application. From </w:t>
      </w:r>
      <w:r w:rsidR="004F1E7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Catalog</w:t>
      </w:r>
      <w:r w:rsidR="004F1E7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, click on </w:t>
      </w:r>
      <w:r w:rsidR="004F1E7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Language Translator</w:t>
      </w:r>
      <w:r w:rsidR="004F1E7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in Watson category.</w:t>
      </w:r>
      <w:r w:rsidR="004F1E7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 xml:space="preserve">Select </w:t>
      </w:r>
      <w:r w:rsidR="004F1E7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Lite</w:t>
      </w:r>
      <w:r w:rsidR="004F1E7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plan, then click </w:t>
      </w:r>
      <w:r w:rsidR="004F1E7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Create</w:t>
      </w:r>
      <w:r w:rsidR="004F1E7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  <w:r w:rsidR="00DF7B5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Service is deployed.</w:t>
      </w:r>
    </w:p>
    <w:p w14:paraId="778C5A8B" w14:textId="3B6FEB35" w:rsidR="00755BAA" w:rsidRPr="00F06028" w:rsidRDefault="00755BAA" w:rsidP="00755BAA">
      <w:pPr>
        <w:pStyle w:val="Steps"/>
        <w:ind w:left="720"/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</w:pPr>
      <w:r w:rsidRPr="00F06028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 xml:space="preserve">If you use Node-RED outside IBM Cloud, please skip steps 2, 3, 4, 5, 6 as they are related to service binding (Node-Red App </w:t>
      </w:r>
      <w:r w:rsidRPr="00F06028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sym w:font="Wingdings" w:char="F0DF"/>
      </w:r>
      <w:r w:rsidRPr="00F06028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sym w:font="Wingdings" w:char="F0E0"/>
      </w:r>
      <w:r w:rsidRPr="00F06028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 xml:space="preserve"> Watson Service) </w:t>
      </w:r>
      <w:r w:rsidR="00F06028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br/>
      </w:r>
    </w:p>
    <w:p w14:paraId="1FA22961" w14:textId="5CDF8F43" w:rsidR="004F1E74" w:rsidRPr="008E534D" w:rsidRDefault="004F1E74" w:rsidP="00A26DD8">
      <w:pPr>
        <w:pStyle w:val="Steps"/>
        <w:numPr>
          <w:ilvl w:val="0"/>
          <w:numId w:val="3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From Language Translator dashboard,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Connections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menu, click on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Create connection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257230CF" w14:textId="61B46AE3" w:rsidR="004F1E74" w:rsidRPr="008E534D" w:rsidRDefault="002A735D" w:rsidP="00BB2356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54688" behindDoc="0" locked="0" layoutInCell="1" allowOverlap="1" wp14:anchorId="0FB39756" wp14:editId="38C98395">
                <wp:simplePos x="0" y="0"/>
                <wp:positionH relativeFrom="column">
                  <wp:posOffset>4036493</wp:posOffset>
                </wp:positionH>
                <wp:positionV relativeFrom="paragraph">
                  <wp:posOffset>1321151</wp:posOffset>
                </wp:positionV>
                <wp:extent cx="1123405" cy="357051"/>
                <wp:effectExtent l="12700" t="12700" r="6985" b="11430"/>
                <wp:wrapNone/>
                <wp:docPr id="307" name="Rounded Rectangle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405" cy="35705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854219" id="Rounded Rectangle 307" o:spid="_x0000_s1026" style="position:absolute;margin-left:317.85pt;margin-top:104.05pt;width:88.45pt;height:28.1pt;z-index:2519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52640" behindDoc="0" locked="0" layoutInCell="1" allowOverlap="1" wp14:anchorId="6279C010" wp14:editId="3CC6C101">
                <wp:simplePos x="0" y="0"/>
                <wp:positionH relativeFrom="column">
                  <wp:posOffset>535102</wp:posOffset>
                </wp:positionH>
                <wp:positionV relativeFrom="paragraph">
                  <wp:posOffset>1354604</wp:posOffset>
                </wp:positionV>
                <wp:extent cx="714103" cy="261257"/>
                <wp:effectExtent l="12700" t="12700" r="10160" b="18415"/>
                <wp:wrapNone/>
                <wp:docPr id="306" name="Rounded Rectangle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103" cy="261257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96A7DF" id="Rounded Rectangle 306" o:spid="_x0000_s1026" style="position:absolute;margin-left:42.15pt;margin-top:106.65pt;width:56.25pt;height:20.55pt;z-index:2519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" filled="f" strokecolor="#ed7d31 [3205]" strokeweight="2.25pt">
                <v:stroke joinstyle="miter"/>
              </v:roundrect>
            </w:pict>
          </mc:Fallback>
        </mc:AlternateContent>
      </w:r>
      <w:r w:rsidR="00BB2356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FD8B996" wp14:editId="6849FA2F">
            <wp:extent cx="4694174" cy="1341120"/>
            <wp:effectExtent l="12700" t="12700" r="17780" b="1778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12432" cy="134633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4B9C436" w14:textId="54F99E17" w:rsidR="00F15F34" w:rsidRPr="008E534D" w:rsidRDefault="00F15F34" w:rsidP="00A26DD8">
      <w:pPr>
        <w:pStyle w:val="Steps"/>
        <w:numPr>
          <w:ilvl w:val="0"/>
          <w:numId w:val="3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Connect </w:t>
      </w:r>
      <w:r w:rsidR="00B11DB7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service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to your Node</w:t>
      </w:r>
      <w:r w:rsidR="008935A2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-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RED application</w:t>
      </w:r>
    </w:p>
    <w:p w14:paraId="30DE9B6A" w14:textId="06165E8E" w:rsidR="00F15F34" w:rsidRPr="008E534D" w:rsidRDefault="00F15F34" w:rsidP="00F15F34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56736" behindDoc="0" locked="0" layoutInCell="1" allowOverlap="1" wp14:anchorId="23362902" wp14:editId="6276E39B">
                <wp:simplePos x="0" y="0"/>
                <wp:positionH relativeFrom="column">
                  <wp:posOffset>1115951</wp:posOffset>
                </wp:positionH>
                <wp:positionV relativeFrom="paragraph">
                  <wp:posOffset>1318841</wp:posOffset>
                </wp:positionV>
                <wp:extent cx="3518263" cy="398834"/>
                <wp:effectExtent l="12700" t="12700" r="12700" b="7620"/>
                <wp:wrapNone/>
                <wp:docPr id="310" name="Rounded Rectangle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8263" cy="398834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CE9025" id="Rounded Rectangle 310" o:spid="_x0000_s1026" style="position:absolute;margin-left:87.85pt;margin-top:103.85pt;width:277.05pt;height:31.4pt;z-index:2519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6E2E0EC" wp14:editId="23134A58">
            <wp:extent cx="3701143" cy="1455991"/>
            <wp:effectExtent l="12700" t="12700" r="7620" b="1778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27527" cy="14663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8D3351" w14:textId="49C56304" w:rsidR="00F15F34" w:rsidRPr="008E534D" w:rsidRDefault="00F15F34" w:rsidP="00A26DD8">
      <w:pPr>
        <w:pStyle w:val="Steps"/>
        <w:numPr>
          <w:ilvl w:val="0"/>
          <w:numId w:val="3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A</w:t>
      </w:r>
      <w:r w:rsidR="00B11DB7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ccept the r</w:t>
      </w:r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estage step to actually bind the service to the app. </w:t>
      </w:r>
    </w:p>
    <w:p w14:paraId="472F878C" w14:textId="11ED3956" w:rsidR="00641053" w:rsidRPr="008E534D" w:rsidRDefault="00F15F34" w:rsidP="00A26DD8">
      <w:pPr>
        <w:pStyle w:val="Steps"/>
        <w:numPr>
          <w:ilvl w:val="0"/>
          <w:numId w:val="3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W</w:t>
      </w:r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hile it is restaging</w:t>
      </w:r>
      <w:r w:rsidR="00D6548C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(~</w:t>
      </w:r>
      <w:r w:rsidR="00895DB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3</w:t>
      </w:r>
      <w:r w:rsidR="00D6548C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minutes)</w:t>
      </w:r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,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take a look at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 xml:space="preserve">Service </w:t>
      </w:r>
      <w:r w:rsidR="00641053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Credentials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This information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is</w:t>
      </w:r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useful if you want to invoke your Watson Service from any program (running in IBM Cloud or outside IBM Cloud</w:t>
      </w:r>
      <w:r w:rsidR="00937491">
        <w:rPr>
          <w:rFonts w:ascii="Arial" w:hAnsi="Arial" w:cs="Arial"/>
          <w:color w:val="000000" w:themeColor="text1"/>
          <w:sz w:val="22"/>
          <w:szCs w:val="22"/>
          <w:lang w:val="en-US"/>
        </w:rPr>
        <w:t>, on a Raspberry PI for example</w:t>
      </w:r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)</w:t>
      </w:r>
      <w:r w:rsidR="00937491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. </w:t>
      </w:r>
    </w:p>
    <w:p w14:paraId="3DAA61A8" w14:textId="3EBFB46C" w:rsidR="00EC1081" w:rsidRPr="008E534D" w:rsidRDefault="00EC1081" w:rsidP="00A26DD8">
      <w:pPr>
        <w:pStyle w:val="Steps"/>
        <w:numPr>
          <w:ilvl w:val="0"/>
          <w:numId w:val="3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Go back to Node-RED window.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>If you get a connection error message</w:t>
      </w:r>
      <w:r w:rsidR="0077280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, your application restag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ing is not finished. Wait. Try to refresh page.</w:t>
      </w:r>
    </w:p>
    <w:p w14:paraId="71623A64" w14:textId="439288EA" w:rsidR="009B721F" w:rsidRPr="008E534D" w:rsidRDefault="00EC1081" w:rsidP="00F06028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2EFCAD4A" wp14:editId="3433AF22">
            <wp:extent cx="3762103" cy="413273"/>
            <wp:effectExtent l="12700" t="12700" r="10160" b="1905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365"/>
                    <a:stretch/>
                  </pic:blipFill>
                  <pic:spPr bwMode="auto">
                    <a:xfrm>
                      <a:off x="0" y="0"/>
                      <a:ext cx="3935438" cy="43231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B721F" w:rsidRPr="008E534D">
        <w:rPr>
          <w:rFonts w:ascii="Arial" w:hAnsi="Arial" w:cs="Arial"/>
          <w:sz w:val="22"/>
          <w:szCs w:val="22"/>
          <w:lang w:val="en-US"/>
        </w:rPr>
        <w:br w:type="page"/>
      </w:r>
    </w:p>
    <w:p w14:paraId="6DF0BDF6" w14:textId="4ED11C3C" w:rsidR="009B721F" w:rsidRPr="008E534D" w:rsidRDefault="00AA02E9" w:rsidP="00A26DD8">
      <w:pPr>
        <w:pStyle w:val="Steps"/>
        <w:numPr>
          <w:ilvl w:val="0"/>
          <w:numId w:val="3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 xml:space="preserve">Go back to </w:t>
      </w:r>
      <w:proofErr w:type="gramStart"/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the </w:t>
      </w:r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</w:t>
      </w:r>
      <w:proofErr w:type="gramEnd"/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-RED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environment.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>A</w:t>
      </w:r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dd </w:t>
      </w:r>
      <w:r w:rsidR="00B566B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  <w:r w:rsidR="00B566B5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Language translator</w:t>
      </w:r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 and link it between the template (</w:t>
      </w:r>
      <w:r w:rsidR="00641053" w:rsidRPr="008E534D">
        <w:rPr>
          <w:rFonts w:ascii="Arial" w:hAnsi="Arial" w:cs="Arial"/>
          <w:i/>
          <w:iCs/>
          <w:color w:val="000000" w:themeColor="text1"/>
          <w:sz w:val="22"/>
          <w:szCs w:val="22"/>
          <w:lang w:val="en-US"/>
        </w:rPr>
        <w:t xml:space="preserve">safe &amp; danger) &amp; </w:t>
      </w:r>
      <w:r w:rsidR="00E9553A" w:rsidRPr="008E534D">
        <w:rPr>
          <w:rFonts w:ascii="Arial" w:hAnsi="Arial" w:cs="Arial"/>
          <w:iCs/>
          <w:color w:val="000000" w:themeColor="text1"/>
          <w:sz w:val="22"/>
          <w:szCs w:val="22"/>
          <w:lang w:val="en-US"/>
        </w:rPr>
        <w:t xml:space="preserve">debug </w:t>
      </w:r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nodes</w:t>
      </w:r>
      <w:r w:rsidR="00E9553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(</w:t>
      </w:r>
      <w:proofErr w:type="spellStart"/>
      <w:r w:rsidR="00E9553A" w:rsidRPr="008E534D">
        <w:rPr>
          <w:rFonts w:ascii="Arial" w:hAnsi="Arial" w:cs="Arial"/>
          <w:i/>
          <w:color w:val="000000" w:themeColor="text1"/>
          <w:sz w:val="22"/>
          <w:szCs w:val="22"/>
          <w:lang w:val="en-US"/>
        </w:rPr>
        <w:t>cpustatus</w:t>
      </w:r>
      <w:proofErr w:type="spellEnd"/>
      <w:r w:rsidR="00E9553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)</w:t>
      </w:r>
      <w:r w:rsidR="00641053" w:rsidRPr="008E534D">
        <w:rPr>
          <w:rFonts w:ascii="Arial" w:hAnsi="Arial" w:cs="Arial"/>
          <w:i/>
          <w:iCs/>
          <w:color w:val="000000" w:themeColor="text1"/>
          <w:sz w:val="22"/>
          <w:szCs w:val="22"/>
          <w:lang w:val="en-US"/>
        </w:rPr>
        <w:t>.</w:t>
      </w:r>
    </w:p>
    <w:p w14:paraId="696C4E31" w14:textId="1AB84EF0" w:rsidR="009B721F" w:rsidRPr="008E534D" w:rsidRDefault="00E9553A" w:rsidP="009B721F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58784" behindDoc="0" locked="0" layoutInCell="1" allowOverlap="1" wp14:anchorId="2BB912DF" wp14:editId="2C15865C">
                <wp:simplePos x="0" y="0"/>
                <wp:positionH relativeFrom="column">
                  <wp:posOffset>894434</wp:posOffset>
                </wp:positionH>
                <wp:positionV relativeFrom="paragraph">
                  <wp:posOffset>823030</wp:posOffset>
                </wp:positionV>
                <wp:extent cx="2482605" cy="774797"/>
                <wp:effectExtent l="0" t="0" r="108585" b="114300"/>
                <wp:wrapNone/>
                <wp:docPr id="313" name="Freeform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20913320">
                          <a:off x="0" y="0"/>
                          <a:ext cx="2482605" cy="774797"/>
                        </a:xfrm>
                        <a:custGeom>
                          <a:avLst/>
                          <a:gdLst>
                            <a:gd name="connsiteX0" fmla="*/ 0 w 1047404"/>
                            <a:gd name="connsiteY0" fmla="*/ 149909 h 183160"/>
                            <a:gd name="connsiteX1" fmla="*/ 407324 w 1047404"/>
                            <a:gd name="connsiteY1" fmla="*/ 280 h 183160"/>
                            <a:gd name="connsiteX2" fmla="*/ 1047404 w 1047404"/>
                            <a:gd name="connsiteY2" fmla="*/ 183160 h 1831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1047404" h="183160">
                              <a:moveTo>
                                <a:pt x="0" y="149909"/>
                              </a:moveTo>
                              <a:cubicBezTo>
                                <a:pt x="116378" y="72323"/>
                                <a:pt x="232757" y="-5262"/>
                                <a:pt x="407324" y="280"/>
                              </a:cubicBezTo>
                              <a:cubicBezTo>
                                <a:pt x="581891" y="5822"/>
                                <a:pt x="943495" y="149909"/>
                                <a:pt x="1047404" y="183160"/>
                              </a:cubicBezTo>
                            </a:path>
                          </a:pathLst>
                        </a:custGeom>
                        <a:ln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lIns="0" tIns="0" rIns="0" bIns="0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14C85C" id="Freeform 10" o:spid="_x0000_s1026" style="position:absolute;margin-left:70.45pt;margin-top:64.8pt;width:195.5pt;height:61pt;rotation:-750038fd;z-index:2519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047404,1831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" path="m,149909c116378,72323,232757,-5262,407324,280v174567,5542,536171,149629,640080,182880e" filled="f" strokecolor="#ed7d31 [3205]" strokeweight="1.5pt">
                <v:stroke endarrow="block" joinstyle="miter"/>
                <v:path arrowok="t" o:connecttype="custom" o:connectlocs="0,634140;965458,1184;2482605,774797" o:connectangles="0,0,0"/>
              </v:shape>
            </w:pict>
          </mc:Fallback>
        </mc:AlternateContent>
      </w:r>
      <w:r w:rsidR="009B721F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6314DA10" wp14:editId="2F44FC9E">
            <wp:extent cx="5145986" cy="2370666"/>
            <wp:effectExtent l="12700" t="12700" r="10795" b="17145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61479" cy="237780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3AAFDF" w14:textId="7A09D905" w:rsidR="00937491" w:rsidRDefault="00641053" w:rsidP="00A26DD8">
      <w:pPr>
        <w:pStyle w:val="Steps"/>
        <w:numPr>
          <w:ilvl w:val="0"/>
          <w:numId w:val="3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Configure the Watson language translator node</w:t>
      </w:r>
      <w:r w:rsidR="001F0005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(2 options: A or B)</w:t>
      </w:r>
      <w:r w:rsidR="00937491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</w:p>
    <w:p w14:paraId="688B02E7" w14:textId="77777777" w:rsidR="001F0005" w:rsidRDefault="00937491" w:rsidP="00280D2B">
      <w:pPr>
        <w:pStyle w:val="Steps"/>
        <w:numPr>
          <w:ilvl w:val="0"/>
          <w:numId w:val="46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If running Node-RED on IBM Cloud, </w:t>
      </w:r>
    </w:p>
    <w:p w14:paraId="056FD091" w14:textId="6546CF49" w:rsidR="00641053" w:rsidRPr="008E534D" w:rsidRDefault="00937491" w:rsidP="001F0005">
      <w:pPr>
        <w:pStyle w:val="Steps"/>
        <w:ind w:left="1080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>
        <w:rPr>
          <w:rFonts w:ascii="Arial" w:hAnsi="Arial" w:cs="Arial"/>
          <w:color w:val="000000" w:themeColor="text1"/>
          <w:sz w:val="22"/>
          <w:szCs w:val="22"/>
          <w:lang w:val="en-US"/>
        </w:rPr>
        <w:t>Your Watson Service is connected/bound to your Node-RED App, you don’t have to set any credentials on the Watson Node.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Note: The user/password fields are not necessary &amp; do not appear in the node settings if a Watson Language Translator service is properly bound to Node-RED application.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</w:p>
    <w:p w14:paraId="2DA101D3" w14:textId="77777777" w:rsidR="0060294E" w:rsidRPr="008E534D" w:rsidRDefault="00276A7B" w:rsidP="00A26DD8">
      <w:pPr>
        <w:pStyle w:val="Steps"/>
        <w:numPr>
          <w:ilvl w:val="1"/>
          <w:numId w:val="32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Name (of your choice)</w:t>
      </w:r>
    </w:p>
    <w:p w14:paraId="14CFC981" w14:textId="65BBC265" w:rsidR="0060294E" w:rsidRPr="008E534D" w:rsidRDefault="00041477" w:rsidP="00A26DD8">
      <w:pPr>
        <w:pStyle w:val="Steps"/>
        <w:numPr>
          <w:ilvl w:val="1"/>
          <w:numId w:val="32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Mode: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Translate</w:t>
      </w:r>
    </w:p>
    <w:p w14:paraId="02722924" w14:textId="77777777" w:rsidR="0060294E" w:rsidRPr="008E534D" w:rsidRDefault="00276A7B" w:rsidP="00A26DD8">
      <w:pPr>
        <w:pStyle w:val="Steps"/>
        <w:numPr>
          <w:ilvl w:val="1"/>
          <w:numId w:val="32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Domains: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Conversational</w:t>
      </w:r>
    </w:p>
    <w:p w14:paraId="70A1044B" w14:textId="77777777" w:rsidR="0060294E" w:rsidRPr="008E534D" w:rsidRDefault="00276A7B" w:rsidP="00A26DD8">
      <w:pPr>
        <w:pStyle w:val="Steps"/>
        <w:numPr>
          <w:ilvl w:val="1"/>
          <w:numId w:val="32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Source: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English</w:t>
      </w:r>
    </w:p>
    <w:p w14:paraId="6C2EB69E" w14:textId="50F1BA65" w:rsidR="0060294E" w:rsidRDefault="00276A7B" w:rsidP="00A26DD8">
      <w:pPr>
        <w:pStyle w:val="Steps"/>
        <w:numPr>
          <w:ilvl w:val="1"/>
          <w:numId w:val="32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Target: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French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(or Spanish, Portuguese &amp; Arabic)</w:t>
      </w:r>
    </w:p>
    <w:p w14:paraId="64888AEF" w14:textId="77777777" w:rsidR="001F0005" w:rsidRPr="008E534D" w:rsidRDefault="001F0005" w:rsidP="001F0005">
      <w:pPr>
        <w:pStyle w:val="Steps"/>
        <w:ind w:left="107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01E7C5DB" w14:textId="77777777" w:rsidR="001F0005" w:rsidRDefault="00937491" w:rsidP="00280D2B">
      <w:pPr>
        <w:pStyle w:val="Steps"/>
        <w:numPr>
          <w:ilvl w:val="0"/>
          <w:numId w:val="46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>
        <w:rPr>
          <w:rFonts w:ascii="Arial" w:hAnsi="Arial" w:cs="Arial"/>
          <w:color w:val="000000" w:themeColor="text1"/>
          <w:sz w:val="22"/>
          <w:szCs w:val="22"/>
          <w:lang w:val="en-US"/>
        </w:rPr>
        <w:t>If Node-RED running on a remote location (server, Raspberry…)</w:t>
      </w:r>
    </w:p>
    <w:p w14:paraId="09D11394" w14:textId="37102853" w:rsidR="00937491" w:rsidRPr="001F0005" w:rsidRDefault="00937491" w:rsidP="001F0005">
      <w:pPr>
        <w:pStyle w:val="Steps"/>
        <w:ind w:left="1080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1F0005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Go to your IBM Cloud dashboard, click on your Watson language translator service, </w:t>
      </w:r>
      <w:r w:rsidRPr="001F0005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Credentials</w:t>
      </w:r>
      <w:r w:rsidR="001F0005" w:rsidRPr="001F0005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 xml:space="preserve">.  </w:t>
      </w:r>
      <w:r w:rsidR="001F0005" w:rsidRPr="001F0005">
        <w:rPr>
          <w:rFonts w:ascii="Arial" w:hAnsi="Arial" w:cs="Arial"/>
          <w:color w:val="000000" w:themeColor="text1"/>
          <w:sz w:val="22"/>
          <w:szCs w:val="22"/>
          <w:lang w:val="en-US"/>
        </w:rPr>
        <w:t>Copy the API Key</w:t>
      </w:r>
      <w:r w:rsidRPr="001F0005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br/>
      </w:r>
    </w:p>
    <w:p w14:paraId="633B1D85" w14:textId="10F6D942" w:rsidR="001F0005" w:rsidRDefault="001F0005" w:rsidP="00937491">
      <w:pPr>
        <w:pStyle w:val="Steps"/>
        <w:ind w:left="720"/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</w:pPr>
    </w:p>
    <w:p w14:paraId="6DB0AA15" w14:textId="68F96243" w:rsidR="00937491" w:rsidRDefault="00937491" w:rsidP="00937491">
      <w:pPr>
        <w:pStyle w:val="Steps"/>
        <w:ind w:left="720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937491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drawing>
          <wp:inline distT="0" distB="0" distL="0" distR="0" wp14:anchorId="64CF9E70" wp14:editId="59A71D4F">
            <wp:extent cx="4267200" cy="2304288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69413" cy="230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B8167" w14:textId="51A61B37" w:rsidR="001F0005" w:rsidRDefault="001F0005" w:rsidP="00937491">
      <w:pPr>
        <w:pStyle w:val="Steps"/>
        <w:ind w:left="720"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6C6F011E" w14:textId="798ACA90" w:rsidR="001F0005" w:rsidRPr="00937491" w:rsidRDefault="001F0005" w:rsidP="00937491">
      <w:pPr>
        <w:pStyle w:val="Steps"/>
        <w:ind w:left="720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1F0005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drawing>
          <wp:inline distT="0" distB="0" distL="0" distR="0" wp14:anchorId="5C8A0174" wp14:editId="21EE997B">
            <wp:extent cx="3670300" cy="4640007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81621" cy="465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E4B23" w14:textId="798FC361" w:rsidR="00937491" w:rsidRDefault="00937491" w:rsidP="00641053">
      <w:pPr>
        <w:pStyle w:val="Steps"/>
        <w:ind w:left="720"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27661D6A" w14:textId="77777777" w:rsidR="001F0005" w:rsidRPr="008E534D" w:rsidRDefault="001F0005" w:rsidP="001F0005">
      <w:pPr>
        <w:pStyle w:val="Steps"/>
        <w:numPr>
          <w:ilvl w:val="1"/>
          <w:numId w:val="32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Name (of your choice)</w:t>
      </w:r>
    </w:p>
    <w:p w14:paraId="13832EA6" w14:textId="77777777" w:rsidR="001F0005" w:rsidRPr="008E534D" w:rsidRDefault="001F0005" w:rsidP="001F0005">
      <w:pPr>
        <w:pStyle w:val="Steps"/>
        <w:numPr>
          <w:ilvl w:val="1"/>
          <w:numId w:val="32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Mode: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Translate</w:t>
      </w:r>
    </w:p>
    <w:p w14:paraId="2AA14031" w14:textId="77777777" w:rsidR="001F0005" w:rsidRPr="008E534D" w:rsidRDefault="001F0005" w:rsidP="001F0005">
      <w:pPr>
        <w:pStyle w:val="Steps"/>
        <w:numPr>
          <w:ilvl w:val="1"/>
          <w:numId w:val="32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Domains: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Conversational</w:t>
      </w:r>
    </w:p>
    <w:p w14:paraId="07285FE3" w14:textId="77777777" w:rsidR="001F0005" w:rsidRPr="008E534D" w:rsidRDefault="001F0005" w:rsidP="001F0005">
      <w:pPr>
        <w:pStyle w:val="Steps"/>
        <w:numPr>
          <w:ilvl w:val="1"/>
          <w:numId w:val="32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Source: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English</w:t>
      </w:r>
    </w:p>
    <w:p w14:paraId="32F330E7" w14:textId="77777777" w:rsidR="001F0005" w:rsidRPr="008E534D" w:rsidRDefault="001F0005" w:rsidP="001F0005">
      <w:pPr>
        <w:pStyle w:val="Steps"/>
        <w:numPr>
          <w:ilvl w:val="1"/>
          <w:numId w:val="32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Target: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French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(or Spanish, Portuguese &amp; Arabic)</w:t>
      </w:r>
    </w:p>
    <w:p w14:paraId="1B474DDC" w14:textId="1982C0DF" w:rsidR="001F0005" w:rsidRDefault="001F0005" w:rsidP="00641053">
      <w:pPr>
        <w:pStyle w:val="Steps"/>
        <w:ind w:left="720"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482DFD95" w14:textId="77777777" w:rsidR="001F0005" w:rsidRPr="008E534D" w:rsidRDefault="001F0005" w:rsidP="00641053">
      <w:pPr>
        <w:pStyle w:val="Steps"/>
        <w:ind w:left="720"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3B8BBFAD" w14:textId="74F11C2A" w:rsidR="00641053" w:rsidRPr="008E534D" w:rsidRDefault="00641053" w:rsidP="00A26DD8">
      <w:pPr>
        <w:pStyle w:val="Steps"/>
        <w:numPr>
          <w:ilvl w:val="0"/>
          <w:numId w:val="3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Dep</w:t>
      </w:r>
      <w:r w:rsidR="00F26628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loy</w:t>
      </w:r>
      <w:r w:rsidR="00F26628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your flow &amp; check the logs (</w:t>
      </w:r>
      <w:r w:rsidR="00F26628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debug</w:t>
      </w:r>
      <w:r w:rsidR="00F26628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tab).</w:t>
      </w:r>
    </w:p>
    <w:p w14:paraId="2DF1F321" w14:textId="470B85F5" w:rsidR="00B85C44" w:rsidRPr="008E534D" w:rsidRDefault="003E435B" w:rsidP="003E435B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843650C" wp14:editId="01416EC0">
            <wp:extent cx="5341682" cy="1896534"/>
            <wp:effectExtent l="12700" t="12700" r="17780" b="889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96513" cy="191600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1EEFEF" w14:textId="77777777" w:rsidR="00B85C44" w:rsidRPr="008E534D" w:rsidRDefault="00B85C44">
      <w:pPr>
        <w:rPr>
          <w:rFonts w:ascii="Arial" w:hAnsi="Arial" w:cs="Arial"/>
          <w:noProof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br w:type="page"/>
      </w:r>
    </w:p>
    <w:p w14:paraId="3ECBB361" w14:textId="4FE2CBCF" w:rsidR="00B85C44" w:rsidRPr="008E534D" w:rsidRDefault="00B85C44" w:rsidP="00B85C44">
      <w:pPr>
        <w:pStyle w:val="HeadingPartorSection"/>
        <w:rPr>
          <w:rFonts w:ascii="Arial" w:hAnsi="Arial" w:cs="Arial"/>
          <w:color w:val="000000" w:themeColor="text1"/>
          <w:lang w:val="en-US"/>
        </w:rPr>
      </w:pPr>
      <w:bookmarkStart w:id="23" w:name="_Toc514860160"/>
      <w:bookmarkStart w:id="24" w:name="_Toc9947508"/>
      <w:r w:rsidRPr="008E534D">
        <w:rPr>
          <w:rFonts w:ascii="Arial" w:hAnsi="Arial" w:cs="Arial"/>
          <w:color w:val="000000" w:themeColor="text1"/>
          <w:lang w:val="en-US"/>
        </w:rPr>
        <w:lastRenderedPageBreak/>
        <w:t>Create a dashboard application in Node-RED</w:t>
      </w:r>
      <w:bookmarkEnd w:id="23"/>
      <w:r w:rsidR="00420636" w:rsidRPr="008E534D">
        <w:rPr>
          <w:rFonts w:ascii="Arial" w:hAnsi="Arial" w:cs="Arial"/>
          <w:color w:val="000000" w:themeColor="text1"/>
          <w:lang w:val="en-US"/>
        </w:rPr>
        <w:t xml:space="preserve"> (optional</w:t>
      </w:r>
      <w:r w:rsidR="008E534D">
        <w:rPr>
          <w:rFonts w:ascii="Arial" w:hAnsi="Arial" w:cs="Arial"/>
          <w:color w:val="000000" w:themeColor="text1"/>
          <w:lang w:val="en-US"/>
        </w:rPr>
        <w:t xml:space="preserve"> #</w:t>
      </w:r>
      <w:r w:rsidR="0079165F">
        <w:rPr>
          <w:rFonts w:ascii="Arial" w:hAnsi="Arial" w:cs="Arial"/>
          <w:color w:val="000000" w:themeColor="text1"/>
          <w:lang w:val="en-US"/>
        </w:rPr>
        <w:t>4</w:t>
      </w:r>
      <w:r w:rsidR="00420636" w:rsidRPr="008E534D">
        <w:rPr>
          <w:rFonts w:ascii="Arial" w:hAnsi="Arial" w:cs="Arial"/>
          <w:color w:val="000000" w:themeColor="text1"/>
          <w:lang w:val="en-US"/>
        </w:rPr>
        <w:t>)</w:t>
      </w:r>
      <w:bookmarkEnd w:id="24"/>
    </w:p>
    <w:p w14:paraId="27AD59AB" w14:textId="0E976889" w:rsidR="00B85C44" w:rsidRPr="008E534D" w:rsidRDefault="00B85C44" w:rsidP="00B85C44">
      <w:pPr>
        <w:pStyle w:val="HeadingSubsection"/>
        <w:spacing w:before="240" w:beforeAutospacing="0" w:after="240" w:afterAutospacing="0"/>
        <w:ind w:left="3402"/>
        <w:rPr>
          <w:rFonts w:ascii="Arial" w:hAnsi="Arial" w:cs="Arial"/>
          <w:color w:val="000000" w:themeColor="text1"/>
          <w:lang w:val="en-US"/>
        </w:rPr>
      </w:pPr>
      <w:bookmarkStart w:id="25" w:name="_Toc514860161"/>
      <w:bookmarkStart w:id="26" w:name="_Toc9947509"/>
      <w:r w:rsidRPr="008E534D">
        <w:rPr>
          <w:rFonts w:ascii="Arial" w:hAnsi="Arial" w:cs="Arial"/>
          <w:color w:val="000000" w:themeColor="text1"/>
          <w:lang w:val="en-US"/>
        </w:rPr>
        <w:t>Import Node-RED Dashboarding capability</w:t>
      </w:r>
      <w:bookmarkEnd w:id="25"/>
      <w:bookmarkEnd w:id="26"/>
      <w:r w:rsidRPr="008E534D">
        <w:rPr>
          <w:rFonts w:ascii="Arial" w:hAnsi="Arial" w:cs="Arial"/>
          <w:color w:val="000000" w:themeColor="text1"/>
          <w:lang w:val="en-US"/>
        </w:rPr>
        <w:tab/>
      </w:r>
    </w:p>
    <w:p w14:paraId="73AD92ED" w14:textId="557500EF" w:rsidR="003B79AF" w:rsidRPr="008E534D" w:rsidRDefault="003B79AF" w:rsidP="00A26DD8">
      <w:pPr>
        <w:pStyle w:val="Steps"/>
        <w:numPr>
          <w:ilvl w:val="0"/>
          <w:numId w:val="33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At the top </w:t>
      </w:r>
      <w:r w:rsidR="00F9074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right-hand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side of the page, click the ‘burger’ menu:</w:t>
      </w:r>
    </w:p>
    <w:p w14:paraId="64EA805D" w14:textId="51F7518C" w:rsidR="003B79AF" w:rsidRPr="008E534D" w:rsidRDefault="00426D5E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69024" behindDoc="0" locked="0" layoutInCell="1" allowOverlap="1" wp14:anchorId="180042E6" wp14:editId="5C4BD0C6">
                <wp:simplePos x="0" y="0"/>
                <wp:positionH relativeFrom="column">
                  <wp:posOffset>4160520</wp:posOffset>
                </wp:positionH>
                <wp:positionV relativeFrom="paragraph">
                  <wp:posOffset>263471</wp:posOffset>
                </wp:positionV>
                <wp:extent cx="505838" cy="350195"/>
                <wp:effectExtent l="12700" t="12700" r="15240" b="18415"/>
                <wp:wrapNone/>
                <wp:docPr id="70" name="Rounded 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838" cy="35019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E7464F" id="Rounded Rectangle 70" o:spid="_x0000_s1026" style="position:absolute;margin-left:327.6pt;margin-top:20.75pt;width:39.85pt;height:27.55pt;z-index:2519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246BA1B0" wp14:editId="6CE5104A">
            <wp:extent cx="3370633" cy="963038"/>
            <wp:effectExtent l="12700" t="12700" r="7620" b="152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07352" cy="97352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4B49C7" w14:textId="77777777" w:rsidR="003B79AF" w:rsidRPr="008E534D" w:rsidRDefault="003B79AF" w:rsidP="00A26DD8">
      <w:pPr>
        <w:pStyle w:val="Steps"/>
        <w:numPr>
          <w:ilvl w:val="0"/>
          <w:numId w:val="33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Manage palette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:</w:t>
      </w:r>
    </w:p>
    <w:p w14:paraId="4A5A108A" w14:textId="62EA58BD" w:rsidR="003B79AF" w:rsidRPr="008E534D" w:rsidRDefault="00426D5E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66976" behindDoc="0" locked="0" layoutInCell="1" allowOverlap="1" wp14:anchorId="535B3E93" wp14:editId="682BC362">
                <wp:simplePos x="0" y="0"/>
                <wp:positionH relativeFrom="column">
                  <wp:posOffset>1942695</wp:posOffset>
                </wp:positionH>
                <wp:positionV relativeFrom="paragraph">
                  <wp:posOffset>2546499</wp:posOffset>
                </wp:positionV>
                <wp:extent cx="1984443" cy="311083"/>
                <wp:effectExtent l="12700" t="12700" r="9525" b="6985"/>
                <wp:wrapNone/>
                <wp:docPr id="68" name="Rounded 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4443" cy="311083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914D24" id="Rounded Rectangle 68" o:spid="_x0000_s1026" style="position:absolute;margin-left:152.95pt;margin-top:200.5pt;width:156.25pt;height:24.5pt;z-index:2519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0C074FC5" wp14:editId="1B03A8FD">
            <wp:extent cx="1916349" cy="2661130"/>
            <wp:effectExtent l="0" t="0" r="190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29418" cy="267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94F47" w14:textId="77777777" w:rsidR="003B79AF" w:rsidRPr="008E534D" w:rsidRDefault="003B79AF" w:rsidP="00A26DD8">
      <w:pPr>
        <w:pStyle w:val="Steps"/>
        <w:numPr>
          <w:ilvl w:val="0"/>
          <w:numId w:val="33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In the sidebar that appears on the left-hand side of the page, click the Install tab:</w:t>
      </w:r>
    </w:p>
    <w:p w14:paraId="3DA34C22" w14:textId="6EF017B0" w:rsidR="003B79AF" w:rsidRPr="008E534D" w:rsidRDefault="00426D5E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64928" behindDoc="0" locked="0" layoutInCell="1" allowOverlap="1" wp14:anchorId="0BC9B500" wp14:editId="4CB3F659">
                <wp:simplePos x="0" y="0"/>
                <wp:positionH relativeFrom="column">
                  <wp:posOffset>2117752</wp:posOffset>
                </wp:positionH>
                <wp:positionV relativeFrom="paragraph">
                  <wp:posOffset>264944</wp:posOffset>
                </wp:positionV>
                <wp:extent cx="1857983" cy="466874"/>
                <wp:effectExtent l="12700" t="12700" r="9525" b="15875"/>
                <wp:wrapNone/>
                <wp:docPr id="66" name="Rounded 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983" cy="466874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F46DA5" id="Rounded Rectangle 66" o:spid="_x0000_s1026" style="position:absolute;margin-left:166.75pt;margin-top:20.85pt;width:146.3pt;height:36.75pt;z-index:2519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22E80F3F" wp14:editId="22A4A153">
            <wp:extent cx="4786630" cy="1458972"/>
            <wp:effectExtent l="12700" t="12700" r="13970" b="146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6251"/>
                    <a:stretch/>
                  </pic:blipFill>
                  <pic:spPr bwMode="auto">
                    <a:xfrm>
                      <a:off x="0" y="0"/>
                      <a:ext cx="4806556" cy="14650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09CF0" w14:textId="232E8A31" w:rsidR="00F9074D" w:rsidRPr="008E534D" w:rsidRDefault="00F9074D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</w:p>
    <w:p w14:paraId="4B784C99" w14:textId="77777777" w:rsidR="00426D5E" w:rsidRPr="008E534D" w:rsidRDefault="00426D5E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</w:p>
    <w:p w14:paraId="3CAC7936" w14:textId="77777777" w:rsidR="003B79AF" w:rsidRPr="008E534D" w:rsidRDefault="003B79AF" w:rsidP="00A26DD8">
      <w:pPr>
        <w:pStyle w:val="Steps"/>
        <w:numPr>
          <w:ilvl w:val="0"/>
          <w:numId w:val="33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 xml:space="preserve">In the search field, type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node-red-dash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:</w:t>
      </w:r>
    </w:p>
    <w:p w14:paraId="3FB2E3AF" w14:textId="5B34D5A2" w:rsidR="003B79AF" w:rsidRPr="008E534D" w:rsidRDefault="00F9074D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60832" behindDoc="0" locked="0" layoutInCell="1" allowOverlap="1" wp14:anchorId="14F494CD" wp14:editId="48BA4E18">
                <wp:simplePos x="0" y="0"/>
                <wp:positionH relativeFrom="column">
                  <wp:posOffset>552018</wp:posOffset>
                </wp:positionH>
                <wp:positionV relativeFrom="paragraph">
                  <wp:posOffset>1219930</wp:posOffset>
                </wp:positionV>
                <wp:extent cx="2529191" cy="357051"/>
                <wp:effectExtent l="12700" t="12700" r="11430" b="11430"/>
                <wp:wrapNone/>
                <wp:docPr id="318" name="Rounded Rectangle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191" cy="35705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BC9ACAA" id="Rounded Rectangle 318" o:spid="_x0000_s1026" style="position:absolute;margin-left:43.45pt;margin-top:96.05pt;width:199.15pt;height:28.1pt;z-index:2519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D369F2E" wp14:editId="0DF97B64">
            <wp:extent cx="4551956" cy="1896893"/>
            <wp:effectExtent l="12700" t="12700" r="7620" b="825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81383" cy="190915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CD58CF6" w14:textId="3ED5E6B4" w:rsidR="003B79AF" w:rsidRPr="008E534D" w:rsidRDefault="003B79AF" w:rsidP="00A26DD8">
      <w:pPr>
        <w:pStyle w:val="Steps"/>
        <w:numPr>
          <w:ilvl w:val="0"/>
          <w:numId w:val="33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Next to the nod-red-dashboard result, 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install</w:t>
      </w:r>
    </w:p>
    <w:p w14:paraId="378D91C9" w14:textId="7A787609" w:rsidR="003B79AF" w:rsidRPr="008E534D" w:rsidRDefault="00F9074D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62880" behindDoc="0" locked="0" layoutInCell="1" allowOverlap="1" wp14:anchorId="7A552E54" wp14:editId="5BCCD481">
                <wp:simplePos x="0" y="0"/>
                <wp:positionH relativeFrom="column">
                  <wp:posOffset>4441595</wp:posOffset>
                </wp:positionH>
                <wp:positionV relativeFrom="paragraph">
                  <wp:posOffset>1857294</wp:posOffset>
                </wp:positionV>
                <wp:extent cx="797668" cy="357051"/>
                <wp:effectExtent l="12700" t="12700" r="15240" b="11430"/>
                <wp:wrapNone/>
                <wp:docPr id="319" name="Rounded Rectangle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7668" cy="35705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69C86D" id="Rounded Rectangle 319" o:spid="_x0000_s1026" style="position:absolute;margin-left:349.75pt;margin-top:146.25pt;width:62.8pt;height:28.1pt;z-index:2519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36520BBD" wp14:editId="3154900B">
            <wp:extent cx="4575297" cy="1906622"/>
            <wp:effectExtent l="12700" t="12700" r="9525" b="1143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33224" cy="193076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1E8C62" w14:textId="3B5734D9" w:rsidR="003B79AF" w:rsidRPr="008E534D" w:rsidRDefault="003B79AF" w:rsidP="00A26DD8">
      <w:pPr>
        <w:pStyle w:val="Steps"/>
        <w:numPr>
          <w:ilvl w:val="0"/>
          <w:numId w:val="33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Install</w:t>
      </w:r>
    </w:p>
    <w:p w14:paraId="27FC6691" w14:textId="36FF53DD" w:rsidR="003B79AF" w:rsidRPr="008E534D" w:rsidRDefault="00426D5E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3826A10C" wp14:editId="1B954B31">
            <wp:extent cx="4065471" cy="1391055"/>
            <wp:effectExtent l="12700" t="12700" r="11430" b="190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17365" cy="140881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412963" w14:textId="6ADDAE94" w:rsidR="00426D5E" w:rsidRPr="008E534D" w:rsidRDefault="00426D5E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</w:p>
    <w:p w14:paraId="557F4818" w14:textId="0EFDA2F4" w:rsidR="00426D5E" w:rsidRPr="008E534D" w:rsidRDefault="00426D5E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</w:p>
    <w:p w14:paraId="33612323" w14:textId="77777777" w:rsidR="00426D5E" w:rsidRPr="008E534D" w:rsidRDefault="00426D5E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</w:p>
    <w:p w14:paraId="18F78FC9" w14:textId="7FBF7128" w:rsidR="003B79AF" w:rsidRPr="008E534D" w:rsidRDefault="003B79AF" w:rsidP="00A26DD8">
      <w:pPr>
        <w:pStyle w:val="Steps"/>
        <w:numPr>
          <w:ilvl w:val="0"/>
          <w:numId w:val="33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 xml:space="preserve">Wait for the new nodes to be deployed. </w:t>
      </w:r>
      <w:r w:rsidR="00426D5E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A popup shows </w:t>
      </w:r>
      <w:r w:rsidR="00426D5E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which nodes have been installed</w:t>
      </w:r>
      <w:r w:rsidR="001D7AD7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6C53D3F4" w14:textId="77777777" w:rsidR="003B79AF" w:rsidRPr="008E534D" w:rsidRDefault="003B79AF" w:rsidP="00426D5E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36AC8918" wp14:editId="049454EB">
            <wp:extent cx="2159540" cy="1863725"/>
            <wp:effectExtent l="12700" t="12700" r="12700" b="15875"/>
            <wp:docPr id="81" name="Pictur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630" cy="186811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6F731D9" w14:textId="4BEA8A10" w:rsidR="003B79AF" w:rsidRPr="008E534D" w:rsidRDefault="003B79AF" w:rsidP="00A26DD8">
      <w:pPr>
        <w:pStyle w:val="Steps"/>
        <w:numPr>
          <w:ilvl w:val="0"/>
          <w:numId w:val="33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</w:t>
      </w:r>
      <w:r w:rsidR="001D7AD7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Close</w:t>
      </w:r>
      <w:r w:rsidR="001D7AD7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34403590" w14:textId="6E651A91" w:rsidR="003B79AF" w:rsidRPr="008E534D" w:rsidRDefault="003B79AF" w:rsidP="00A26DD8">
      <w:pPr>
        <w:pStyle w:val="Steps"/>
        <w:numPr>
          <w:ilvl w:val="0"/>
          <w:numId w:val="33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Note the additional</w:t>
      </w:r>
      <w:r w:rsidR="00426D5E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dashboard nodes on the palette</w:t>
      </w:r>
      <w:r w:rsidR="009603B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: </w:t>
      </w:r>
      <w:r w:rsidR="009603B1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Dashboard</w:t>
      </w:r>
      <w:r w:rsidR="009603B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category</w:t>
      </w:r>
      <w:r w:rsidR="001D7AD7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00170C93" w14:textId="77777777" w:rsidR="006D5ED5" w:rsidRPr="008E534D" w:rsidRDefault="00426D5E" w:rsidP="006D5ED5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AF8208B" wp14:editId="4421D2B5">
            <wp:extent cx="1439693" cy="2387565"/>
            <wp:effectExtent l="12700" t="12700" r="8255" b="1333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445736" cy="23975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176C7E" w14:textId="558F9369" w:rsidR="003B79AF" w:rsidRPr="008E534D" w:rsidRDefault="003B79AF" w:rsidP="00A26DD8">
      <w:pPr>
        <w:pStyle w:val="Steps"/>
        <w:numPr>
          <w:ilvl w:val="0"/>
          <w:numId w:val="33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Note also that there is a new dashboard tab in the right-hand sidebar:</w:t>
      </w:r>
    </w:p>
    <w:p w14:paraId="3FA9D0BA" w14:textId="07FDA5BA" w:rsidR="003B79AF" w:rsidRPr="008E534D" w:rsidRDefault="009603B1" w:rsidP="006D5ED5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71072" behindDoc="0" locked="0" layoutInCell="1" allowOverlap="1" wp14:anchorId="28CB7AD5" wp14:editId="05942F8D">
                <wp:simplePos x="0" y="0"/>
                <wp:positionH relativeFrom="column">
                  <wp:posOffset>3547542</wp:posOffset>
                </wp:positionH>
                <wp:positionV relativeFrom="paragraph">
                  <wp:posOffset>628393</wp:posOffset>
                </wp:positionV>
                <wp:extent cx="1342417" cy="340468"/>
                <wp:effectExtent l="12700" t="12700" r="16510" b="15240"/>
                <wp:wrapNone/>
                <wp:docPr id="12" name="Rounded 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2417" cy="340468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727B10" id="Rounded Rectangle 12" o:spid="_x0000_s1026" style="position:absolute;margin-left:279.35pt;margin-top:49.5pt;width:105.7pt;height:26.8pt;z-index:2519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" filled="f" strokecolor="#ed7d31 [3205]" strokeweight="2.25pt">
                <v:stroke joinstyle="miter"/>
              </v:roundrect>
            </w:pict>
          </mc:Fallback>
        </mc:AlternateContent>
      </w:r>
      <w:r w:rsidR="006D5ED5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33AD6764" wp14:editId="1AB4A8EB">
            <wp:extent cx="3959158" cy="729997"/>
            <wp:effectExtent l="0" t="0" r="381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01619" cy="73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936D3" w14:textId="312AB141" w:rsidR="003B79AF" w:rsidRPr="008E534D" w:rsidRDefault="003B79AF" w:rsidP="00195E6D">
      <w:pPr>
        <w:rPr>
          <w:rFonts w:ascii="Arial" w:hAnsi="Arial" w:cs="Arial"/>
          <w:i/>
          <w:sz w:val="22"/>
          <w:szCs w:val="22"/>
          <w:lang w:val="en-US" w:eastAsia="fr-FR"/>
        </w:rPr>
      </w:pPr>
      <w:r w:rsidRPr="008E534D">
        <w:rPr>
          <w:rFonts w:ascii="Arial" w:hAnsi="Arial" w:cs="Arial"/>
          <w:i/>
          <w:iCs/>
          <w:sz w:val="22"/>
          <w:szCs w:val="22"/>
          <w:lang w:val="en-US" w:eastAsia="fr-FR"/>
        </w:rPr>
        <w:t xml:space="preserve">TIP: </w:t>
      </w:r>
      <w:r w:rsidRPr="008E534D">
        <w:rPr>
          <w:rFonts w:ascii="Arial" w:hAnsi="Arial" w:cs="Arial"/>
          <w:i/>
          <w:sz w:val="22"/>
          <w:szCs w:val="22"/>
          <w:lang w:val="en-US" w:eastAsia="fr-FR"/>
        </w:rPr>
        <w:t xml:space="preserve">This dashboard tab may be used to add new tabs, menus </w:t>
      </w:r>
      <w:r w:rsidR="009603B1" w:rsidRPr="008E534D">
        <w:rPr>
          <w:rFonts w:ascii="Arial" w:hAnsi="Arial" w:cs="Arial"/>
          <w:i/>
          <w:sz w:val="22"/>
          <w:szCs w:val="22"/>
          <w:lang w:val="en-US" w:eastAsia="fr-FR"/>
        </w:rPr>
        <w:t>etc.</w:t>
      </w:r>
      <w:r w:rsidRPr="008E534D">
        <w:rPr>
          <w:rFonts w:ascii="Arial" w:hAnsi="Arial" w:cs="Arial"/>
          <w:i/>
          <w:sz w:val="22"/>
          <w:szCs w:val="22"/>
          <w:lang w:val="en-US" w:eastAsia="fr-FR"/>
        </w:rPr>
        <w:t xml:space="preserve"> to the visualization dashboard. There are also two available themes – light and dark.</w:t>
      </w:r>
    </w:p>
    <w:p w14:paraId="0C7932E5" w14:textId="77777777" w:rsidR="003B79AF" w:rsidRPr="008E534D" w:rsidRDefault="003B79AF" w:rsidP="003B79AF">
      <w:pPr>
        <w:ind w:left="720"/>
        <w:rPr>
          <w:rFonts w:ascii="Arial" w:hAnsi="Arial" w:cs="Arial"/>
          <w:lang w:val="en-US"/>
        </w:rPr>
      </w:pPr>
    </w:p>
    <w:p w14:paraId="20A22095" w14:textId="39E291D2" w:rsidR="003B79AF" w:rsidRPr="008E534D" w:rsidRDefault="003B79AF" w:rsidP="00E24BFD">
      <w:pPr>
        <w:pStyle w:val="HeadingSubsection"/>
        <w:spacing w:before="240" w:beforeAutospacing="0" w:after="240" w:afterAutospacing="0"/>
        <w:ind w:left="3402"/>
        <w:rPr>
          <w:rFonts w:ascii="Arial" w:hAnsi="Arial" w:cs="Arial"/>
          <w:color w:val="000000" w:themeColor="text1"/>
          <w:lang w:val="en-US"/>
        </w:rPr>
      </w:pPr>
      <w:bookmarkStart w:id="27" w:name="_Toc477435811"/>
      <w:bookmarkStart w:id="28" w:name="_Toc513213426"/>
      <w:bookmarkStart w:id="29" w:name="_Toc514860162"/>
      <w:bookmarkStart w:id="30" w:name="_Toc9947510"/>
      <w:r w:rsidRPr="008E534D">
        <w:rPr>
          <w:rFonts w:ascii="Arial" w:hAnsi="Arial" w:cs="Arial"/>
          <w:color w:val="000000" w:themeColor="text1"/>
          <w:lang w:val="en-US"/>
        </w:rPr>
        <w:lastRenderedPageBreak/>
        <w:t>Create a simple Node-RED Dashboard</w:t>
      </w:r>
      <w:bookmarkEnd w:id="27"/>
      <w:bookmarkEnd w:id="28"/>
      <w:bookmarkEnd w:id="29"/>
      <w:bookmarkEnd w:id="30"/>
    </w:p>
    <w:p w14:paraId="02CB7F32" w14:textId="2BACB5F4" w:rsidR="009603B1" w:rsidRPr="008E534D" w:rsidRDefault="009603B1" w:rsidP="009603B1">
      <w:pPr>
        <w:rPr>
          <w:rFonts w:ascii="Arial" w:hAnsi="Arial" w:cs="Arial"/>
          <w:sz w:val="22"/>
          <w:szCs w:val="22"/>
          <w:lang w:val="en-US" w:eastAsia="fr-FR"/>
        </w:rPr>
      </w:pPr>
      <w:r w:rsidRPr="008E534D">
        <w:rPr>
          <w:rFonts w:ascii="Arial" w:hAnsi="Arial" w:cs="Arial"/>
          <w:sz w:val="22"/>
          <w:szCs w:val="22"/>
          <w:lang w:val="en-US" w:eastAsia="fr-FR"/>
        </w:rPr>
        <w:t>In this section, you will create a simple dashboard for sensor data using new dashboard nodes installed.</w:t>
      </w:r>
    </w:p>
    <w:p w14:paraId="06C8C01C" w14:textId="11A85B84" w:rsidR="003B79AF" w:rsidRPr="008E534D" w:rsidRDefault="009603B1" w:rsidP="00BB3A38">
      <w:pPr>
        <w:pStyle w:val="image"/>
        <w:rPr>
          <w:rFonts w:ascii="Arial" w:hAnsi="Arial" w:cs="Arial"/>
          <w:sz w:val="22"/>
          <w:szCs w:val="22"/>
          <w:lang w:val="en-US" w:eastAsia="fr-FR"/>
        </w:rPr>
      </w:pPr>
      <w:r w:rsidRPr="008E534D">
        <w:rPr>
          <w:rFonts w:ascii="Arial" w:hAnsi="Arial" w:cs="Arial"/>
          <w:sz w:val="22"/>
          <w:szCs w:val="22"/>
          <w:lang w:val="en-US" w:eastAsia="fr-FR"/>
        </w:rPr>
        <w:drawing>
          <wp:inline distT="0" distB="0" distL="0" distR="0" wp14:anchorId="514BC354" wp14:editId="75082C32">
            <wp:extent cx="1512711" cy="1508194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530422" cy="152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ACB0" w14:textId="77777777" w:rsidR="003B79AF" w:rsidRPr="008E534D" w:rsidRDefault="003B79AF" w:rsidP="003B79AF">
      <w:pPr>
        <w:rPr>
          <w:rFonts w:ascii="Arial" w:hAnsi="Arial" w:cs="Arial"/>
          <w:noProof/>
          <w:sz w:val="22"/>
          <w:szCs w:val="22"/>
          <w:lang w:val="en-US" w:eastAsia="fr-FR"/>
        </w:rPr>
      </w:pPr>
    </w:p>
    <w:p w14:paraId="1E2547F5" w14:textId="58F78A85" w:rsidR="00A21760" w:rsidRPr="008E534D" w:rsidRDefault="00B61729" w:rsidP="00A26DD8">
      <w:pPr>
        <w:pStyle w:val="Steps"/>
        <w:numPr>
          <w:ilvl w:val="0"/>
          <w:numId w:val="34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bookmarkStart w:id="31" w:name="_Toc477435812"/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</w:t>
      </w:r>
      <w:r w:rsidR="009603B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n </w:t>
      </w:r>
      <w:r w:rsidR="009603B1" w:rsidRPr="008E534D">
        <w:rPr>
          <w:rFonts w:ascii="Arial" w:hAnsi="Arial" w:cs="Arial"/>
          <w:color w:val="000000" w:themeColor="text1"/>
          <w:sz w:val="22"/>
          <w:szCs w:val="22"/>
          <w:u w:val="single"/>
          <w:lang w:val="en-US"/>
        </w:rPr>
        <w:t>the current</w:t>
      </w:r>
      <w:r w:rsidR="003B79A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Node-RED tab</w:t>
      </w:r>
      <w:bookmarkEnd w:id="31"/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, import</w:t>
      </w:r>
      <w:r w:rsidR="009603B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the file named </w:t>
      </w:r>
      <w:r w:rsidR="009603B1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Lab3_IoT_Dashboard.v2.0.txt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 xml:space="preserve">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(pre</w:t>
      </w:r>
      <w:r w:rsidR="00551D40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viously downloaded)</w:t>
      </w:r>
      <w:r w:rsidR="00D80319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: </w:t>
      </w:r>
      <w:r w:rsidR="00D80319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Menu</w:t>
      </w:r>
      <w:r w:rsidR="00D80319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&gt; </w:t>
      </w:r>
      <w:r w:rsidR="00D80319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Import</w:t>
      </w:r>
      <w:r w:rsidR="00D80319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&gt; </w:t>
      </w:r>
      <w:r w:rsidR="00D80319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Clipboard</w:t>
      </w:r>
      <w:r w:rsidR="00D80319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. </w:t>
      </w:r>
      <w:r w:rsidR="00551D40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 w:rsidR="00D80319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</w:t>
      </w:r>
      <w:r w:rsidR="00D80319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current flow</w:t>
      </w:r>
      <w:r w:rsidR="00D80319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then </w:t>
      </w:r>
      <w:r w:rsidR="00D80319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Import</w:t>
      </w:r>
      <w:r w:rsidR="00D80319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5A450BEE" w14:textId="5155846E" w:rsidR="003B79AF" w:rsidRPr="008E534D" w:rsidRDefault="00A21760" w:rsidP="00A21760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73120" behindDoc="0" locked="0" layoutInCell="1" allowOverlap="1" wp14:anchorId="23BF751A" wp14:editId="1697E7D3">
                <wp:simplePos x="0" y="0"/>
                <wp:positionH relativeFrom="column">
                  <wp:posOffset>1962123</wp:posOffset>
                </wp:positionH>
                <wp:positionV relativeFrom="paragraph">
                  <wp:posOffset>1324556</wp:posOffset>
                </wp:positionV>
                <wp:extent cx="797668" cy="340468"/>
                <wp:effectExtent l="12700" t="12700" r="15240" b="15240"/>
                <wp:wrapNone/>
                <wp:docPr id="15" name="Rounded 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7668" cy="340468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1BA836" id="Rounded Rectangle 15" o:spid="_x0000_s1026" style="position:absolute;margin-left:154.5pt;margin-top:104.3pt;width:62.8pt;height:26.8pt;z-index:2519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734FF8DC" wp14:editId="702A4FB6">
            <wp:extent cx="2636196" cy="1794196"/>
            <wp:effectExtent l="12700" t="12700" r="1841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53338" cy="180586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926CE2E" w14:textId="47E3DE12" w:rsidR="00D80319" w:rsidRPr="008E534D" w:rsidRDefault="00D80319" w:rsidP="00A26DD8">
      <w:pPr>
        <w:pStyle w:val="Steps"/>
        <w:numPr>
          <w:ilvl w:val="0"/>
          <w:numId w:val="34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on workspace to paste </w:t>
      </w:r>
      <w:r w:rsidR="007958D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new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nodes.</w:t>
      </w:r>
    </w:p>
    <w:p w14:paraId="2CA1C8E4" w14:textId="4E58A54F" w:rsidR="003B79AF" w:rsidRPr="008E534D" w:rsidRDefault="00680787" w:rsidP="00680787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39CAA36A" wp14:editId="62A72177">
            <wp:extent cx="4192621" cy="2329989"/>
            <wp:effectExtent l="12700" t="12700" r="1143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06917" cy="233793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B42F09E" w14:textId="6694054B" w:rsidR="00680787" w:rsidRPr="008E534D" w:rsidRDefault="00680787" w:rsidP="00A26DD8">
      <w:pPr>
        <w:pStyle w:val="Steps"/>
        <w:numPr>
          <w:ilvl w:val="0"/>
          <w:numId w:val="34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>Connect new nodes</w:t>
      </w:r>
      <w:r w:rsidR="00C84DB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="000E2E88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existing</w:t>
      </w:r>
      <w:r w:rsidR="0052060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…</w:t>
      </w:r>
    </w:p>
    <w:p w14:paraId="0E18CBF9" w14:textId="27E05830" w:rsidR="00C84DB1" w:rsidRPr="008E534D" w:rsidRDefault="00C84DB1" w:rsidP="00A26DD8">
      <w:pPr>
        <w:pStyle w:val="Steps"/>
        <w:numPr>
          <w:ilvl w:val="1"/>
          <w:numId w:val="35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Temperature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temp</w:t>
      </w:r>
    </w:p>
    <w:p w14:paraId="4016A58A" w14:textId="14F4CAE7" w:rsidR="00C84DB1" w:rsidRPr="008E534D" w:rsidRDefault="00C84DB1" w:rsidP="00A26DD8">
      <w:pPr>
        <w:pStyle w:val="Steps"/>
        <w:numPr>
          <w:ilvl w:val="1"/>
          <w:numId w:val="35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Humidity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 xml:space="preserve">IBM </w:t>
      </w:r>
      <w:proofErr w:type="spellStart"/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Iot</w:t>
      </w:r>
      <w:proofErr w:type="spellEnd"/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 xml:space="preserve"> App In</w:t>
      </w:r>
    </w:p>
    <w:p w14:paraId="3FC40D08" w14:textId="11969A33" w:rsidR="00C84DB1" w:rsidRPr="008E534D" w:rsidRDefault="00C84DB1" w:rsidP="00A26DD8">
      <w:pPr>
        <w:pStyle w:val="Steps"/>
        <w:numPr>
          <w:ilvl w:val="1"/>
          <w:numId w:val="35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Object Temperature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 xml:space="preserve">IBM </w:t>
      </w:r>
      <w:proofErr w:type="spellStart"/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Iot</w:t>
      </w:r>
      <w:proofErr w:type="spellEnd"/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 xml:space="preserve"> App In</w:t>
      </w:r>
    </w:p>
    <w:p w14:paraId="218ADCCD" w14:textId="14137EAC" w:rsidR="00C84DB1" w:rsidRPr="008E534D" w:rsidRDefault="00C84DB1" w:rsidP="00A26DD8">
      <w:pPr>
        <w:pStyle w:val="Steps"/>
        <w:numPr>
          <w:ilvl w:val="1"/>
          <w:numId w:val="35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chart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temp</w:t>
      </w:r>
    </w:p>
    <w:p w14:paraId="0E9FDB4E" w14:textId="1BBEEA3E" w:rsidR="00D80319" w:rsidRPr="008E534D" w:rsidRDefault="00541952" w:rsidP="00C84DB1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80288" behindDoc="0" locked="0" layoutInCell="1" allowOverlap="1" wp14:anchorId="6EDED83F" wp14:editId="0087764E">
                <wp:simplePos x="0" y="0"/>
                <wp:positionH relativeFrom="column">
                  <wp:posOffset>2672363</wp:posOffset>
                </wp:positionH>
                <wp:positionV relativeFrom="paragraph">
                  <wp:posOffset>2082571</wp:posOffset>
                </wp:positionV>
                <wp:extent cx="291830" cy="291830"/>
                <wp:effectExtent l="0" t="0" r="635" b="635"/>
                <wp:wrapNone/>
                <wp:docPr id="24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30" cy="291830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2293CC" w14:textId="6F9978AF" w:rsidR="00937491" w:rsidRPr="001F1790" w:rsidRDefault="00937491" w:rsidP="00541952">
                            <w:pPr>
                              <w:jc w:val="center"/>
                              <w:rPr>
                                <w:rFonts w:ascii="Arial" w:hAnsi="Arial" w:cs="Arial"/>
                                <w:sz w:val="21"/>
                              </w:rPr>
                            </w:pPr>
                            <w:r w:rsidRPr="001F1790">
                              <w:rPr>
                                <w:rFonts w:ascii="Arial" w:hAnsi="Arial" w:cs="Arial"/>
                                <w:sz w:val="2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DED83F" id="Oval 24" o:spid="_x0000_s1026" style="position:absolute;left:0;text-align:left;margin-left:210.4pt;margin-top:164pt;width:23pt;height:23pt;z-index:2519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" fillcolor="#ed7d31 [3205]" stroked="f" strokeweight="1pt">
                <v:stroke joinstyle="miter"/>
                <v:textbox inset="0,0,0,0">
                  <w:txbxContent>
                    <w:p w14:paraId="232293CC" w14:textId="6F9978AF" w:rsidR="00937491" w:rsidRPr="001F1790" w:rsidRDefault="00937491" w:rsidP="00541952">
                      <w:pPr>
                        <w:jc w:val="center"/>
                        <w:rPr>
                          <w:rFonts w:ascii="Arial" w:hAnsi="Arial" w:cs="Arial"/>
                          <w:sz w:val="21"/>
                        </w:rPr>
                      </w:pPr>
                      <w:r w:rsidRPr="001F1790">
                        <w:rPr>
                          <w:rFonts w:ascii="Arial" w:hAnsi="Arial" w:cs="Arial"/>
                          <w:sz w:val="21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78240" behindDoc="0" locked="0" layoutInCell="1" allowOverlap="1" wp14:anchorId="2A17D902" wp14:editId="7D14D984">
                <wp:simplePos x="0" y="0"/>
                <wp:positionH relativeFrom="column">
                  <wp:posOffset>344373</wp:posOffset>
                </wp:positionH>
                <wp:positionV relativeFrom="paragraph">
                  <wp:posOffset>2565617</wp:posOffset>
                </wp:positionV>
                <wp:extent cx="291830" cy="291830"/>
                <wp:effectExtent l="0" t="0" r="635" b="635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30" cy="291830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ACC67C" w14:textId="0EAACFEC" w:rsidR="00937491" w:rsidRPr="001F1790" w:rsidRDefault="00937491" w:rsidP="00541952">
                            <w:pPr>
                              <w:jc w:val="center"/>
                              <w:rPr>
                                <w:rFonts w:ascii="Arial" w:hAnsi="Arial" w:cs="Arial"/>
                                <w:sz w:val="21"/>
                              </w:rPr>
                            </w:pPr>
                            <w:r w:rsidRPr="001F1790">
                              <w:rPr>
                                <w:rFonts w:ascii="Arial" w:hAnsi="Arial" w:cs="Arial"/>
                                <w:sz w:val="2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17D902" id="Oval 23" o:spid="_x0000_s1027" style="position:absolute;left:0;text-align:left;margin-left:27.1pt;margin-top:202pt;width:23pt;height:23pt;z-index:2519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" fillcolor="#ed7d31 [3205]" stroked="f" strokeweight="1pt">
                <v:stroke joinstyle="miter"/>
                <v:textbox inset="0,0,0,0">
                  <w:txbxContent>
                    <w:p w14:paraId="57ACC67C" w14:textId="0EAACFEC" w:rsidR="00937491" w:rsidRPr="001F1790" w:rsidRDefault="00937491" w:rsidP="00541952">
                      <w:pPr>
                        <w:jc w:val="center"/>
                        <w:rPr>
                          <w:rFonts w:ascii="Arial" w:hAnsi="Arial" w:cs="Arial"/>
                          <w:sz w:val="21"/>
                        </w:rPr>
                      </w:pPr>
                      <w:r w:rsidRPr="001F1790">
                        <w:rPr>
                          <w:rFonts w:ascii="Arial" w:hAnsi="Arial" w:cs="Arial"/>
                          <w:sz w:val="21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76192" behindDoc="0" locked="0" layoutInCell="1" allowOverlap="1" wp14:anchorId="61886D49" wp14:editId="128FE50C">
                <wp:simplePos x="0" y="0"/>
                <wp:positionH relativeFrom="column">
                  <wp:posOffset>635945</wp:posOffset>
                </wp:positionH>
                <wp:positionV relativeFrom="paragraph">
                  <wp:posOffset>1728862</wp:posOffset>
                </wp:positionV>
                <wp:extent cx="291830" cy="291830"/>
                <wp:effectExtent l="0" t="0" r="635" b="635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30" cy="291830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0521E8" w14:textId="56CB5E9E" w:rsidR="00937491" w:rsidRPr="001F1790" w:rsidRDefault="00937491" w:rsidP="00541952">
                            <w:pPr>
                              <w:jc w:val="center"/>
                              <w:rPr>
                                <w:rFonts w:ascii="Arial" w:hAnsi="Arial" w:cs="Arial"/>
                                <w:sz w:val="21"/>
                              </w:rPr>
                            </w:pPr>
                            <w:r w:rsidRPr="001F1790">
                              <w:rPr>
                                <w:rFonts w:ascii="Arial" w:hAnsi="Arial" w:cs="Arial"/>
                                <w:sz w:val="2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886D49" id="Oval 21" o:spid="_x0000_s1028" style="position:absolute;left:0;text-align:left;margin-left:50.05pt;margin-top:136.15pt;width:23pt;height:23pt;z-index:2519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" fillcolor="#ed7d31 [3205]" stroked="f" strokeweight="1pt">
                <v:stroke joinstyle="miter"/>
                <v:textbox inset="0,0,0,0">
                  <w:txbxContent>
                    <w:p w14:paraId="510521E8" w14:textId="56CB5E9E" w:rsidR="00937491" w:rsidRPr="001F1790" w:rsidRDefault="00937491" w:rsidP="00541952">
                      <w:pPr>
                        <w:jc w:val="center"/>
                        <w:rPr>
                          <w:rFonts w:ascii="Arial" w:hAnsi="Arial" w:cs="Arial"/>
                          <w:sz w:val="21"/>
                        </w:rPr>
                      </w:pPr>
                      <w:r w:rsidRPr="001F1790">
                        <w:rPr>
                          <w:rFonts w:ascii="Arial" w:hAnsi="Arial" w:cs="Arial"/>
                          <w:sz w:val="21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74144" behindDoc="0" locked="0" layoutInCell="1" allowOverlap="1" wp14:anchorId="0350ADE9" wp14:editId="36B5CA18">
                <wp:simplePos x="0" y="0"/>
                <wp:positionH relativeFrom="column">
                  <wp:posOffset>1504990</wp:posOffset>
                </wp:positionH>
                <wp:positionV relativeFrom="paragraph">
                  <wp:posOffset>1771596</wp:posOffset>
                </wp:positionV>
                <wp:extent cx="291830" cy="291830"/>
                <wp:effectExtent l="0" t="0" r="635" b="635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30" cy="291830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B22251" w14:textId="43B0F975" w:rsidR="00937491" w:rsidRPr="001F1790" w:rsidRDefault="00937491" w:rsidP="00541952">
                            <w:pPr>
                              <w:jc w:val="center"/>
                              <w:rPr>
                                <w:rFonts w:ascii="Arial" w:hAnsi="Arial" w:cs="Arial"/>
                                <w:sz w:val="21"/>
                              </w:rPr>
                            </w:pPr>
                            <w:r w:rsidRPr="001F1790">
                              <w:rPr>
                                <w:rFonts w:ascii="Arial" w:hAnsi="Arial" w:cs="Arial"/>
                                <w:sz w:val="2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50ADE9" id="Oval 20" o:spid="_x0000_s1029" style="position:absolute;left:0;text-align:left;margin-left:118.5pt;margin-top:139.5pt;width:23pt;height:23pt;z-index:2519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" fillcolor="#ed7d31 [3205]" stroked="f" strokeweight="1pt">
                <v:stroke joinstyle="miter"/>
                <v:textbox inset="0,0,0,0">
                  <w:txbxContent>
                    <w:p w14:paraId="06B22251" w14:textId="43B0F975" w:rsidR="00937491" w:rsidRPr="001F1790" w:rsidRDefault="00937491" w:rsidP="00541952">
                      <w:pPr>
                        <w:jc w:val="center"/>
                        <w:rPr>
                          <w:rFonts w:ascii="Arial" w:hAnsi="Arial" w:cs="Arial"/>
                          <w:sz w:val="21"/>
                        </w:rPr>
                      </w:pPr>
                      <w:r w:rsidRPr="001F1790">
                        <w:rPr>
                          <w:rFonts w:ascii="Arial" w:hAnsi="Arial" w:cs="Arial"/>
                          <w:sz w:val="21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C84DB1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4D43AC6D" wp14:editId="5619E011">
            <wp:extent cx="5878830" cy="3336925"/>
            <wp:effectExtent l="12700" t="12700" r="13970" b="158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78830" cy="33369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1B510BF" w14:textId="39835D53" w:rsidR="00012DF0" w:rsidRPr="008E534D" w:rsidRDefault="00012DF0" w:rsidP="00A26DD8">
      <w:pPr>
        <w:pStyle w:val="Steps"/>
        <w:numPr>
          <w:ilvl w:val="0"/>
          <w:numId w:val="34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Deploy the flow: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Deploy</w:t>
      </w:r>
    </w:p>
    <w:p w14:paraId="7FA0068D" w14:textId="53E9BE9B" w:rsidR="00012DF0" w:rsidRPr="008E534D" w:rsidRDefault="00012DF0" w:rsidP="00A26DD8">
      <w:pPr>
        <w:pStyle w:val="Steps"/>
        <w:numPr>
          <w:ilvl w:val="0"/>
          <w:numId w:val="34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Connect to </w:t>
      </w:r>
      <w:r w:rsidR="00063B8F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http://&lt;YOUR_APP_HOSTNAME&gt;/ui</w:t>
      </w:r>
      <w:r w:rsidR="00063B8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(URL generated by Node-red-dashboard node) to see your new dashboard. Change value on virtual sensor app. to see impact on gauges and lines.</w:t>
      </w:r>
    </w:p>
    <w:p w14:paraId="702D73A9" w14:textId="553B3015" w:rsidR="00012DF0" w:rsidRPr="008E534D" w:rsidRDefault="00012DF0" w:rsidP="00063B8F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A141582" wp14:editId="0BEE4EF7">
            <wp:extent cx="5233481" cy="27235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52591" cy="27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A50D2" w14:textId="77777777" w:rsidR="00035490" w:rsidRPr="008E534D" w:rsidRDefault="00035490" w:rsidP="00A26DD8">
      <w:pPr>
        <w:pStyle w:val="Steps"/>
        <w:numPr>
          <w:ilvl w:val="0"/>
          <w:numId w:val="34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 xml:space="preserve">Customize your dashboard using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Dashboard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tab</w:t>
      </w:r>
    </w:p>
    <w:p w14:paraId="4F952D73" w14:textId="16BC2589" w:rsidR="00035490" w:rsidRPr="008E534D" w:rsidRDefault="00035490" w:rsidP="00035490">
      <w:pPr>
        <w:pStyle w:val="Steps"/>
        <w:numPr>
          <w:ilvl w:val="0"/>
          <w:numId w:val="27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Theme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: use Dark style</w:t>
      </w:r>
    </w:p>
    <w:p w14:paraId="5AB068CC" w14:textId="2B314203" w:rsidR="00035490" w:rsidRPr="008E534D" w:rsidRDefault="00035490" w:rsidP="00035490">
      <w:pPr>
        <w:pStyle w:val="image"/>
        <w:rPr>
          <w:lang w:val="en-US"/>
        </w:rPr>
      </w:pPr>
      <w:r w:rsidRPr="008E534D">
        <w:rPr>
          <w:lang w:val="en-US"/>
        </w:rPr>
        <w:drawing>
          <wp:inline distT="0" distB="0" distL="0" distR="0" wp14:anchorId="1BBE4176" wp14:editId="3DD81E5B">
            <wp:extent cx="2867378" cy="2086814"/>
            <wp:effectExtent l="12700" t="12700" r="15875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72553" cy="20905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F284AD6" w14:textId="303E5EAE" w:rsidR="00035490" w:rsidRPr="008E534D" w:rsidRDefault="00035490" w:rsidP="00035490">
      <w:pPr>
        <w:pStyle w:val="Steps"/>
        <w:numPr>
          <w:ilvl w:val="0"/>
          <w:numId w:val="27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Site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: </w:t>
      </w:r>
      <w:r w:rsidR="00703D9C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as below, change </w:t>
      </w:r>
      <w:r w:rsidR="00703D9C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itle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, </w:t>
      </w:r>
      <w:r w:rsidR="00703D9C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1x1 Widget Size</w:t>
      </w:r>
      <w:r w:rsidR="00703D9C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, </w:t>
      </w:r>
      <w:r w:rsidR="00703D9C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Group spacing</w:t>
      </w:r>
      <w:r w:rsidR="00703D9C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</w:p>
    <w:p w14:paraId="444DB7E7" w14:textId="0471A4DD" w:rsidR="00035490" w:rsidRPr="008E534D" w:rsidRDefault="00035490" w:rsidP="00063B8F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6B4E4C3C" wp14:editId="0DAF1E9D">
            <wp:extent cx="2844800" cy="4342479"/>
            <wp:effectExtent l="12700" t="12700" r="12700" b="139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51958" cy="43534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6CE555B" w14:textId="1C781756" w:rsidR="00F51F4A" w:rsidRPr="008E534D" w:rsidRDefault="00F51F4A" w:rsidP="00A26DD8">
      <w:pPr>
        <w:pStyle w:val="Steps"/>
        <w:numPr>
          <w:ilvl w:val="0"/>
          <w:numId w:val="34"/>
        </w:numPr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Deploy and check your dashboard.</w:t>
      </w:r>
    </w:p>
    <w:p w14:paraId="7EF5E324" w14:textId="15FBFEC8" w:rsidR="006F2A0C" w:rsidRPr="008E534D" w:rsidRDefault="00012DF0" w:rsidP="006F2A0C">
      <w:pPr>
        <w:pStyle w:val="HeadingSubsection"/>
        <w:spacing w:before="240" w:beforeAutospacing="0" w:after="240" w:afterAutospacing="0"/>
        <w:ind w:left="3402"/>
        <w:rPr>
          <w:rFonts w:ascii="Arial" w:hAnsi="Arial" w:cs="Arial"/>
          <w:color w:val="000000" w:themeColor="text1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br w:type="page"/>
      </w:r>
      <w:bookmarkStart w:id="32" w:name="_Toc514860163"/>
      <w:bookmarkStart w:id="33" w:name="_Toc9947511"/>
      <w:r w:rsidR="006F2A0C" w:rsidRPr="008E534D">
        <w:rPr>
          <w:rFonts w:ascii="Arial" w:hAnsi="Arial" w:cs="Arial"/>
          <w:color w:val="000000" w:themeColor="text1"/>
          <w:lang w:val="en-US"/>
        </w:rPr>
        <w:lastRenderedPageBreak/>
        <w:t>Add voice alert on dashboard</w:t>
      </w:r>
      <w:bookmarkEnd w:id="32"/>
      <w:bookmarkEnd w:id="33"/>
    </w:p>
    <w:p w14:paraId="43206CBA" w14:textId="77777777" w:rsidR="00A922A4" w:rsidRPr="008E534D" w:rsidRDefault="00A922A4" w:rsidP="006F2A0C">
      <w:pPr>
        <w:rPr>
          <w:rFonts w:ascii="Arial" w:hAnsi="Arial" w:cs="Arial"/>
          <w:sz w:val="22"/>
          <w:szCs w:val="22"/>
          <w:lang w:val="en-US" w:eastAsia="fr-FR"/>
        </w:rPr>
      </w:pPr>
    </w:p>
    <w:p w14:paraId="22EB7B74" w14:textId="2B5DA8C6" w:rsidR="002F70B9" w:rsidRPr="008E534D" w:rsidRDefault="006F2A0C" w:rsidP="006F2A0C">
      <w:pPr>
        <w:rPr>
          <w:rFonts w:ascii="Arial" w:hAnsi="Arial" w:cs="Arial"/>
          <w:sz w:val="22"/>
          <w:szCs w:val="22"/>
          <w:lang w:val="en-US" w:eastAsia="fr-FR"/>
        </w:rPr>
      </w:pPr>
      <w:r w:rsidRPr="008E534D">
        <w:rPr>
          <w:rFonts w:ascii="Arial" w:hAnsi="Arial" w:cs="Arial"/>
          <w:sz w:val="22"/>
          <w:szCs w:val="22"/>
          <w:lang w:val="en-US" w:eastAsia="fr-FR"/>
        </w:rPr>
        <w:t xml:space="preserve">In this section, you will </w:t>
      </w:r>
      <w:r w:rsidR="002F70B9" w:rsidRPr="008E534D">
        <w:rPr>
          <w:rFonts w:ascii="Arial" w:hAnsi="Arial" w:cs="Arial"/>
          <w:sz w:val="22"/>
          <w:szCs w:val="22"/>
          <w:lang w:val="en-US" w:eastAsia="fr-FR"/>
        </w:rPr>
        <w:t>add a voice node allowing your app to tell say message when temperature change. To do that, you will deploy a new Watson service: Text to Speech.</w:t>
      </w:r>
    </w:p>
    <w:p w14:paraId="7CF2518D" w14:textId="28FEFC06" w:rsidR="00DC20B6" w:rsidRPr="008E534D" w:rsidRDefault="001F0005" w:rsidP="006F2A0C">
      <w:pPr>
        <w:rPr>
          <w:rFonts w:ascii="Arial" w:hAnsi="Arial" w:cs="Arial"/>
          <w:sz w:val="22"/>
          <w:szCs w:val="22"/>
          <w:lang w:val="en-US" w:eastAsia="fr-FR"/>
        </w:rPr>
      </w:pPr>
      <w:r>
        <w:rPr>
          <w:rFonts w:ascii="Arial" w:hAnsi="Arial" w:cs="Arial"/>
          <w:sz w:val="22"/>
          <w:szCs w:val="22"/>
          <w:lang w:val="en-US" w:eastAsia="fr-FR"/>
        </w:rPr>
        <w:br/>
        <w:t xml:space="preserve">Note: If you don’t run Node-RED on IBM Cloud, you will have to copy the (Watson) service </w:t>
      </w:r>
      <w:r w:rsidR="00E473E7">
        <w:rPr>
          <w:rFonts w:ascii="Arial" w:hAnsi="Arial" w:cs="Arial"/>
          <w:sz w:val="22"/>
          <w:szCs w:val="22"/>
          <w:lang w:val="en-US" w:eastAsia="fr-FR"/>
        </w:rPr>
        <w:t>credentials and</w:t>
      </w:r>
      <w:r>
        <w:rPr>
          <w:rFonts w:ascii="Arial" w:hAnsi="Arial" w:cs="Arial"/>
          <w:sz w:val="22"/>
          <w:szCs w:val="22"/>
          <w:lang w:val="en-US" w:eastAsia="fr-FR"/>
        </w:rPr>
        <w:t xml:space="preserve"> use them in each (Watson) node configuration for accessing the service remotely.  The instructions below are designed for running on IBM Cloud.</w:t>
      </w:r>
      <w:r>
        <w:rPr>
          <w:rFonts w:ascii="Arial" w:hAnsi="Arial" w:cs="Arial"/>
          <w:sz w:val="22"/>
          <w:szCs w:val="22"/>
          <w:lang w:val="en-US" w:eastAsia="fr-FR"/>
        </w:rPr>
        <w:br/>
      </w:r>
    </w:p>
    <w:p w14:paraId="113C141B" w14:textId="3F9EDC82" w:rsidR="00012DF0" w:rsidRPr="008E534D" w:rsidRDefault="00DC20B6" w:rsidP="00A26DD8">
      <w:pPr>
        <w:pStyle w:val="Steps"/>
        <w:numPr>
          <w:ilvl w:val="0"/>
          <w:numId w:val="36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In the IBM Cloud window, 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Catalog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  <w:r w:rsidR="00F13F9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then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Watson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category.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 xml:space="preserve">Click on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Text to Speech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service to create your own instance.</w:t>
      </w:r>
    </w:p>
    <w:p w14:paraId="63939CAE" w14:textId="46C012AA" w:rsidR="0039322A" w:rsidRPr="008E534D" w:rsidRDefault="00794188" w:rsidP="003E435B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82336" behindDoc="0" locked="0" layoutInCell="1" allowOverlap="1" wp14:anchorId="55841E44" wp14:editId="77984F77">
                <wp:simplePos x="0" y="0"/>
                <wp:positionH relativeFrom="column">
                  <wp:posOffset>2156893</wp:posOffset>
                </wp:positionH>
                <wp:positionV relativeFrom="paragraph">
                  <wp:posOffset>1644745</wp:posOffset>
                </wp:positionV>
                <wp:extent cx="1653702" cy="817123"/>
                <wp:effectExtent l="12700" t="12700" r="10160" b="8890"/>
                <wp:wrapNone/>
                <wp:docPr id="26" name="Rounded 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3702" cy="817123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D4D04A0" id="Rounded Rectangle 26" o:spid="_x0000_s1026" style="position:absolute;margin-left:169.85pt;margin-top:129.5pt;width:130.2pt;height:64.35pt;z-index:2519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" filled="f" strokecolor="#ed7d31 [3205]" strokeweight="2.25pt">
                <v:stroke joinstyle="miter"/>
              </v:roundrect>
            </w:pict>
          </mc:Fallback>
        </mc:AlternateContent>
      </w:r>
      <w:r w:rsidR="00176848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261D033" wp14:editId="7A863649">
            <wp:extent cx="5426727" cy="2919108"/>
            <wp:effectExtent l="12700" t="12700" r="8890" b="146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37742" cy="292503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98D0C9" w14:textId="7747EE35" w:rsidR="00794188" w:rsidRPr="008E534D" w:rsidRDefault="00F13F9F" w:rsidP="00A26DD8">
      <w:pPr>
        <w:pStyle w:val="Steps"/>
        <w:numPr>
          <w:ilvl w:val="0"/>
          <w:numId w:val="36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Enter a name for your service and 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Create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6EC696A4" w14:textId="10A4CCC8" w:rsidR="00176848" w:rsidRPr="008E534D" w:rsidRDefault="009511D6" w:rsidP="00A26DD8">
      <w:pPr>
        <w:pStyle w:val="Steps"/>
        <w:numPr>
          <w:ilvl w:val="0"/>
          <w:numId w:val="36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If running on Node-RED on IBM Cloud: 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 w:rsidR="00F13F9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On new service dashboard, click </w:t>
      </w:r>
      <w:r w:rsidR="00F13F9F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Connection</w:t>
      </w:r>
      <w:r w:rsidR="00F13F9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, and connect Text to speech service to your Node-RED application: </w:t>
      </w:r>
      <w:r w:rsidR="00F13F9F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Connect</w:t>
      </w:r>
      <w:r w:rsidR="00F13F9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2377EFFD" w14:textId="50BB8819" w:rsidR="00176848" w:rsidRDefault="00775E22" w:rsidP="003E435B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86432" behindDoc="0" locked="0" layoutInCell="1" allowOverlap="1" wp14:anchorId="6B46240A" wp14:editId="3B472CFE">
                <wp:simplePos x="0" y="0"/>
                <wp:positionH relativeFrom="column">
                  <wp:posOffset>1362498</wp:posOffset>
                </wp:positionH>
                <wp:positionV relativeFrom="paragraph">
                  <wp:posOffset>1800296</wp:posOffset>
                </wp:positionV>
                <wp:extent cx="4188178" cy="338666"/>
                <wp:effectExtent l="12700" t="12700" r="15875" b="17145"/>
                <wp:wrapNone/>
                <wp:docPr id="28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8178" cy="33866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D1812F" id="Rounded Rectangle 28" o:spid="_x0000_s1026" style="position:absolute;margin-left:107.3pt;margin-top:141.75pt;width:329.8pt;height:26.65pt;z-index:25198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" filled="f" strokecolor="#ed7d31 [3205]" strokeweight="2.25pt">
                <v:stroke joinstyle="miter"/>
              </v:roundrect>
            </w:pict>
          </mc:Fallback>
        </mc:AlternateContent>
      </w:r>
      <w:r w:rsidR="001F1790"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84384" behindDoc="0" locked="0" layoutInCell="1" allowOverlap="1" wp14:anchorId="21EDA707" wp14:editId="10B82620">
                <wp:simplePos x="0" y="0"/>
                <wp:positionH relativeFrom="column">
                  <wp:posOffset>21379</wp:posOffset>
                </wp:positionH>
                <wp:positionV relativeFrom="paragraph">
                  <wp:posOffset>1433266</wp:posOffset>
                </wp:positionV>
                <wp:extent cx="826770" cy="271780"/>
                <wp:effectExtent l="12700" t="12700" r="11430" b="7620"/>
                <wp:wrapNone/>
                <wp:docPr id="27" name="Rounded 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770" cy="27178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E24D60" id="Rounded Rectangle 27" o:spid="_x0000_s1026" style="position:absolute;margin-left:1.7pt;margin-top:112.85pt;width:65.1pt;height:21.4pt;z-index:25198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" filled="f" strokecolor="#ed7d31 [3205]" strokeweight="2.25pt">
                <v:stroke joinstyle="miter"/>
              </v:roundrect>
            </w:pict>
          </mc:Fallback>
        </mc:AlternateContent>
      </w:r>
      <w:r w:rsidR="00176848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03ACE52E" wp14:editId="58325A5C">
            <wp:extent cx="5694642" cy="1994170"/>
            <wp:effectExtent l="12700" t="12700" r="8255" b="127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12695" cy="200049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A9612E" w14:textId="77777777" w:rsidR="009511D6" w:rsidRPr="008E534D" w:rsidRDefault="009511D6" w:rsidP="009511D6">
      <w:pPr>
        <w:pStyle w:val="Steps"/>
        <w:ind w:left="720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>Accept to restage application and wait for your Node-RED application to restart.</w:t>
      </w:r>
    </w:p>
    <w:p w14:paraId="733F9301" w14:textId="1FFCD583" w:rsidR="009511D6" w:rsidRDefault="009511D6" w:rsidP="009511D6">
      <w:pPr>
        <w:pStyle w:val="image"/>
        <w:tabs>
          <w:tab w:val="left" w:pos="3980"/>
        </w:tabs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46CD167A" wp14:editId="44E42E3F">
            <wp:extent cx="2354094" cy="1205780"/>
            <wp:effectExtent l="12700" t="12700" r="8255" b="139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78265" cy="121816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EFEA49D" w14:textId="1DDC3590" w:rsidR="00176848" w:rsidRPr="008E534D" w:rsidRDefault="009511D6" w:rsidP="009511D6">
      <w:pPr>
        <w:pStyle w:val="image"/>
        <w:jc w:val="left"/>
        <w:rPr>
          <w:rFonts w:ascii="Arial" w:hAnsi="Arial" w:cs="Arial"/>
          <w:sz w:val="22"/>
          <w:szCs w:val="22"/>
          <w:lang w:val="en-US"/>
        </w:rPr>
      </w:pPr>
      <w:r>
        <w:rPr>
          <w:rFonts w:ascii="Arial" w:hAnsi="Arial" w:cs="Arial"/>
          <w:sz w:val="22"/>
          <w:szCs w:val="22"/>
          <w:lang w:val="en-US"/>
        </w:rPr>
        <w:t>If running outside IBM Cloud, copy the Watson Service credentials (API key…) and use them in Step 8 – node Configuration.  Step 4 is only for IBM Cloud.</w:t>
      </w:r>
    </w:p>
    <w:p w14:paraId="4859C120" w14:textId="207CE3DE" w:rsidR="00F44D53" w:rsidRPr="008E534D" w:rsidRDefault="00F44D53" w:rsidP="00A26DD8">
      <w:pPr>
        <w:pStyle w:val="Steps"/>
        <w:numPr>
          <w:ilvl w:val="0"/>
          <w:numId w:val="36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When restarted, in Node-RED environment, add an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Audio out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 </w:t>
      </w:r>
      <w:r w:rsidR="0061211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(category </w:t>
      </w:r>
      <w:r w:rsidR="00612115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Dashboard</w:t>
      </w:r>
      <w:r w:rsidR="0061211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) and a </w:t>
      </w:r>
      <w:r w:rsidR="00612115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text to speech</w:t>
      </w:r>
      <w:r w:rsidR="0061211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 (category </w:t>
      </w:r>
      <w:r w:rsidR="00612115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Watson</w:t>
      </w:r>
      <w:r w:rsidR="0061211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)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to your flow</w:t>
      </w:r>
    </w:p>
    <w:p w14:paraId="328C226F" w14:textId="1F2B37EB" w:rsidR="00F44D53" w:rsidRPr="008E534D" w:rsidRDefault="00F44D53" w:rsidP="00F44D53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91552" behindDoc="0" locked="0" layoutInCell="1" allowOverlap="1" wp14:anchorId="580CF56E" wp14:editId="29B2F551">
                <wp:simplePos x="0" y="0"/>
                <wp:positionH relativeFrom="column">
                  <wp:posOffset>989965</wp:posOffset>
                </wp:positionH>
                <wp:positionV relativeFrom="paragraph">
                  <wp:posOffset>2175510</wp:posOffset>
                </wp:positionV>
                <wp:extent cx="5024194" cy="511560"/>
                <wp:effectExtent l="0" t="635000" r="0" b="288925"/>
                <wp:wrapNone/>
                <wp:docPr id="33" name="Freeform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20763808" flipV="1">
                          <a:off x="0" y="0"/>
                          <a:ext cx="5024194" cy="511560"/>
                        </a:xfrm>
                        <a:custGeom>
                          <a:avLst/>
                          <a:gdLst>
                            <a:gd name="connsiteX0" fmla="*/ 0 w 1047404"/>
                            <a:gd name="connsiteY0" fmla="*/ 149909 h 183160"/>
                            <a:gd name="connsiteX1" fmla="*/ 407324 w 1047404"/>
                            <a:gd name="connsiteY1" fmla="*/ 280 h 183160"/>
                            <a:gd name="connsiteX2" fmla="*/ 1047404 w 1047404"/>
                            <a:gd name="connsiteY2" fmla="*/ 183160 h 1831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1047404" h="183160">
                              <a:moveTo>
                                <a:pt x="0" y="149909"/>
                              </a:moveTo>
                              <a:cubicBezTo>
                                <a:pt x="116378" y="72323"/>
                                <a:pt x="232757" y="-5262"/>
                                <a:pt x="407324" y="280"/>
                              </a:cubicBezTo>
                              <a:cubicBezTo>
                                <a:pt x="581891" y="5822"/>
                                <a:pt x="943495" y="149909"/>
                                <a:pt x="1047404" y="183160"/>
                              </a:cubicBezTo>
                            </a:path>
                          </a:pathLst>
                        </a:custGeom>
                        <a:ln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lIns="0" tIns="0" rIns="0" bIns="0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8C150D" id="Freeform 10" o:spid="_x0000_s1026" style="position:absolute;margin-left:77.95pt;margin-top:171.3pt;width:395.6pt;height:40.3pt;rotation:913345fd;flip:y;z-index:2519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047404,1831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" path="m,149909c116378,72323,232757,-5262,407324,280v174567,5542,536171,149629,640080,182880e" filled="f" strokecolor="#ed7d31 [3205]" strokeweight="1.5pt">
                <v:stroke endarrow="block" joinstyle="miter"/>
                <v:path arrowok="t" o:connecttype="custom" o:connectlocs="0,418691;1953854,782;5024194,511560" o:connectangles="0,0,0"/>
              </v:shape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anchor distT="0" distB="0" distL="114300" distR="114300" simplePos="0" relativeHeight="251989504" behindDoc="0" locked="0" layoutInCell="1" allowOverlap="1" wp14:anchorId="7BCBC246" wp14:editId="2817C0FE">
            <wp:simplePos x="0" y="0"/>
            <wp:positionH relativeFrom="column">
              <wp:posOffset>182569</wp:posOffset>
            </wp:positionH>
            <wp:positionV relativeFrom="paragraph">
              <wp:posOffset>2358944</wp:posOffset>
            </wp:positionV>
            <wp:extent cx="953311" cy="574898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1204" cy="5796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88480" behindDoc="0" locked="0" layoutInCell="1" allowOverlap="1" wp14:anchorId="23E92315" wp14:editId="4363667D">
                <wp:simplePos x="0" y="0"/>
                <wp:positionH relativeFrom="column">
                  <wp:posOffset>471750</wp:posOffset>
                </wp:positionH>
                <wp:positionV relativeFrom="paragraph">
                  <wp:posOffset>925019</wp:posOffset>
                </wp:positionV>
                <wp:extent cx="4187063" cy="817970"/>
                <wp:effectExtent l="0" t="0" r="93345" b="261620"/>
                <wp:wrapNone/>
                <wp:docPr id="30" name="Freeform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20945409">
                          <a:off x="0" y="0"/>
                          <a:ext cx="4187063" cy="817970"/>
                        </a:xfrm>
                        <a:custGeom>
                          <a:avLst/>
                          <a:gdLst>
                            <a:gd name="connsiteX0" fmla="*/ 0 w 1047404"/>
                            <a:gd name="connsiteY0" fmla="*/ 149909 h 183160"/>
                            <a:gd name="connsiteX1" fmla="*/ 407324 w 1047404"/>
                            <a:gd name="connsiteY1" fmla="*/ 280 h 183160"/>
                            <a:gd name="connsiteX2" fmla="*/ 1047404 w 1047404"/>
                            <a:gd name="connsiteY2" fmla="*/ 183160 h 1831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1047404" h="183160">
                              <a:moveTo>
                                <a:pt x="0" y="149909"/>
                              </a:moveTo>
                              <a:cubicBezTo>
                                <a:pt x="116378" y="72323"/>
                                <a:pt x="232757" y="-5262"/>
                                <a:pt x="407324" y="280"/>
                              </a:cubicBezTo>
                              <a:cubicBezTo>
                                <a:pt x="581891" y="5822"/>
                                <a:pt x="943495" y="149909"/>
                                <a:pt x="1047404" y="183160"/>
                              </a:cubicBezTo>
                            </a:path>
                          </a:pathLst>
                        </a:custGeom>
                        <a:ln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lIns="0" tIns="0" rIns="0" bIns="0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73853E" id="Freeform 10" o:spid="_x0000_s1026" style="position:absolute;margin-left:37.15pt;margin-top:72.85pt;width:329.7pt;height:64.4pt;rotation:-714988fd;z-index:2519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047404,1831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" path="m,149909c116378,72323,232757,-5262,407324,280v174567,5542,536171,149629,640080,182880e" filled="f" strokecolor="#ed7d31 [3205]" strokeweight="1.5pt">
                <v:stroke endarrow="block" joinstyle="miter"/>
                <v:path arrowok="t" o:connecttype="custom" o:connectlocs="0,669475;1628303,1250;4187063,817970" o:connectangles="0,0,0"/>
              </v:shape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77FCF042" wp14:editId="776FE3C5">
            <wp:extent cx="6316688" cy="2344366"/>
            <wp:effectExtent l="12700" t="12700" r="8255" b="184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16688" cy="234436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873DC6" w14:textId="40DDD04C" w:rsidR="00F44D53" w:rsidRPr="008E534D" w:rsidRDefault="00F44D53" w:rsidP="003E435B">
      <w:pPr>
        <w:pStyle w:val="image"/>
        <w:rPr>
          <w:rFonts w:ascii="Arial" w:hAnsi="Arial" w:cs="Arial"/>
          <w:sz w:val="4"/>
          <w:szCs w:val="22"/>
          <w:lang w:val="en-US"/>
        </w:rPr>
      </w:pPr>
    </w:p>
    <w:p w14:paraId="11289B8C" w14:textId="4C0B8646" w:rsidR="00520601" w:rsidRPr="008E534D" w:rsidRDefault="00520601" w:rsidP="00A26DD8">
      <w:pPr>
        <w:pStyle w:val="Steps"/>
        <w:numPr>
          <w:ilvl w:val="0"/>
          <w:numId w:val="34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Connect nodes </w:t>
      </w:r>
      <w:r w:rsidR="00630936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as below</w:t>
      </w:r>
    </w:p>
    <w:p w14:paraId="5DE3F3AB" w14:textId="2D613DB6" w:rsidR="00520601" w:rsidRPr="008E534D" w:rsidRDefault="00520601" w:rsidP="00A26DD8">
      <w:pPr>
        <w:pStyle w:val="Steps"/>
        <w:numPr>
          <w:ilvl w:val="1"/>
          <w:numId w:val="37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Test text change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language translator</w:t>
      </w:r>
    </w:p>
    <w:p w14:paraId="0D07CE9A" w14:textId="24763547" w:rsidR="00520601" w:rsidRPr="008E534D" w:rsidRDefault="00520601" w:rsidP="00A26DD8">
      <w:pPr>
        <w:pStyle w:val="Steps"/>
        <w:numPr>
          <w:ilvl w:val="1"/>
          <w:numId w:val="37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Test text change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text to speech</w:t>
      </w:r>
    </w:p>
    <w:p w14:paraId="75F9F41F" w14:textId="73DF4BAE" w:rsidR="00520601" w:rsidRPr="008E534D" w:rsidRDefault="00520601" w:rsidP="00A26DD8">
      <w:pPr>
        <w:pStyle w:val="Steps"/>
        <w:numPr>
          <w:ilvl w:val="1"/>
          <w:numId w:val="37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text to speech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audio out</w:t>
      </w:r>
    </w:p>
    <w:p w14:paraId="188CC5E2" w14:textId="12381AAE" w:rsidR="00F66AD0" w:rsidRPr="008E534D" w:rsidRDefault="00775E22" w:rsidP="00520601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93600" behindDoc="0" locked="0" layoutInCell="1" allowOverlap="1" wp14:anchorId="6AC820C2" wp14:editId="6C748E22">
                <wp:simplePos x="0" y="0"/>
                <wp:positionH relativeFrom="column">
                  <wp:posOffset>1463957</wp:posOffset>
                </wp:positionH>
                <wp:positionV relativeFrom="paragraph">
                  <wp:posOffset>904170</wp:posOffset>
                </wp:positionV>
                <wp:extent cx="291830" cy="291830"/>
                <wp:effectExtent l="0" t="0" r="635" b="635"/>
                <wp:wrapNone/>
                <wp:docPr id="35" name="Ov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30" cy="291830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963B21" w14:textId="77777777" w:rsidR="00937491" w:rsidRPr="001F1790" w:rsidRDefault="00937491" w:rsidP="00520601">
                            <w:pPr>
                              <w:jc w:val="center"/>
                              <w:rPr>
                                <w:rFonts w:ascii="Arial" w:hAnsi="Arial" w:cs="Arial"/>
                                <w:sz w:val="21"/>
                              </w:rPr>
                            </w:pPr>
                            <w:r w:rsidRPr="001F1790">
                              <w:rPr>
                                <w:rFonts w:ascii="Arial" w:hAnsi="Arial" w:cs="Arial"/>
                                <w:sz w:val="2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AC820C2" id="Oval 35" o:spid="_x0000_s1030" style="position:absolute;left:0;text-align:left;margin-left:115.25pt;margin-top:71.2pt;width:23pt;height:23pt;z-index:2519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" fillcolor="#ed7d31 [3205]" stroked="f" strokeweight="1pt">
                <v:stroke joinstyle="miter"/>
                <v:textbox inset="0,0,0,0">
                  <w:txbxContent>
                    <w:p w14:paraId="5A963B21" w14:textId="77777777" w:rsidR="00937491" w:rsidRPr="001F1790" w:rsidRDefault="00937491" w:rsidP="00520601">
                      <w:pPr>
                        <w:jc w:val="center"/>
                        <w:rPr>
                          <w:rFonts w:ascii="Arial" w:hAnsi="Arial" w:cs="Arial"/>
                          <w:sz w:val="21"/>
                        </w:rPr>
                      </w:pPr>
                      <w:r w:rsidRPr="001F1790">
                        <w:rPr>
                          <w:rFonts w:ascii="Arial" w:hAnsi="Arial" w:cs="Arial"/>
                          <w:sz w:val="21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95648" behindDoc="0" locked="0" layoutInCell="1" allowOverlap="1" wp14:anchorId="3B221A9F" wp14:editId="54986189">
                <wp:simplePos x="0" y="0"/>
                <wp:positionH relativeFrom="column">
                  <wp:posOffset>2031718</wp:posOffset>
                </wp:positionH>
                <wp:positionV relativeFrom="paragraph">
                  <wp:posOffset>1347681</wp:posOffset>
                </wp:positionV>
                <wp:extent cx="291830" cy="291830"/>
                <wp:effectExtent l="0" t="0" r="635" b="635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30" cy="291830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8BF81B" w14:textId="1D1E43F1" w:rsidR="00937491" w:rsidRPr="001F1790" w:rsidRDefault="00937491" w:rsidP="00520601">
                            <w:pPr>
                              <w:jc w:val="center"/>
                              <w:rPr>
                                <w:rFonts w:ascii="Arial" w:hAnsi="Arial" w:cs="Arial"/>
                                <w:sz w:val="21"/>
                              </w:rPr>
                            </w:pPr>
                            <w:r w:rsidRPr="001F1790">
                              <w:rPr>
                                <w:rFonts w:ascii="Arial" w:hAnsi="Arial" w:cs="Arial"/>
                                <w:sz w:val="2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221A9F" id="Oval 36" o:spid="_x0000_s1031" style="position:absolute;left:0;text-align:left;margin-left:160pt;margin-top:106.1pt;width:23pt;height:23pt;z-index:2519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" fillcolor="#ed7d31 [3205]" stroked="f" strokeweight="1pt">
                <v:stroke joinstyle="miter"/>
                <v:textbox inset="0,0,0,0">
                  <w:txbxContent>
                    <w:p w14:paraId="558BF81B" w14:textId="1D1E43F1" w:rsidR="00937491" w:rsidRPr="001F1790" w:rsidRDefault="00937491" w:rsidP="00520601">
                      <w:pPr>
                        <w:jc w:val="center"/>
                        <w:rPr>
                          <w:rFonts w:ascii="Arial" w:hAnsi="Arial" w:cs="Arial"/>
                          <w:sz w:val="21"/>
                        </w:rPr>
                      </w:pPr>
                      <w:r w:rsidRPr="001F1790">
                        <w:rPr>
                          <w:rFonts w:ascii="Arial" w:hAnsi="Arial" w:cs="Arial"/>
                          <w:sz w:val="21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97696" behindDoc="0" locked="0" layoutInCell="1" allowOverlap="1" wp14:anchorId="5B24467C" wp14:editId="65469F8F">
                <wp:simplePos x="0" y="0"/>
                <wp:positionH relativeFrom="column">
                  <wp:posOffset>3514796</wp:posOffset>
                </wp:positionH>
                <wp:positionV relativeFrom="paragraph">
                  <wp:posOffset>1281642</wp:posOffset>
                </wp:positionV>
                <wp:extent cx="291830" cy="291830"/>
                <wp:effectExtent l="0" t="0" r="635" b="635"/>
                <wp:wrapNone/>
                <wp:docPr id="37" name="Ov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30" cy="291830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2B31C5" w14:textId="19EC3FF0" w:rsidR="00937491" w:rsidRPr="001F1790" w:rsidRDefault="00937491" w:rsidP="00520601">
                            <w:pPr>
                              <w:jc w:val="center"/>
                              <w:rPr>
                                <w:rFonts w:ascii="Arial" w:hAnsi="Arial" w:cs="Arial"/>
                                <w:sz w:val="21"/>
                              </w:rPr>
                            </w:pPr>
                            <w:r w:rsidRPr="001F1790">
                              <w:rPr>
                                <w:rFonts w:ascii="Arial" w:hAnsi="Arial" w:cs="Arial"/>
                                <w:sz w:val="2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24467C" id="Oval 37" o:spid="_x0000_s1032" style="position:absolute;left:0;text-align:left;margin-left:276.75pt;margin-top:100.9pt;width:23pt;height:23pt;z-index:2519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" fillcolor="#ed7d31 [3205]" stroked="f" strokeweight="1pt">
                <v:stroke joinstyle="miter"/>
                <v:textbox inset="0,0,0,0">
                  <w:txbxContent>
                    <w:p w14:paraId="0A2B31C5" w14:textId="19EC3FF0" w:rsidR="00937491" w:rsidRPr="001F1790" w:rsidRDefault="00937491" w:rsidP="00520601">
                      <w:pPr>
                        <w:jc w:val="center"/>
                        <w:rPr>
                          <w:rFonts w:ascii="Arial" w:hAnsi="Arial" w:cs="Arial"/>
                          <w:sz w:val="21"/>
                        </w:rPr>
                      </w:pPr>
                      <w:r w:rsidRPr="001F1790">
                        <w:rPr>
                          <w:rFonts w:ascii="Arial" w:hAnsi="Arial" w:cs="Arial"/>
                          <w:sz w:val="21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520601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43AF007A" wp14:editId="7A17C426">
            <wp:extent cx="3874581" cy="2167466"/>
            <wp:effectExtent l="12700" t="12700" r="12065" b="171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60592" cy="221558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950CFA" w14:textId="77777777" w:rsidR="004E4556" w:rsidRPr="008E534D" w:rsidRDefault="004E4556" w:rsidP="00A26DD8">
      <w:pPr>
        <w:pStyle w:val="Steps"/>
        <w:numPr>
          <w:ilvl w:val="0"/>
          <w:numId w:val="34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Configure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text to speech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 to </w:t>
      </w:r>
    </w:p>
    <w:p w14:paraId="07871C50" w14:textId="3F1FA5C4" w:rsidR="004E4556" w:rsidRPr="008E534D" w:rsidRDefault="004E4556" w:rsidP="00A26DD8">
      <w:pPr>
        <w:pStyle w:val="Steps"/>
        <w:numPr>
          <w:ilvl w:val="1"/>
          <w:numId w:val="34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use the language your translated to (as configured before in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language translator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node)</w:t>
      </w:r>
    </w:p>
    <w:p w14:paraId="3C272CF7" w14:textId="46419054" w:rsidR="004E4556" w:rsidRPr="008E534D" w:rsidRDefault="004E4556" w:rsidP="00A26DD8">
      <w:pPr>
        <w:pStyle w:val="Steps"/>
        <w:numPr>
          <w:ilvl w:val="1"/>
          <w:numId w:val="34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place the output on </w:t>
      </w:r>
      <w:proofErr w:type="spellStart"/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msg.payload</w:t>
      </w:r>
      <w:proofErr w:type="spellEnd"/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(check box)</w:t>
      </w:r>
    </w:p>
    <w:p w14:paraId="296658F9" w14:textId="2A8865DC" w:rsidR="004E4556" w:rsidRPr="008E534D" w:rsidRDefault="00775E22" w:rsidP="004E4556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2001792" behindDoc="0" locked="0" layoutInCell="1" allowOverlap="1" wp14:anchorId="4F5DC70B" wp14:editId="0DA47AFA">
                <wp:simplePos x="0" y="0"/>
                <wp:positionH relativeFrom="column">
                  <wp:posOffset>1945993</wp:posOffset>
                </wp:positionH>
                <wp:positionV relativeFrom="paragraph">
                  <wp:posOffset>2879372</wp:posOffset>
                </wp:positionV>
                <wp:extent cx="1770434" cy="262134"/>
                <wp:effectExtent l="12700" t="12700" r="7620" b="17780"/>
                <wp:wrapNone/>
                <wp:docPr id="40" name="Rounded 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0434" cy="262134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27A874" id="Rounded Rectangle 40" o:spid="_x0000_s1026" style="position:absolute;margin-left:153.25pt;margin-top:226.7pt;width:139.4pt;height:20.65pt;z-index:2520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" filled="f" strokecolor="#ed7d31 [3205]" strokeweight="2.25pt">
                <v:stroke joinstyle="miter"/>
              </v:roundrect>
            </w:pict>
          </mc:Fallback>
        </mc:AlternateContent>
      </w:r>
      <w:r w:rsidR="001F1790"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99744" behindDoc="0" locked="0" layoutInCell="1" allowOverlap="1" wp14:anchorId="2907FF5E" wp14:editId="4D614E52">
                <wp:simplePos x="0" y="0"/>
                <wp:positionH relativeFrom="column">
                  <wp:posOffset>1090013</wp:posOffset>
                </wp:positionH>
                <wp:positionV relativeFrom="paragraph">
                  <wp:posOffset>1953754</wp:posOffset>
                </wp:positionV>
                <wp:extent cx="3540868" cy="359923"/>
                <wp:effectExtent l="12700" t="12700" r="15240" b="8890"/>
                <wp:wrapNone/>
                <wp:docPr id="39" name="Rounded 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0868" cy="359923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81BCF9" id="Rounded Rectangle 39" o:spid="_x0000_s1026" style="position:absolute;margin-left:85.85pt;margin-top:153.85pt;width:278.8pt;height:28.35pt;z-index:2519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" filled="f" strokecolor="#ed7d31 [3205]" strokeweight="2.25pt">
                <v:stroke joinstyle="miter"/>
              </v:roundrect>
            </w:pict>
          </mc:Fallback>
        </mc:AlternateContent>
      </w:r>
      <w:r w:rsidR="004E4556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59F6DBA4" wp14:editId="12BF1947">
            <wp:extent cx="3443111" cy="2904858"/>
            <wp:effectExtent l="12700" t="12700" r="11430" b="165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60091" cy="291918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E005CD3" w14:textId="545E29B5" w:rsidR="00B97C1A" w:rsidRPr="008E534D" w:rsidRDefault="00B97C1A" w:rsidP="00A26DD8">
      <w:pPr>
        <w:pStyle w:val="Steps"/>
        <w:numPr>
          <w:ilvl w:val="0"/>
          <w:numId w:val="34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Configure </w:t>
      </w:r>
      <w:r w:rsidR="006B59E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audio out</w:t>
      </w:r>
      <w:r w:rsidR="006B59E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</w:t>
      </w:r>
    </w:p>
    <w:p w14:paraId="3B72E87C" w14:textId="750CB827" w:rsidR="006B59E4" w:rsidRPr="008E534D" w:rsidRDefault="006B59E4" w:rsidP="00A26DD8">
      <w:pPr>
        <w:pStyle w:val="Steps"/>
        <w:numPr>
          <w:ilvl w:val="1"/>
          <w:numId w:val="34"/>
        </w:numPr>
        <w:ind w:left="1077" w:hanging="357"/>
        <w:contextualSpacing/>
        <w:rPr>
          <w:rFonts w:ascii="Arial" w:hAnsi="Arial" w:cs="Arial"/>
          <w:b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Set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group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="0057482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chart [IoT sensor]</w:t>
      </w:r>
    </w:p>
    <w:p w14:paraId="0401A117" w14:textId="1A697385" w:rsidR="00574824" w:rsidRPr="008E534D" w:rsidRDefault="00574824" w:rsidP="00A26DD8">
      <w:pPr>
        <w:pStyle w:val="Steps"/>
        <w:numPr>
          <w:ilvl w:val="1"/>
          <w:numId w:val="34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Check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Play audio when window not in focus</w:t>
      </w:r>
    </w:p>
    <w:p w14:paraId="2C148EE8" w14:textId="78EE1EDF" w:rsidR="004E4556" w:rsidRPr="008E534D" w:rsidRDefault="00775E22" w:rsidP="00520601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05888" behindDoc="0" locked="0" layoutInCell="1" allowOverlap="1" wp14:anchorId="13F9A669" wp14:editId="22C87EF4">
                <wp:simplePos x="0" y="0"/>
                <wp:positionH relativeFrom="column">
                  <wp:posOffset>1919887</wp:posOffset>
                </wp:positionH>
                <wp:positionV relativeFrom="paragraph">
                  <wp:posOffset>1886021</wp:posOffset>
                </wp:positionV>
                <wp:extent cx="2130357" cy="262134"/>
                <wp:effectExtent l="12700" t="12700" r="16510" b="17780"/>
                <wp:wrapNone/>
                <wp:docPr id="43" name="Rounded 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0357" cy="262134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09A690" id="Rounded Rectangle 43" o:spid="_x0000_s1026" style="position:absolute;margin-left:151.15pt;margin-top:148.5pt;width:167.75pt;height:20.65pt;z-index:2520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2003840" behindDoc="0" locked="0" layoutInCell="1" allowOverlap="1" wp14:anchorId="33AF4FE0" wp14:editId="2151A5E6">
                <wp:simplePos x="0" y="0"/>
                <wp:positionH relativeFrom="column">
                  <wp:posOffset>1119223</wp:posOffset>
                </wp:positionH>
                <wp:positionV relativeFrom="paragraph">
                  <wp:posOffset>1270846</wp:posOffset>
                </wp:positionV>
                <wp:extent cx="3365770" cy="319986"/>
                <wp:effectExtent l="12700" t="12700" r="12700" b="10795"/>
                <wp:wrapNone/>
                <wp:docPr id="42" name="Rounded 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770" cy="31998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CC8BFD" id="Rounded Rectangle 42" o:spid="_x0000_s1026" style="position:absolute;margin-left:88.15pt;margin-top:100.05pt;width:265pt;height:25.2pt;z-index:2520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" filled="f" strokecolor="#ed7d31 [3205]" strokeweight="2.25pt">
                <v:stroke joinstyle="miter"/>
              </v:roundrect>
            </w:pict>
          </mc:Fallback>
        </mc:AlternateContent>
      </w:r>
      <w:r w:rsidR="006B59E4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F6FF769" wp14:editId="09356FF5">
            <wp:extent cx="3544617" cy="2186729"/>
            <wp:effectExtent l="12700" t="12700" r="11430" b="1079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80091" cy="220861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6B2CAFB" w14:textId="77777777" w:rsidR="00511441" w:rsidRPr="008E534D" w:rsidRDefault="00511441" w:rsidP="00A26DD8">
      <w:pPr>
        <w:pStyle w:val="Steps"/>
        <w:numPr>
          <w:ilvl w:val="0"/>
          <w:numId w:val="34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Deploy the flow: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Deploy</w:t>
      </w:r>
    </w:p>
    <w:p w14:paraId="608638BD" w14:textId="3E8F1E32" w:rsidR="007B09D1" w:rsidRPr="007C5D02" w:rsidRDefault="00F06028" w:rsidP="007C5D02">
      <w:pPr>
        <w:pStyle w:val="Steps"/>
        <w:numPr>
          <w:ilvl w:val="0"/>
          <w:numId w:val="34"/>
        </w:numPr>
        <w:rPr>
          <w:rFonts w:ascii="Arial" w:hAnsi="Arial" w:cs="Arial"/>
          <w:sz w:val="22"/>
          <w:szCs w:val="22"/>
          <w:lang w:val="en-US"/>
        </w:rPr>
      </w:pPr>
      <w:r>
        <w:rPr>
          <w:rFonts w:ascii="Arial" w:hAnsi="Arial" w:cs="Arial"/>
          <w:color w:val="000000" w:themeColor="text1"/>
          <w:sz w:val="22"/>
          <w:szCs w:val="22"/>
          <w:lang w:val="en-US"/>
        </w:rPr>
        <w:t>Can</w:t>
      </w:r>
      <w:r w:rsidR="001844CC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you hear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something</w:t>
      </w:r>
      <w:bookmarkStart w:id="34" w:name="_GoBack"/>
      <w:bookmarkEnd w:id="34"/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?</w:t>
      </w:r>
      <w:r w:rsidR="001844CC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  <w:r w:rsidR="001844CC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>Try to change temperature in virtual sensor app.</w:t>
      </w:r>
    </w:p>
    <w:p w14:paraId="11F26925" w14:textId="1BB87441" w:rsidR="00EE3316" w:rsidRDefault="00EE3316" w:rsidP="004C53D4">
      <w:pPr>
        <w:jc w:val="center"/>
        <w:rPr>
          <w:rFonts w:ascii="Arial" w:hAnsi="Arial" w:cs="Arial"/>
          <w:lang w:val="en-US"/>
        </w:rPr>
      </w:pPr>
    </w:p>
    <w:p w14:paraId="0E50A3DA" w14:textId="77777777" w:rsidR="00EE3316" w:rsidRPr="008E534D" w:rsidRDefault="00EE3316" w:rsidP="004C53D4">
      <w:pPr>
        <w:jc w:val="center"/>
        <w:rPr>
          <w:rFonts w:ascii="Arial" w:hAnsi="Arial" w:cs="Arial"/>
          <w:lang w:val="en-US"/>
        </w:rPr>
      </w:pPr>
    </w:p>
    <w:p w14:paraId="0E3C04CA" w14:textId="33FD024D" w:rsidR="004C53D4" w:rsidRPr="008E534D" w:rsidRDefault="004C53D4" w:rsidP="004C53D4">
      <w:pPr>
        <w:jc w:val="center"/>
        <w:rPr>
          <w:rFonts w:ascii="Arial" w:hAnsi="Arial" w:cs="Arial"/>
          <w:lang w:val="en-US"/>
        </w:rPr>
      </w:pPr>
      <w:r w:rsidRPr="008E534D">
        <w:rPr>
          <w:rFonts w:ascii="Arial" w:hAnsi="Arial" w:cs="Arial"/>
          <w:lang w:val="en-US"/>
        </w:rPr>
        <w:t>__</w:t>
      </w:r>
      <w:r w:rsidR="00EE3316">
        <w:rPr>
          <w:rFonts w:ascii="Arial" w:hAnsi="Arial" w:cs="Arial"/>
          <w:lang w:val="en-US"/>
        </w:rPr>
        <w:t>__________</w:t>
      </w:r>
      <w:r w:rsidRPr="008E534D">
        <w:rPr>
          <w:rFonts w:ascii="Arial" w:hAnsi="Arial" w:cs="Arial"/>
          <w:lang w:val="en-US"/>
        </w:rPr>
        <w:t>________________ END OF LAB _____________________________</w:t>
      </w:r>
    </w:p>
    <w:sectPr w:rsidR="004C53D4" w:rsidRPr="008E534D" w:rsidSect="00E01981">
      <w:headerReference w:type="even" r:id="rId79"/>
      <w:headerReference w:type="default" r:id="rId80"/>
      <w:footerReference w:type="even" r:id="rId81"/>
      <w:footerReference w:type="default" r:id="rId82"/>
      <w:headerReference w:type="first" r:id="rId83"/>
      <w:footerReference w:type="first" r:id="rId84"/>
      <w:pgSz w:w="11900" w:h="16840" w:code="1"/>
      <w:pgMar w:top="1197" w:right="1321" w:bottom="1729" w:left="1321" w:header="523" w:footer="680" w:gutter="0"/>
      <w:pgNumType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761352A" w14:textId="77777777" w:rsidR="00280D2B" w:rsidRDefault="00280D2B" w:rsidP="00E97192">
      <w:r>
        <w:separator/>
      </w:r>
    </w:p>
    <w:p w14:paraId="07414462" w14:textId="77777777" w:rsidR="00280D2B" w:rsidRDefault="00280D2B"/>
  </w:endnote>
  <w:endnote w:type="continuationSeparator" w:id="0">
    <w:p w14:paraId="226F08B5" w14:textId="77777777" w:rsidR="00280D2B" w:rsidRDefault="00280D2B" w:rsidP="00E97192">
      <w:r>
        <w:continuationSeparator/>
      </w:r>
    </w:p>
    <w:p w14:paraId="18ADC6EC" w14:textId="77777777" w:rsidR="00280D2B" w:rsidRDefault="00280D2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IBM Plex Sans">
    <w:panose1 w:val="020B0503050203000203"/>
    <w:charset w:val="4D"/>
    <w:family w:val="swiss"/>
    <w:notTrueType/>
    <w:pitch w:val="variable"/>
    <w:sig w:usb0="A000026F" w:usb1="5000207B" w:usb2="00000000" w:usb3="00000000" w:csb0="00000197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A7AEA0C" w14:textId="77777777" w:rsidR="00937491" w:rsidRPr="00716D41" w:rsidRDefault="00937491" w:rsidP="00E97192">
    <w:pPr>
      <w:pStyle w:val="Footer"/>
    </w:pPr>
    <w:r w:rsidRPr="00716D41">
      <w:fldChar w:fldCharType="begin"/>
    </w:r>
    <w:r w:rsidRPr="00716D41">
      <w:instrText xml:space="preserve">PAGE  </w:instrText>
    </w:r>
    <w:r w:rsidRPr="00716D41">
      <w:fldChar w:fldCharType="separate"/>
    </w:r>
    <w:r>
      <w:rPr>
        <w:noProof/>
      </w:rPr>
      <w:t>2</w:t>
    </w:r>
    <w:r w:rsidRPr="00716D41">
      <w:fldChar w:fldCharType="end"/>
    </w:r>
    <w:r w:rsidRPr="00716D41">
      <w:tab/>
    </w:r>
    <w:r w:rsidRPr="00716D41">
      <w:tab/>
      <w:t xml:space="preserve">© Copyright IBM Corp. </w:t>
    </w:r>
    <w:r>
      <w:t>2011</w:t>
    </w:r>
  </w:p>
  <w:p w14:paraId="1871B311" w14:textId="77777777" w:rsidR="00937491" w:rsidRPr="00F406DF" w:rsidRDefault="00937491" w:rsidP="00E97192">
    <w:pPr>
      <w:rPr>
        <w:lang w:val="en-US"/>
      </w:rPr>
    </w:pPr>
    <w:r w:rsidRPr="00F406DF">
      <w:rPr>
        <w:lang w:val="en-US"/>
      </w:rPr>
      <w:t>Course materials may not be reproduced in whole or in part</w:t>
    </w:r>
    <w:r w:rsidRPr="00F406DF">
      <w:rPr>
        <w:lang w:val="en-US"/>
      </w:rPr>
      <w:br/>
      <w:t>without the prior written permission of IBM.</w:t>
    </w:r>
  </w:p>
  <w:p w14:paraId="278DA725" w14:textId="77777777" w:rsidR="00937491" w:rsidRPr="001F1790" w:rsidRDefault="00937491">
    <w:pPr>
      <w:rPr>
        <w:lang w:val="en-US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2E3E10" w14:textId="2444D13E" w:rsidR="00937491" w:rsidRPr="00442E02" w:rsidRDefault="00937491" w:rsidP="00F17D19">
    <w:pPr>
      <w:pStyle w:val="Footer"/>
      <w:rPr>
        <w:rFonts w:ascii="Arial" w:hAnsi="Arial" w:cs="Arial"/>
      </w:rPr>
    </w:pPr>
    <w:r w:rsidRPr="00442E02">
      <w:rPr>
        <w:rFonts w:ascii="Arial" w:hAnsi="Arial" w:cs="Arial"/>
      </w:rPr>
      <w:t>© Copyright IBM Corp. 2018</w:t>
    </w:r>
    <w:r w:rsidRPr="00442E02">
      <w:rPr>
        <w:rFonts w:ascii="Arial" w:hAnsi="Arial" w:cs="Arial"/>
      </w:rPr>
      <w:tab/>
    </w:r>
    <w:r w:rsidRPr="00442E02">
      <w:rPr>
        <w:rFonts w:ascii="Arial" w:hAnsi="Arial" w:cs="Arial"/>
      </w:rPr>
      <w:tab/>
    </w:r>
    <w:r w:rsidRPr="00442E02">
      <w:rPr>
        <w:rFonts w:ascii="Arial" w:hAnsi="Arial" w:cs="Arial"/>
      </w:rPr>
      <w:fldChar w:fldCharType="begin"/>
    </w:r>
    <w:r w:rsidRPr="00442E02">
      <w:rPr>
        <w:rFonts w:ascii="Arial" w:hAnsi="Arial" w:cs="Arial"/>
      </w:rPr>
      <w:instrText xml:space="preserve">PAGE  </w:instrText>
    </w:r>
    <w:r w:rsidRPr="00442E02">
      <w:rPr>
        <w:rFonts w:ascii="Arial" w:hAnsi="Arial" w:cs="Arial"/>
      </w:rPr>
      <w:fldChar w:fldCharType="separate"/>
    </w:r>
    <w:r w:rsidRPr="00442E02">
      <w:rPr>
        <w:rFonts w:ascii="Arial" w:hAnsi="Arial" w:cs="Arial"/>
        <w:noProof/>
      </w:rPr>
      <w:t>29</w:t>
    </w:r>
    <w:r w:rsidRPr="00442E02">
      <w:rPr>
        <w:rFonts w:ascii="Arial" w:hAnsi="Arial" w:cs="Arial"/>
      </w:rPr>
      <w:fldChar w:fldCharType="end"/>
    </w:r>
  </w:p>
  <w:p w14:paraId="000FCA00" w14:textId="77777777" w:rsidR="00937491" w:rsidRPr="00442E02" w:rsidRDefault="00937491" w:rsidP="00F17D19">
    <w:pPr>
      <w:rPr>
        <w:rFonts w:ascii="Arial" w:hAnsi="Arial" w:cs="Arial"/>
        <w:sz w:val="18"/>
        <w:lang w:val="en-US"/>
      </w:rPr>
    </w:pPr>
    <w:r w:rsidRPr="00442E02">
      <w:rPr>
        <w:rFonts w:ascii="Arial" w:hAnsi="Arial" w:cs="Arial"/>
        <w:sz w:val="18"/>
        <w:lang w:val="en-US"/>
      </w:rPr>
      <w:t xml:space="preserve">Materials may not be reproduced in whole or in part </w:t>
    </w:r>
    <w:r w:rsidRPr="00442E02">
      <w:rPr>
        <w:rFonts w:ascii="Arial" w:hAnsi="Arial" w:cs="Arial"/>
        <w:sz w:val="18"/>
        <w:lang w:val="en-US"/>
      </w:rPr>
      <w:br/>
      <w:t>without the prior written permission of IBM.</w:t>
    </w:r>
  </w:p>
  <w:p w14:paraId="59AF2148" w14:textId="77777777" w:rsidR="00937491" w:rsidRPr="00442E02" w:rsidRDefault="00937491">
    <w:pPr>
      <w:rPr>
        <w:rFonts w:ascii="Arial" w:hAnsi="Arial" w:cs="Arial"/>
        <w:lang w:val="en-US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783438" w14:textId="48B5C14A" w:rsidR="00937491" w:rsidRPr="00F91F10" w:rsidRDefault="00937491" w:rsidP="00451237">
    <w:pPr>
      <w:pStyle w:val="Footer"/>
      <w:pBdr>
        <w:top w:val="none" w:sz="0" w:space="0" w:color="auto"/>
      </w:pBdr>
      <w:rPr>
        <w:rFonts w:ascii="IBM Plex Sans" w:hAnsi="IBM Plex Sans"/>
        <w:color w:val="000000" w:themeColor="text1"/>
        <w:sz w:val="21"/>
        <w:lang w:val="fr-FR"/>
      </w:rPr>
    </w:pPr>
    <w:r w:rsidRPr="001F6752">
      <w:rPr>
        <w:rFonts w:ascii="IBM Plex Sans" w:hAnsi="IBM Plex Sans"/>
        <w:noProof/>
        <w:color w:val="000000" w:themeColor="text1"/>
        <w:sz w:val="21"/>
        <w:lang w:val="fr-FR"/>
      </w:rPr>
      <w:drawing>
        <wp:anchor distT="0" distB="0" distL="114300" distR="114300" simplePos="0" relativeHeight="251667456" behindDoc="0" locked="0" layoutInCell="1" allowOverlap="1" wp14:anchorId="7FC51044" wp14:editId="0BA29EBD">
          <wp:simplePos x="0" y="0"/>
          <wp:positionH relativeFrom="column">
            <wp:posOffset>-827405</wp:posOffset>
          </wp:positionH>
          <wp:positionV relativeFrom="paragraph">
            <wp:posOffset>34784</wp:posOffset>
          </wp:positionV>
          <wp:extent cx="7676563" cy="538969"/>
          <wp:effectExtent l="0" t="0" r="0" b="0"/>
          <wp:wrapNone/>
          <wp:docPr id="208" name="Picture 20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76563" cy="53896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443C491" w14:textId="77777777" w:rsidR="00280D2B" w:rsidRDefault="00280D2B" w:rsidP="00E97192">
      <w:r>
        <w:separator/>
      </w:r>
    </w:p>
    <w:p w14:paraId="46D8D1F5" w14:textId="77777777" w:rsidR="00280D2B" w:rsidRDefault="00280D2B"/>
  </w:footnote>
  <w:footnote w:type="continuationSeparator" w:id="0">
    <w:p w14:paraId="77378EBC" w14:textId="77777777" w:rsidR="00280D2B" w:rsidRDefault="00280D2B" w:rsidP="00E97192">
      <w:r>
        <w:continuationSeparator/>
      </w:r>
    </w:p>
    <w:p w14:paraId="296BBFBB" w14:textId="77777777" w:rsidR="00280D2B" w:rsidRDefault="00280D2B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E9267F" w14:textId="77777777" w:rsidR="00937491" w:rsidRPr="00716D41" w:rsidRDefault="00937491" w:rsidP="00E97192">
    <w:pPr>
      <w:pStyle w:val="Header"/>
    </w:pPr>
    <w:proofErr w:type="spellStart"/>
    <w:r>
      <w:t>Exercises</w:t>
    </w:r>
    <w:proofErr w:type="spellEnd"/>
    <w:r>
      <w:t xml:space="preserve"> Guide</w:t>
    </w:r>
  </w:p>
  <w:p w14:paraId="6A1A6B2C" w14:textId="77777777" w:rsidR="00937491" w:rsidRDefault="00937491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A8605B" w14:textId="5765B4AC" w:rsidR="00937491" w:rsidRPr="00442E02" w:rsidRDefault="00937491" w:rsidP="00442E02">
    <w:pPr>
      <w:pStyle w:val="Header"/>
      <w:ind w:left="-567" w:right="-323"/>
      <w:rPr>
        <w:rFonts w:ascii="Arial" w:hAnsi="Arial" w:cs="Arial"/>
        <w:i w:val="0"/>
        <w:sz w:val="20"/>
        <w:lang w:val="en-US"/>
      </w:rPr>
    </w:pPr>
    <w:r w:rsidRPr="00442E02">
      <w:rPr>
        <w:rFonts w:ascii="Arial" w:hAnsi="Arial" w:cs="Arial"/>
        <w:i w:val="0"/>
        <w:sz w:val="21"/>
        <w:lang w:val="en-US"/>
      </w:rPr>
      <w:t xml:space="preserve">IBM </w:t>
    </w:r>
    <w:r w:rsidRPr="00442E02">
      <w:rPr>
        <w:rFonts w:ascii="Arial" w:hAnsi="Arial" w:cs="Arial"/>
        <w:b/>
        <w:i w:val="0"/>
        <w:sz w:val="21"/>
        <w:lang w:val="en-US"/>
      </w:rPr>
      <w:t>Client Center</w:t>
    </w:r>
    <w:r w:rsidRPr="00442E02">
      <w:rPr>
        <w:rFonts w:ascii="Arial" w:hAnsi="Arial" w:cs="Arial"/>
        <w:i w:val="0"/>
        <w:sz w:val="21"/>
        <w:lang w:val="en-US"/>
      </w:rPr>
      <w:t xml:space="preserve"> Montpellier </w:t>
    </w:r>
    <w:r w:rsidRPr="00442E02">
      <w:rPr>
        <w:rFonts w:ascii="Arial" w:hAnsi="Arial" w:cs="Arial"/>
        <w:i w:val="0"/>
        <w:sz w:val="20"/>
        <w:lang w:val="en-US"/>
      </w:rPr>
      <w:tab/>
    </w:r>
    <w:r w:rsidRPr="00442E02">
      <w:rPr>
        <w:rFonts w:ascii="Arial" w:hAnsi="Arial" w:cs="Arial"/>
        <w:i w:val="0"/>
        <w:sz w:val="20"/>
        <w:lang w:val="en-US"/>
      </w:rPr>
      <w:tab/>
    </w:r>
    <w:r w:rsidRPr="00442E02">
      <w:rPr>
        <w:rFonts w:ascii="Arial" w:hAnsi="Arial" w:cs="Arial"/>
        <w:i w:val="0"/>
        <w:lang w:val="en-US"/>
      </w:rPr>
      <w:t xml:space="preserve">IBM </w:t>
    </w:r>
    <w:r w:rsidRPr="00442E02">
      <w:rPr>
        <w:rFonts w:ascii="Arial" w:hAnsi="Arial" w:cs="Arial"/>
        <w:b/>
        <w:i w:val="0"/>
        <w:lang w:val="en-US"/>
      </w:rPr>
      <w:t>Cloud</w:t>
    </w:r>
    <w:r w:rsidRPr="00442E02">
      <w:rPr>
        <w:rFonts w:ascii="Arial" w:hAnsi="Arial" w:cs="Arial"/>
        <w:i w:val="0"/>
        <w:lang w:val="en-US"/>
      </w:rPr>
      <w:t xml:space="preserve"> - Watson Days</w:t>
    </w:r>
  </w:p>
  <w:p w14:paraId="21B40A53" w14:textId="77777777" w:rsidR="00937491" w:rsidRDefault="00937491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E3BA14" w14:textId="71695922" w:rsidR="00937491" w:rsidRPr="00127F0B" w:rsidRDefault="00937491" w:rsidP="00127F0B">
    <w:pPr>
      <w:jc w:val="center"/>
      <w:rPr>
        <w:rFonts w:ascii="IBM Plex Sans" w:hAnsi="IBM Plex Sans"/>
        <w:color w:val="FFFFFF" w:themeColor="background1"/>
        <w:sz w:val="36"/>
        <w:szCs w:val="52"/>
        <w:lang w:val="en-US"/>
      </w:rPr>
    </w:pPr>
    <w:r w:rsidRPr="00127F0B">
      <w:rPr>
        <w:rFonts w:ascii="IBM Plex Sans" w:hAnsi="IBM Plex Sans"/>
        <w:noProof/>
        <w:color w:val="FFFFFF" w:themeColor="background1"/>
      </w:rPr>
      <w:drawing>
        <wp:anchor distT="0" distB="0" distL="114300" distR="114300" simplePos="0" relativeHeight="251668480" behindDoc="1" locked="0" layoutInCell="1" allowOverlap="1" wp14:anchorId="3411E3ED" wp14:editId="0AC205FB">
          <wp:simplePos x="0" y="0"/>
          <wp:positionH relativeFrom="column">
            <wp:posOffset>-854382</wp:posOffset>
          </wp:positionH>
          <wp:positionV relativeFrom="paragraph">
            <wp:posOffset>-403312</wp:posOffset>
          </wp:positionV>
          <wp:extent cx="7583170" cy="1213485"/>
          <wp:effectExtent l="0" t="0" r="0" b="5715"/>
          <wp:wrapNone/>
          <wp:docPr id="215" name="Picture 2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83170" cy="12134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127F0B">
      <w:rPr>
        <w:rFonts w:ascii="IBM Plex Sans" w:hAnsi="IBM Plex Sans"/>
        <w:color w:val="FFFFFF" w:themeColor="background1"/>
        <w:sz w:val="36"/>
        <w:szCs w:val="52"/>
        <w:lang w:val="en-US"/>
      </w:rPr>
      <w:t xml:space="preserve">IBM </w:t>
    </w:r>
    <w:r w:rsidRPr="00127F0B">
      <w:rPr>
        <w:rFonts w:ascii="IBM Plex Sans" w:hAnsi="IBM Plex Sans"/>
        <w:b/>
        <w:color w:val="FFFFFF" w:themeColor="background1"/>
        <w:sz w:val="36"/>
        <w:szCs w:val="52"/>
        <w:lang w:val="en-US"/>
      </w:rPr>
      <w:t>Client Center</w:t>
    </w:r>
    <w:r w:rsidRPr="00127F0B">
      <w:rPr>
        <w:rFonts w:ascii="IBM Plex Sans" w:hAnsi="IBM Plex Sans"/>
        <w:color w:val="FFFFFF" w:themeColor="background1"/>
        <w:sz w:val="36"/>
        <w:szCs w:val="52"/>
        <w:lang w:val="en-US"/>
      </w:rPr>
      <w:t xml:space="preserve"> Montpellier</w:t>
    </w:r>
  </w:p>
  <w:p w14:paraId="3DB005A8" w14:textId="061F14B0" w:rsidR="00937491" w:rsidRPr="00127F0B" w:rsidRDefault="00937491" w:rsidP="00451237">
    <w:pPr>
      <w:pStyle w:val="Header"/>
      <w:pBdr>
        <w:bottom w:val="none" w:sz="0" w:space="0" w:color="auto"/>
      </w:pBdr>
      <w:rPr>
        <w:rFonts w:ascii="IBM Plex Sans" w:hAnsi="IBM Plex Sans"/>
        <w:color w:val="FFFFFF" w:themeColor="background1"/>
        <w:sz w:val="4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F"/>
    <w:multiLevelType w:val="singleLevel"/>
    <w:tmpl w:val="812ABE1E"/>
    <w:lvl w:ilvl="0">
      <w:start w:val="1"/>
      <w:numFmt w:val="lowerLetter"/>
      <w:pStyle w:val="ListNumber2"/>
      <w:lvlText w:val="%1."/>
      <w:lvlJc w:val="left"/>
      <w:pPr>
        <w:tabs>
          <w:tab w:val="num" w:pos="643"/>
        </w:tabs>
        <w:ind w:left="643" w:hanging="360"/>
      </w:pPr>
      <w:rPr>
        <w:rFonts w:cs="Times New Roman"/>
      </w:rPr>
    </w:lvl>
  </w:abstractNum>
  <w:abstractNum w:abstractNumId="1" w15:restartNumberingAfterBreak="0">
    <w:nsid w:val="FFFFFF80"/>
    <w:multiLevelType w:val="singleLevel"/>
    <w:tmpl w:val="0B12EC42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2" w15:restartNumberingAfterBreak="0">
    <w:nsid w:val="FFFFFF81"/>
    <w:multiLevelType w:val="singleLevel"/>
    <w:tmpl w:val="0C58CE4E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3" w15:restartNumberingAfterBreak="0">
    <w:nsid w:val="FFFFFF82"/>
    <w:multiLevelType w:val="singleLevel"/>
    <w:tmpl w:val="E22C6C2A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4" w15:restartNumberingAfterBreak="0">
    <w:nsid w:val="FFFFFF83"/>
    <w:multiLevelType w:val="singleLevel"/>
    <w:tmpl w:val="641CE976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5" w15:restartNumberingAfterBreak="0">
    <w:nsid w:val="FFFFFF88"/>
    <w:multiLevelType w:val="singleLevel"/>
    <w:tmpl w:val="520E49F4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6" w15:restartNumberingAfterBreak="0">
    <w:nsid w:val="FFFFFF89"/>
    <w:multiLevelType w:val="singleLevel"/>
    <w:tmpl w:val="33964E3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7" w15:restartNumberingAfterBreak="0">
    <w:nsid w:val="031903D0"/>
    <w:multiLevelType w:val="hybridMultilevel"/>
    <w:tmpl w:val="0A584596"/>
    <w:lvl w:ilvl="0" w:tplc="84F64E8E">
      <w:start w:val="1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0414311E"/>
    <w:multiLevelType w:val="multilevel"/>
    <w:tmpl w:val="1E32C3DE"/>
    <w:lvl w:ilvl="0">
      <w:start w:val="1"/>
      <w:numFmt w:val="none"/>
      <w:pStyle w:val="IconStop"/>
      <w:suff w:val="space"/>
      <w:lvlText w:val="Stop:  "/>
      <w:lvlJc w:val="left"/>
      <w:pPr>
        <w:ind w:left="0" w:firstLine="0"/>
      </w:pPr>
      <w:rPr>
        <w:rFonts w:hint="default"/>
        <w:b/>
        <w:i w:val="0"/>
        <w:spacing w:val="-20"/>
        <w:position w:val="0"/>
        <w:u w:val="words"/>
        <w:effect w:val="none"/>
        <w:em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9" w15:restartNumberingAfterBreak="0">
    <w:nsid w:val="08B652CC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10" w15:restartNumberingAfterBreak="0">
    <w:nsid w:val="09B928E5"/>
    <w:multiLevelType w:val="multilevel"/>
    <w:tmpl w:val="BBF89558"/>
    <w:lvl w:ilvl="0">
      <w:start w:val="1"/>
      <w:numFmt w:val="none"/>
      <w:pStyle w:val="IconWarning"/>
      <w:suff w:val="space"/>
      <w:lvlText w:val="Warning:  "/>
      <w:lvlJc w:val="left"/>
      <w:rPr>
        <w:rFonts w:cs="Times New Roman" w:hint="default"/>
        <w:b/>
        <w:i w:val="0"/>
        <w:spacing w:val="-20"/>
        <w:position w:val="0"/>
        <w:u w:val="words"/>
        <w:effect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</w:abstractNum>
  <w:abstractNum w:abstractNumId="11" w15:restartNumberingAfterBreak="0">
    <w:nsid w:val="10651B33"/>
    <w:multiLevelType w:val="multilevel"/>
    <w:tmpl w:val="79C63764"/>
    <w:lvl w:ilvl="0">
      <w:start w:val="1"/>
      <w:numFmt w:val="none"/>
      <w:pStyle w:val="IconUNIX"/>
      <w:suff w:val="space"/>
      <w:lvlText w:val="UNIX:  "/>
      <w:lvlJc w:val="left"/>
      <w:rPr>
        <w:rFonts w:cs="Times New Roman" w:hint="default"/>
        <w:b/>
        <w:i w:val="0"/>
        <w:spacing w:val="-20"/>
        <w:position w:val="0"/>
        <w:u w:val="words"/>
        <w:effect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</w:abstractNum>
  <w:abstractNum w:abstractNumId="12" w15:restartNumberingAfterBreak="0">
    <w:nsid w:val="12904091"/>
    <w:multiLevelType w:val="multilevel"/>
    <w:tmpl w:val="F24617BE"/>
    <w:lvl w:ilvl="0">
      <w:start w:val="1"/>
      <w:numFmt w:val="none"/>
      <w:pStyle w:val="IconNote"/>
      <w:suff w:val="space"/>
      <w:lvlText w:val="Note:  "/>
      <w:lvlJc w:val="left"/>
      <w:rPr>
        <w:rFonts w:cs="Times New Roman" w:hint="default"/>
        <w:b/>
        <w:i w:val="0"/>
        <w:spacing w:val="-20"/>
        <w:position w:val="0"/>
        <w:u w:val="words"/>
        <w:effect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</w:abstractNum>
  <w:abstractNum w:abstractNumId="13" w15:restartNumberingAfterBreak="0">
    <w:nsid w:val="15FC117B"/>
    <w:multiLevelType w:val="multilevel"/>
    <w:tmpl w:val="AC5CF0D6"/>
    <w:lvl w:ilvl="0">
      <w:start w:val="1"/>
      <w:numFmt w:val="none"/>
      <w:pStyle w:val="IconWindows"/>
      <w:suff w:val="space"/>
      <w:lvlText w:val="Windows:  "/>
      <w:lvlJc w:val="left"/>
      <w:rPr>
        <w:rFonts w:cs="Times New Roman" w:hint="default"/>
        <w:b/>
        <w:i w:val="0"/>
        <w:color w:val="auto"/>
        <w:spacing w:val="-20"/>
        <w:position w:val="0"/>
        <w:u w:val="words"/>
        <w:effect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</w:abstractNum>
  <w:abstractNum w:abstractNumId="14" w15:restartNumberingAfterBreak="0">
    <w:nsid w:val="168355FA"/>
    <w:multiLevelType w:val="multilevel"/>
    <w:tmpl w:val="7362D9E4"/>
    <w:lvl w:ilvl="0">
      <w:start w:val="1"/>
      <w:numFmt w:val="none"/>
      <w:pStyle w:val="IconLinux"/>
      <w:suff w:val="space"/>
      <w:lvlText w:val="Linux:  "/>
      <w:lvlJc w:val="left"/>
      <w:rPr>
        <w:rFonts w:cs="Times New Roman" w:hint="default"/>
        <w:b/>
        <w:i w:val="0"/>
        <w:spacing w:val="-20"/>
        <w:position w:val="0"/>
        <w:u w:val="words"/>
        <w:effect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</w:abstractNum>
  <w:abstractNum w:abstractNumId="15" w15:restartNumberingAfterBreak="0">
    <w:nsid w:val="16F13E29"/>
    <w:multiLevelType w:val="hybridMultilevel"/>
    <w:tmpl w:val="B4CC7DB8"/>
    <w:lvl w:ilvl="0" w:tplc="B69606A2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D207B51"/>
    <w:multiLevelType w:val="hybridMultilevel"/>
    <w:tmpl w:val="19DEA564"/>
    <w:lvl w:ilvl="0" w:tplc="5A96B4FE">
      <w:start w:val="2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0FC2C4C"/>
    <w:multiLevelType w:val="hybridMultilevel"/>
    <w:tmpl w:val="D7300CE2"/>
    <w:lvl w:ilvl="0" w:tplc="B69606A2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36E787D"/>
    <w:multiLevelType w:val="multilevel"/>
    <w:tmpl w:val="6B1C786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ascii="Arial" w:hAnsi="Aria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2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19" w15:restartNumberingAfterBreak="0">
    <w:nsid w:val="2B936D77"/>
    <w:multiLevelType w:val="multilevel"/>
    <w:tmpl w:val="478665A4"/>
    <w:lvl w:ilvl="0">
      <w:start w:val="1"/>
      <w:numFmt w:val="none"/>
      <w:pStyle w:val="Heading1"/>
      <w:suff w:val="space"/>
      <w:lvlText w:val="Lab Exercise:"/>
      <w:lvlJc w:val="left"/>
      <w:pPr>
        <w:ind w:left="0" w:firstLine="0"/>
      </w:pPr>
      <w:rPr>
        <w:rFonts w:cs="Times New Roman" w:hint="default"/>
        <w:b/>
        <w:i w:val="0"/>
        <w:spacing w:val="0"/>
        <w:position w:val="0"/>
        <w:sz w:val="48"/>
        <w:szCs w:val="48"/>
        <w:u w:val="none"/>
        <w:effect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</w:abstractNum>
  <w:abstractNum w:abstractNumId="20" w15:restartNumberingAfterBreak="0">
    <w:nsid w:val="2F307407"/>
    <w:multiLevelType w:val="multilevel"/>
    <w:tmpl w:val="45C28496"/>
    <w:lvl w:ilvl="0">
      <w:start w:val="1"/>
      <w:numFmt w:val="none"/>
      <w:pStyle w:val="IconSyntax"/>
      <w:suff w:val="space"/>
      <w:lvlText w:val="Syntax:  "/>
      <w:lvlJc w:val="left"/>
      <w:pPr>
        <w:ind w:left="0" w:firstLine="0"/>
      </w:pPr>
      <w:rPr>
        <w:rFonts w:hint="default"/>
        <w:b/>
        <w:i w:val="0"/>
        <w:spacing w:val="-20"/>
        <w:position w:val="0"/>
        <w:u w:val="words"/>
        <w:effect w:val="none"/>
        <w:em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21" w15:restartNumberingAfterBreak="0">
    <w:nsid w:val="38A6002A"/>
    <w:multiLevelType w:val="hybridMultilevel"/>
    <w:tmpl w:val="29D6518E"/>
    <w:lvl w:ilvl="0" w:tplc="B69606A2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A89572E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23" w15:restartNumberingAfterBreak="0">
    <w:nsid w:val="3DDF4509"/>
    <w:multiLevelType w:val="multilevel"/>
    <w:tmpl w:val="6B1C786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ascii="Arial" w:hAnsi="Aria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2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24" w15:restartNumberingAfterBreak="0">
    <w:nsid w:val="3E6F6337"/>
    <w:multiLevelType w:val="multilevel"/>
    <w:tmpl w:val="B58EB444"/>
    <w:lvl w:ilvl="0">
      <w:start w:val="1"/>
      <w:numFmt w:val="none"/>
      <w:pStyle w:val="IconExample"/>
      <w:suff w:val="space"/>
      <w:lvlText w:val="Example:  "/>
      <w:lvlJc w:val="left"/>
      <w:pPr>
        <w:ind w:left="0" w:firstLine="0"/>
      </w:pPr>
      <w:rPr>
        <w:rFonts w:hint="default"/>
        <w:b/>
        <w:i w:val="0"/>
        <w:spacing w:val="-20"/>
        <w:position w:val="0"/>
        <w:u w:val="words"/>
        <w:effect w:val="none"/>
        <w:em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25" w15:restartNumberingAfterBreak="0">
    <w:nsid w:val="466E2B29"/>
    <w:multiLevelType w:val="multilevel"/>
    <w:tmpl w:val="80AE31EE"/>
    <w:lvl w:ilvl="0">
      <w:start w:val="1"/>
      <w:numFmt w:val="none"/>
      <w:pStyle w:val="IconImportant"/>
      <w:suff w:val="space"/>
      <w:lvlText w:val="Important:  "/>
      <w:lvlJc w:val="left"/>
      <w:rPr>
        <w:rFonts w:cs="Times New Roman" w:hint="default"/>
        <w:b/>
        <w:i w:val="0"/>
        <w:spacing w:val="-20"/>
        <w:position w:val="0"/>
        <w:u w:val="words"/>
        <w:effect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</w:abstractNum>
  <w:abstractNum w:abstractNumId="26" w15:restartNumberingAfterBreak="0">
    <w:nsid w:val="4A9C06FA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27" w15:restartNumberingAfterBreak="0">
    <w:nsid w:val="4D4A643E"/>
    <w:multiLevelType w:val="multilevel"/>
    <w:tmpl w:val="C5EC9114"/>
    <w:lvl w:ilvl="0">
      <w:start w:val="1"/>
      <w:numFmt w:val="none"/>
      <w:pStyle w:val="IconRequirements"/>
      <w:suff w:val="space"/>
      <w:lvlText w:val="Requirements:  "/>
      <w:lvlJc w:val="left"/>
      <w:pPr>
        <w:ind w:left="0" w:firstLine="0"/>
      </w:pPr>
      <w:rPr>
        <w:rFonts w:hint="default"/>
        <w:b/>
        <w:i w:val="0"/>
        <w:spacing w:val="-20"/>
        <w:position w:val="0"/>
        <w:u w:val="words"/>
        <w:effect w:val="none"/>
        <w:em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28" w15:restartNumberingAfterBreak="0">
    <w:nsid w:val="4D591C3B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29" w15:restartNumberingAfterBreak="0">
    <w:nsid w:val="4F6814BA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30" w15:restartNumberingAfterBreak="0">
    <w:nsid w:val="514055D0"/>
    <w:multiLevelType w:val="multilevel"/>
    <w:tmpl w:val="AB8C93AA"/>
    <w:lvl w:ilvl="0">
      <w:start w:val="1"/>
      <w:numFmt w:val="none"/>
      <w:pStyle w:val="IconInformation"/>
      <w:suff w:val="space"/>
      <w:lvlText w:val="Information:  "/>
      <w:lvlJc w:val="left"/>
      <w:rPr>
        <w:rFonts w:cs="Times New Roman" w:hint="default"/>
        <w:b/>
        <w:i w:val="0"/>
        <w:spacing w:val="-20"/>
        <w:position w:val="0"/>
        <w:u w:val="words"/>
        <w:effect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</w:abstractNum>
  <w:abstractNum w:abstractNumId="31" w15:restartNumberingAfterBreak="0">
    <w:nsid w:val="54F45361"/>
    <w:multiLevelType w:val="multilevel"/>
    <w:tmpl w:val="1ADCB37C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cs="Times New Roman" w:hint="default"/>
      </w:rPr>
    </w:lvl>
    <w:lvl w:ilvl="1">
      <w:start w:val="1"/>
      <w:numFmt w:val="decimal"/>
      <w:suff w:val="space"/>
      <w:lvlText w:val="%2."/>
      <w:lvlJc w:val="left"/>
      <w:pPr>
        <w:ind w:left="0" w:firstLine="0"/>
      </w:pPr>
      <w:rPr>
        <w:rFonts w:cs="Times New Roman" w:hint="default"/>
        <w:b/>
        <w:bCs w:val="0"/>
        <w:i w:val="0"/>
        <w:iCs w:val="0"/>
        <w: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Sub-part"/>
      <w:suff w:val="space"/>
      <w:lvlText w:val="Part %3."/>
      <w:lvlJc w:val="left"/>
      <w:pPr>
        <w:ind w:left="3402" w:hanging="3402"/>
      </w:pPr>
      <w:rPr>
        <w:rFonts w:cs="Times New Roman"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32" w15:restartNumberingAfterBreak="0">
    <w:nsid w:val="57DA068D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33" w15:restartNumberingAfterBreak="0">
    <w:nsid w:val="589D546F"/>
    <w:multiLevelType w:val="hybridMultilevel"/>
    <w:tmpl w:val="B31CB2EA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4" w15:restartNumberingAfterBreak="0">
    <w:nsid w:val="63E875FE"/>
    <w:multiLevelType w:val="multilevel"/>
    <w:tmpl w:val="91062224"/>
    <w:lvl w:ilvl="0">
      <w:start w:val="1"/>
      <w:numFmt w:val="none"/>
      <w:pStyle w:val="IconQuestion"/>
      <w:suff w:val="space"/>
      <w:lvlText w:val="Question:  "/>
      <w:lvlJc w:val="left"/>
      <w:rPr>
        <w:rFonts w:cs="Times New Roman" w:hint="default"/>
        <w:b/>
        <w:i w:val="0"/>
        <w:spacing w:val="-20"/>
        <w:position w:val="0"/>
        <w:u w:val="words"/>
        <w:effect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</w:abstractNum>
  <w:abstractNum w:abstractNumId="35" w15:restartNumberingAfterBreak="0">
    <w:nsid w:val="651E6C35"/>
    <w:multiLevelType w:val="multilevel"/>
    <w:tmpl w:val="C7860A4C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cs="Times New Roman" w:hint="default"/>
      </w:rPr>
    </w:lvl>
    <w:lvl w:ilvl="1">
      <w:start w:val="1"/>
      <w:numFmt w:val="decimal"/>
      <w:pStyle w:val="HeadingPartorSection"/>
      <w:suff w:val="space"/>
      <w:lvlText w:val="%2."/>
      <w:lvlJc w:val="left"/>
      <w:pPr>
        <w:ind w:left="0" w:firstLine="0"/>
      </w:pPr>
      <w:rPr>
        <w:rFonts w:cs="Times New Roman" w:hint="default"/>
        <w:b/>
        <w:bCs w:val="0"/>
        <w:i w:val="0"/>
        <w:iCs w:val="0"/>
        <w: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Subsection"/>
      <w:suff w:val="space"/>
      <w:lvlText w:val="Section %3."/>
      <w:lvlJc w:val="left"/>
      <w:pPr>
        <w:ind w:left="3969" w:hanging="3402"/>
      </w:pPr>
      <w:rPr>
        <w:rFonts w:cs="Times New Roman"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36" w15:restartNumberingAfterBreak="0">
    <w:nsid w:val="671C6402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37" w15:restartNumberingAfterBreak="0">
    <w:nsid w:val="67DC40E7"/>
    <w:multiLevelType w:val="multilevel"/>
    <w:tmpl w:val="21285E86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38" w15:restartNumberingAfterBreak="0">
    <w:nsid w:val="6A824849"/>
    <w:multiLevelType w:val="multilevel"/>
    <w:tmpl w:val="B79EC31E"/>
    <w:lvl w:ilvl="0">
      <w:start w:val="1"/>
      <w:numFmt w:val="none"/>
      <w:pStyle w:val="IconHint"/>
      <w:suff w:val="space"/>
      <w:lvlText w:val="Hint:  "/>
      <w:lvlJc w:val="left"/>
      <w:pPr>
        <w:ind w:left="0" w:firstLine="0"/>
      </w:pPr>
      <w:rPr>
        <w:rFonts w:cs="Times New Roman" w:hint="default"/>
        <w:b/>
        <w:i w:val="0"/>
        <w:spacing w:val="-20"/>
        <w:position w:val="0"/>
        <w:u w:val="words"/>
        <w:effect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</w:abstractNum>
  <w:abstractNum w:abstractNumId="39" w15:restartNumberingAfterBreak="0">
    <w:nsid w:val="6BC365D2"/>
    <w:multiLevelType w:val="multilevel"/>
    <w:tmpl w:val="44B42E5A"/>
    <w:lvl w:ilvl="0">
      <w:start w:val="1"/>
      <w:numFmt w:val="none"/>
      <w:pStyle w:val="IconOptional"/>
      <w:suff w:val="space"/>
      <w:lvlText w:val="Optional:  "/>
      <w:lvlJc w:val="left"/>
      <w:pPr>
        <w:ind w:left="0" w:firstLine="0"/>
      </w:pPr>
      <w:rPr>
        <w:rFonts w:hint="default"/>
        <w:b/>
        <w:i w:val="0"/>
        <w:spacing w:val="-20"/>
        <w:position w:val="0"/>
        <w:u w:val="words"/>
        <w:effect w:val="none"/>
        <w:em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40" w15:restartNumberingAfterBreak="0">
    <w:nsid w:val="702102EF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41" w15:restartNumberingAfterBreak="0">
    <w:nsid w:val="717E3300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42" w15:restartNumberingAfterBreak="0">
    <w:nsid w:val="761E318B"/>
    <w:multiLevelType w:val="multilevel"/>
    <w:tmpl w:val="1980B6EC"/>
    <w:lvl w:ilvl="0">
      <w:start w:val="1"/>
      <w:numFmt w:val="none"/>
      <w:pStyle w:val="IconTroubleshoot"/>
      <w:suff w:val="space"/>
      <w:lvlText w:val="Troubleshooting:  "/>
      <w:lvlJc w:val="left"/>
      <w:pPr>
        <w:ind w:left="0" w:firstLine="0"/>
      </w:pPr>
      <w:rPr>
        <w:rFonts w:hint="default"/>
        <w:b/>
        <w:i w:val="0"/>
        <w:spacing w:val="-20"/>
        <w:position w:val="0"/>
        <w:u w:val="words"/>
        <w:effect w:val="none"/>
        <w:em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43" w15:restartNumberingAfterBreak="0">
    <w:nsid w:val="77164E79"/>
    <w:multiLevelType w:val="hybridMultilevel"/>
    <w:tmpl w:val="C0C4CD3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4"/>
  </w:num>
  <w:num w:numId="3">
    <w:abstractNumId w:val="3"/>
  </w:num>
  <w:num w:numId="4">
    <w:abstractNumId w:val="2"/>
  </w:num>
  <w:num w:numId="5">
    <w:abstractNumId w:val="1"/>
  </w:num>
  <w:num w:numId="6">
    <w:abstractNumId w:val="5"/>
    <w:lvlOverride w:ilvl="0">
      <w:startOverride w:val="1"/>
    </w:lvlOverride>
  </w:num>
  <w:num w:numId="7">
    <w:abstractNumId w:val="0"/>
    <w:lvlOverride w:ilvl="0">
      <w:startOverride w:val="1"/>
    </w:lvlOverride>
  </w:num>
  <w:num w:numId="8">
    <w:abstractNumId w:val="13"/>
  </w:num>
  <w:num w:numId="9">
    <w:abstractNumId w:val="24"/>
  </w:num>
  <w:num w:numId="10">
    <w:abstractNumId w:val="30"/>
  </w:num>
  <w:num w:numId="11">
    <w:abstractNumId w:val="10"/>
  </w:num>
  <w:num w:numId="12">
    <w:abstractNumId w:val="11"/>
  </w:num>
  <w:num w:numId="13">
    <w:abstractNumId w:val="34"/>
  </w:num>
  <w:num w:numId="14">
    <w:abstractNumId w:val="14"/>
  </w:num>
  <w:num w:numId="15">
    <w:abstractNumId w:val="25"/>
  </w:num>
  <w:num w:numId="16">
    <w:abstractNumId w:val="12"/>
  </w:num>
  <w:num w:numId="17">
    <w:abstractNumId w:val="31"/>
  </w:num>
  <w:num w:numId="18">
    <w:abstractNumId w:val="19"/>
  </w:num>
  <w:num w:numId="19">
    <w:abstractNumId w:val="8"/>
  </w:num>
  <w:num w:numId="20">
    <w:abstractNumId w:val="20"/>
  </w:num>
  <w:num w:numId="21">
    <w:abstractNumId w:val="27"/>
  </w:num>
  <w:num w:numId="22">
    <w:abstractNumId w:val="39"/>
  </w:num>
  <w:num w:numId="23">
    <w:abstractNumId w:val="42"/>
  </w:num>
  <w:num w:numId="24">
    <w:abstractNumId w:val="38"/>
  </w:num>
  <w:num w:numId="25">
    <w:abstractNumId w:val="35"/>
  </w:num>
  <w:num w:numId="26">
    <w:abstractNumId w:val="37"/>
  </w:num>
  <w:num w:numId="27">
    <w:abstractNumId w:val="33"/>
  </w:num>
  <w:num w:numId="28">
    <w:abstractNumId w:val="37"/>
  </w:num>
  <w:num w:numId="29">
    <w:abstractNumId w:val="9"/>
  </w:num>
  <w:num w:numId="30">
    <w:abstractNumId w:val="29"/>
  </w:num>
  <w:num w:numId="31">
    <w:abstractNumId w:val="36"/>
  </w:num>
  <w:num w:numId="32">
    <w:abstractNumId w:val="26"/>
  </w:num>
  <w:num w:numId="33">
    <w:abstractNumId w:val="41"/>
  </w:num>
  <w:num w:numId="34">
    <w:abstractNumId w:val="22"/>
  </w:num>
  <w:num w:numId="35">
    <w:abstractNumId w:val="23"/>
  </w:num>
  <w:num w:numId="36">
    <w:abstractNumId w:val="32"/>
  </w:num>
  <w:num w:numId="37">
    <w:abstractNumId w:val="18"/>
  </w:num>
  <w:num w:numId="38">
    <w:abstractNumId w:val="40"/>
  </w:num>
  <w:num w:numId="39">
    <w:abstractNumId w:val="28"/>
  </w:num>
  <w:num w:numId="40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21"/>
  </w:num>
  <w:num w:numId="42">
    <w:abstractNumId w:val="15"/>
  </w:num>
  <w:num w:numId="43">
    <w:abstractNumId w:val="17"/>
  </w:num>
  <w:num w:numId="44">
    <w:abstractNumId w:val="43"/>
  </w:num>
  <w:num w:numId="45">
    <w:abstractNumId w:val="16"/>
  </w:num>
  <w:num w:numId="46">
    <w:abstractNumId w:val="7"/>
  </w:num>
  <w:numIdMacAtCleanup w:val="4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20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8293C"/>
    <w:rsid w:val="00001087"/>
    <w:rsid w:val="00001414"/>
    <w:rsid w:val="00001497"/>
    <w:rsid w:val="00002A71"/>
    <w:rsid w:val="0000362E"/>
    <w:rsid w:val="000053C0"/>
    <w:rsid w:val="00006340"/>
    <w:rsid w:val="00007035"/>
    <w:rsid w:val="00011036"/>
    <w:rsid w:val="00011BBD"/>
    <w:rsid w:val="000120DE"/>
    <w:rsid w:val="00012DF0"/>
    <w:rsid w:val="0001505C"/>
    <w:rsid w:val="00015ABB"/>
    <w:rsid w:val="00015E4A"/>
    <w:rsid w:val="0002018C"/>
    <w:rsid w:val="0002055A"/>
    <w:rsid w:val="00020624"/>
    <w:rsid w:val="00023B28"/>
    <w:rsid w:val="00026884"/>
    <w:rsid w:val="00032D3B"/>
    <w:rsid w:val="00035490"/>
    <w:rsid w:val="000362EC"/>
    <w:rsid w:val="000370B0"/>
    <w:rsid w:val="000402A3"/>
    <w:rsid w:val="0004056C"/>
    <w:rsid w:val="00041477"/>
    <w:rsid w:val="0004157F"/>
    <w:rsid w:val="0004273F"/>
    <w:rsid w:val="00043987"/>
    <w:rsid w:val="000446A0"/>
    <w:rsid w:val="00045335"/>
    <w:rsid w:val="00045486"/>
    <w:rsid w:val="0004655F"/>
    <w:rsid w:val="000468A8"/>
    <w:rsid w:val="00047989"/>
    <w:rsid w:val="00050D9C"/>
    <w:rsid w:val="0005203F"/>
    <w:rsid w:val="000520D7"/>
    <w:rsid w:val="000525B1"/>
    <w:rsid w:val="00054415"/>
    <w:rsid w:val="00054EB1"/>
    <w:rsid w:val="00055896"/>
    <w:rsid w:val="00056097"/>
    <w:rsid w:val="0006019E"/>
    <w:rsid w:val="0006047F"/>
    <w:rsid w:val="00061BBD"/>
    <w:rsid w:val="00061C4C"/>
    <w:rsid w:val="000630F1"/>
    <w:rsid w:val="00063A17"/>
    <w:rsid w:val="00063B8F"/>
    <w:rsid w:val="00063CBE"/>
    <w:rsid w:val="00065200"/>
    <w:rsid w:val="00066EA4"/>
    <w:rsid w:val="00067454"/>
    <w:rsid w:val="00070950"/>
    <w:rsid w:val="00070FCD"/>
    <w:rsid w:val="00073369"/>
    <w:rsid w:val="00073384"/>
    <w:rsid w:val="00073D8E"/>
    <w:rsid w:val="00073F56"/>
    <w:rsid w:val="0007407B"/>
    <w:rsid w:val="000767E4"/>
    <w:rsid w:val="000801C0"/>
    <w:rsid w:val="00083907"/>
    <w:rsid w:val="00083AD5"/>
    <w:rsid w:val="0008761C"/>
    <w:rsid w:val="000901AD"/>
    <w:rsid w:val="000916CC"/>
    <w:rsid w:val="00091834"/>
    <w:rsid w:val="00091E71"/>
    <w:rsid w:val="00093CA7"/>
    <w:rsid w:val="00093F67"/>
    <w:rsid w:val="00094AFA"/>
    <w:rsid w:val="00095275"/>
    <w:rsid w:val="00096764"/>
    <w:rsid w:val="00096B10"/>
    <w:rsid w:val="000A0576"/>
    <w:rsid w:val="000A2545"/>
    <w:rsid w:val="000A26E8"/>
    <w:rsid w:val="000A3407"/>
    <w:rsid w:val="000A4B49"/>
    <w:rsid w:val="000B0129"/>
    <w:rsid w:val="000B1461"/>
    <w:rsid w:val="000B2A48"/>
    <w:rsid w:val="000B2BD5"/>
    <w:rsid w:val="000B4845"/>
    <w:rsid w:val="000B4F97"/>
    <w:rsid w:val="000B54D5"/>
    <w:rsid w:val="000B6908"/>
    <w:rsid w:val="000C02FF"/>
    <w:rsid w:val="000C42E3"/>
    <w:rsid w:val="000C48EB"/>
    <w:rsid w:val="000C5181"/>
    <w:rsid w:val="000C59D8"/>
    <w:rsid w:val="000C5A0D"/>
    <w:rsid w:val="000C641D"/>
    <w:rsid w:val="000C67EC"/>
    <w:rsid w:val="000C799C"/>
    <w:rsid w:val="000D12D3"/>
    <w:rsid w:val="000D1D79"/>
    <w:rsid w:val="000D305F"/>
    <w:rsid w:val="000D3798"/>
    <w:rsid w:val="000D4094"/>
    <w:rsid w:val="000E2E88"/>
    <w:rsid w:val="000E49C5"/>
    <w:rsid w:val="000F013C"/>
    <w:rsid w:val="000F09D9"/>
    <w:rsid w:val="000F0DAD"/>
    <w:rsid w:val="000F3859"/>
    <w:rsid w:val="000F423D"/>
    <w:rsid w:val="000F4774"/>
    <w:rsid w:val="000F4D41"/>
    <w:rsid w:val="000F4EC0"/>
    <w:rsid w:val="000F57C3"/>
    <w:rsid w:val="000F6425"/>
    <w:rsid w:val="000F7ADD"/>
    <w:rsid w:val="00100871"/>
    <w:rsid w:val="00100C05"/>
    <w:rsid w:val="00101A8B"/>
    <w:rsid w:val="00102332"/>
    <w:rsid w:val="00103ADF"/>
    <w:rsid w:val="001049FE"/>
    <w:rsid w:val="00107680"/>
    <w:rsid w:val="00107F3B"/>
    <w:rsid w:val="001105F4"/>
    <w:rsid w:val="001126C5"/>
    <w:rsid w:val="001138C9"/>
    <w:rsid w:val="0011557E"/>
    <w:rsid w:val="00122A5B"/>
    <w:rsid w:val="00123D0C"/>
    <w:rsid w:val="00123D43"/>
    <w:rsid w:val="00123F82"/>
    <w:rsid w:val="00125A05"/>
    <w:rsid w:val="00125DF0"/>
    <w:rsid w:val="00127F0B"/>
    <w:rsid w:val="00130213"/>
    <w:rsid w:val="001304A8"/>
    <w:rsid w:val="00132D8A"/>
    <w:rsid w:val="00133624"/>
    <w:rsid w:val="0013444B"/>
    <w:rsid w:val="00135980"/>
    <w:rsid w:val="00135F6F"/>
    <w:rsid w:val="00137B86"/>
    <w:rsid w:val="00137D6E"/>
    <w:rsid w:val="00137DBE"/>
    <w:rsid w:val="00137FD7"/>
    <w:rsid w:val="0014100A"/>
    <w:rsid w:val="00141594"/>
    <w:rsid w:val="00142D37"/>
    <w:rsid w:val="00145B13"/>
    <w:rsid w:val="00147BCF"/>
    <w:rsid w:val="001513DC"/>
    <w:rsid w:val="00151EC4"/>
    <w:rsid w:val="001523FD"/>
    <w:rsid w:val="001525A8"/>
    <w:rsid w:val="00153F7B"/>
    <w:rsid w:val="00155D39"/>
    <w:rsid w:val="00157AB2"/>
    <w:rsid w:val="00160C41"/>
    <w:rsid w:val="00161DD7"/>
    <w:rsid w:val="001627A1"/>
    <w:rsid w:val="001631F4"/>
    <w:rsid w:val="0016430B"/>
    <w:rsid w:val="0016552E"/>
    <w:rsid w:val="00166ED1"/>
    <w:rsid w:val="0016753F"/>
    <w:rsid w:val="00167B99"/>
    <w:rsid w:val="00170244"/>
    <w:rsid w:val="00170DD4"/>
    <w:rsid w:val="00172B63"/>
    <w:rsid w:val="00175F43"/>
    <w:rsid w:val="001767CC"/>
    <w:rsid w:val="00176848"/>
    <w:rsid w:val="001832B3"/>
    <w:rsid w:val="001839FB"/>
    <w:rsid w:val="00184378"/>
    <w:rsid w:val="001844CC"/>
    <w:rsid w:val="00184EC3"/>
    <w:rsid w:val="00185896"/>
    <w:rsid w:val="00190495"/>
    <w:rsid w:val="0019079D"/>
    <w:rsid w:val="00190BF1"/>
    <w:rsid w:val="00190C1F"/>
    <w:rsid w:val="00192AD5"/>
    <w:rsid w:val="0019359A"/>
    <w:rsid w:val="001939C5"/>
    <w:rsid w:val="00193C64"/>
    <w:rsid w:val="00194181"/>
    <w:rsid w:val="00194F9D"/>
    <w:rsid w:val="00195DD3"/>
    <w:rsid w:val="00195E6D"/>
    <w:rsid w:val="001A0623"/>
    <w:rsid w:val="001A1AAF"/>
    <w:rsid w:val="001A3614"/>
    <w:rsid w:val="001A37C4"/>
    <w:rsid w:val="001A3E38"/>
    <w:rsid w:val="001A736B"/>
    <w:rsid w:val="001A7D96"/>
    <w:rsid w:val="001A7EFF"/>
    <w:rsid w:val="001B1F55"/>
    <w:rsid w:val="001B2BFC"/>
    <w:rsid w:val="001B3944"/>
    <w:rsid w:val="001B781E"/>
    <w:rsid w:val="001B799F"/>
    <w:rsid w:val="001C2573"/>
    <w:rsid w:val="001C3943"/>
    <w:rsid w:val="001C54C2"/>
    <w:rsid w:val="001D0A6C"/>
    <w:rsid w:val="001D13F4"/>
    <w:rsid w:val="001D153E"/>
    <w:rsid w:val="001D1D15"/>
    <w:rsid w:val="001D2E41"/>
    <w:rsid w:val="001D31AC"/>
    <w:rsid w:val="001D5370"/>
    <w:rsid w:val="001D5F93"/>
    <w:rsid w:val="001D7152"/>
    <w:rsid w:val="001D7AD7"/>
    <w:rsid w:val="001E35A6"/>
    <w:rsid w:val="001E78FE"/>
    <w:rsid w:val="001F0005"/>
    <w:rsid w:val="001F0EAB"/>
    <w:rsid w:val="001F0FF4"/>
    <w:rsid w:val="001F1790"/>
    <w:rsid w:val="001F2291"/>
    <w:rsid w:val="001F458B"/>
    <w:rsid w:val="001F6752"/>
    <w:rsid w:val="001F6B9E"/>
    <w:rsid w:val="00200E9E"/>
    <w:rsid w:val="002019BA"/>
    <w:rsid w:val="0020336F"/>
    <w:rsid w:val="00207215"/>
    <w:rsid w:val="0020745D"/>
    <w:rsid w:val="00207739"/>
    <w:rsid w:val="0021067E"/>
    <w:rsid w:val="00211FA8"/>
    <w:rsid w:val="00212DA3"/>
    <w:rsid w:val="002133A2"/>
    <w:rsid w:val="00215F72"/>
    <w:rsid w:val="002162D4"/>
    <w:rsid w:val="00220637"/>
    <w:rsid w:val="002209B0"/>
    <w:rsid w:val="00220AF5"/>
    <w:rsid w:val="002242AB"/>
    <w:rsid w:val="00226FF3"/>
    <w:rsid w:val="00227C5B"/>
    <w:rsid w:val="00227C6E"/>
    <w:rsid w:val="0023050D"/>
    <w:rsid w:val="00230DF7"/>
    <w:rsid w:val="00232D34"/>
    <w:rsid w:val="00232FDD"/>
    <w:rsid w:val="0023407A"/>
    <w:rsid w:val="00236124"/>
    <w:rsid w:val="00236447"/>
    <w:rsid w:val="00237400"/>
    <w:rsid w:val="00240219"/>
    <w:rsid w:val="00240F75"/>
    <w:rsid w:val="0024251B"/>
    <w:rsid w:val="0024424C"/>
    <w:rsid w:val="002450EA"/>
    <w:rsid w:val="002463A7"/>
    <w:rsid w:val="00250E31"/>
    <w:rsid w:val="00251063"/>
    <w:rsid w:val="00251448"/>
    <w:rsid w:val="002516BB"/>
    <w:rsid w:val="00252CF1"/>
    <w:rsid w:val="00253B65"/>
    <w:rsid w:val="00253FBD"/>
    <w:rsid w:val="0025612A"/>
    <w:rsid w:val="002564F6"/>
    <w:rsid w:val="00257A84"/>
    <w:rsid w:val="00257C20"/>
    <w:rsid w:val="00260063"/>
    <w:rsid w:val="00261883"/>
    <w:rsid w:val="00261DB0"/>
    <w:rsid w:val="00264DD8"/>
    <w:rsid w:val="0026527F"/>
    <w:rsid w:val="00265920"/>
    <w:rsid w:val="00266D06"/>
    <w:rsid w:val="00267056"/>
    <w:rsid w:val="00270AEC"/>
    <w:rsid w:val="00272B12"/>
    <w:rsid w:val="00272F7B"/>
    <w:rsid w:val="00274976"/>
    <w:rsid w:val="0027646E"/>
    <w:rsid w:val="00276A7B"/>
    <w:rsid w:val="00276CE7"/>
    <w:rsid w:val="00276E5C"/>
    <w:rsid w:val="00280D2B"/>
    <w:rsid w:val="00284A90"/>
    <w:rsid w:val="0028524F"/>
    <w:rsid w:val="00290015"/>
    <w:rsid w:val="00291549"/>
    <w:rsid w:val="00291EA2"/>
    <w:rsid w:val="00293D32"/>
    <w:rsid w:val="00294628"/>
    <w:rsid w:val="00294BA2"/>
    <w:rsid w:val="002957EA"/>
    <w:rsid w:val="002A04BE"/>
    <w:rsid w:val="002A1FD9"/>
    <w:rsid w:val="002A5831"/>
    <w:rsid w:val="002A68E4"/>
    <w:rsid w:val="002A6F67"/>
    <w:rsid w:val="002A735D"/>
    <w:rsid w:val="002B1282"/>
    <w:rsid w:val="002B3256"/>
    <w:rsid w:val="002B4C18"/>
    <w:rsid w:val="002B677B"/>
    <w:rsid w:val="002B76B1"/>
    <w:rsid w:val="002B79FF"/>
    <w:rsid w:val="002C0F7A"/>
    <w:rsid w:val="002C12B1"/>
    <w:rsid w:val="002C22C0"/>
    <w:rsid w:val="002C2723"/>
    <w:rsid w:val="002C2E2C"/>
    <w:rsid w:val="002C3E07"/>
    <w:rsid w:val="002C3F86"/>
    <w:rsid w:val="002C42C0"/>
    <w:rsid w:val="002C4CA6"/>
    <w:rsid w:val="002C62F5"/>
    <w:rsid w:val="002C6C4B"/>
    <w:rsid w:val="002C6FE5"/>
    <w:rsid w:val="002D2002"/>
    <w:rsid w:val="002D34F8"/>
    <w:rsid w:val="002D4801"/>
    <w:rsid w:val="002D54C1"/>
    <w:rsid w:val="002D58C0"/>
    <w:rsid w:val="002D644A"/>
    <w:rsid w:val="002D648E"/>
    <w:rsid w:val="002D7EB0"/>
    <w:rsid w:val="002E1502"/>
    <w:rsid w:val="002E20E5"/>
    <w:rsid w:val="002E2DC2"/>
    <w:rsid w:val="002E4425"/>
    <w:rsid w:val="002E50E3"/>
    <w:rsid w:val="002E5EAD"/>
    <w:rsid w:val="002E5F2C"/>
    <w:rsid w:val="002E785E"/>
    <w:rsid w:val="002E7984"/>
    <w:rsid w:val="002F0EDB"/>
    <w:rsid w:val="002F282A"/>
    <w:rsid w:val="002F2830"/>
    <w:rsid w:val="002F3E7C"/>
    <w:rsid w:val="002F6B17"/>
    <w:rsid w:val="002F6E5B"/>
    <w:rsid w:val="002F70B9"/>
    <w:rsid w:val="00300FDA"/>
    <w:rsid w:val="0030218E"/>
    <w:rsid w:val="00304069"/>
    <w:rsid w:val="0030799F"/>
    <w:rsid w:val="00310772"/>
    <w:rsid w:val="0031095B"/>
    <w:rsid w:val="00312D2A"/>
    <w:rsid w:val="00321BD8"/>
    <w:rsid w:val="00321BF9"/>
    <w:rsid w:val="00322C7D"/>
    <w:rsid w:val="00323013"/>
    <w:rsid w:val="00323774"/>
    <w:rsid w:val="00324C1F"/>
    <w:rsid w:val="003250BF"/>
    <w:rsid w:val="00326525"/>
    <w:rsid w:val="00326D05"/>
    <w:rsid w:val="00326FA2"/>
    <w:rsid w:val="00332B5D"/>
    <w:rsid w:val="00334192"/>
    <w:rsid w:val="003361D9"/>
    <w:rsid w:val="003363B4"/>
    <w:rsid w:val="00340AA3"/>
    <w:rsid w:val="0034143A"/>
    <w:rsid w:val="00341590"/>
    <w:rsid w:val="00342680"/>
    <w:rsid w:val="00343309"/>
    <w:rsid w:val="003444CF"/>
    <w:rsid w:val="00345FC2"/>
    <w:rsid w:val="00347C54"/>
    <w:rsid w:val="00347E53"/>
    <w:rsid w:val="00351633"/>
    <w:rsid w:val="00351BCB"/>
    <w:rsid w:val="00351D57"/>
    <w:rsid w:val="003529E2"/>
    <w:rsid w:val="003543D8"/>
    <w:rsid w:val="003547E0"/>
    <w:rsid w:val="003563F5"/>
    <w:rsid w:val="003571D5"/>
    <w:rsid w:val="00357391"/>
    <w:rsid w:val="00357F13"/>
    <w:rsid w:val="00364A7B"/>
    <w:rsid w:val="0036544F"/>
    <w:rsid w:val="00365ADE"/>
    <w:rsid w:val="00366F5D"/>
    <w:rsid w:val="00367DD8"/>
    <w:rsid w:val="003713EF"/>
    <w:rsid w:val="00372B22"/>
    <w:rsid w:val="00374DA3"/>
    <w:rsid w:val="00376F5B"/>
    <w:rsid w:val="0037764E"/>
    <w:rsid w:val="00377D98"/>
    <w:rsid w:val="0038022F"/>
    <w:rsid w:val="0038031C"/>
    <w:rsid w:val="00380A2B"/>
    <w:rsid w:val="003814F3"/>
    <w:rsid w:val="00383415"/>
    <w:rsid w:val="00383AE7"/>
    <w:rsid w:val="00383C36"/>
    <w:rsid w:val="00384293"/>
    <w:rsid w:val="003845C4"/>
    <w:rsid w:val="00390276"/>
    <w:rsid w:val="00390AD0"/>
    <w:rsid w:val="00390DBE"/>
    <w:rsid w:val="00390FE7"/>
    <w:rsid w:val="003912E9"/>
    <w:rsid w:val="00391727"/>
    <w:rsid w:val="00391C0B"/>
    <w:rsid w:val="003924B5"/>
    <w:rsid w:val="00392541"/>
    <w:rsid w:val="0039322A"/>
    <w:rsid w:val="00394054"/>
    <w:rsid w:val="003967FC"/>
    <w:rsid w:val="00396A74"/>
    <w:rsid w:val="00397880"/>
    <w:rsid w:val="003A0956"/>
    <w:rsid w:val="003A1F8C"/>
    <w:rsid w:val="003A2F6B"/>
    <w:rsid w:val="003A32D9"/>
    <w:rsid w:val="003A3D9E"/>
    <w:rsid w:val="003A3FCE"/>
    <w:rsid w:val="003A4445"/>
    <w:rsid w:val="003A4456"/>
    <w:rsid w:val="003A6477"/>
    <w:rsid w:val="003A744C"/>
    <w:rsid w:val="003B1830"/>
    <w:rsid w:val="003B3056"/>
    <w:rsid w:val="003B30CA"/>
    <w:rsid w:val="003B79AF"/>
    <w:rsid w:val="003C11FC"/>
    <w:rsid w:val="003C1662"/>
    <w:rsid w:val="003C5981"/>
    <w:rsid w:val="003C6199"/>
    <w:rsid w:val="003D1BFB"/>
    <w:rsid w:val="003D2481"/>
    <w:rsid w:val="003D3C69"/>
    <w:rsid w:val="003D4A5A"/>
    <w:rsid w:val="003D4CA0"/>
    <w:rsid w:val="003D5A8D"/>
    <w:rsid w:val="003D5D58"/>
    <w:rsid w:val="003D750F"/>
    <w:rsid w:val="003E09FA"/>
    <w:rsid w:val="003E27DC"/>
    <w:rsid w:val="003E30EB"/>
    <w:rsid w:val="003E42AC"/>
    <w:rsid w:val="003E435B"/>
    <w:rsid w:val="003E455A"/>
    <w:rsid w:val="003F181B"/>
    <w:rsid w:val="003F20FD"/>
    <w:rsid w:val="003F29D2"/>
    <w:rsid w:val="003F3C8B"/>
    <w:rsid w:val="003F3DA8"/>
    <w:rsid w:val="003F53BF"/>
    <w:rsid w:val="003F606B"/>
    <w:rsid w:val="003F611B"/>
    <w:rsid w:val="0040099C"/>
    <w:rsid w:val="00400EA5"/>
    <w:rsid w:val="004025C7"/>
    <w:rsid w:val="00403033"/>
    <w:rsid w:val="00406EB6"/>
    <w:rsid w:val="0040712D"/>
    <w:rsid w:val="004075CC"/>
    <w:rsid w:val="00407C18"/>
    <w:rsid w:val="004101DE"/>
    <w:rsid w:val="00410A56"/>
    <w:rsid w:val="00416854"/>
    <w:rsid w:val="00416EEB"/>
    <w:rsid w:val="00417956"/>
    <w:rsid w:val="00420636"/>
    <w:rsid w:val="0042282B"/>
    <w:rsid w:val="00426D5E"/>
    <w:rsid w:val="00430950"/>
    <w:rsid w:val="00430AF0"/>
    <w:rsid w:val="00432AD3"/>
    <w:rsid w:val="00432EBC"/>
    <w:rsid w:val="004349F9"/>
    <w:rsid w:val="00434A3F"/>
    <w:rsid w:val="00434F04"/>
    <w:rsid w:val="004355A1"/>
    <w:rsid w:val="004368FC"/>
    <w:rsid w:val="00436BDF"/>
    <w:rsid w:val="00437903"/>
    <w:rsid w:val="00441AE6"/>
    <w:rsid w:val="0044247E"/>
    <w:rsid w:val="00442E02"/>
    <w:rsid w:val="00445B95"/>
    <w:rsid w:val="004460CA"/>
    <w:rsid w:val="0044683A"/>
    <w:rsid w:val="0045004D"/>
    <w:rsid w:val="0045085A"/>
    <w:rsid w:val="00451237"/>
    <w:rsid w:val="00451ADE"/>
    <w:rsid w:val="004525B7"/>
    <w:rsid w:val="00452B09"/>
    <w:rsid w:val="00452EB2"/>
    <w:rsid w:val="00453C07"/>
    <w:rsid w:val="00453FE9"/>
    <w:rsid w:val="0045449A"/>
    <w:rsid w:val="00454913"/>
    <w:rsid w:val="00454B73"/>
    <w:rsid w:val="00454E3F"/>
    <w:rsid w:val="00456EFD"/>
    <w:rsid w:val="004570B2"/>
    <w:rsid w:val="004577DB"/>
    <w:rsid w:val="004609E3"/>
    <w:rsid w:val="004610FA"/>
    <w:rsid w:val="004627FB"/>
    <w:rsid w:val="00466004"/>
    <w:rsid w:val="00466BD9"/>
    <w:rsid w:val="00466D49"/>
    <w:rsid w:val="00467238"/>
    <w:rsid w:val="00474F5D"/>
    <w:rsid w:val="0047577C"/>
    <w:rsid w:val="00476C23"/>
    <w:rsid w:val="0047738F"/>
    <w:rsid w:val="004829A4"/>
    <w:rsid w:val="00483B9E"/>
    <w:rsid w:val="00493623"/>
    <w:rsid w:val="00494150"/>
    <w:rsid w:val="00494982"/>
    <w:rsid w:val="0049502A"/>
    <w:rsid w:val="0049625C"/>
    <w:rsid w:val="00496D8B"/>
    <w:rsid w:val="004A0898"/>
    <w:rsid w:val="004A2410"/>
    <w:rsid w:val="004A391A"/>
    <w:rsid w:val="004A3A0A"/>
    <w:rsid w:val="004A4876"/>
    <w:rsid w:val="004A4BF1"/>
    <w:rsid w:val="004A54D0"/>
    <w:rsid w:val="004B000D"/>
    <w:rsid w:val="004B09E0"/>
    <w:rsid w:val="004B0F14"/>
    <w:rsid w:val="004B0F57"/>
    <w:rsid w:val="004B1547"/>
    <w:rsid w:val="004B1741"/>
    <w:rsid w:val="004B2436"/>
    <w:rsid w:val="004B2D80"/>
    <w:rsid w:val="004B4DB7"/>
    <w:rsid w:val="004B6F9F"/>
    <w:rsid w:val="004B7129"/>
    <w:rsid w:val="004C0780"/>
    <w:rsid w:val="004C375D"/>
    <w:rsid w:val="004C3B23"/>
    <w:rsid w:val="004C53D4"/>
    <w:rsid w:val="004C7721"/>
    <w:rsid w:val="004D0B16"/>
    <w:rsid w:val="004D1068"/>
    <w:rsid w:val="004D4436"/>
    <w:rsid w:val="004D4BDB"/>
    <w:rsid w:val="004D5409"/>
    <w:rsid w:val="004D59CD"/>
    <w:rsid w:val="004D695A"/>
    <w:rsid w:val="004D6B13"/>
    <w:rsid w:val="004D7950"/>
    <w:rsid w:val="004E319A"/>
    <w:rsid w:val="004E4556"/>
    <w:rsid w:val="004E5048"/>
    <w:rsid w:val="004F0618"/>
    <w:rsid w:val="004F0B00"/>
    <w:rsid w:val="004F0B9C"/>
    <w:rsid w:val="004F1CDC"/>
    <w:rsid w:val="004F1E74"/>
    <w:rsid w:val="004F34CB"/>
    <w:rsid w:val="004F4AEB"/>
    <w:rsid w:val="004F51CB"/>
    <w:rsid w:val="004F58B3"/>
    <w:rsid w:val="004F6DAF"/>
    <w:rsid w:val="004F7662"/>
    <w:rsid w:val="0050162E"/>
    <w:rsid w:val="00502CC7"/>
    <w:rsid w:val="0050492A"/>
    <w:rsid w:val="00504F6B"/>
    <w:rsid w:val="0050502A"/>
    <w:rsid w:val="00505317"/>
    <w:rsid w:val="005054DE"/>
    <w:rsid w:val="00506E17"/>
    <w:rsid w:val="00510949"/>
    <w:rsid w:val="00511441"/>
    <w:rsid w:val="00511BFE"/>
    <w:rsid w:val="00511ECB"/>
    <w:rsid w:val="0051237D"/>
    <w:rsid w:val="005133DA"/>
    <w:rsid w:val="0051426A"/>
    <w:rsid w:val="00514D7F"/>
    <w:rsid w:val="00516ED6"/>
    <w:rsid w:val="00520601"/>
    <w:rsid w:val="0052117C"/>
    <w:rsid w:val="005239CB"/>
    <w:rsid w:val="00524645"/>
    <w:rsid w:val="0052497F"/>
    <w:rsid w:val="00524F71"/>
    <w:rsid w:val="005263D7"/>
    <w:rsid w:val="005270F7"/>
    <w:rsid w:val="00531113"/>
    <w:rsid w:val="00531E57"/>
    <w:rsid w:val="0053285B"/>
    <w:rsid w:val="00532A5F"/>
    <w:rsid w:val="005336F9"/>
    <w:rsid w:val="0053464E"/>
    <w:rsid w:val="005348EB"/>
    <w:rsid w:val="0053539A"/>
    <w:rsid w:val="005373C3"/>
    <w:rsid w:val="0054059E"/>
    <w:rsid w:val="00541952"/>
    <w:rsid w:val="00541BEB"/>
    <w:rsid w:val="0054247D"/>
    <w:rsid w:val="00544B49"/>
    <w:rsid w:val="005469A5"/>
    <w:rsid w:val="00551D40"/>
    <w:rsid w:val="00552835"/>
    <w:rsid w:val="00552916"/>
    <w:rsid w:val="00553419"/>
    <w:rsid w:val="005542B8"/>
    <w:rsid w:val="00554FFB"/>
    <w:rsid w:val="0055518F"/>
    <w:rsid w:val="005561D5"/>
    <w:rsid w:val="005562D9"/>
    <w:rsid w:val="00561BC4"/>
    <w:rsid w:val="005627B9"/>
    <w:rsid w:val="005667D4"/>
    <w:rsid w:val="005670B4"/>
    <w:rsid w:val="005734CC"/>
    <w:rsid w:val="00574223"/>
    <w:rsid w:val="00574824"/>
    <w:rsid w:val="00574850"/>
    <w:rsid w:val="00577D2C"/>
    <w:rsid w:val="00580695"/>
    <w:rsid w:val="005810AB"/>
    <w:rsid w:val="00583EFD"/>
    <w:rsid w:val="005845B8"/>
    <w:rsid w:val="0059003F"/>
    <w:rsid w:val="00592C4E"/>
    <w:rsid w:val="005956B8"/>
    <w:rsid w:val="00595A1D"/>
    <w:rsid w:val="00595D21"/>
    <w:rsid w:val="005961BD"/>
    <w:rsid w:val="00597D71"/>
    <w:rsid w:val="005A3288"/>
    <w:rsid w:val="005A3625"/>
    <w:rsid w:val="005A6ACF"/>
    <w:rsid w:val="005A73F3"/>
    <w:rsid w:val="005B08A6"/>
    <w:rsid w:val="005B1EFB"/>
    <w:rsid w:val="005B21FD"/>
    <w:rsid w:val="005B57E6"/>
    <w:rsid w:val="005B5C16"/>
    <w:rsid w:val="005B60D2"/>
    <w:rsid w:val="005B61DB"/>
    <w:rsid w:val="005B7294"/>
    <w:rsid w:val="005B7E14"/>
    <w:rsid w:val="005C41B3"/>
    <w:rsid w:val="005C6A93"/>
    <w:rsid w:val="005C7FDD"/>
    <w:rsid w:val="005D37EA"/>
    <w:rsid w:val="005D5160"/>
    <w:rsid w:val="005D665B"/>
    <w:rsid w:val="005D6890"/>
    <w:rsid w:val="005D798D"/>
    <w:rsid w:val="005E0A62"/>
    <w:rsid w:val="005E0DA4"/>
    <w:rsid w:val="005E24F8"/>
    <w:rsid w:val="005E317B"/>
    <w:rsid w:val="005E35CF"/>
    <w:rsid w:val="005E3A92"/>
    <w:rsid w:val="005E4236"/>
    <w:rsid w:val="005E7ABC"/>
    <w:rsid w:val="005F36EF"/>
    <w:rsid w:val="005F510E"/>
    <w:rsid w:val="005F55EA"/>
    <w:rsid w:val="005F5D04"/>
    <w:rsid w:val="005F7AAA"/>
    <w:rsid w:val="006024F5"/>
    <w:rsid w:val="0060294E"/>
    <w:rsid w:val="006031FA"/>
    <w:rsid w:val="00604333"/>
    <w:rsid w:val="00605E4F"/>
    <w:rsid w:val="006101C6"/>
    <w:rsid w:val="00612115"/>
    <w:rsid w:val="00613E73"/>
    <w:rsid w:val="00616179"/>
    <w:rsid w:val="00617045"/>
    <w:rsid w:val="006171D6"/>
    <w:rsid w:val="006172C6"/>
    <w:rsid w:val="006176BF"/>
    <w:rsid w:val="00617AFF"/>
    <w:rsid w:val="00620445"/>
    <w:rsid w:val="00620CA9"/>
    <w:rsid w:val="00620CF6"/>
    <w:rsid w:val="006222AA"/>
    <w:rsid w:val="00623672"/>
    <w:rsid w:val="00624A1E"/>
    <w:rsid w:val="00624C2F"/>
    <w:rsid w:val="0063048F"/>
    <w:rsid w:val="00630936"/>
    <w:rsid w:val="00631405"/>
    <w:rsid w:val="00631753"/>
    <w:rsid w:val="00631B6C"/>
    <w:rsid w:val="00632079"/>
    <w:rsid w:val="006375BD"/>
    <w:rsid w:val="00637E3F"/>
    <w:rsid w:val="00640874"/>
    <w:rsid w:val="00641053"/>
    <w:rsid w:val="00642240"/>
    <w:rsid w:val="006427CF"/>
    <w:rsid w:val="00642C93"/>
    <w:rsid w:val="00643712"/>
    <w:rsid w:val="0064378E"/>
    <w:rsid w:val="00644B3D"/>
    <w:rsid w:val="00645C77"/>
    <w:rsid w:val="00646856"/>
    <w:rsid w:val="006476CE"/>
    <w:rsid w:val="00647712"/>
    <w:rsid w:val="00650A15"/>
    <w:rsid w:val="006524A7"/>
    <w:rsid w:val="006535A5"/>
    <w:rsid w:val="0065402B"/>
    <w:rsid w:val="00654B07"/>
    <w:rsid w:val="006612C4"/>
    <w:rsid w:val="00662B21"/>
    <w:rsid w:val="0066309E"/>
    <w:rsid w:val="0066454E"/>
    <w:rsid w:val="00664DA5"/>
    <w:rsid w:val="006652BD"/>
    <w:rsid w:val="00665389"/>
    <w:rsid w:val="006662A3"/>
    <w:rsid w:val="00674388"/>
    <w:rsid w:val="00675E07"/>
    <w:rsid w:val="006771B2"/>
    <w:rsid w:val="00677B3E"/>
    <w:rsid w:val="006802E5"/>
    <w:rsid w:val="0068046C"/>
    <w:rsid w:val="00680787"/>
    <w:rsid w:val="00681DFD"/>
    <w:rsid w:val="0068411A"/>
    <w:rsid w:val="00685C49"/>
    <w:rsid w:val="00685F1A"/>
    <w:rsid w:val="00685F2D"/>
    <w:rsid w:val="00690A48"/>
    <w:rsid w:val="00691B41"/>
    <w:rsid w:val="00693F5F"/>
    <w:rsid w:val="0069418B"/>
    <w:rsid w:val="006944DC"/>
    <w:rsid w:val="00695107"/>
    <w:rsid w:val="00696135"/>
    <w:rsid w:val="0069678C"/>
    <w:rsid w:val="0069755E"/>
    <w:rsid w:val="00697E36"/>
    <w:rsid w:val="006A0DB3"/>
    <w:rsid w:val="006A1676"/>
    <w:rsid w:val="006A1CAD"/>
    <w:rsid w:val="006A4E57"/>
    <w:rsid w:val="006B0770"/>
    <w:rsid w:val="006B1C5F"/>
    <w:rsid w:val="006B2D9B"/>
    <w:rsid w:val="006B387E"/>
    <w:rsid w:val="006B5160"/>
    <w:rsid w:val="006B570B"/>
    <w:rsid w:val="006B595A"/>
    <w:rsid w:val="006B59E4"/>
    <w:rsid w:val="006B5CFA"/>
    <w:rsid w:val="006B6A7E"/>
    <w:rsid w:val="006B73C6"/>
    <w:rsid w:val="006C18D8"/>
    <w:rsid w:val="006C240E"/>
    <w:rsid w:val="006C4479"/>
    <w:rsid w:val="006C4F56"/>
    <w:rsid w:val="006D03B1"/>
    <w:rsid w:val="006D0AF9"/>
    <w:rsid w:val="006D0E6E"/>
    <w:rsid w:val="006D1F41"/>
    <w:rsid w:val="006D2355"/>
    <w:rsid w:val="006D242B"/>
    <w:rsid w:val="006D3EC9"/>
    <w:rsid w:val="006D4A63"/>
    <w:rsid w:val="006D5350"/>
    <w:rsid w:val="006D5ED5"/>
    <w:rsid w:val="006D64C9"/>
    <w:rsid w:val="006D77BC"/>
    <w:rsid w:val="006E026C"/>
    <w:rsid w:val="006E1F24"/>
    <w:rsid w:val="006E295F"/>
    <w:rsid w:val="006E3504"/>
    <w:rsid w:val="006E4CB7"/>
    <w:rsid w:val="006E65A2"/>
    <w:rsid w:val="006E714C"/>
    <w:rsid w:val="006F157D"/>
    <w:rsid w:val="006F2A0C"/>
    <w:rsid w:val="006F3289"/>
    <w:rsid w:val="006F5056"/>
    <w:rsid w:val="006F5C31"/>
    <w:rsid w:val="006F5FE9"/>
    <w:rsid w:val="006F63FA"/>
    <w:rsid w:val="006F6E3F"/>
    <w:rsid w:val="006F72A8"/>
    <w:rsid w:val="00700D93"/>
    <w:rsid w:val="007010E1"/>
    <w:rsid w:val="007011A8"/>
    <w:rsid w:val="00702C44"/>
    <w:rsid w:val="00703D9C"/>
    <w:rsid w:val="007042B9"/>
    <w:rsid w:val="007069ED"/>
    <w:rsid w:val="00707672"/>
    <w:rsid w:val="007113F9"/>
    <w:rsid w:val="00714E63"/>
    <w:rsid w:val="00716D41"/>
    <w:rsid w:val="00717682"/>
    <w:rsid w:val="00720169"/>
    <w:rsid w:val="0072038E"/>
    <w:rsid w:val="00720E7C"/>
    <w:rsid w:val="007218CE"/>
    <w:rsid w:val="00721A40"/>
    <w:rsid w:val="007220AF"/>
    <w:rsid w:val="00723A02"/>
    <w:rsid w:val="00723A63"/>
    <w:rsid w:val="007243DD"/>
    <w:rsid w:val="007263C2"/>
    <w:rsid w:val="0072702F"/>
    <w:rsid w:val="0072798B"/>
    <w:rsid w:val="00727CB6"/>
    <w:rsid w:val="00727F45"/>
    <w:rsid w:val="007302D8"/>
    <w:rsid w:val="00730B5D"/>
    <w:rsid w:val="00733CA3"/>
    <w:rsid w:val="00736439"/>
    <w:rsid w:val="007373AA"/>
    <w:rsid w:val="00737BC4"/>
    <w:rsid w:val="0074168A"/>
    <w:rsid w:val="007423A7"/>
    <w:rsid w:val="00742E2D"/>
    <w:rsid w:val="00743390"/>
    <w:rsid w:val="00743A38"/>
    <w:rsid w:val="00744812"/>
    <w:rsid w:val="007449FB"/>
    <w:rsid w:val="0074629F"/>
    <w:rsid w:val="00746FC3"/>
    <w:rsid w:val="00750DF1"/>
    <w:rsid w:val="0075101C"/>
    <w:rsid w:val="007526AD"/>
    <w:rsid w:val="0075286C"/>
    <w:rsid w:val="00755BAA"/>
    <w:rsid w:val="00755CFC"/>
    <w:rsid w:val="00756E82"/>
    <w:rsid w:val="007630E3"/>
    <w:rsid w:val="007647F8"/>
    <w:rsid w:val="00766584"/>
    <w:rsid w:val="00766737"/>
    <w:rsid w:val="00766809"/>
    <w:rsid w:val="00766FFF"/>
    <w:rsid w:val="00767451"/>
    <w:rsid w:val="00772607"/>
    <w:rsid w:val="00772801"/>
    <w:rsid w:val="00772CB3"/>
    <w:rsid w:val="0077596B"/>
    <w:rsid w:val="007759B1"/>
    <w:rsid w:val="00775E22"/>
    <w:rsid w:val="00776EF0"/>
    <w:rsid w:val="007777B9"/>
    <w:rsid w:val="00777C2E"/>
    <w:rsid w:val="0078472C"/>
    <w:rsid w:val="007848DF"/>
    <w:rsid w:val="00784963"/>
    <w:rsid w:val="00785D7D"/>
    <w:rsid w:val="007905CA"/>
    <w:rsid w:val="007907DF"/>
    <w:rsid w:val="007913B1"/>
    <w:rsid w:val="007913B7"/>
    <w:rsid w:val="0079165F"/>
    <w:rsid w:val="00791F7C"/>
    <w:rsid w:val="00793B44"/>
    <w:rsid w:val="00794188"/>
    <w:rsid w:val="00794215"/>
    <w:rsid w:val="007958B3"/>
    <w:rsid w:val="007958D5"/>
    <w:rsid w:val="007A0E4F"/>
    <w:rsid w:val="007A4EC9"/>
    <w:rsid w:val="007A5B3D"/>
    <w:rsid w:val="007A6EE7"/>
    <w:rsid w:val="007B09D1"/>
    <w:rsid w:val="007B10CA"/>
    <w:rsid w:val="007B1599"/>
    <w:rsid w:val="007B2869"/>
    <w:rsid w:val="007B2D8B"/>
    <w:rsid w:val="007B4807"/>
    <w:rsid w:val="007B48A9"/>
    <w:rsid w:val="007B5C32"/>
    <w:rsid w:val="007B7FFC"/>
    <w:rsid w:val="007C1F76"/>
    <w:rsid w:val="007C24C4"/>
    <w:rsid w:val="007C2634"/>
    <w:rsid w:val="007C3F22"/>
    <w:rsid w:val="007C5AB8"/>
    <w:rsid w:val="007C5D02"/>
    <w:rsid w:val="007C6242"/>
    <w:rsid w:val="007C65F3"/>
    <w:rsid w:val="007C7122"/>
    <w:rsid w:val="007C7CA6"/>
    <w:rsid w:val="007D021F"/>
    <w:rsid w:val="007E0F87"/>
    <w:rsid w:val="007E170F"/>
    <w:rsid w:val="007E7BEC"/>
    <w:rsid w:val="007E7F0D"/>
    <w:rsid w:val="007F0210"/>
    <w:rsid w:val="007F0670"/>
    <w:rsid w:val="007F0A48"/>
    <w:rsid w:val="007F2D15"/>
    <w:rsid w:val="007F58D4"/>
    <w:rsid w:val="007F62BD"/>
    <w:rsid w:val="007F7920"/>
    <w:rsid w:val="00800019"/>
    <w:rsid w:val="00803C55"/>
    <w:rsid w:val="00803D39"/>
    <w:rsid w:val="0080523D"/>
    <w:rsid w:val="00805984"/>
    <w:rsid w:val="008074FE"/>
    <w:rsid w:val="00807BCB"/>
    <w:rsid w:val="008113BB"/>
    <w:rsid w:val="00811E02"/>
    <w:rsid w:val="0081381F"/>
    <w:rsid w:val="00814FE5"/>
    <w:rsid w:val="008159B3"/>
    <w:rsid w:val="008202B6"/>
    <w:rsid w:val="00820BB7"/>
    <w:rsid w:val="00820DFA"/>
    <w:rsid w:val="0082391F"/>
    <w:rsid w:val="00824655"/>
    <w:rsid w:val="00825BDF"/>
    <w:rsid w:val="0083071A"/>
    <w:rsid w:val="00830F31"/>
    <w:rsid w:val="008320E5"/>
    <w:rsid w:val="00833C03"/>
    <w:rsid w:val="008476A9"/>
    <w:rsid w:val="008519B6"/>
    <w:rsid w:val="00854D99"/>
    <w:rsid w:val="008572FB"/>
    <w:rsid w:val="00860653"/>
    <w:rsid w:val="008606A9"/>
    <w:rsid w:val="0086098E"/>
    <w:rsid w:val="008624A0"/>
    <w:rsid w:val="0086341A"/>
    <w:rsid w:val="00864AD5"/>
    <w:rsid w:val="00864E99"/>
    <w:rsid w:val="0086521F"/>
    <w:rsid w:val="00865955"/>
    <w:rsid w:val="0087168F"/>
    <w:rsid w:val="00873B6C"/>
    <w:rsid w:val="00873B8F"/>
    <w:rsid w:val="0087572C"/>
    <w:rsid w:val="00876135"/>
    <w:rsid w:val="00876675"/>
    <w:rsid w:val="0087733C"/>
    <w:rsid w:val="00883216"/>
    <w:rsid w:val="00890251"/>
    <w:rsid w:val="008902A3"/>
    <w:rsid w:val="008907AD"/>
    <w:rsid w:val="008920C4"/>
    <w:rsid w:val="008935A2"/>
    <w:rsid w:val="00893A2E"/>
    <w:rsid w:val="00893A45"/>
    <w:rsid w:val="00893CCE"/>
    <w:rsid w:val="00895DBD"/>
    <w:rsid w:val="00895DD9"/>
    <w:rsid w:val="00896F70"/>
    <w:rsid w:val="008A2592"/>
    <w:rsid w:val="008A2831"/>
    <w:rsid w:val="008A43A2"/>
    <w:rsid w:val="008A4CF3"/>
    <w:rsid w:val="008A4F18"/>
    <w:rsid w:val="008B1B46"/>
    <w:rsid w:val="008B2328"/>
    <w:rsid w:val="008B2C00"/>
    <w:rsid w:val="008B3496"/>
    <w:rsid w:val="008B5A0F"/>
    <w:rsid w:val="008B6183"/>
    <w:rsid w:val="008B7F61"/>
    <w:rsid w:val="008C29AA"/>
    <w:rsid w:val="008C4174"/>
    <w:rsid w:val="008C544A"/>
    <w:rsid w:val="008C5E56"/>
    <w:rsid w:val="008C697A"/>
    <w:rsid w:val="008C6CDD"/>
    <w:rsid w:val="008C729C"/>
    <w:rsid w:val="008D0477"/>
    <w:rsid w:val="008D130B"/>
    <w:rsid w:val="008D161B"/>
    <w:rsid w:val="008D1F07"/>
    <w:rsid w:val="008D2F6B"/>
    <w:rsid w:val="008D4C30"/>
    <w:rsid w:val="008D4FC7"/>
    <w:rsid w:val="008D5194"/>
    <w:rsid w:val="008D53D4"/>
    <w:rsid w:val="008D6909"/>
    <w:rsid w:val="008E12ED"/>
    <w:rsid w:val="008E255C"/>
    <w:rsid w:val="008E2F95"/>
    <w:rsid w:val="008E3E1D"/>
    <w:rsid w:val="008E4B24"/>
    <w:rsid w:val="008E4BB0"/>
    <w:rsid w:val="008E534D"/>
    <w:rsid w:val="008E5AB8"/>
    <w:rsid w:val="008E6918"/>
    <w:rsid w:val="008F00C2"/>
    <w:rsid w:val="008F063A"/>
    <w:rsid w:val="008F1A10"/>
    <w:rsid w:val="008F1B75"/>
    <w:rsid w:val="00901CAF"/>
    <w:rsid w:val="00903126"/>
    <w:rsid w:val="00904136"/>
    <w:rsid w:val="00904206"/>
    <w:rsid w:val="0090593D"/>
    <w:rsid w:val="00906C42"/>
    <w:rsid w:val="00911291"/>
    <w:rsid w:val="00911C0F"/>
    <w:rsid w:val="009121F4"/>
    <w:rsid w:val="00913A45"/>
    <w:rsid w:val="00913D7C"/>
    <w:rsid w:val="00913DFD"/>
    <w:rsid w:val="0091606B"/>
    <w:rsid w:val="0091655B"/>
    <w:rsid w:val="00916D63"/>
    <w:rsid w:val="00922764"/>
    <w:rsid w:val="00922EA2"/>
    <w:rsid w:val="00924872"/>
    <w:rsid w:val="00925522"/>
    <w:rsid w:val="00927A00"/>
    <w:rsid w:val="00927BEC"/>
    <w:rsid w:val="009339D9"/>
    <w:rsid w:val="00934851"/>
    <w:rsid w:val="00937491"/>
    <w:rsid w:val="009376A3"/>
    <w:rsid w:val="0094131F"/>
    <w:rsid w:val="0094198C"/>
    <w:rsid w:val="00941EF8"/>
    <w:rsid w:val="0094486B"/>
    <w:rsid w:val="0094541C"/>
    <w:rsid w:val="00947333"/>
    <w:rsid w:val="00947B50"/>
    <w:rsid w:val="00947CA4"/>
    <w:rsid w:val="009505C0"/>
    <w:rsid w:val="009511D6"/>
    <w:rsid w:val="00951620"/>
    <w:rsid w:val="0095225A"/>
    <w:rsid w:val="0095291D"/>
    <w:rsid w:val="00953F41"/>
    <w:rsid w:val="009540F0"/>
    <w:rsid w:val="00954AD8"/>
    <w:rsid w:val="009552EB"/>
    <w:rsid w:val="00955A4C"/>
    <w:rsid w:val="009567B1"/>
    <w:rsid w:val="009603B1"/>
    <w:rsid w:val="00963C9D"/>
    <w:rsid w:val="00964CC5"/>
    <w:rsid w:val="00966528"/>
    <w:rsid w:val="0097061C"/>
    <w:rsid w:val="009710B8"/>
    <w:rsid w:val="009727B1"/>
    <w:rsid w:val="00973FB1"/>
    <w:rsid w:val="0097537A"/>
    <w:rsid w:val="00981C00"/>
    <w:rsid w:val="0098343D"/>
    <w:rsid w:val="0098396C"/>
    <w:rsid w:val="00983D8B"/>
    <w:rsid w:val="00984F16"/>
    <w:rsid w:val="00987058"/>
    <w:rsid w:val="009877E9"/>
    <w:rsid w:val="00990F77"/>
    <w:rsid w:val="00994245"/>
    <w:rsid w:val="00994C1B"/>
    <w:rsid w:val="00995056"/>
    <w:rsid w:val="009960CA"/>
    <w:rsid w:val="009A0F6F"/>
    <w:rsid w:val="009A2B60"/>
    <w:rsid w:val="009A2C04"/>
    <w:rsid w:val="009A310D"/>
    <w:rsid w:val="009A3262"/>
    <w:rsid w:val="009A4447"/>
    <w:rsid w:val="009A4EDA"/>
    <w:rsid w:val="009A6F95"/>
    <w:rsid w:val="009A7533"/>
    <w:rsid w:val="009B0885"/>
    <w:rsid w:val="009B116E"/>
    <w:rsid w:val="009B1286"/>
    <w:rsid w:val="009B2770"/>
    <w:rsid w:val="009B4039"/>
    <w:rsid w:val="009B5686"/>
    <w:rsid w:val="009B621F"/>
    <w:rsid w:val="009B721F"/>
    <w:rsid w:val="009B74CD"/>
    <w:rsid w:val="009C0F28"/>
    <w:rsid w:val="009C1025"/>
    <w:rsid w:val="009C2348"/>
    <w:rsid w:val="009C3278"/>
    <w:rsid w:val="009C3E2F"/>
    <w:rsid w:val="009C4A8F"/>
    <w:rsid w:val="009C7608"/>
    <w:rsid w:val="009C77A5"/>
    <w:rsid w:val="009D0D3E"/>
    <w:rsid w:val="009D1279"/>
    <w:rsid w:val="009D2632"/>
    <w:rsid w:val="009D2D5E"/>
    <w:rsid w:val="009D3202"/>
    <w:rsid w:val="009D3283"/>
    <w:rsid w:val="009D37B6"/>
    <w:rsid w:val="009D41C0"/>
    <w:rsid w:val="009D4219"/>
    <w:rsid w:val="009D4E2A"/>
    <w:rsid w:val="009D6081"/>
    <w:rsid w:val="009D6C84"/>
    <w:rsid w:val="009E29CC"/>
    <w:rsid w:val="009E2FAB"/>
    <w:rsid w:val="009E38CB"/>
    <w:rsid w:val="009E437A"/>
    <w:rsid w:val="009E5575"/>
    <w:rsid w:val="009E6785"/>
    <w:rsid w:val="009E700C"/>
    <w:rsid w:val="009E7FBF"/>
    <w:rsid w:val="009F7854"/>
    <w:rsid w:val="00A00193"/>
    <w:rsid w:val="00A004F4"/>
    <w:rsid w:val="00A007F7"/>
    <w:rsid w:val="00A02FFB"/>
    <w:rsid w:val="00A051F0"/>
    <w:rsid w:val="00A1007C"/>
    <w:rsid w:val="00A10819"/>
    <w:rsid w:val="00A10E38"/>
    <w:rsid w:val="00A123C8"/>
    <w:rsid w:val="00A123E0"/>
    <w:rsid w:val="00A13E67"/>
    <w:rsid w:val="00A15988"/>
    <w:rsid w:val="00A16F34"/>
    <w:rsid w:val="00A1790F"/>
    <w:rsid w:val="00A20ACF"/>
    <w:rsid w:val="00A21760"/>
    <w:rsid w:val="00A237D4"/>
    <w:rsid w:val="00A23E63"/>
    <w:rsid w:val="00A240AE"/>
    <w:rsid w:val="00A26538"/>
    <w:rsid w:val="00A26DD8"/>
    <w:rsid w:val="00A26DEB"/>
    <w:rsid w:val="00A27AC7"/>
    <w:rsid w:val="00A32945"/>
    <w:rsid w:val="00A35E2B"/>
    <w:rsid w:val="00A366D2"/>
    <w:rsid w:val="00A43AEA"/>
    <w:rsid w:val="00A44F11"/>
    <w:rsid w:val="00A456E5"/>
    <w:rsid w:val="00A5071A"/>
    <w:rsid w:val="00A51206"/>
    <w:rsid w:val="00A561F5"/>
    <w:rsid w:val="00A5711B"/>
    <w:rsid w:val="00A6205B"/>
    <w:rsid w:val="00A62625"/>
    <w:rsid w:val="00A631D0"/>
    <w:rsid w:val="00A6367A"/>
    <w:rsid w:val="00A64217"/>
    <w:rsid w:val="00A65A74"/>
    <w:rsid w:val="00A7448A"/>
    <w:rsid w:val="00A7621C"/>
    <w:rsid w:val="00A81140"/>
    <w:rsid w:val="00A82696"/>
    <w:rsid w:val="00A8285D"/>
    <w:rsid w:val="00A83141"/>
    <w:rsid w:val="00A831AC"/>
    <w:rsid w:val="00A847E1"/>
    <w:rsid w:val="00A84FEB"/>
    <w:rsid w:val="00A85095"/>
    <w:rsid w:val="00A8578D"/>
    <w:rsid w:val="00A906ED"/>
    <w:rsid w:val="00A911EB"/>
    <w:rsid w:val="00A913A2"/>
    <w:rsid w:val="00A91704"/>
    <w:rsid w:val="00A91A12"/>
    <w:rsid w:val="00A922A4"/>
    <w:rsid w:val="00A9267C"/>
    <w:rsid w:val="00A94EEB"/>
    <w:rsid w:val="00A951CF"/>
    <w:rsid w:val="00A95F09"/>
    <w:rsid w:val="00A96BA6"/>
    <w:rsid w:val="00A97B30"/>
    <w:rsid w:val="00AA02E9"/>
    <w:rsid w:val="00AA0E21"/>
    <w:rsid w:val="00AA1613"/>
    <w:rsid w:val="00AA25B7"/>
    <w:rsid w:val="00AA2648"/>
    <w:rsid w:val="00AA2BA2"/>
    <w:rsid w:val="00AA4B66"/>
    <w:rsid w:val="00AA6366"/>
    <w:rsid w:val="00AA788D"/>
    <w:rsid w:val="00AB0C82"/>
    <w:rsid w:val="00AB2BCD"/>
    <w:rsid w:val="00AB4F17"/>
    <w:rsid w:val="00AB5C3F"/>
    <w:rsid w:val="00AB5F14"/>
    <w:rsid w:val="00AC044C"/>
    <w:rsid w:val="00AC10E9"/>
    <w:rsid w:val="00AC16B6"/>
    <w:rsid w:val="00AC2BE5"/>
    <w:rsid w:val="00AC5664"/>
    <w:rsid w:val="00AC6CBA"/>
    <w:rsid w:val="00AC75DD"/>
    <w:rsid w:val="00AC7B8C"/>
    <w:rsid w:val="00AC7DB9"/>
    <w:rsid w:val="00AD0B64"/>
    <w:rsid w:val="00AD10F8"/>
    <w:rsid w:val="00AD1D36"/>
    <w:rsid w:val="00AD2302"/>
    <w:rsid w:val="00AD2A2B"/>
    <w:rsid w:val="00AD355B"/>
    <w:rsid w:val="00AD39C4"/>
    <w:rsid w:val="00AD4D2F"/>
    <w:rsid w:val="00AD50D0"/>
    <w:rsid w:val="00AD56AD"/>
    <w:rsid w:val="00AD66C2"/>
    <w:rsid w:val="00AD7277"/>
    <w:rsid w:val="00AD757A"/>
    <w:rsid w:val="00AE0153"/>
    <w:rsid w:val="00AE0315"/>
    <w:rsid w:val="00AE0763"/>
    <w:rsid w:val="00AE2014"/>
    <w:rsid w:val="00AE283B"/>
    <w:rsid w:val="00AE51DC"/>
    <w:rsid w:val="00AE5247"/>
    <w:rsid w:val="00AE58D6"/>
    <w:rsid w:val="00AF045E"/>
    <w:rsid w:val="00AF1304"/>
    <w:rsid w:val="00AF281D"/>
    <w:rsid w:val="00AF317C"/>
    <w:rsid w:val="00AF3213"/>
    <w:rsid w:val="00AF39BD"/>
    <w:rsid w:val="00AF7475"/>
    <w:rsid w:val="00AF7BB6"/>
    <w:rsid w:val="00B007B3"/>
    <w:rsid w:val="00B01797"/>
    <w:rsid w:val="00B018B1"/>
    <w:rsid w:val="00B01DEA"/>
    <w:rsid w:val="00B033A0"/>
    <w:rsid w:val="00B05D6B"/>
    <w:rsid w:val="00B072D7"/>
    <w:rsid w:val="00B11DB7"/>
    <w:rsid w:val="00B12B4B"/>
    <w:rsid w:val="00B13F61"/>
    <w:rsid w:val="00B14AFB"/>
    <w:rsid w:val="00B1539C"/>
    <w:rsid w:val="00B158FA"/>
    <w:rsid w:val="00B16874"/>
    <w:rsid w:val="00B17F3F"/>
    <w:rsid w:val="00B20303"/>
    <w:rsid w:val="00B24685"/>
    <w:rsid w:val="00B26450"/>
    <w:rsid w:val="00B266C2"/>
    <w:rsid w:val="00B26D67"/>
    <w:rsid w:val="00B32388"/>
    <w:rsid w:val="00B32408"/>
    <w:rsid w:val="00B3241B"/>
    <w:rsid w:val="00B32E31"/>
    <w:rsid w:val="00B33602"/>
    <w:rsid w:val="00B3472E"/>
    <w:rsid w:val="00B3550E"/>
    <w:rsid w:val="00B37416"/>
    <w:rsid w:val="00B3753D"/>
    <w:rsid w:val="00B37EC5"/>
    <w:rsid w:val="00B40C12"/>
    <w:rsid w:val="00B4157B"/>
    <w:rsid w:val="00B41F12"/>
    <w:rsid w:val="00B4500E"/>
    <w:rsid w:val="00B454FE"/>
    <w:rsid w:val="00B46194"/>
    <w:rsid w:val="00B46D28"/>
    <w:rsid w:val="00B472A7"/>
    <w:rsid w:val="00B47422"/>
    <w:rsid w:val="00B47E21"/>
    <w:rsid w:val="00B52268"/>
    <w:rsid w:val="00B5246A"/>
    <w:rsid w:val="00B53D05"/>
    <w:rsid w:val="00B543DE"/>
    <w:rsid w:val="00B5626D"/>
    <w:rsid w:val="00B566B5"/>
    <w:rsid w:val="00B567C6"/>
    <w:rsid w:val="00B56A85"/>
    <w:rsid w:val="00B5731C"/>
    <w:rsid w:val="00B578A5"/>
    <w:rsid w:val="00B604C1"/>
    <w:rsid w:val="00B60CCE"/>
    <w:rsid w:val="00B61729"/>
    <w:rsid w:val="00B61762"/>
    <w:rsid w:val="00B62592"/>
    <w:rsid w:val="00B62611"/>
    <w:rsid w:val="00B62821"/>
    <w:rsid w:val="00B63947"/>
    <w:rsid w:val="00B64340"/>
    <w:rsid w:val="00B65649"/>
    <w:rsid w:val="00B66B8B"/>
    <w:rsid w:val="00B66D41"/>
    <w:rsid w:val="00B67454"/>
    <w:rsid w:val="00B70C5F"/>
    <w:rsid w:val="00B723D5"/>
    <w:rsid w:val="00B74955"/>
    <w:rsid w:val="00B74AC8"/>
    <w:rsid w:val="00B76668"/>
    <w:rsid w:val="00B80400"/>
    <w:rsid w:val="00B80F27"/>
    <w:rsid w:val="00B80FE8"/>
    <w:rsid w:val="00B82B1D"/>
    <w:rsid w:val="00B82C46"/>
    <w:rsid w:val="00B83ABB"/>
    <w:rsid w:val="00B844A4"/>
    <w:rsid w:val="00B84624"/>
    <w:rsid w:val="00B849CB"/>
    <w:rsid w:val="00B85281"/>
    <w:rsid w:val="00B85C44"/>
    <w:rsid w:val="00B8631E"/>
    <w:rsid w:val="00B8788F"/>
    <w:rsid w:val="00B879F7"/>
    <w:rsid w:val="00B87EF6"/>
    <w:rsid w:val="00B9037C"/>
    <w:rsid w:val="00B91329"/>
    <w:rsid w:val="00B919AC"/>
    <w:rsid w:val="00B9268E"/>
    <w:rsid w:val="00B94039"/>
    <w:rsid w:val="00B94B7A"/>
    <w:rsid w:val="00B94CCA"/>
    <w:rsid w:val="00B94E93"/>
    <w:rsid w:val="00B952A7"/>
    <w:rsid w:val="00B95673"/>
    <w:rsid w:val="00B97C1A"/>
    <w:rsid w:val="00B97D83"/>
    <w:rsid w:val="00BA020B"/>
    <w:rsid w:val="00BA3960"/>
    <w:rsid w:val="00BA3B95"/>
    <w:rsid w:val="00BA5A4B"/>
    <w:rsid w:val="00BA6BB6"/>
    <w:rsid w:val="00BA7270"/>
    <w:rsid w:val="00BA7BF5"/>
    <w:rsid w:val="00BB0117"/>
    <w:rsid w:val="00BB0354"/>
    <w:rsid w:val="00BB07FE"/>
    <w:rsid w:val="00BB1C94"/>
    <w:rsid w:val="00BB2032"/>
    <w:rsid w:val="00BB2125"/>
    <w:rsid w:val="00BB2356"/>
    <w:rsid w:val="00BB2EAF"/>
    <w:rsid w:val="00BB3053"/>
    <w:rsid w:val="00BB3A38"/>
    <w:rsid w:val="00BB3CE2"/>
    <w:rsid w:val="00BB4833"/>
    <w:rsid w:val="00BB4BE8"/>
    <w:rsid w:val="00BB60CC"/>
    <w:rsid w:val="00BB6298"/>
    <w:rsid w:val="00BB65E1"/>
    <w:rsid w:val="00BB6A43"/>
    <w:rsid w:val="00BB6D33"/>
    <w:rsid w:val="00BB77F8"/>
    <w:rsid w:val="00BC0831"/>
    <w:rsid w:val="00BC0D6A"/>
    <w:rsid w:val="00BC1D4C"/>
    <w:rsid w:val="00BC3FD2"/>
    <w:rsid w:val="00BC46D4"/>
    <w:rsid w:val="00BC54DA"/>
    <w:rsid w:val="00BC577F"/>
    <w:rsid w:val="00BC5F1E"/>
    <w:rsid w:val="00BC64D2"/>
    <w:rsid w:val="00BC77D3"/>
    <w:rsid w:val="00BC7C03"/>
    <w:rsid w:val="00BD04E6"/>
    <w:rsid w:val="00BD054D"/>
    <w:rsid w:val="00BD3AA2"/>
    <w:rsid w:val="00BD404A"/>
    <w:rsid w:val="00BD6DF8"/>
    <w:rsid w:val="00BD7074"/>
    <w:rsid w:val="00BE0BF6"/>
    <w:rsid w:val="00BE2EBB"/>
    <w:rsid w:val="00BE40AB"/>
    <w:rsid w:val="00BE68A5"/>
    <w:rsid w:val="00BE6A4D"/>
    <w:rsid w:val="00BE6A8C"/>
    <w:rsid w:val="00BE6B83"/>
    <w:rsid w:val="00BF0466"/>
    <w:rsid w:val="00BF1AA5"/>
    <w:rsid w:val="00BF1E98"/>
    <w:rsid w:val="00BF29F7"/>
    <w:rsid w:val="00BF5044"/>
    <w:rsid w:val="00BF550C"/>
    <w:rsid w:val="00BF751F"/>
    <w:rsid w:val="00C024C0"/>
    <w:rsid w:val="00C029CD"/>
    <w:rsid w:val="00C10388"/>
    <w:rsid w:val="00C1128E"/>
    <w:rsid w:val="00C122F4"/>
    <w:rsid w:val="00C14684"/>
    <w:rsid w:val="00C14E10"/>
    <w:rsid w:val="00C162A4"/>
    <w:rsid w:val="00C16550"/>
    <w:rsid w:val="00C17698"/>
    <w:rsid w:val="00C2185B"/>
    <w:rsid w:val="00C218ED"/>
    <w:rsid w:val="00C21FB5"/>
    <w:rsid w:val="00C2251F"/>
    <w:rsid w:val="00C24DB5"/>
    <w:rsid w:val="00C24EE2"/>
    <w:rsid w:val="00C24FAD"/>
    <w:rsid w:val="00C2538B"/>
    <w:rsid w:val="00C253AE"/>
    <w:rsid w:val="00C2656D"/>
    <w:rsid w:val="00C266E9"/>
    <w:rsid w:val="00C32EEC"/>
    <w:rsid w:val="00C33219"/>
    <w:rsid w:val="00C33426"/>
    <w:rsid w:val="00C336D3"/>
    <w:rsid w:val="00C34728"/>
    <w:rsid w:val="00C36163"/>
    <w:rsid w:val="00C366B5"/>
    <w:rsid w:val="00C37354"/>
    <w:rsid w:val="00C37887"/>
    <w:rsid w:val="00C405D7"/>
    <w:rsid w:val="00C42072"/>
    <w:rsid w:val="00C4275F"/>
    <w:rsid w:val="00C4299C"/>
    <w:rsid w:val="00C4471F"/>
    <w:rsid w:val="00C46568"/>
    <w:rsid w:val="00C47008"/>
    <w:rsid w:val="00C5269E"/>
    <w:rsid w:val="00C52D1D"/>
    <w:rsid w:val="00C53C89"/>
    <w:rsid w:val="00C555EE"/>
    <w:rsid w:val="00C564A6"/>
    <w:rsid w:val="00C570BE"/>
    <w:rsid w:val="00C57EE0"/>
    <w:rsid w:val="00C6138C"/>
    <w:rsid w:val="00C616BD"/>
    <w:rsid w:val="00C672AE"/>
    <w:rsid w:val="00C6799B"/>
    <w:rsid w:val="00C67EF4"/>
    <w:rsid w:val="00C72DD4"/>
    <w:rsid w:val="00C73A99"/>
    <w:rsid w:val="00C73FA1"/>
    <w:rsid w:val="00C76894"/>
    <w:rsid w:val="00C776C6"/>
    <w:rsid w:val="00C81AB1"/>
    <w:rsid w:val="00C84DB1"/>
    <w:rsid w:val="00C855E7"/>
    <w:rsid w:val="00C85BA9"/>
    <w:rsid w:val="00C85C82"/>
    <w:rsid w:val="00C90904"/>
    <w:rsid w:val="00C97989"/>
    <w:rsid w:val="00CA00E9"/>
    <w:rsid w:val="00CA0B44"/>
    <w:rsid w:val="00CA2454"/>
    <w:rsid w:val="00CA29C6"/>
    <w:rsid w:val="00CA4544"/>
    <w:rsid w:val="00CB002C"/>
    <w:rsid w:val="00CB0A2B"/>
    <w:rsid w:val="00CB0E39"/>
    <w:rsid w:val="00CB1842"/>
    <w:rsid w:val="00CB30D2"/>
    <w:rsid w:val="00CB30D6"/>
    <w:rsid w:val="00CB3241"/>
    <w:rsid w:val="00CB3BAA"/>
    <w:rsid w:val="00CB5CF7"/>
    <w:rsid w:val="00CB625C"/>
    <w:rsid w:val="00CB7391"/>
    <w:rsid w:val="00CC0A6B"/>
    <w:rsid w:val="00CC0FC7"/>
    <w:rsid w:val="00CC1B90"/>
    <w:rsid w:val="00CC22BE"/>
    <w:rsid w:val="00CC39AD"/>
    <w:rsid w:val="00CD0116"/>
    <w:rsid w:val="00CD0A03"/>
    <w:rsid w:val="00CD0DCE"/>
    <w:rsid w:val="00CD2377"/>
    <w:rsid w:val="00CD5CE1"/>
    <w:rsid w:val="00CD6418"/>
    <w:rsid w:val="00CD7349"/>
    <w:rsid w:val="00CD7377"/>
    <w:rsid w:val="00CE0799"/>
    <w:rsid w:val="00CE20D0"/>
    <w:rsid w:val="00CE22FD"/>
    <w:rsid w:val="00CE31CB"/>
    <w:rsid w:val="00CE39FC"/>
    <w:rsid w:val="00CE5E66"/>
    <w:rsid w:val="00CE5EC8"/>
    <w:rsid w:val="00CF06A2"/>
    <w:rsid w:val="00CF0DF4"/>
    <w:rsid w:val="00CF0EA4"/>
    <w:rsid w:val="00CF14BD"/>
    <w:rsid w:val="00CF2081"/>
    <w:rsid w:val="00CF3DAF"/>
    <w:rsid w:val="00CF3DBA"/>
    <w:rsid w:val="00D004E9"/>
    <w:rsid w:val="00D04E27"/>
    <w:rsid w:val="00D05154"/>
    <w:rsid w:val="00D054DB"/>
    <w:rsid w:val="00D067E0"/>
    <w:rsid w:val="00D074FE"/>
    <w:rsid w:val="00D07591"/>
    <w:rsid w:val="00D10A10"/>
    <w:rsid w:val="00D10DE6"/>
    <w:rsid w:val="00D11124"/>
    <w:rsid w:val="00D11372"/>
    <w:rsid w:val="00D11F73"/>
    <w:rsid w:val="00D12E42"/>
    <w:rsid w:val="00D13A4A"/>
    <w:rsid w:val="00D17A69"/>
    <w:rsid w:val="00D20D73"/>
    <w:rsid w:val="00D21F60"/>
    <w:rsid w:val="00D2341C"/>
    <w:rsid w:val="00D23F23"/>
    <w:rsid w:val="00D24370"/>
    <w:rsid w:val="00D27687"/>
    <w:rsid w:val="00D30F6A"/>
    <w:rsid w:val="00D31843"/>
    <w:rsid w:val="00D3189D"/>
    <w:rsid w:val="00D31F01"/>
    <w:rsid w:val="00D31F2D"/>
    <w:rsid w:val="00D324B0"/>
    <w:rsid w:val="00D328C8"/>
    <w:rsid w:val="00D34186"/>
    <w:rsid w:val="00D3651F"/>
    <w:rsid w:val="00D412A3"/>
    <w:rsid w:val="00D41383"/>
    <w:rsid w:val="00D433F4"/>
    <w:rsid w:val="00D44528"/>
    <w:rsid w:val="00D45850"/>
    <w:rsid w:val="00D45C1D"/>
    <w:rsid w:val="00D50909"/>
    <w:rsid w:val="00D5095A"/>
    <w:rsid w:val="00D50C0F"/>
    <w:rsid w:val="00D52687"/>
    <w:rsid w:val="00D5327A"/>
    <w:rsid w:val="00D532E0"/>
    <w:rsid w:val="00D53ECB"/>
    <w:rsid w:val="00D54D3D"/>
    <w:rsid w:val="00D5593A"/>
    <w:rsid w:val="00D5648F"/>
    <w:rsid w:val="00D62764"/>
    <w:rsid w:val="00D635ED"/>
    <w:rsid w:val="00D64B5E"/>
    <w:rsid w:val="00D6548C"/>
    <w:rsid w:val="00D66125"/>
    <w:rsid w:val="00D674F8"/>
    <w:rsid w:val="00D74374"/>
    <w:rsid w:val="00D74397"/>
    <w:rsid w:val="00D74A34"/>
    <w:rsid w:val="00D74A45"/>
    <w:rsid w:val="00D74DF9"/>
    <w:rsid w:val="00D80319"/>
    <w:rsid w:val="00D82589"/>
    <w:rsid w:val="00D8293C"/>
    <w:rsid w:val="00D829DA"/>
    <w:rsid w:val="00D83DB4"/>
    <w:rsid w:val="00D84E23"/>
    <w:rsid w:val="00D90B86"/>
    <w:rsid w:val="00D90F25"/>
    <w:rsid w:val="00D91169"/>
    <w:rsid w:val="00D91908"/>
    <w:rsid w:val="00D952D3"/>
    <w:rsid w:val="00D96ED1"/>
    <w:rsid w:val="00D97035"/>
    <w:rsid w:val="00DA05CA"/>
    <w:rsid w:val="00DA085D"/>
    <w:rsid w:val="00DA0CD7"/>
    <w:rsid w:val="00DA0DE0"/>
    <w:rsid w:val="00DA23EC"/>
    <w:rsid w:val="00DA35F3"/>
    <w:rsid w:val="00DA4037"/>
    <w:rsid w:val="00DA4C5B"/>
    <w:rsid w:val="00DA5F53"/>
    <w:rsid w:val="00DA6579"/>
    <w:rsid w:val="00DA790E"/>
    <w:rsid w:val="00DB08F7"/>
    <w:rsid w:val="00DB15FF"/>
    <w:rsid w:val="00DB2844"/>
    <w:rsid w:val="00DB389B"/>
    <w:rsid w:val="00DB38B9"/>
    <w:rsid w:val="00DB4117"/>
    <w:rsid w:val="00DB43C0"/>
    <w:rsid w:val="00DB5C02"/>
    <w:rsid w:val="00DB6A96"/>
    <w:rsid w:val="00DB713A"/>
    <w:rsid w:val="00DC05DC"/>
    <w:rsid w:val="00DC11B5"/>
    <w:rsid w:val="00DC2095"/>
    <w:rsid w:val="00DC20B6"/>
    <w:rsid w:val="00DC3E62"/>
    <w:rsid w:val="00DC4A57"/>
    <w:rsid w:val="00DC5399"/>
    <w:rsid w:val="00DC5903"/>
    <w:rsid w:val="00DC5B9C"/>
    <w:rsid w:val="00DC5BA9"/>
    <w:rsid w:val="00DC71C1"/>
    <w:rsid w:val="00DC7A18"/>
    <w:rsid w:val="00DC7F90"/>
    <w:rsid w:val="00DD01FA"/>
    <w:rsid w:val="00DD35E2"/>
    <w:rsid w:val="00DD406B"/>
    <w:rsid w:val="00DD4348"/>
    <w:rsid w:val="00DD513F"/>
    <w:rsid w:val="00DD6348"/>
    <w:rsid w:val="00DD647A"/>
    <w:rsid w:val="00DD667D"/>
    <w:rsid w:val="00DD7AE1"/>
    <w:rsid w:val="00DE01E8"/>
    <w:rsid w:val="00DE10D9"/>
    <w:rsid w:val="00DE1437"/>
    <w:rsid w:val="00DE1E54"/>
    <w:rsid w:val="00DE305C"/>
    <w:rsid w:val="00DE3202"/>
    <w:rsid w:val="00DE3C90"/>
    <w:rsid w:val="00DE756A"/>
    <w:rsid w:val="00DF0750"/>
    <w:rsid w:val="00DF1DAE"/>
    <w:rsid w:val="00DF34A7"/>
    <w:rsid w:val="00DF49EC"/>
    <w:rsid w:val="00DF4C3A"/>
    <w:rsid w:val="00DF50F7"/>
    <w:rsid w:val="00DF60CE"/>
    <w:rsid w:val="00DF64B3"/>
    <w:rsid w:val="00DF7B55"/>
    <w:rsid w:val="00E00062"/>
    <w:rsid w:val="00E01981"/>
    <w:rsid w:val="00E02C68"/>
    <w:rsid w:val="00E0325D"/>
    <w:rsid w:val="00E04B4A"/>
    <w:rsid w:val="00E06092"/>
    <w:rsid w:val="00E06696"/>
    <w:rsid w:val="00E0672E"/>
    <w:rsid w:val="00E06F23"/>
    <w:rsid w:val="00E07AD2"/>
    <w:rsid w:val="00E104CB"/>
    <w:rsid w:val="00E108CB"/>
    <w:rsid w:val="00E11A6B"/>
    <w:rsid w:val="00E12475"/>
    <w:rsid w:val="00E13289"/>
    <w:rsid w:val="00E13B21"/>
    <w:rsid w:val="00E1548D"/>
    <w:rsid w:val="00E162C0"/>
    <w:rsid w:val="00E1651D"/>
    <w:rsid w:val="00E16AE3"/>
    <w:rsid w:val="00E1743D"/>
    <w:rsid w:val="00E20435"/>
    <w:rsid w:val="00E206CE"/>
    <w:rsid w:val="00E22DD1"/>
    <w:rsid w:val="00E24574"/>
    <w:rsid w:val="00E2490E"/>
    <w:rsid w:val="00E24BFD"/>
    <w:rsid w:val="00E24EF1"/>
    <w:rsid w:val="00E26237"/>
    <w:rsid w:val="00E31B5F"/>
    <w:rsid w:val="00E31C85"/>
    <w:rsid w:val="00E3203C"/>
    <w:rsid w:val="00E3283E"/>
    <w:rsid w:val="00E32E84"/>
    <w:rsid w:val="00E33152"/>
    <w:rsid w:val="00E33BBD"/>
    <w:rsid w:val="00E34AA8"/>
    <w:rsid w:val="00E36130"/>
    <w:rsid w:val="00E37930"/>
    <w:rsid w:val="00E37C17"/>
    <w:rsid w:val="00E43E71"/>
    <w:rsid w:val="00E459D7"/>
    <w:rsid w:val="00E473E7"/>
    <w:rsid w:val="00E4776A"/>
    <w:rsid w:val="00E5087A"/>
    <w:rsid w:val="00E5107C"/>
    <w:rsid w:val="00E51C7F"/>
    <w:rsid w:val="00E51F91"/>
    <w:rsid w:val="00E54459"/>
    <w:rsid w:val="00E54D5F"/>
    <w:rsid w:val="00E5772D"/>
    <w:rsid w:val="00E57CF9"/>
    <w:rsid w:val="00E610A4"/>
    <w:rsid w:val="00E61B6D"/>
    <w:rsid w:val="00E63B9D"/>
    <w:rsid w:val="00E64A8F"/>
    <w:rsid w:val="00E6540D"/>
    <w:rsid w:val="00E65424"/>
    <w:rsid w:val="00E65A61"/>
    <w:rsid w:val="00E65C76"/>
    <w:rsid w:val="00E66B3B"/>
    <w:rsid w:val="00E708AC"/>
    <w:rsid w:val="00E72DA9"/>
    <w:rsid w:val="00E741FA"/>
    <w:rsid w:val="00E7460D"/>
    <w:rsid w:val="00E80BA8"/>
    <w:rsid w:val="00E820A4"/>
    <w:rsid w:val="00E82499"/>
    <w:rsid w:val="00E82BA0"/>
    <w:rsid w:val="00E83AD1"/>
    <w:rsid w:val="00E845DF"/>
    <w:rsid w:val="00E84BBB"/>
    <w:rsid w:val="00E854BA"/>
    <w:rsid w:val="00E86707"/>
    <w:rsid w:val="00E8671A"/>
    <w:rsid w:val="00E86DFC"/>
    <w:rsid w:val="00E87BB0"/>
    <w:rsid w:val="00E919DE"/>
    <w:rsid w:val="00E91A87"/>
    <w:rsid w:val="00E91F03"/>
    <w:rsid w:val="00E927C0"/>
    <w:rsid w:val="00E951EB"/>
    <w:rsid w:val="00E9553A"/>
    <w:rsid w:val="00E95B1A"/>
    <w:rsid w:val="00E96764"/>
    <w:rsid w:val="00E970B3"/>
    <w:rsid w:val="00E97192"/>
    <w:rsid w:val="00EA0F24"/>
    <w:rsid w:val="00EA2F99"/>
    <w:rsid w:val="00EA46FD"/>
    <w:rsid w:val="00EB2485"/>
    <w:rsid w:val="00EB405D"/>
    <w:rsid w:val="00EB6291"/>
    <w:rsid w:val="00EC0D8A"/>
    <w:rsid w:val="00EC1081"/>
    <w:rsid w:val="00EC149A"/>
    <w:rsid w:val="00EC358E"/>
    <w:rsid w:val="00EC5AA9"/>
    <w:rsid w:val="00EC7055"/>
    <w:rsid w:val="00EC7B5C"/>
    <w:rsid w:val="00ED176A"/>
    <w:rsid w:val="00ED2047"/>
    <w:rsid w:val="00ED234C"/>
    <w:rsid w:val="00ED32E0"/>
    <w:rsid w:val="00ED3DCD"/>
    <w:rsid w:val="00ED4BD5"/>
    <w:rsid w:val="00ED50F7"/>
    <w:rsid w:val="00ED57DA"/>
    <w:rsid w:val="00ED63C2"/>
    <w:rsid w:val="00EE2DB4"/>
    <w:rsid w:val="00EE3316"/>
    <w:rsid w:val="00EE3B1E"/>
    <w:rsid w:val="00EE3CEA"/>
    <w:rsid w:val="00EE4E27"/>
    <w:rsid w:val="00EE6302"/>
    <w:rsid w:val="00EE7F48"/>
    <w:rsid w:val="00EF03F7"/>
    <w:rsid w:val="00EF5E53"/>
    <w:rsid w:val="00EF6128"/>
    <w:rsid w:val="00EF72B9"/>
    <w:rsid w:val="00EF7EF1"/>
    <w:rsid w:val="00F02004"/>
    <w:rsid w:val="00F02300"/>
    <w:rsid w:val="00F02481"/>
    <w:rsid w:val="00F02519"/>
    <w:rsid w:val="00F03066"/>
    <w:rsid w:val="00F03AC6"/>
    <w:rsid w:val="00F04FB7"/>
    <w:rsid w:val="00F05D80"/>
    <w:rsid w:val="00F05E4E"/>
    <w:rsid w:val="00F06028"/>
    <w:rsid w:val="00F061CB"/>
    <w:rsid w:val="00F067B9"/>
    <w:rsid w:val="00F06EB8"/>
    <w:rsid w:val="00F076E0"/>
    <w:rsid w:val="00F07F66"/>
    <w:rsid w:val="00F100B0"/>
    <w:rsid w:val="00F13193"/>
    <w:rsid w:val="00F133D5"/>
    <w:rsid w:val="00F139E1"/>
    <w:rsid w:val="00F13F9F"/>
    <w:rsid w:val="00F1572D"/>
    <w:rsid w:val="00F15F34"/>
    <w:rsid w:val="00F17BDE"/>
    <w:rsid w:val="00F17D19"/>
    <w:rsid w:val="00F20395"/>
    <w:rsid w:val="00F2625A"/>
    <w:rsid w:val="00F26454"/>
    <w:rsid w:val="00F26628"/>
    <w:rsid w:val="00F2746A"/>
    <w:rsid w:val="00F27B03"/>
    <w:rsid w:val="00F30408"/>
    <w:rsid w:val="00F32693"/>
    <w:rsid w:val="00F32BAA"/>
    <w:rsid w:val="00F33E1E"/>
    <w:rsid w:val="00F34E73"/>
    <w:rsid w:val="00F35195"/>
    <w:rsid w:val="00F35F21"/>
    <w:rsid w:val="00F36D7B"/>
    <w:rsid w:val="00F3786E"/>
    <w:rsid w:val="00F406DF"/>
    <w:rsid w:val="00F44945"/>
    <w:rsid w:val="00F44D53"/>
    <w:rsid w:val="00F45D88"/>
    <w:rsid w:val="00F50280"/>
    <w:rsid w:val="00F51F4A"/>
    <w:rsid w:val="00F531B7"/>
    <w:rsid w:val="00F54297"/>
    <w:rsid w:val="00F56F3B"/>
    <w:rsid w:val="00F5735E"/>
    <w:rsid w:val="00F6410F"/>
    <w:rsid w:val="00F66867"/>
    <w:rsid w:val="00F66AD0"/>
    <w:rsid w:val="00F67B8A"/>
    <w:rsid w:val="00F71BC0"/>
    <w:rsid w:val="00F73A27"/>
    <w:rsid w:val="00F740E1"/>
    <w:rsid w:val="00F74929"/>
    <w:rsid w:val="00F760C9"/>
    <w:rsid w:val="00F76735"/>
    <w:rsid w:val="00F81105"/>
    <w:rsid w:val="00F83C77"/>
    <w:rsid w:val="00F843EC"/>
    <w:rsid w:val="00F84B64"/>
    <w:rsid w:val="00F850C6"/>
    <w:rsid w:val="00F87278"/>
    <w:rsid w:val="00F90477"/>
    <w:rsid w:val="00F9074D"/>
    <w:rsid w:val="00F91F10"/>
    <w:rsid w:val="00F92FBD"/>
    <w:rsid w:val="00F93294"/>
    <w:rsid w:val="00F93FB2"/>
    <w:rsid w:val="00F94D05"/>
    <w:rsid w:val="00F95FE2"/>
    <w:rsid w:val="00FA0FFF"/>
    <w:rsid w:val="00FA152F"/>
    <w:rsid w:val="00FA20E7"/>
    <w:rsid w:val="00FA3009"/>
    <w:rsid w:val="00FA447F"/>
    <w:rsid w:val="00FA4539"/>
    <w:rsid w:val="00FA5265"/>
    <w:rsid w:val="00FA5690"/>
    <w:rsid w:val="00FA6533"/>
    <w:rsid w:val="00FA7C29"/>
    <w:rsid w:val="00FA7C90"/>
    <w:rsid w:val="00FB038B"/>
    <w:rsid w:val="00FB0412"/>
    <w:rsid w:val="00FB0A4B"/>
    <w:rsid w:val="00FB13BD"/>
    <w:rsid w:val="00FB307A"/>
    <w:rsid w:val="00FB52AD"/>
    <w:rsid w:val="00FB5D0D"/>
    <w:rsid w:val="00FB6131"/>
    <w:rsid w:val="00FB62FA"/>
    <w:rsid w:val="00FB6D0B"/>
    <w:rsid w:val="00FB7608"/>
    <w:rsid w:val="00FB77DA"/>
    <w:rsid w:val="00FB78E9"/>
    <w:rsid w:val="00FB7CCC"/>
    <w:rsid w:val="00FC04FE"/>
    <w:rsid w:val="00FC092D"/>
    <w:rsid w:val="00FC4418"/>
    <w:rsid w:val="00FC4453"/>
    <w:rsid w:val="00FC5154"/>
    <w:rsid w:val="00FC6152"/>
    <w:rsid w:val="00FC61E7"/>
    <w:rsid w:val="00FC7091"/>
    <w:rsid w:val="00FC79CB"/>
    <w:rsid w:val="00FD111D"/>
    <w:rsid w:val="00FD2F7F"/>
    <w:rsid w:val="00FD33D4"/>
    <w:rsid w:val="00FD4707"/>
    <w:rsid w:val="00FD53B5"/>
    <w:rsid w:val="00FD58C8"/>
    <w:rsid w:val="00FD641C"/>
    <w:rsid w:val="00FD6542"/>
    <w:rsid w:val="00FD7304"/>
    <w:rsid w:val="00FD7ED4"/>
    <w:rsid w:val="00FE2763"/>
    <w:rsid w:val="00FE3EDD"/>
    <w:rsid w:val="00FE4612"/>
    <w:rsid w:val="00FE48D6"/>
    <w:rsid w:val="00FE4C86"/>
    <w:rsid w:val="00FE5140"/>
    <w:rsid w:val="00FE749B"/>
    <w:rsid w:val="00FF2B84"/>
    <w:rsid w:val="00FF58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,"/>
  <w14:docId w14:val="1696B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MS Mincho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HTML Preformatted" w:uiPriority="99"/>
    <w:lsdException w:name="HTML Variable" w:semiHidden="1" w:unhideWhenUsed="1"/>
    <w:lsdException w:name="Normal T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B018B1"/>
    <w:rPr>
      <w:rFonts w:eastAsia="Times New Roman"/>
      <w:sz w:val="24"/>
      <w:szCs w:val="24"/>
      <w:lang w:val="fr-FR" w:eastAsia="en-US"/>
    </w:rPr>
  </w:style>
  <w:style w:type="paragraph" w:styleId="Heading1">
    <w:name w:val="heading 1"/>
    <w:basedOn w:val="Normal"/>
    <w:next w:val="Normal"/>
    <w:qFormat/>
    <w:rsid w:val="00716D41"/>
    <w:pPr>
      <w:keepNext/>
      <w:numPr>
        <w:numId w:val="18"/>
      </w:numPr>
      <w:outlineLvl w:val="0"/>
    </w:pPr>
    <w:rPr>
      <w:b/>
      <w:sz w:val="40"/>
      <w:szCs w:val="32"/>
    </w:rPr>
  </w:style>
  <w:style w:type="paragraph" w:styleId="Heading2">
    <w:name w:val="heading 2"/>
    <w:basedOn w:val="Normal"/>
    <w:next w:val="Normal"/>
    <w:qFormat/>
    <w:rsid w:val="00716D41"/>
    <w:pPr>
      <w:keepNext/>
      <w:spacing w:before="100" w:beforeAutospacing="1" w:after="100" w:afterAutospacing="1"/>
      <w:outlineLvl w:val="1"/>
    </w:pPr>
    <w:rPr>
      <w:b/>
      <w:sz w:val="32"/>
    </w:rPr>
  </w:style>
  <w:style w:type="paragraph" w:styleId="Heading3">
    <w:name w:val="heading 3"/>
    <w:basedOn w:val="Heading2"/>
    <w:next w:val="Normal"/>
    <w:qFormat/>
    <w:rsid w:val="00716D41"/>
    <w:pPr>
      <w:outlineLvl w:val="2"/>
    </w:pPr>
    <w:rPr>
      <w:sz w:val="30"/>
    </w:rPr>
  </w:style>
  <w:style w:type="paragraph" w:styleId="Heading4">
    <w:name w:val="heading 4"/>
    <w:basedOn w:val="Heading2"/>
    <w:next w:val="Normal"/>
    <w:qFormat/>
    <w:rsid w:val="00716D41"/>
    <w:pPr>
      <w:outlineLvl w:val="3"/>
    </w:pPr>
    <w:rPr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0C67EC"/>
    <w:pPr>
      <w:pBdr>
        <w:bottom w:val="single" w:sz="4" w:space="1" w:color="auto"/>
      </w:pBdr>
      <w:tabs>
        <w:tab w:val="center" w:pos="4802"/>
        <w:tab w:val="right" w:pos="9582"/>
      </w:tabs>
    </w:pPr>
    <w:rPr>
      <w:i/>
      <w:iCs/>
      <w:sz w:val="18"/>
    </w:rPr>
  </w:style>
  <w:style w:type="paragraph" w:styleId="Footer">
    <w:name w:val="footer"/>
    <w:basedOn w:val="Normal"/>
    <w:rsid w:val="000C67EC"/>
    <w:pPr>
      <w:pBdr>
        <w:top w:val="single" w:sz="4" w:space="1" w:color="auto"/>
      </w:pBdr>
      <w:tabs>
        <w:tab w:val="center" w:pos="4802"/>
        <w:tab w:val="right" w:pos="9582"/>
      </w:tabs>
    </w:pPr>
    <w:rPr>
      <w:snapToGrid w:val="0"/>
      <w:sz w:val="18"/>
      <w:lang w:val="en-US"/>
    </w:rPr>
  </w:style>
  <w:style w:type="paragraph" w:customStyle="1" w:styleId="Steps">
    <w:name w:val="Steps"/>
    <w:basedOn w:val="Normal"/>
    <w:rsid w:val="00716D41"/>
    <w:pPr>
      <w:spacing w:before="120"/>
    </w:pPr>
  </w:style>
  <w:style w:type="paragraph" w:customStyle="1" w:styleId="Code">
    <w:name w:val="Code"/>
    <w:basedOn w:val="Normal"/>
    <w:next w:val="Normal"/>
    <w:link w:val="CodeChar"/>
    <w:rsid w:val="00D90B86"/>
    <w:rPr>
      <w:rFonts w:ascii="Courier New" w:hAnsi="Courier New"/>
      <w:noProof/>
    </w:rPr>
  </w:style>
  <w:style w:type="paragraph" w:styleId="ListBullet">
    <w:name w:val="List Bullet"/>
    <w:basedOn w:val="Normal"/>
    <w:rsid w:val="00716D41"/>
    <w:pPr>
      <w:numPr>
        <w:numId w:val="1"/>
      </w:numPr>
      <w:spacing w:before="120"/>
    </w:pPr>
  </w:style>
  <w:style w:type="paragraph" w:customStyle="1" w:styleId="Comment">
    <w:name w:val="Comment"/>
    <w:basedOn w:val="Normal"/>
    <w:next w:val="Normal"/>
    <w:link w:val="CommentChar"/>
    <w:rsid w:val="0072702F"/>
    <w:pPr>
      <w:pBdr>
        <w:top w:val="single" w:sz="4" w:space="5" w:color="auto"/>
        <w:bottom w:val="single" w:sz="4" w:space="3" w:color="auto"/>
      </w:pBdr>
      <w:spacing w:before="80"/>
    </w:pPr>
    <w:rPr>
      <w:vanish/>
      <w:color w:val="FF6600"/>
    </w:rPr>
  </w:style>
  <w:style w:type="character" w:customStyle="1" w:styleId="CodeChar1">
    <w:name w:val="Code Char1"/>
    <w:rsid w:val="00716D41"/>
    <w:rPr>
      <w:rFonts w:ascii="Courier New" w:hAnsi="Courier New" w:cs="Times New Roman"/>
      <w:noProof/>
      <w:lang w:val="en-US" w:eastAsia="en-US" w:bidi="ar-SA"/>
    </w:rPr>
  </w:style>
  <w:style w:type="paragraph" w:customStyle="1" w:styleId="Normaloffset">
    <w:name w:val="Normal offset"/>
    <w:basedOn w:val="Normal"/>
    <w:link w:val="NormaloffsetChar"/>
    <w:rsid w:val="00716D41"/>
    <w:pPr>
      <w:ind w:left="2160"/>
    </w:pPr>
  </w:style>
  <w:style w:type="paragraph" w:customStyle="1" w:styleId="Condition">
    <w:name w:val="Condition"/>
    <w:basedOn w:val="Normal"/>
    <w:next w:val="Normal"/>
    <w:link w:val="ConditionChar"/>
    <w:rsid w:val="0072702F"/>
    <w:rPr>
      <w:b/>
      <w:vanish/>
      <w:color w:val="FF0000"/>
    </w:rPr>
  </w:style>
  <w:style w:type="character" w:customStyle="1" w:styleId="ConditionChar">
    <w:name w:val="Condition Char"/>
    <w:link w:val="Condition"/>
    <w:rsid w:val="0072702F"/>
    <w:rPr>
      <w:rFonts w:ascii="Arial" w:eastAsia="MS Mincho" w:hAnsi="Arial"/>
      <w:b/>
      <w:vanish/>
      <w:color w:val="FF0000"/>
      <w:sz w:val="22"/>
      <w:szCs w:val="24"/>
      <w:lang w:val="en-US" w:eastAsia="ja-JP" w:bidi="ar-SA"/>
    </w:rPr>
  </w:style>
  <w:style w:type="character" w:customStyle="1" w:styleId="NormaloffsetChar">
    <w:name w:val="Normal offset Char"/>
    <w:link w:val="Normaloffset"/>
    <w:rsid w:val="00716D41"/>
    <w:rPr>
      <w:rFonts w:ascii="Arial" w:eastAsia="MS Mincho" w:hAnsi="Arial"/>
      <w:sz w:val="24"/>
      <w:szCs w:val="24"/>
      <w:lang w:val="en-US" w:eastAsia="ja-JP" w:bidi="ar-SA"/>
    </w:rPr>
  </w:style>
  <w:style w:type="paragraph" w:styleId="ListBullet2">
    <w:name w:val="List Bullet 2"/>
    <w:basedOn w:val="Normal"/>
    <w:rsid w:val="00716D41"/>
    <w:pPr>
      <w:numPr>
        <w:numId w:val="2"/>
      </w:numPr>
    </w:pPr>
  </w:style>
  <w:style w:type="paragraph" w:styleId="ListBullet3">
    <w:name w:val="List Bullet 3"/>
    <w:basedOn w:val="Normal"/>
    <w:rsid w:val="00716D41"/>
    <w:pPr>
      <w:numPr>
        <w:numId w:val="3"/>
      </w:numPr>
    </w:pPr>
  </w:style>
  <w:style w:type="paragraph" w:styleId="ListBullet4">
    <w:name w:val="List Bullet 4"/>
    <w:basedOn w:val="Normal"/>
    <w:rsid w:val="00716D41"/>
    <w:pPr>
      <w:numPr>
        <w:numId w:val="4"/>
      </w:numPr>
    </w:pPr>
  </w:style>
  <w:style w:type="paragraph" w:styleId="ListBullet5">
    <w:name w:val="List Bullet 5"/>
    <w:basedOn w:val="Normal"/>
    <w:rsid w:val="00716D41"/>
    <w:pPr>
      <w:numPr>
        <w:numId w:val="5"/>
      </w:numPr>
    </w:pPr>
  </w:style>
  <w:style w:type="paragraph" w:styleId="ListNumber">
    <w:name w:val="List Number"/>
    <w:basedOn w:val="Normal"/>
    <w:rsid w:val="00716D41"/>
    <w:pPr>
      <w:numPr>
        <w:numId w:val="6"/>
      </w:numPr>
      <w:tabs>
        <w:tab w:val="clear" w:pos="360"/>
        <w:tab w:val="num" w:pos="4680"/>
      </w:tabs>
    </w:pPr>
  </w:style>
  <w:style w:type="paragraph" w:styleId="ListNumber2">
    <w:name w:val="List Number 2"/>
    <w:basedOn w:val="Normal"/>
    <w:rsid w:val="00716D41"/>
    <w:pPr>
      <w:numPr>
        <w:numId w:val="7"/>
      </w:numPr>
      <w:tabs>
        <w:tab w:val="num" w:pos="2520"/>
      </w:tabs>
    </w:pPr>
  </w:style>
  <w:style w:type="paragraph" w:customStyle="1" w:styleId="Heading2newpage">
    <w:name w:val="Heading 2 (new page)"/>
    <w:basedOn w:val="Heading2"/>
    <w:next w:val="Normal"/>
    <w:rsid w:val="00716D41"/>
    <w:pPr>
      <w:pageBreakBefore/>
    </w:pPr>
    <w:rPr>
      <w:szCs w:val="28"/>
    </w:rPr>
  </w:style>
  <w:style w:type="paragraph" w:styleId="ListContinue3">
    <w:name w:val="List Continue 3"/>
    <w:basedOn w:val="Normal"/>
    <w:rsid w:val="00A65A74"/>
    <w:pPr>
      <w:ind w:left="924"/>
    </w:pPr>
  </w:style>
  <w:style w:type="paragraph" w:styleId="ListContinue4">
    <w:name w:val="List Continue 4"/>
    <w:basedOn w:val="Normal"/>
    <w:rsid w:val="00A65A74"/>
    <w:pPr>
      <w:ind w:left="1208"/>
    </w:pPr>
  </w:style>
  <w:style w:type="paragraph" w:styleId="ListContinue">
    <w:name w:val="List Continue"/>
    <w:basedOn w:val="Normal"/>
    <w:rsid w:val="00716D41"/>
    <w:pPr>
      <w:ind w:left="360"/>
    </w:pPr>
  </w:style>
  <w:style w:type="paragraph" w:styleId="ListContinue2">
    <w:name w:val="List Continue 2"/>
    <w:basedOn w:val="Normal"/>
    <w:rsid w:val="00A65A74"/>
    <w:pPr>
      <w:ind w:left="641"/>
    </w:pPr>
  </w:style>
  <w:style w:type="paragraph" w:styleId="ListContinue5">
    <w:name w:val="List Continue 5"/>
    <w:basedOn w:val="Normal"/>
    <w:rsid w:val="00D90B86"/>
    <w:pPr>
      <w:ind w:left="1491"/>
    </w:pPr>
  </w:style>
  <w:style w:type="character" w:customStyle="1" w:styleId="CodeChar">
    <w:name w:val="Code Char"/>
    <w:link w:val="Code"/>
    <w:rsid w:val="00D90B86"/>
    <w:rPr>
      <w:rFonts w:ascii="Courier New" w:eastAsia="MS Mincho" w:hAnsi="Courier New"/>
      <w:noProof/>
      <w:sz w:val="24"/>
      <w:szCs w:val="24"/>
      <w:lang w:val="en-US" w:eastAsia="ja-JP" w:bidi="ar-SA"/>
    </w:rPr>
  </w:style>
  <w:style w:type="paragraph" w:customStyle="1" w:styleId="HeadingPartorSection">
    <w:name w:val="Heading Part or Section"/>
    <w:basedOn w:val="Heading2newpage"/>
    <w:next w:val="Normal"/>
    <w:rsid w:val="00454913"/>
    <w:pPr>
      <w:numPr>
        <w:ilvl w:val="1"/>
        <w:numId w:val="25"/>
      </w:numPr>
    </w:pPr>
  </w:style>
  <w:style w:type="paragraph" w:customStyle="1" w:styleId="IconInformation">
    <w:name w:val="Icon Information"/>
    <w:basedOn w:val="IconHint"/>
    <w:next w:val="Normal"/>
    <w:rsid w:val="00716D41"/>
    <w:pPr>
      <w:numPr>
        <w:numId w:val="10"/>
      </w:numPr>
      <w:tabs>
        <w:tab w:val="num" w:pos="360"/>
        <w:tab w:val="num" w:pos="936"/>
      </w:tabs>
      <w:ind w:left="936" w:hanging="936"/>
    </w:pPr>
  </w:style>
  <w:style w:type="paragraph" w:customStyle="1" w:styleId="IconWarning">
    <w:name w:val="Icon Warning"/>
    <w:basedOn w:val="IconHint"/>
    <w:next w:val="Normal"/>
    <w:rsid w:val="00716D41"/>
    <w:pPr>
      <w:numPr>
        <w:numId w:val="11"/>
      </w:numPr>
      <w:tabs>
        <w:tab w:val="num" w:pos="360"/>
      </w:tabs>
    </w:pPr>
  </w:style>
  <w:style w:type="paragraph" w:customStyle="1" w:styleId="IconNote">
    <w:name w:val="Icon Note"/>
    <w:basedOn w:val="IconHint"/>
    <w:next w:val="Normal"/>
    <w:link w:val="IconNoteChar"/>
    <w:rsid w:val="0072702F"/>
    <w:pPr>
      <w:numPr>
        <w:numId w:val="16"/>
      </w:numPr>
    </w:pPr>
  </w:style>
  <w:style w:type="paragraph" w:customStyle="1" w:styleId="IconLinux">
    <w:name w:val="Icon Linux"/>
    <w:basedOn w:val="IconHint"/>
    <w:next w:val="Normal"/>
    <w:rsid w:val="00716D41"/>
    <w:pPr>
      <w:numPr>
        <w:numId w:val="14"/>
      </w:numPr>
      <w:tabs>
        <w:tab w:val="num" w:pos="360"/>
      </w:tabs>
    </w:pPr>
  </w:style>
  <w:style w:type="paragraph" w:customStyle="1" w:styleId="IconWindows">
    <w:name w:val="Icon Windows"/>
    <w:basedOn w:val="IconHint"/>
    <w:next w:val="Normal"/>
    <w:rsid w:val="00716D41"/>
    <w:pPr>
      <w:numPr>
        <w:numId w:val="8"/>
      </w:numPr>
      <w:tabs>
        <w:tab w:val="num" w:pos="360"/>
      </w:tabs>
    </w:pPr>
  </w:style>
  <w:style w:type="paragraph" w:customStyle="1" w:styleId="IconHint">
    <w:name w:val="Icon Hint"/>
    <w:basedOn w:val="Normal"/>
    <w:next w:val="Normal"/>
    <w:link w:val="IconHintChar"/>
    <w:rsid w:val="00B74955"/>
    <w:pPr>
      <w:numPr>
        <w:numId w:val="24"/>
      </w:numPr>
      <w:pBdr>
        <w:top w:val="threeDEngrave" w:sz="12" w:space="3" w:color="auto"/>
      </w:pBdr>
    </w:pPr>
  </w:style>
  <w:style w:type="paragraph" w:customStyle="1" w:styleId="IconQuestion">
    <w:name w:val="Icon Question"/>
    <w:basedOn w:val="IconHint"/>
    <w:next w:val="Normal"/>
    <w:rsid w:val="00716D41"/>
    <w:pPr>
      <w:numPr>
        <w:numId w:val="13"/>
      </w:numPr>
      <w:tabs>
        <w:tab w:val="num" w:pos="360"/>
      </w:tabs>
      <w:ind w:left="360" w:hanging="360"/>
    </w:pPr>
  </w:style>
  <w:style w:type="paragraph" w:customStyle="1" w:styleId="IconUNIX">
    <w:name w:val="Icon UNIX"/>
    <w:basedOn w:val="IconHint"/>
    <w:next w:val="Normal"/>
    <w:rsid w:val="00716D41"/>
    <w:pPr>
      <w:numPr>
        <w:numId w:val="12"/>
      </w:numPr>
      <w:tabs>
        <w:tab w:val="num" w:pos="360"/>
      </w:tabs>
    </w:pPr>
  </w:style>
  <w:style w:type="character" w:customStyle="1" w:styleId="CommentChar">
    <w:name w:val="Comment Char"/>
    <w:link w:val="Comment"/>
    <w:rsid w:val="0072702F"/>
    <w:rPr>
      <w:rFonts w:ascii="Arial" w:eastAsia="MS Mincho" w:hAnsi="Arial"/>
      <w:vanish/>
      <w:color w:val="FF6600"/>
      <w:sz w:val="22"/>
      <w:szCs w:val="24"/>
      <w:lang w:val="en-US" w:eastAsia="ja-JP" w:bidi="ar-SA"/>
    </w:rPr>
  </w:style>
  <w:style w:type="character" w:customStyle="1" w:styleId="IconNoteChar">
    <w:name w:val="Icon Note Char"/>
    <w:link w:val="IconNote"/>
    <w:rsid w:val="0072702F"/>
    <w:rPr>
      <w:rFonts w:eastAsia="Times New Roman"/>
      <w:sz w:val="24"/>
      <w:szCs w:val="24"/>
      <w:lang w:val="fr-FR" w:eastAsia="en-US"/>
    </w:rPr>
  </w:style>
  <w:style w:type="character" w:customStyle="1" w:styleId="IconHintChar">
    <w:name w:val="Icon Hint Char"/>
    <w:basedOn w:val="IconNoteChar"/>
    <w:link w:val="IconHint"/>
    <w:rsid w:val="00B74955"/>
    <w:rPr>
      <w:rFonts w:eastAsia="Times New Roman"/>
      <w:sz w:val="24"/>
      <w:szCs w:val="24"/>
      <w:lang w:val="fr-FR" w:eastAsia="en-US"/>
    </w:rPr>
  </w:style>
  <w:style w:type="paragraph" w:customStyle="1" w:styleId="IconEnd">
    <w:name w:val="Icon End"/>
    <w:basedOn w:val="Normal"/>
    <w:next w:val="Normal"/>
    <w:rsid w:val="0040099C"/>
    <w:pPr>
      <w:pBdr>
        <w:bottom w:val="threeDEmboss" w:sz="12" w:space="1" w:color="auto"/>
      </w:pBdr>
    </w:pPr>
    <w:rPr>
      <w:sz w:val="6"/>
    </w:rPr>
  </w:style>
  <w:style w:type="paragraph" w:customStyle="1" w:styleId="IconImportant">
    <w:name w:val="Icon Important"/>
    <w:basedOn w:val="IconHint"/>
    <w:next w:val="Normal"/>
    <w:rsid w:val="00716D41"/>
    <w:pPr>
      <w:numPr>
        <w:numId w:val="15"/>
      </w:numPr>
      <w:tabs>
        <w:tab w:val="num" w:pos="360"/>
      </w:tabs>
    </w:pPr>
  </w:style>
  <w:style w:type="paragraph" w:customStyle="1" w:styleId="HeadingSubsection">
    <w:name w:val="Heading Subsection"/>
    <w:basedOn w:val="Heading2"/>
    <w:next w:val="Normal"/>
    <w:rsid w:val="00454913"/>
    <w:pPr>
      <w:numPr>
        <w:ilvl w:val="2"/>
        <w:numId w:val="25"/>
      </w:numPr>
      <w:outlineLvl w:val="2"/>
    </w:pPr>
    <w:rPr>
      <w:i/>
      <w:sz w:val="28"/>
    </w:rPr>
  </w:style>
  <w:style w:type="paragraph" w:customStyle="1" w:styleId="IconBegin">
    <w:name w:val="Icon Begin"/>
    <w:basedOn w:val="IconHint"/>
    <w:next w:val="Normal"/>
    <w:rsid w:val="00DC5B9C"/>
    <w:pPr>
      <w:numPr>
        <w:numId w:val="0"/>
      </w:numPr>
    </w:pPr>
  </w:style>
  <w:style w:type="paragraph" w:customStyle="1" w:styleId="IconExample">
    <w:name w:val="Icon Example"/>
    <w:basedOn w:val="IconHint"/>
    <w:next w:val="Normal"/>
    <w:rsid w:val="008D161B"/>
    <w:pPr>
      <w:numPr>
        <w:numId w:val="9"/>
      </w:numPr>
    </w:pPr>
  </w:style>
  <w:style w:type="paragraph" w:customStyle="1" w:styleId="IconStop">
    <w:name w:val="Icon Stop"/>
    <w:basedOn w:val="IconHint"/>
    <w:next w:val="Normal"/>
    <w:rsid w:val="008D161B"/>
    <w:pPr>
      <w:numPr>
        <w:numId w:val="19"/>
      </w:numPr>
    </w:pPr>
  </w:style>
  <w:style w:type="paragraph" w:customStyle="1" w:styleId="IconSyntax">
    <w:name w:val="Icon Syntax"/>
    <w:basedOn w:val="IconHint"/>
    <w:next w:val="Normal"/>
    <w:rsid w:val="00C76894"/>
    <w:pPr>
      <w:numPr>
        <w:numId w:val="20"/>
      </w:numPr>
    </w:pPr>
  </w:style>
  <w:style w:type="paragraph" w:customStyle="1" w:styleId="IconRequirements">
    <w:name w:val="Icon Requirements"/>
    <w:basedOn w:val="IconHint"/>
    <w:next w:val="Normal"/>
    <w:rsid w:val="00C570BE"/>
    <w:pPr>
      <w:numPr>
        <w:numId w:val="21"/>
      </w:numPr>
    </w:pPr>
  </w:style>
  <w:style w:type="paragraph" w:customStyle="1" w:styleId="IconOptional">
    <w:name w:val="Icon Optional"/>
    <w:basedOn w:val="IconHint"/>
    <w:next w:val="Normal"/>
    <w:rsid w:val="00B74955"/>
    <w:pPr>
      <w:numPr>
        <w:numId w:val="22"/>
      </w:numPr>
    </w:pPr>
  </w:style>
  <w:style w:type="paragraph" w:customStyle="1" w:styleId="IconTroubleshoot">
    <w:name w:val="Icon Troubleshoot"/>
    <w:basedOn w:val="IconHint"/>
    <w:next w:val="Normal"/>
    <w:rsid w:val="00B74955"/>
    <w:pPr>
      <w:numPr>
        <w:numId w:val="23"/>
      </w:numPr>
    </w:pPr>
  </w:style>
  <w:style w:type="paragraph" w:customStyle="1" w:styleId="HeadingSub-part">
    <w:name w:val="Heading Sub-part"/>
    <w:basedOn w:val="HeadingSubsection"/>
    <w:next w:val="Normal"/>
    <w:rsid w:val="00454913"/>
    <w:pPr>
      <w:numPr>
        <w:numId w:val="17"/>
      </w:numPr>
    </w:pPr>
  </w:style>
  <w:style w:type="character" w:styleId="Hyperlink">
    <w:name w:val="Hyperlink"/>
    <w:uiPriority w:val="99"/>
    <w:rsid w:val="005B1EFB"/>
    <w:rPr>
      <w:color w:val="0563C1"/>
      <w:u w:val="single"/>
    </w:rPr>
  </w:style>
  <w:style w:type="table" w:styleId="TableGrid">
    <w:name w:val="Table Grid"/>
    <w:basedOn w:val="TableNormal"/>
    <w:rsid w:val="00434A3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loudhost">
    <w:name w:val="cloudhost"/>
    <w:basedOn w:val="Normal"/>
    <w:rsid w:val="00A26DEB"/>
    <w:pPr>
      <w:spacing w:before="100" w:beforeAutospacing="1" w:after="100" w:afterAutospacing="1"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A8509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link w:val="HTMLPreformatted"/>
    <w:uiPriority w:val="99"/>
    <w:rsid w:val="00A85095"/>
    <w:rPr>
      <w:rFonts w:ascii="Courier New" w:hAnsi="Courier New" w:cs="Courier New"/>
    </w:rPr>
  </w:style>
  <w:style w:type="paragraph" w:styleId="TOC1">
    <w:name w:val="toc 1"/>
    <w:basedOn w:val="Normal"/>
    <w:next w:val="Normal"/>
    <w:autoRedefine/>
    <w:uiPriority w:val="39"/>
    <w:rsid w:val="00ED3DCD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rsid w:val="00ED3DCD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rsid w:val="00ED3DCD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rsid w:val="00ED3DCD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rsid w:val="00ED3DCD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rsid w:val="00ED3DCD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rsid w:val="00ED3DCD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rsid w:val="00ED3DCD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rsid w:val="00ED3DCD"/>
    <w:pPr>
      <w:ind w:left="1920"/>
    </w:pPr>
    <w:rPr>
      <w:rFonts w:asciiTheme="minorHAnsi" w:hAnsiTheme="minorHAnsi" w:cstheme="minorHAnsi"/>
      <w:sz w:val="20"/>
      <w:szCs w:val="20"/>
    </w:rPr>
  </w:style>
  <w:style w:type="character" w:styleId="CommentReference">
    <w:name w:val="annotation reference"/>
    <w:rsid w:val="00321BF9"/>
    <w:rPr>
      <w:sz w:val="18"/>
      <w:szCs w:val="18"/>
    </w:rPr>
  </w:style>
  <w:style w:type="paragraph" w:styleId="CommentText">
    <w:name w:val="annotation text"/>
    <w:basedOn w:val="Normal"/>
    <w:link w:val="CommentTextChar"/>
    <w:rsid w:val="00321BF9"/>
  </w:style>
  <w:style w:type="character" w:customStyle="1" w:styleId="CommentTextChar">
    <w:name w:val="Comment Text Char"/>
    <w:link w:val="CommentText"/>
    <w:rsid w:val="00321BF9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321BF9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321BF9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321BF9"/>
    <w:rPr>
      <w:sz w:val="18"/>
      <w:szCs w:val="18"/>
    </w:rPr>
  </w:style>
  <w:style w:type="character" w:customStyle="1" w:styleId="BalloonTextChar">
    <w:name w:val="Balloon Text Char"/>
    <w:link w:val="BalloonText"/>
    <w:rsid w:val="00321BF9"/>
    <w:rPr>
      <w:sz w:val="18"/>
      <w:szCs w:val="18"/>
    </w:rPr>
  </w:style>
  <w:style w:type="character" w:styleId="FollowedHyperlink">
    <w:name w:val="FollowedHyperlink"/>
    <w:rsid w:val="00BB0354"/>
    <w:rPr>
      <w:color w:val="954F72"/>
      <w:u w:val="single"/>
    </w:rPr>
  </w:style>
  <w:style w:type="paragraph" w:styleId="NormalWeb">
    <w:name w:val="Normal (Web)"/>
    <w:basedOn w:val="Normal"/>
    <w:uiPriority w:val="99"/>
    <w:unhideWhenUsed/>
    <w:rsid w:val="00CD2377"/>
    <w:pPr>
      <w:spacing w:before="100" w:beforeAutospacing="1" w:after="100" w:afterAutospacing="1"/>
    </w:pPr>
    <w:rPr>
      <w:rFonts w:eastAsiaTheme="minorEastAsia"/>
    </w:rPr>
  </w:style>
  <w:style w:type="character" w:styleId="Strong">
    <w:name w:val="Strong"/>
    <w:uiPriority w:val="22"/>
    <w:qFormat/>
    <w:rsid w:val="00777C2E"/>
    <w:rPr>
      <w:b/>
      <w:bCs/>
    </w:rPr>
  </w:style>
  <w:style w:type="character" w:customStyle="1" w:styleId="debug-message-object-value">
    <w:name w:val="debug-message-object-value"/>
    <w:basedOn w:val="DefaultParagraphFont"/>
    <w:rsid w:val="006D5350"/>
  </w:style>
  <w:style w:type="character" w:customStyle="1" w:styleId="debug-message-object-header">
    <w:name w:val="debug-message-object-header"/>
    <w:basedOn w:val="DefaultParagraphFont"/>
    <w:rsid w:val="006D5350"/>
  </w:style>
  <w:style w:type="character" w:customStyle="1" w:styleId="debug-message-object-key">
    <w:name w:val="debug-message-object-key"/>
    <w:basedOn w:val="DefaultParagraphFont"/>
    <w:rsid w:val="006D5350"/>
  </w:style>
  <w:style w:type="character" w:styleId="UnresolvedMention">
    <w:name w:val="Unresolved Mention"/>
    <w:basedOn w:val="DefaultParagraphFont"/>
    <w:rsid w:val="00AC7B8C"/>
    <w:rPr>
      <w:color w:val="808080"/>
      <w:shd w:val="clear" w:color="auto" w:fill="E6E6E6"/>
    </w:rPr>
  </w:style>
  <w:style w:type="paragraph" w:customStyle="1" w:styleId="image">
    <w:name w:val="image"/>
    <w:basedOn w:val="Steps"/>
    <w:qFormat/>
    <w:rsid w:val="00100C05"/>
    <w:pPr>
      <w:spacing w:before="480" w:after="480"/>
      <w:jc w:val="center"/>
    </w:pPr>
    <w:rPr>
      <w:noProof/>
      <w:color w:val="000000" w:themeColor="text1"/>
    </w:rPr>
  </w:style>
  <w:style w:type="paragraph" w:styleId="ListParagraph">
    <w:name w:val="List Paragraph"/>
    <w:basedOn w:val="Normal"/>
    <w:uiPriority w:val="34"/>
    <w:qFormat/>
    <w:rsid w:val="00FB0A4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0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4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6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8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453449">
          <w:marLeft w:val="648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9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0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2987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432398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436002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320689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000354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204487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7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325754">
          <w:marLeft w:val="864"/>
          <w:marRight w:val="0"/>
          <w:marTop w:val="12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910194">
          <w:marLeft w:val="864"/>
          <w:marRight w:val="0"/>
          <w:marTop w:val="12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965746">
          <w:marLeft w:val="864"/>
          <w:marRight w:val="0"/>
          <w:marTop w:val="12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9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36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1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04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1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0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532699">
          <w:marLeft w:val="648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27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9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53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0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95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7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1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535054">
          <w:marLeft w:val="648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224396">
          <w:marLeft w:val="648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73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8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86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33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05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86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70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12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05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0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60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16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51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34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43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33318">
          <w:marLeft w:val="648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23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47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769618">
          <w:marLeft w:val="648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00490">
          <w:marLeft w:val="648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90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3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34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4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67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1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22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78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59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51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8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5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76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16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5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3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62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43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213181">
          <w:marLeft w:val="994"/>
          <w:marRight w:val="0"/>
          <w:marTop w:val="12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6067">
          <w:marLeft w:val="994"/>
          <w:marRight w:val="0"/>
          <w:marTop w:val="12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22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0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84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1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76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85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1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86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0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73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02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40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5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022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8694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6070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92899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710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60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90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1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8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579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901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9187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3246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84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4560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9597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3242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85209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7685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7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8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62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22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7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799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0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70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89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702925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927429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269599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2497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638328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019322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08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0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9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8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8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7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95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16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3818">
          <w:marLeft w:val="850"/>
          <w:marRight w:val="0"/>
          <w:marTop w:val="12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107622">
          <w:marLeft w:val="850"/>
          <w:marRight w:val="0"/>
          <w:marTop w:val="12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04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91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244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57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86145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2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8961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556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2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60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03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5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89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80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3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35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0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9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footer" Target="footer3.xml"/><Relationship Id="rId16" Type="http://schemas.openxmlformats.org/officeDocument/2006/relationships/hyperlink" Target="http://your-raspi-ip:1880/" TargetMode="External"/><Relationship Id="rId11" Type="http://schemas.openxmlformats.org/officeDocument/2006/relationships/hyperlink" Target="https://console.bluemix.net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53" Type="http://schemas.openxmlformats.org/officeDocument/2006/relationships/image" Target="media/image39.tiff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header" Target="header1.xml"/><Relationship Id="rId5" Type="http://schemas.openxmlformats.org/officeDocument/2006/relationships/footnotes" Target="footnotes.xml"/><Relationship Id="rId19" Type="http://schemas.openxmlformats.org/officeDocument/2006/relationships/image" Target="media/image7.png"/><Relationship Id="rId14" Type="http://schemas.openxmlformats.org/officeDocument/2006/relationships/hyperlink" Target="https://nodered.org/" TargetMode="External"/><Relationship Id="rId22" Type="http://schemas.openxmlformats.org/officeDocument/2006/relationships/image" Target="media/image10.png"/><Relationship Id="rId27" Type="http://schemas.openxmlformats.org/officeDocument/2006/relationships/hyperlink" Target="http://ibm.biz/iotsensor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80" Type="http://schemas.openxmlformats.org/officeDocument/2006/relationships/header" Target="header2.xml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0.tiff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8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://raspberry314-pot.eu-de.mybluemix.net/home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hyperlink" Target="http://ibmcloud-watson-day.mybluemix.net/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footer" Target="footer1.xml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://bluemix.net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6.png"/><Relationship Id="rId39" Type="http://schemas.openxmlformats.org/officeDocument/2006/relationships/image" Target="media/image25.png"/><Relationship Id="rId34" Type="http://schemas.openxmlformats.org/officeDocument/2006/relationships/hyperlink" Target="http://ibmcloud-watson-day.mybluemix.net/files/Lab3_IoT_Flow.v2.1.json" TargetMode="External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7" Type="http://schemas.openxmlformats.org/officeDocument/2006/relationships/image" Target="media/image1.jpeg"/><Relationship Id="rId71" Type="http://schemas.openxmlformats.org/officeDocument/2006/relationships/image" Target="media/image57.png"/><Relationship Id="rId2" Type="http://schemas.openxmlformats.org/officeDocument/2006/relationships/styles" Target="styles.xml"/><Relationship Id="rId29" Type="http://schemas.openxmlformats.org/officeDocument/2006/relationships/image" Target="media/image16.png"/><Relationship Id="rId24" Type="http://schemas.openxmlformats.org/officeDocument/2006/relationships/image" Target="media/image12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61" Type="http://schemas.openxmlformats.org/officeDocument/2006/relationships/image" Target="media/image47.emf"/><Relationship Id="rId82" Type="http://schemas.openxmlformats.org/officeDocument/2006/relationships/footer" Target="footer2.xml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66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6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C:\DOCUME~1\ADMINI~1\LOCALS~1\Temp\notesEA312D\ClassAuthorExercise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C:\DOCUME~1\ADMINI~1\LOCALS~1\Temp\notesEA312D\ClassAuthorExercise.dot</Template>
  <TotalTime>285</TotalTime>
  <Pages>36</Pages>
  <Words>2594</Words>
  <Characters>14788</Characters>
  <Application>Microsoft Office Word</Application>
  <DocSecurity>0</DocSecurity>
  <Lines>123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Document title</vt:lpstr>
    </vt:vector>
  </TitlesOfParts>
  <Company>IBM</Company>
  <LinksUpToDate>false</LinksUpToDate>
  <CharactersWithSpaces>17348</CharactersWithSpaces>
  <SharedDoc>false</SharedDoc>
  <HLinks>
    <vt:vector size="30" baseType="variant">
      <vt:variant>
        <vt:i4>1835090</vt:i4>
      </vt:variant>
      <vt:variant>
        <vt:i4>36</vt:i4>
      </vt:variant>
      <vt:variant>
        <vt:i4>0</vt:i4>
      </vt:variant>
      <vt:variant>
        <vt:i4>5</vt:i4>
      </vt:variant>
      <vt:variant>
        <vt:lpwstr>http://www.bluemix.net)/</vt:lpwstr>
      </vt:variant>
      <vt:variant>
        <vt:lpwstr/>
      </vt:variant>
      <vt:variant>
        <vt:i4>1835090</vt:i4>
      </vt:variant>
      <vt:variant>
        <vt:i4>33</vt:i4>
      </vt:variant>
      <vt:variant>
        <vt:i4>0</vt:i4>
      </vt:variant>
      <vt:variant>
        <vt:i4>5</vt:i4>
      </vt:variant>
      <vt:variant>
        <vt:lpwstr>http://www.bluemix.net)/</vt:lpwstr>
      </vt:variant>
      <vt:variant>
        <vt:lpwstr/>
      </vt:variant>
      <vt:variant>
        <vt:i4>7405604</vt:i4>
      </vt:variant>
      <vt:variant>
        <vt:i4>30</vt:i4>
      </vt:variant>
      <vt:variant>
        <vt:i4>0</vt:i4>
      </vt:variant>
      <vt:variant>
        <vt:i4>5</vt:i4>
      </vt:variant>
      <vt:variant>
        <vt:lpwstr>http://www.putty.org)/</vt:lpwstr>
      </vt:variant>
      <vt:variant>
        <vt:lpwstr/>
      </vt:variant>
      <vt:variant>
        <vt:i4>6553656</vt:i4>
      </vt:variant>
      <vt:variant>
        <vt:i4>27</vt:i4>
      </vt:variant>
      <vt:variant>
        <vt:i4>0</vt:i4>
      </vt:variant>
      <vt:variant>
        <vt:i4>5</vt:i4>
      </vt:variant>
      <vt:variant>
        <vt:lpwstr>https://hub.jazz.net)/</vt:lpwstr>
      </vt:variant>
      <vt:variant>
        <vt:lpwstr/>
      </vt:variant>
      <vt:variant>
        <vt:i4>5701677</vt:i4>
      </vt:variant>
      <vt:variant>
        <vt:i4>24</vt:i4>
      </vt:variant>
      <vt:variant>
        <vt:i4>0</vt:i4>
      </vt:variant>
      <vt:variant>
        <vt:i4>5</vt:i4>
      </vt:variant>
      <vt:variant>
        <vt:lpwstr>http://ibm.biz/Bluemix-BC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 title</dc:title>
  <dc:subject/>
  <dc:creator>AA</dc:creator>
  <cp:keywords/>
  <dc:description>IBM Class Author lab exercise</dc:description>
  <cp:lastModifiedBy>Microsoft Office User</cp:lastModifiedBy>
  <cp:revision>88</cp:revision>
  <cp:lastPrinted>2018-06-26T14:17:00Z</cp:lastPrinted>
  <dcterms:created xsi:type="dcterms:W3CDTF">2018-06-20T15:02:00Z</dcterms:created>
  <dcterms:modified xsi:type="dcterms:W3CDTF">2019-05-28T12:56:00Z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emplate name">
    <vt:lpwstr>Class Author Exercise</vt:lpwstr>
  </property>
  <property fmtid="{D5CDD505-2E9C-101B-9397-08002B2CF9AE}" pid="3" name="Template version">
    <vt:lpwstr>5.2</vt:lpwstr>
  </property>
</Properties>
</file>